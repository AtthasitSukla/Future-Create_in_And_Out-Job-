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AA22" w14:textId="77777777" w:rsidR="00E3535E" w:rsidRPr="0001160C" w:rsidRDefault="00E3535E" w:rsidP="00E3535E">
      <w:pPr>
        <w:rPr>
          <w:rFonts w:asciiTheme="majorBidi" w:hAnsiTheme="majorBidi" w:cstheme="majorBidi"/>
        </w:rPr>
      </w:pPr>
      <w:bookmarkStart w:id="0" w:name="_Hlk527558566"/>
      <w:bookmarkEnd w:id="0"/>
    </w:p>
    <w:p w14:paraId="5EACAC3F" w14:textId="2490FE18" w:rsidR="0001160C" w:rsidRPr="004967B3" w:rsidRDefault="00AC5D2A" w:rsidP="00E3535E">
      <w:pPr>
        <w:rPr>
          <w:rFonts w:asciiTheme="majorBidi" w:hAnsiTheme="majorBidi" w:cstheme="majorBidi"/>
        </w:rPr>
      </w:pPr>
      <w:r w:rsidRPr="004967B3">
        <w:rPr>
          <w:rFonts w:asciiTheme="majorBidi" w:hAnsiTheme="majorBidi" w:cstheme="majorBidi"/>
          <w:cs/>
        </w:rPr>
        <w:t xml:space="preserve">การเข้าสู่ระบบ </w:t>
      </w:r>
      <w:r w:rsidR="004967B3" w:rsidRPr="004967B3">
        <w:rPr>
          <w:rFonts w:asciiTheme="majorBidi" w:eastAsia="Times New Roman" w:hAnsiTheme="majorBidi" w:cstheme="majorBidi"/>
          <w:color w:val="000000"/>
        </w:rPr>
        <w:t>HRS</w:t>
      </w:r>
      <w:r w:rsidR="0001160C" w:rsidRPr="004967B3">
        <w:rPr>
          <w:rFonts w:asciiTheme="majorBidi" w:eastAsia="Times New Roman" w:hAnsiTheme="majorBidi" w:cstheme="majorBidi"/>
          <w:color w:val="000000"/>
          <w:cs/>
        </w:rPr>
        <w:t xml:space="preserve"> </w:t>
      </w:r>
      <w:r w:rsidRPr="004967B3">
        <w:rPr>
          <w:rFonts w:asciiTheme="majorBidi" w:hAnsiTheme="majorBidi" w:cstheme="majorBidi"/>
        </w:rPr>
        <w:t xml:space="preserve"> </w:t>
      </w:r>
      <w:r w:rsidR="0036200D" w:rsidRPr="004967B3">
        <w:rPr>
          <w:rFonts w:asciiTheme="majorBidi" w:hAnsiTheme="majorBidi" w:cstheme="majorBidi"/>
          <w:cs/>
        </w:rPr>
        <w:t xml:space="preserve">เปิดโปรแกรม </w:t>
      </w:r>
      <w:r w:rsidR="0036200D" w:rsidRPr="004967B3">
        <w:rPr>
          <w:rFonts w:asciiTheme="majorBidi" w:hAnsiTheme="majorBidi" w:cstheme="majorBidi"/>
        </w:rPr>
        <w:t>Internet</w:t>
      </w:r>
      <w:r w:rsidR="00CE3EDF" w:rsidRPr="004967B3">
        <w:rPr>
          <w:rFonts w:asciiTheme="majorBidi" w:hAnsiTheme="majorBidi" w:cstheme="majorBidi"/>
          <w:cs/>
        </w:rPr>
        <w:t xml:space="preserve"> </w:t>
      </w:r>
    </w:p>
    <w:p w14:paraId="2158DB2F" w14:textId="77777777" w:rsidR="00CE3EDF" w:rsidRDefault="00CE3EDF" w:rsidP="00883077">
      <w:r>
        <w:rPr>
          <w:rFonts w:hint="cs"/>
          <w:noProof/>
          <w:cs/>
        </w:rPr>
        <w:drawing>
          <wp:inline distT="0" distB="0" distL="0" distR="0" wp14:anchorId="548B41DA" wp14:editId="1FF068DC">
            <wp:extent cx="41052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36" cy="23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5BEF" w14:textId="77777777" w:rsidR="00E3535E" w:rsidRDefault="00E3535E" w:rsidP="00E3535E">
      <w:r>
        <w:rPr>
          <w:rFonts w:hint="cs"/>
          <w:cs/>
        </w:rPr>
        <w:t xml:space="preserve">จากนั้นระบุ </w:t>
      </w:r>
      <w:r>
        <w:t xml:space="preserve">URL </w:t>
      </w:r>
      <w:r>
        <w:rPr>
          <w:rFonts w:hint="cs"/>
          <w:cs/>
        </w:rPr>
        <w:t>ของระบบ</w:t>
      </w:r>
      <w:r>
        <w:t xml:space="preserve"> </w:t>
      </w:r>
      <w:r>
        <w:rPr>
          <w:rFonts w:hint="cs"/>
          <w:cs/>
        </w:rPr>
        <w:t xml:space="preserve">ในช่อง </w:t>
      </w:r>
      <w:r>
        <w:t xml:space="preserve">Address </w:t>
      </w:r>
      <w:r w:rsidR="0001160C">
        <w:rPr>
          <w:rFonts w:hint="cs"/>
          <w:cs/>
        </w:rPr>
        <w:t xml:space="preserve">ใส่ </w:t>
      </w:r>
      <w:hyperlink r:id="rId9" w:history="1">
        <w:r w:rsidR="0001160C" w:rsidRPr="00524741">
          <w:rPr>
            <w:rStyle w:val="Hyperlink"/>
          </w:rPr>
          <w:t>http://www.ipack-iwis.com/hrs/</w:t>
        </w:r>
      </w:hyperlink>
      <w:r w:rsidR="0001160C">
        <w:rPr>
          <w:rFonts w:hint="cs"/>
          <w:cs/>
        </w:rPr>
        <w:t xml:space="preserve"> </w:t>
      </w:r>
    </w:p>
    <w:p w14:paraId="0F1CD311" w14:textId="77777777" w:rsidR="007D31C2" w:rsidRDefault="0001160C" w:rsidP="0001160C">
      <w:r>
        <w:rPr>
          <w:rFonts w:hint="cs"/>
          <w:noProof/>
          <w:cs/>
        </w:rPr>
        <w:drawing>
          <wp:inline distT="0" distB="0" distL="0" distR="0" wp14:anchorId="6D4C320F" wp14:editId="289A20B4">
            <wp:extent cx="2736215" cy="3733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7" cy="38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7A94" w14:textId="4F694EA2" w:rsidR="00883077" w:rsidRPr="00883077" w:rsidRDefault="004D1757" w:rsidP="00883077">
      <w:r w:rsidRPr="004D1757">
        <w:rPr>
          <w:rFonts w:hint="cs"/>
          <w:cs/>
        </w:rPr>
        <w:t>กรอกข้อมูล ในหน้าเข้าสู่ระบบ</w:t>
      </w:r>
      <w:r w:rsidR="007C6E66">
        <w:t xml:space="preserve"> </w:t>
      </w:r>
      <w:r w:rsidR="007D31C2">
        <w:rPr>
          <w:rFonts w:hint="cs"/>
          <w:cs/>
        </w:rPr>
        <w:t>ช่อง</w:t>
      </w:r>
      <w:r w:rsidR="0001160C">
        <w:rPr>
          <w:rFonts w:hint="cs"/>
          <w:cs/>
        </w:rPr>
        <w:t xml:space="preserve"> </w:t>
      </w:r>
      <w:r w:rsidR="0001160C">
        <w:t xml:space="preserve">Username </w:t>
      </w:r>
      <w:r w:rsidR="00D33FBB">
        <w:rPr>
          <w:rFonts w:hint="cs"/>
          <w:cs/>
        </w:rPr>
        <w:t xml:space="preserve">และช่อง </w:t>
      </w:r>
      <w:r w:rsidR="0001160C">
        <w:t xml:space="preserve">Password </w:t>
      </w:r>
      <w:r w:rsidR="007D31C2">
        <w:rPr>
          <w:rFonts w:hint="cs"/>
          <w:cs/>
        </w:rPr>
        <w:t xml:space="preserve">และทำการ </w:t>
      </w:r>
      <w:r w:rsidR="0001160C">
        <w:t>Login</w:t>
      </w:r>
      <w:r w:rsidR="007D31C2">
        <w:rPr>
          <w:rFonts w:hint="cs"/>
          <w:cs/>
        </w:rPr>
        <w:t xml:space="preserve"> เข้าสู่ระบบ</w:t>
      </w:r>
    </w:p>
    <w:p w14:paraId="2E4348D2" w14:textId="77777777" w:rsidR="0036200D" w:rsidRDefault="0036200D" w:rsidP="007928B2"/>
    <w:p w14:paraId="664D7DF3" w14:textId="77777777" w:rsidR="00D33FBB" w:rsidRDefault="00D33FBB" w:rsidP="007928B2"/>
    <w:p w14:paraId="45E5AF11" w14:textId="21C07AEC" w:rsidR="0036200D" w:rsidRPr="00730DC3" w:rsidRDefault="00DA793C" w:rsidP="00B07B80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lastRenderedPageBreak/>
        <w:t>1.</w:t>
      </w:r>
      <w:r w:rsidR="00E536C9" w:rsidRPr="00730DC3">
        <w:rPr>
          <w:rFonts w:hint="cs"/>
          <w:b/>
          <w:bCs/>
          <w:u w:val="single"/>
          <w:cs/>
        </w:rPr>
        <w:t xml:space="preserve">การ </w:t>
      </w:r>
      <w:r w:rsidR="00E536C9" w:rsidRPr="00730DC3">
        <w:rPr>
          <w:b/>
          <w:bCs/>
          <w:u w:val="single"/>
        </w:rPr>
        <w:t>Add Employee</w:t>
      </w:r>
    </w:p>
    <w:p w14:paraId="1779E636" w14:textId="77777777" w:rsidR="007C6E66" w:rsidRDefault="00E51021" w:rsidP="007928B2">
      <w:r>
        <w:rPr>
          <w:noProof/>
        </w:rPr>
        <w:drawing>
          <wp:inline distT="0" distB="0" distL="0" distR="0" wp14:anchorId="0EC7AB75" wp14:editId="11286F26">
            <wp:extent cx="4029075" cy="22133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157" cy="22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3276" w14:textId="19586B33" w:rsidR="00E74D3F" w:rsidRPr="005972DB" w:rsidRDefault="005972DB" w:rsidP="005972DB">
      <w:r w:rsidRPr="005972DB">
        <w:rPr>
          <w:rFonts w:hint="cs"/>
          <w:cs/>
        </w:rPr>
        <w:t>1.</w:t>
      </w:r>
      <w:r w:rsidR="00F66726">
        <w:t xml:space="preserve"> </w:t>
      </w:r>
      <w:r w:rsidR="007C6E66" w:rsidRPr="005972DB">
        <w:rPr>
          <w:rFonts w:hint="cs"/>
          <w:cs/>
        </w:rPr>
        <w:t xml:space="preserve">เลือกเมนู </w:t>
      </w:r>
      <w:r w:rsidR="007C6E66" w:rsidRPr="005972DB">
        <w:t>Employee</w:t>
      </w:r>
      <w:r w:rsidR="00E51021" w:rsidRPr="005972DB">
        <w:rPr>
          <w:rFonts w:hint="cs"/>
          <w:cs/>
        </w:rPr>
        <w:t xml:space="preserve"> </w:t>
      </w:r>
      <w:r w:rsidR="00DC7B70">
        <w:t>,</w:t>
      </w:r>
      <w:r w:rsidR="00E51021" w:rsidRPr="005972DB">
        <w:rPr>
          <w:rFonts w:hint="cs"/>
          <w:cs/>
        </w:rPr>
        <w:t xml:space="preserve"> </w:t>
      </w:r>
      <w:r w:rsidR="007C6E66" w:rsidRPr="005972DB">
        <w:t>Employee List</w:t>
      </w:r>
      <w:r w:rsidR="00DC7B70">
        <w:t xml:space="preserve"> </w:t>
      </w:r>
      <w:r w:rsidR="00E51021" w:rsidRPr="005972DB">
        <w:rPr>
          <w:rFonts w:hint="cs"/>
          <w:cs/>
        </w:rPr>
        <w:t>คลิกปุ่ม</w:t>
      </w:r>
      <w:r w:rsidR="00E51021" w:rsidRPr="005972DB">
        <w:t>Add</w:t>
      </w:r>
      <w:r w:rsidR="00E51021" w:rsidRPr="005972DB">
        <w:rPr>
          <w:rFonts w:hint="cs"/>
          <w:cs/>
        </w:rPr>
        <w:t xml:space="preserve"> จะปรากฎหน้าจอ</w:t>
      </w:r>
      <w:r w:rsidR="00D33FBB">
        <w:rPr>
          <w:rFonts w:hint="cs"/>
          <w:cs/>
        </w:rPr>
        <w:t>ดังภาพ</w:t>
      </w:r>
    </w:p>
    <w:p w14:paraId="07F25D9C" w14:textId="77777777" w:rsidR="00624B2C" w:rsidRDefault="00624B2C" w:rsidP="00E74D3F">
      <w:r>
        <w:rPr>
          <w:noProof/>
          <w:cs/>
        </w:rPr>
        <w:drawing>
          <wp:inline distT="0" distB="0" distL="0" distR="0" wp14:anchorId="64393C8E" wp14:editId="73FB8F1B">
            <wp:extent cx="4086225" cy="25525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33" cy="25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6CEE" w14:textId="7D32C382" w:rsidR="00E74D3F" w:rsidRDefault="00C27361" w:rsidP="00E74D3F">
      <w:r>
        <w:t>2.</w:t>
      </w:r>
      <w:r w:rsidR="00F66726">
        <w:t xml:space="preserve"> </w:t>
      </w:r>
      <w:r w:rsidR="00624B2C">
        <w:rPr>
          <w:rFonts w:hint="cs"/>
          <w:cs/>
        </w:rPr>
        <w:t xml:space="preserve">เลือก </w:t>
      </w:r>
      <w:r w:rsidR="00624B2C">
        <w:t xml:space="preserve">Site </w:t>
      </w:r>
      <w:r w:rsidR="00624B2C">
        <w:rPr>
          <w:rFonts w:hint="cs"/>
          <w:cs/>
        </w:rPr>
        <w:t>(หากมีมากกว่า 1</w:t>
      </w:r>
      <w:r w:rsidR="00624B2C">
        <w:t xml:space="preserve">Site </w:t>
      </w:r>
      <w:r w:rsidR="00624B2C">
        <w:rPr>
          <w:rFonts w:hint="cs"/>
          <w:cs/>
        </w:rPr>
        <w:t>งาน)</w:t>
      </w:r>
      <w:r w:rsidR="00624B2C">
        <w:t xml:space="preserve"> </w:t>
      </w:r>
      <w:r w:rsidR="00624B2C">
        <w:rPr>
          <w:rFonts w:hint="cs"/>
          <w:cs/>
        </w:rPr>
        <w:t>และกรอก</w:t>
      </w:r>
      <w:r w:rsidR="00E536C9">
        <w:rPr>
          <w:rFonts w:hint="cs"/>
          <w:cs/>
        </w:rPr>
        <w:t>ข้อมูลส่วนตัว</w:t>
      </w:r>
      <w:r w:rsidR="00624B2C">
        <w:rPr>
          <w:rFonts w:hint="cs"/>
          <w:cs/>
        </w:rPr>
        <w:t xml:space="preserve"> </w:t>
      </w:r>
      <w:r w:rsidR="00E536C9">
        <w:rPr>
          <w:rFonts w:hint="cs"/>
          <w:cs/>
        </w:rPr>
        <w:t>ให้ครบทุกช่อง และ</w:t>
      </w:r>
      <w:r w:rsidR="00624B2C">
        <w:rPr>
          <w:rFonts w:hint="cs"/>
          <w:cs/>
        </w:rPr>
        <w:t xml:space="preserve"> กดปุ่ม</w:t>
      </w:r>
      <w:r w:rsidR="00E536C9">
        <w:rPr>
          <w:rFonts w:hint="cs"/>
          <w:cs/>
        </w:rPr>
        <w:t xml:space="preserve">บันทึกรายการ </w:t>
      </w:r>
    </w:p>
    <w:p w14:paraId="1F8341A6" w14:textId="097A4038" w:rsidR="00E3791C" w:rsidRDefault="00E3791C" w:rsidP="00E74D3F"/>
    <w:p w14:paraId="31FE5FB0" w14:textId="06A9B763" w:rsidR="00E3791C" w:rsidRDefault="00E3791C" w:rsidP="00E74D3F"/>
    <w:p w14:paraId="37ECF947" w14:textId="1923E7FF" w:rsidR="00E3791C" w:rsidRDefault="00E3791C" w:rsidP="00E74D3F"/>
    <w:p w14:paraId="1187D4E4" w14:textId="22FEEB99" w:rsidR="00E3791C" w:rsidRDefault="00E3791C" w:rsidP="00E74D3F"/>
    <w:p w14:paraId="28A10BF9" w14:textId="45551C8F" w:rsidR="00E3791C" w:rsidRDefault="00E3791C" w:rsidP="00E74D3F"/>
    <w:p w14:paraId="6D357044" w14:textId="77777777" w:rsidR="00E3791C" w:rsidRDefault="00E3791C" w:rsidP="00E74D3F"/>
    <w:p w14:paraId="6D042EFB" w14:textId="00283EDE" w:rsidR="00E74D3F" w:rsidRDefault="00F93769" w:rsidP="00E74D3F">
      <w:r>
        <w:rPr>
          <w:noProof/>
          <w:cs/>
        </w:rPr>
        <w:drawing>
          <wp:inline distT="0" distB="0" distL="0" distR="0" wp14:anchorId="34C8ACD5" wp14:editId="0684F033">
            <wp:extent cx="49339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A1EA" w14:textId="78497501" w:rsidR="00FD5289" w:rsidRDefault="00C27361" w:rsidP="00E74D3F">
      <w:pPr>
        <w:rPr>
          <w:cs/>
        </w:rPr>
      </w:pPr>
      <w:r>
        <w:t>3.</w:t>
      </w:r>
      <w:r w:rsidR="00295B8B">
        <w:rPr>
          <w:rFonts w:hint="cs"/>
          <w:cs/>
        </w:rPr>
        <w:t xml:space="preserve"> หลังจาก กดปุ่มบันทึก</w:t>
      </w:r>
      <w:r w:rsidR="006F64B5">
        <w:rPr>
          <w:rFonts w:hint="cs"/>
          <w:cs/>
        </w:rPr>
        <w:t>รายการ</w:t>
      </w:r>
      <w:r w:rsidR="00295B8B">
        <w:rPr>
          <w:rFonts w:hint="cs"/>
          <w:cs/>
        </w:rPr>
        <w:t xml:space="preserve"> กลับไปที่เมนู </w:t>
      </w:r>
      <w:r w:rsidR="00295B8B" w:rsidRPr="005972DB">
        <w:t>Employee</w:t>
      </w:r>
      <w:r w:rsidR="00295B8B">
        <w:t xml:space="preserve">, </w:t>
      </w:r>
      <w:r w:rsidR="00295B8B" w:rsidRPr="005972DB">
        <w:t>Employee List</w:t>
      </w:r>
      <w:r w:rsidR="00295B8B">
        <w:t xml:space="preserve"> </w:t>
      </w:r>
      <w:r w:rsidR="00295B8B">
        <w:rPr>
          <w:rFonts w:hint="cs"/>
          <w:cs/>
        </w:rPr>
        <w:t xml:space="preserve">เลือก </w:t>
      </w:r>
      <w:r w:rsidR="00295B8B">
        <w:t xml:space="preserve">Site </w:t>
      </w:r>
      <w:r w:rsidR="00295B8B">
        <w:rPr>
          <w:rFonts w:hint="cs"/>
          <w:cs/>
        </w:rPr>
        <w:t xml:space="preserve">และกดปุ่ม </w:t>
      </w:r>
      <w:r w:rsidR="00295B8B">
        <w:t>Select</w:t>
      </w:r>
      <w:r w:rsidR="00295B8B">
        <w:rPr>
          <w:rFonts w:hint="cs"/>
          <w:cs/>
        </w:rPr>
        <w:t xml:space="preserve"> หน้าจอจะแสดง</w:t>
      </w:r>
      <w:r w:rsidR="007D2093">
        <w:rPr>
          <w:rFonts w:hint="cs"/>
          <w:cs/>
        </w:rPr>
        <w:t>ข้อมูล</w:t>
      </w:r>
      <w:r w:rsidR="00DC7B70">
        <w:rPr>
          <w:rFonts w:hint="cs"/>
          <w:cs/>
        </w:rPr>
        <w:t>พนักงาน</w:t>
      </w:r>
      <w:r w:rsidR="00365D13">
        <w:rPr>
          <w:rFonts w:hint="cs"/>
          <w:cs/>
        </w:rPr>
        <w:t>ที่ได้กรอกไปเมื่อสัก</w:t>
      </w:r>
      <w:r w:rsidR="00DC7B70">
        <w:rPr>
          <w:rFonts w:hint="cs"/>
          <w:cs/>
        </w:rPr>
        <w:t xml:space="preserve">ครู่ </w:t>
      </w:r>
      <w:r w:rsidR="007D2093">
        <w:rPr>
          <w:rFonts w:hint="cs"/>
          <w:cs/>
        </w:rPr>
        <w:t>โด</w:t>
      </w:r>
      <w:r w:rsidR="00DC7B70">
        <w:rPr>
          <w:rFonts w:hint="cs"/>
          <w:cs/>
        </w:rPr>
        <w:t>ยแถบข้อมูล</w:t>
      </w:r>
      <w:r w:rsidR="00F93769">
        <w:rPr>
          <w:rFonts w:hint="cs"/>
          <w:cs/>
        </w:rPr>
        <w:t>จะ</w:t>
      </w:r>
      <w:r w:rsidR="00003C53">
        <w:rPr>
          <w:rFonts w:hint="cs"/>
          <w:cs/>
        </w:rPr>
        <w:t>แสดงเป็น แถบสีเขียวเมื่อใส่ข้อมูลครบ หากข้อมูลยังไม่ครบจะ</w:t>
      </w:r>
      <w:r w:rsidR="00F93769">
        <w:rPr>
          <w:rFonts w:hint="cs"/>
          <w:cs/>
        </w:rPr>
        <w:t xml:space="preserve">แสดง เป็นแถบสีแดง </w:t>
      </w:r>
    </w:p>
    <w:p w14:paraId="2F09508C" w14:textId="1363CE5F" w:rsidR="005C1210" w:rsidRDefault="005C1210" w:rsidP="00E74D3F"/>
    <w:p w14:paraId="027FC5E8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4D61A5D0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7830C99E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43BD8559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2A4599B9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389421E5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60A86A52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02F53520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6D77C7EE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5EB6ED44" w14:textId="77777777" w:rsidR="005C1210" w:rsidRDefault="005C1210" w:rsidP="005C1210">
      <w:pPr>
        <w:rPr>
          <w:rFonts w:asciiTheme="majorBidi" w:hAnsiTheme="majorBidi" w:cstheme="majorBidi"/>
          <w:b/>
          <w:bCs/>
          <w:u w:val="single"/>
        </w:rPr>
      </w:pPr>
    </w:p>
    <w:p w14:paraId="658BCAA5" w14:textId="277400CE" w:rsidR="00F93769" w:rsidRDefault="00F93769" w:rsidP="006C1EFC">
      <w:pPr>
        <w:rPr>
          <w:rFonts w:asciiTheme="majorBidi" w:hAnsiTheme="majorBidi" w:cstheme="majorBidi"/>
          <w:b/>
          <w:bCs/>
          <w:u w:val="single"/>
        </w:rPr>
      </w:pPr>
    </w:p>
    <w:p w14:paraId="284F9A8F" w14:textId="77777777" w:rsidR="00E3791C" w:rsidRDefault="00E3791C" w:rsidP="006C1EFC">
      <w:pPr>
        <w:rPr>
          <w:rFonts w:asciiTheme="majorBidi" w:hAnsiTheme="majorBidi" w:cstheme="majorBidi"/>
          <w:b/>
          <w:bCs/>
          <w:u w:val="single"/>
        </w:rPr>
      </w:pPr>
    </w:p>
    <w:p w14:paraId="4060ED75" w14:textId="407646F1" w:rsidR="006C1EFC" w:rsidRPr="006C1EFC" w:rsidRDefault="00DA793C" w:rsidP="006C1EFC">
      <w:pPr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</w:rPr>
        <w:lastRenderedPageBreak/>
        <w:t>2.</w:t>
      </w:r>
      <w:r w:rsidR="005C1210" w:rsidRPr="005C1210">
        <w:rPr>
          <w:rFonts w:asciiTheme="majorBidi" w:hAnsiTheme="majorBidi" w:cstheme="majorBidi"/>
          <w:b/>
          <w:bCs/>
          <w:u w:val="single"/>
          <w:cs/>
        </w:rPr>
        <w:t xml:space="preserve">การ </w:t>
      </w:r>
      <w:r w:rsidR="005C1210" w:rsidRPr="005C1210">
        <w:rPr>
          <w:rFonts w:asciiTheme="majorBidi" w:eastAsia="Times New Roman" w:hAnsiTheme="majorBidi" w:cstheme="majorBidi"/>
          <w:b/>
          <w:bCs/>
          <w:color w:val="000000"/>
          <w:u w:val="single"/>
        </w:rPr>
        <w:t>Set scan finge</w:t>
      </w:r>
      <w:r w:rsidR="005C1210">
        <w:rPr>
          <w:rFonts w:asciiTheme="majorBidi" w:eastAsia="Times New Roman" w:hAnsiTheme="majorBidi" w:cstheme="majorBidi"/>
          <w:b/>
          <w:bCs/>
          <w:color w:val="000000"/>
          <w:u w:val="single"/>
        </w:rPr>
        <w:t>r</w:t>
      </w:r>
    </w:p>
    <w:p w14:paraId="6B09A6BF" w14:textId="7629F28F" w:rsidR="005C1210" w:rsidRPr="005C1210" w:rsidRDefault="006C1EFC" w:rsidP="00E74D3F">
      <w:pPr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  <w:r w:rsidRPr="006C1EFC">
        <w:rPr>
          <w:rFonts w:asciiTheme="majorBidi" w:eastAsia="Times New Roman" w:hAnsiTheme="majorBidi" w:cstheme="majorBidi" w:hint="cs"/>
          <w:b/>
          <w:bCs/>
          <w:noProof/>
          <w:color w:val="000000"/>
          <w:cs/>
        </w:rPr>
        <w:drawing>
          <wp:inline distT="0" distB="0" distL="0" distR="0" wp14:anchorId="147E9153" wp14:editId="32CDD5C7">
            <wp:extent cx="5162550" cy="1695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2AC9" w14:textId="6468F066" w:rsidR="00844634" w:rsidRDefault="009A1979" w:rsidP="00E74D3F">
      <w:r>
        <w:rPr>
          <w:rFonts w:hint="cs"/>
          <w:cs/>
        </w:rPr>
        <w:t xml:space="preserve">ไปที่ช่องลายนิ้วมือด้านขาว </w:t>
      </w:r>
      <w:r w:rsidR="006C1EFC">
        <w:rPr>
          <w:rFonts w:hint="cs"/>
          <w:cs/>
        </w:rPr>
        <w:t xml:space="preserve">เลือก </w:t>
      </w:r>
      <w:r w:rsidR="006C1EFC">
        <w:t>Register</w:t>
      </w:r>
      <w:r>
        <w:rPr>
          <w:rFonts w:hint="cs"/>
          <w:cs/>
        </w:rPr>
        <w:t xml:space="preserve"> </w:t>
      </w:r>
      <w:r w:rsidR="006C1EFC">
        <w:rPr>
          <w:rFonts w:hint="cs"/>
          <w:cs/>
        </w:rPr>
        <w:t>หน้าจอจะแส</w:t>
      </w:r>
      <w:r w:rsidR="00C27361">
        <w:rPr>
          <w:rFonts w:hint="cs"/>
          <w:cs/>
        </w:rPr>
        <w:t>ดง</w:t>
      </w:r>
      <w:r w:rsidR="006C1EFC">
        <w:rPr>
          <w:rFonts w:hint="cs"/>
          <w:cs/>
        </w:rPr>
        <w:t>ผล ให้นำนิ้ววางบนเครื่องสแกนนิ้ว แล้วยกนิ้วออก</w:t>
      </w:r>
      <w:r w:rsidR="00D6682B">
        <w:rPr>
          <w:rFonts w:hint="cs"/>
          <w:cs/>
        </w:rPr>
        <w:t>ไปมา</w:t>
      </w:r>
      <w:r w:rsidR="006C1EFC">
        <w:rPr>
          <w:rFonts w:hint="cs"/>
          <w:cs/>
        </w:rPr>
        <w:t xml:space="preserve"> จนครบ</w:t>
      </w:r>
      <w:r w:rsidR="00844634">
        <w:rPr>
          <w:rFonts w:hint="cs"/>
          <w:cs/>
        </w:rPr>
        <w:t xml:space="preserve">4 </w:t>
      </w:r>
      <w:r w:rsidR="006C1EFC">
        <w:rPr>
          <w:rFonts w:hint="cs"/>
          <w:cs/>
        </w:rPr>
        <w:t xml:space="preserve">รอบโดยที่ไม่ต้องเปลี่ยนนิ้ว </w:t>
      </w:r>
      <w:r w:rsidR="00844634">
        <w:rPr>
          <w:rFonts w:hint="cs"/>
          <w:cs/>
        </w:rPr>
        <w:t>จากนั้น</w:t>
      </w:r>
      <w:r w:rsidR="006C1EFC">
        <w:rPr>
          <w:rFonts w:hint="cs"/>
          <w:cs/>
        </w:rPr>
        <w:t>ระบบ</w:t>
      </w:r>
      <w:r w:rsidR="00844634">
        <w:rPr>
          <w:rFonts w:hint="cs"/>
          <w:cs/>
        </w:rPr>
        <w:t>จะ</w:t>
      </w:r>
      <w:r w:rsidR="006C1EFC">
        <w:rPr>
          <w:rFonts w:hint="cs"/>
          <w:cs/>
        </w:rPr>
        <w:t>บันทึกข้อมู</w:t>
      </w:r>
      <w:r w:rsidR="00844634">
        <w:rPr>
          <w:rFonts w:hint="cs"/>
          <w:cs/>
        </w:rPr>
        <w:t>ล หากข้อมูลบันทึกสำเร็จ</w:t>
      </w:r>
      <w:r w:rsidR="006C1EFC">
        <w:rPr>
          <w:rFonts w:hint="cs"/>
          <w:cs/>
        </w:rPr>
        <w:t xml:space="preserve"> </w:t>
      </w:r>
      <w:r w:rsidR="00844634">
        <w:rPr>
          <w:rFonts w:hint="cs"/>
          <w:cs/>
        </w:rPr>
        <w:t>จะ</w:t>
      </w:r>
      <w:r w:rsidR="00EF4130">
        <w:rPr>
          <w:rFonts w:hint="cs"/>
          <w:cs/>
        </w:rPr>
        <w:t>แสดง</w:t>
      </w:r>
      <w:r w:rsidR="00844634">
        <w:rPr>
          <w:rFonts w:hint="cs"/>
          <w:cs/>
        </w:rPr>
        <w:t xml:space="preserve">เป็น </w:t>
      </w:r>
      <w:r w:rsidR="00844634">
        <w:t>Edit</w:t>
      </w:r>
      <w:r>
        <w:rPr>
          <w:rFonts w:hint="cs"/>
          <w:cs/>
        </w:rPr>
        <w:t xml:space="preserve"> </w:t>
      </w:r>
      <w:r w:rsidR="00844634">
        <w:rPr>
          <w:rFonts w:hint="cs"/>
          <w:cs/>
        </w:rPr>
        <w:t xml:space="preserve">หากไม่สำเร็จ จะแสดงเป็น </w:t>
      </w:r>
      <w:r w:rsidR="00844634">
        <w:t>Register</w:t>
      </w:r>
      <w:r w:rsidR="00844634">
        <w:rPr>
          <w:rFonts w:hint="cs"/>
          <w:cs/>
        </w:rPr>
        <w:t xml:space="preserve"> เหมือนเดิม และทำซ้ำจนกว่าจะแสดงเป็น </w:t>
      </w:r>
      <w:r w:rsidR="00844634">
        <w:t>Edit</w:t>
      </w:r>
      <w:r w:rsidR="00844634">
        <w:rPr>
          <w:rFonts w:hint="cs"/>
          <w:cs/>
        </w:rPr>
        <w:t xml:space="preserve"> จากนั้น</w:t>
      </w:r>
      <w:r w:rsidR="00844634">
        <w:t xml:space="preserve"> </w:t>
      </w:r>
      <w:r w:rsidR="00844634">
        <w:rPr>
          <w:rFonts w:hint="cs"/>
          <w:cs/>
        </w:rPr>
        <w:t xml:space="preserve">คลิกปุ่ม </w:t>
      </w:r>
      <w:r w:rsidR="00844634">
        <w:t xml:space="preserve">View Detail </w:t>
      </w:r>
    </w:p>
    <w:p w14:paraId="1DBBA814" w14:textId="62EFA424" w:rsidR="00B07B80" w:rsidRDefault="00BE5505" w:rsidP="00B07B80">
      <w:r>
        <w:rPr>
          <w:noProof/>
          <w:cs/>
        </w:rPr>
        <w:drawing>
          <wp:inline distT="0" distB="0" distL="0" distR="0" wp14:anchorId="44A658C1" wp14:editId="7E202136">
            <wp:extent cx="423862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25" cy="374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F097" w14:textId="77777777" w:rsidR="00BE5505" w:rsidRPr="00B07B80" w:rsidRDefault="00BE5505" w:rsidP="00B07B80"/>
    <w:p w14:paraId="6FED881C" w14:textId="595F1360" w:rsidR="00B07B80" w:rsidRDefault="009A1979" w:rsidP="00BE5505">
      <w:pPr>
        <w:tabs>
          <w:tab w:val="left" w:pos="5850"/>
        </w:tabs>
      </w:pPr>
      <w:r>
        <w:rPr>
          <w:rFonts w:hint="cs"/>
          <w:cs/>
        </w:rPr>
        <w:t xml:space="preserve">เมื่อ คลิกปุ่ม </w:t>
      </w:r>
      <w:r>
        <w:t>View Detail</w:t>
      </w:r>
      <w:r w:rsidR="00B96CFE">
        <w:rPr>
          <w:rFonts w:hint="cs"/>
          <w:cs/>
        </w:rPr>
        <w:t xml:space="preserve"> </w:t>
      </w:r>
      <w:r w:rsidR="00BE5505">
        <w:rPr>
          <w:rFonts w:hint="cs"/>
          <w:cs/>
        </w:rPr>
        <w:t>แล้ว</w:t>
      </w:r>
      <w:r w:rsidR="00B07B80">
        <w:rPr>
          <w:rFonts w:hint="cs"/>
          <w:cs/>
        </w:rPr>
        <w:t>จะแสดงข้อมูลส่วนตัว</w:t>
      </w:r>
      <w:r w:rsidR="0071689F">
        <w:rPr>
          <w:rFonts w:hint="cs"/>
          <w:cs/>
        </w:rPr>
        <w:t>พนักงาน</w:t>
      </w:r>
      <w:r w:rsidR="00B07B80">
        <w:rPr>
          <w:rFonts w:hint="cs"/>
          <w:cs/>
        </w:rPr>
        <w:t>ที่ได้บันทึกข้อมูลไว้</w:t>
      </w:r>
      <w:r w:rsidR="0071689F">
        <w:rPr>
          <w:rFonts w:hint="cs"/>
          <w:cs/>
        </w:rPr>
        <w:t>ทั้งหมด</w:t>
      </w:r>
    </w:p>
    <w:p w14:paraId="2F7730E7" w14:textId="0A9BDE65" w:rsidR="00DA793C" w:rsidRDefault="00DA793C" w:rsidP="00BE5505">
      <w:pPr>
        <w:tabs>
          <w:tab w:val="left" w:pos="5850"/>
        </w:tabs>
      </w:pPr>
    </w:p>
    <w:p w14:paraId="38EF943D" w14:textId="77777777" w:rsidR="00B66FD2" w:rsidRDefault="00DA793C" w:rsidP="00B66FD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u w:val="single"/>
          <w:cs/>
        </w:rPr>
        <w:lastRenderedPageBreak/>
        <w:t xml:space="preserve">3.การ </w:t>
      </w:r>
      <w:r w:rsidRPr="00DA793C">
        <w:rPr>
          <w:rFonts w:asciiTheme="majorBidi" w:eastAsia="Times New Roman" w:hAnsiTheme="majorBidi" w:cstheme="majorBidi"/>
          <w:b/>
          <w:bCs/>
          <w:color w:val="000000"/>
          <w:u w:val="single"/>
        </w:rPr>
        <w:t>Request Employee list</w:t>
      </w:r>
    </w:p>
    <w:p w14:paraId="7F6FFCBA" w14:textId="77777777" w:rsidR="00B66FD2" w:rsidRDefault="00B66FD2" w:rsidP="00B07B80">
      <w:pPr>
        <w:tabs>
          <w:tab w:val="left" w:pos="5850"/>
        </w:tabs>
      </w:pPr>
    </w:p>
    <w:p w14:paraId="053BA855" w14:textId="4D4FB8A9" w:rsidR="005C1210" w:rsidRDefault="00B66FD2" w:rsidP="00B07B80">
      <w:pPr>
        <w:tabs>
          <w:tab w:val="left" w:pos="5850"/>
        </w:tabs>
      </w:pPr>
      <w:r>
        <w:rPr>
          <w:noProof/>
          <w:cs/>
        </w:rPr>
        <w:drawing>
          <wp:inline distT="0" distB="0" distL="0" distR="0" wp14:anchorId="432C9C32" wp14:editId="330A45C0">
            <wp:extent cx="2038350" cy="2977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83" cy="29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3CBD" w14:textId="77777777" w:rsidR="00442594" w:rsidRDefault="00442594" w:rsidP="008516D5">
      <w:pPr>
        <w:spacing w:after="0" w:line="240" w:lineRule="auto"/>
      </w:pPr>
    </w:p>
    <w:p w14:paraId="75B18F6C" w14:textId="2919E719" w:rsidR="008516D5" w:rsidRDefault="005B2605" w:rsidP="008516D5">
      <w:pPr>
        <w:spacing w:after="0" w:line="240" w:lineRule="auto"/>
      </w:pPr>
      <w:r>
        <w:rPr>
          <w:rFonts w:hint="cs"/>
          <w:cs/>
        </w:rPr>
        <w:t>กลับ</w:t>
      </w:r>
      <w:r w:rsidR="008516D5" w:rsidRPr="006118F2">
        <w:rPr>
          <w:rFonts w:hint="cs"/>
          <w:cs/>
        </w:rPr>
        <w:t xml:space="preserve">ไปที่เมนู </w:t>
      </w:r>
      <w:r w:rsidR="008516D5" w:rsidRPr="005972DB">
        <w:t>Employee</w:t>
      </w:r>
      <w:r w:rsidR="008516D5">
        <w:t xml:space="preserve">, </w:t>
      </w:r>
      <w:r w:rsidR="008516D5">
        <w:rPr>
          <w:rFonts w:hint="cs"/>
          <w:cs/>
        </w:rPr>
        <w:t xml:space="preserve">เลือก </w:t>
      </w:r>
      <w:r w:rsidR="008516D5">
        <w:t xml:space="preserve">Request Employee List  </w:t>
      </w:r>
      <w:r w:rsidR="008516D5" w:rsidRPr="006118F2">
        <w:rPr>
          <w:rFonts w:hint="cs"/>
          <w:cs/>
        </w:rPr>
        <w:t>ตามภาพด้านล่าง</w:t>
      </w:r>
    </w:p>
    <w:p w14:paraId="61C36DE4" w14:textId="77777777" w:rsidR="00442594" w:rsidRDefault="00442594" w:rsidP="008516D5">
      <w:pPr>
        <w:spacing w:after="0" w:line="240" w:lineRule="auto"/>
      </w:pPr>
    </w:p>
    <w:p w14:paraId="5E28B008" w14:textId="4C494CDC" w:rsidR="008516D5" w:rsidRDefault="008516D5" w:rsidP="00B07B80">
      <w:pPr>
        <w:tabs>
          <w:tab w:val="left" w:pos="5850"/>
        </w:tabs>
      </w:pPr>
      <w:r>
        <w:rPr>
          <w:rFonts w:hint="cs"/>
          <w:noProof/>
          <w:cs/>
        </w:rPr>
        <w:drawing>
          <wp:inline distT="0" distB="0" distL="0" distR="0" wp14:anchorId="5BA29710" wp14:editId="4C04EE90">
            <wp:extent cx="5153025" cy="2524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CA70" w14:textId="031D6F5E" w:rsidR="00B66FD2" w:rsidRDefault="008516D5" w:rsidP="00B07B80">
      <w:pPr>
        <w:tabs>
          <w:tab w:val="left" w:pos="5850"/>
        </w:tabs>
      </w:pPr>
      <w:r>
        <w:rPr>
          <w:rFonts w:hint="cs"/>
          <w:cs/>
        </w:rPr>
        <w:t>ระบบจะแสดงหน้าจอ ข้อมูลการขออัตรากำลังคน</w:t>
      </w:r>
      <w:r w:rsidR="00C05E7F">
        <w:rPr>
          <w:rFonts w:hint="cs"/>
          <w:cs/>
        </w:rPr>
        <w:t xml:space="preserve"> </w:t>
      </w:r>
      <w:r>
        <w:rPr>
          <w:rFonts w:hint="cs"/>
          <w:cs/>
        </w:rPr>
        <w:t xml:space="preserve">คลิกปุ่ม </w:t>
      </w:r>
      <w:r>
        <w:rPr>
          <w:rFonts w:hint="cs"/>
          <w:noProof/>
          <w:cs/>
        </w:rPr>
        <w:drawing>
          <wp:inline distT="0" distB="0" distL="0" distR="0" wp14:anchorId="4F6136F7" wp14:editId="1F1B0CD8">
            <wp:extent cx="1193300" cy="1714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530" cy="2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0E8A" w14:textId="69A8901C" w:rsidR="00E3791C" w:rsidRDefault="00E3791C" w:rsidP="00B07B80">
      <w:pPr>
        <w:tabs>
          <w:tab w:val="left" w:pos="5850"/>
        </w:tabs>
      </w:pPr>
    </w:p>
    <w:p w14:paraId="02AD7A10" w14:textId="54305CE7" w:rsidR="00E3791C" w:rsidRDefault="00E3791C" w:rsidP="00B07B80">
      <w:pPr>
        <w:tabs>
          <w:tab w:val="left" w:pos="5850"/>
        </w:tabs>
      </w:pPr>
    </w:p>
    <w:p w14:paraId="5E68E063" w14:textId="787517F8" w:rsidR="00E3791C" w:rsidRDefault="00E3791C" w:rsidP="00B07B80">
      <w:pPr>
        <w:tabs>
          <w:tab w:val="left" w:pos="5850"/>
        </w:tabs>
      </w:pPr>
    </w:p>
    <w:p w14:paraId="3F257569" w14:textId="77777777" w:rsidR="00E3791C" w:rsidRDefault="00E3791C" w:rsidP="00B07B80">
      <w:pPr>
        <w:tabs>
          <w:tab w:val="left" w:pos="5850"/>
        </w:tabs>
      </w:pPr>
      <w:bookmarkStart w:id="1" w:name="_GoBack"/>
      <w:bookmarkEnd w:id="1"/>
    </w:p>
    <w:p w14:paraId="7AF74CFA" w14:textId="05B061BF" w:rsidR="00AD46F5" w:rsidRDefault="00521E5F" w:rsidP="00B07B80">
      <w:pPr>
        <w:tabs>
          <w:tab w:val="left" w:pos="5850"/>
        </w:tabs>
      </w:pPr>
      <w:r>
        <w:rPr>
          <w:rFonts w:hint="cs"/>
          <w:noProof/>
          <w:cs/>
        </w:rPr>
        <w:drawing>
          <wp:inline distT="0" distB="0" distL="0" distR="0" wp14:anchorId="5B3AE804" wp14:editId="691F6DAB">
            <wp:extent cx="4214191" cy="25358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19" cy="255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D77" w14:textId="77777777" w:rsidR="00442594" w:rsidRDefault="00442594" w:rsidP="00B07B80">
      <w:pPr>
        <w:tabs>
          <w:tab w:val="left" w:pos="5850"/>
        </w:tabs>
      </w:pPr>
    </w:p>
    <w:p w14:paraId="438B5C63" w14:textId="6BC86D7E" w:rsidR="00AD46F5" w:rsidRDefault="00AD46F5" w:rsidP="00B07B80">
      <w:pPr>
        <w:tabs>
          <w:tab w:val="left" w:pos="5850"/>
        </w:tabs>
        <w:rPr>
          <w:rFonts w:hint="cs"/>
        </w:rPr>
      </w:pPr>
      <w:r>
        <w:rPr>
          <w:rFonts w:hint="cs"/>
          <w:cs/>
        </w:rPr>
        <w:t>จากนั้</w:t>
      </w:r>
      <w:r w:rsidR="00934C4F">
        <w:rPr>
          <w:rFonts w:hint="cs"/>
          <w:cs/>
        </w:rPr>
        <w:t>นให้ทำการเลือก หน่วยงาน</w:t>
      </w:r>
      <w:r w:rsidR="002F69E2">
        <w:t>,</w:t>
      </w:r>
      <w:r w:rsidR="00934C4F">
        <w:rPr>
          <w:rFonts w:hint="cs"/>
          <w:cs/>
        </w:rPr>
        <w:t>ตำแหน่งงาน</w:t>
      </w:r>
      <w:r w:rsidR="002F69E2">
        <w:t>,</w:t>
      </w:r>
      <w:r w:rsidR="002F69E2">
        <w:rPr>
          <w:rFonts w:hint="cs"/>
          <w:cs/>
        </w:rPr>
        <w:t xml:space="preserve">ประเภทการขอทดแทนกำลังคน จำนวนกี่อัตรา ระบุวันที่ต้องการ และกดปุ่ม </w:t>
      </w:r>
      <w:r w:rsidR="002F69E2">
        <w:t xml:space="preserve">Submit </w:t>
      </w:r>
      <w:r w:rsidR="005B2605">
        <w:rPr>
          <w:rFonts w:hint="cs"/>
          <w:cs/>
        </w:rPr>
        <w:t xml:space="preserve">ระบบจะส่ง </w:t>
      </w:r>
      <w:r w:rsidR="005B2605">
        <w:t xml:space="preserve">E-Mail </w:t>
      </w:r>
      <w:r w:rsidR="005B2605">
        <w:rPr>
          <w:rFonts w:hint="cs"/>
          <w:cs/>
        </w:rPr>
        <w:t xml:space="preserve">เพื่อแจ้งไปยังผู้จัดการ และรอผลการอนุมัติ ดังภาพ </w:t>
      </w:r>
    </w:p>
    <w:p w14:paraId="4BF08BC3" w14:textId="28B55CDD" w:rsidR="002F69E2" w:rsidRDefault="002F69E2" w:rsidP="00B07B80">
      <w:pPr>
        <w:tabs>
          <w:tab w:val="left" w:pos="5850"/>
        </w:tabs>
      </w:pPr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0E87EB1C" wp14:editId="717DC3B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10150" cy="30099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D3CE1" w14:textId="77777777" w:rsidR="002F69E2" w:rsidRDefault="002F69E2" w:rsidP="00B07B80">
      <w:pPr>
        <w:tabs>
          <w:tab w:val="left" w:pos="5850"/>
        </w:tabs>
      </w:pPr>
    </w:p>
    <w:p w14:paraId="26EA9BE5" w14:textId="77777777" w:rsidR="002F69E2" w:rsidRDefault="002F69E2" w:rsidP="00B07B80">
      <w:pPr>
        <w:tabs>
          <w:tab w:val="left" w:pos="5850"/>
        </w:tabs>
      </w:pPr>
    </w:p>
    <w:p w14:paraId="60BA2A29" w14:textId="77777777" w:rsidR="002F69E2" w:rsidRDefault="002F69E2" w:rsidP="00B07B80">
      <w:pPr>
        <w:tabs>
          <w:tab w:val="left" w:pos="5850"/>
        </w:tabs>
      </w:pPr>
    </w:p>
    <w:p w14:paraId="7EC49D60" w14:textId="39EF60D0" w:rsidR="002F69E2" w:rsidRDefault="002F69E2" w:rsidP="00B07B80">
      <w:pPr>
        <w:tabs>
          <w:tab w:val="left" w:pos="5850"/>
        </w:tabs>
      </w:pPr>
    </w:p>
    <w:p w14:paraId="7C23E5C8" w14:textId="56C0BB94" w:rsidR="002F69E2" w:rsidRDefault="002F69E2" w:rsidP="00B07B80">
      <w:pPr>
        <w:tabs>
          <w:tab w:val="left" w:pos="5850"/>
        </w:tabs>
      </w:pPr>
    </w:p>
    <w:p w14:paraId="53AF079A" w14:textId="77777777" w:rsidR="002F69E2" w:rsidRPr="003D16F2" w:rsidRDefault="002F69E2" w:rsidP="00B07B80">
      <w:pPr>
        <w:tabs>
          <w:tab w:val="left" w:pos="5850"/>
        </w:tabs>
      </w:pPr>
    </w:p>
    <w:sectPr w:rsidR="002F69E2" w:rsidRPr="003D16F2" w:rsidSect="00F41843">
      <w:headerReference w:type="default" r:id="rId21"/>
      <w:footerReference w:type="default" r:id="rId22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F576" w14:textId="77777777" w:rsidR="00BE6054" w:rsidRDefault="00BE6054" w:rsidP="007928B2">
      <w:pPr>
        <w:spacing w:after="0" w:line="240" w:lineRule="auto"/>
      </w:pPr>
      <w:r>
        <w:separator/>
      </w:r>
    </w:p>
  </w:endnote>
  <w:endnote w:type="continuationSeparator" w:id="0">
    <w:p w14:paraId="415F581B" w14:textId="77777777" w:rsidR="00BE6054" w:rsidRDefault="00BE6054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AE787A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50E77E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79D4" w14:textId="77777777" w:rsidR="00BE6054" w:rsidRDefault="00BE6054" w:rsidP="007928B2">
      <w:pPr>
        <w:spacing w:after="0" w:line="240" w:lineRule="auto"/>
      </w:pPr>
      <w:r>
        <w:separator/>
      </w:r>
    </w:p>
  </w:footnote>
  <w:footnote w:type="continuationSeparator" w:id="0">
    <w:p w14:paraId="76BC4C9D" w14:textId="77777777" w:rsidR="00BE6054" w:rsidRDefault="00BE6054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859DE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62557139" wp14:editId="02E5833C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34F"/>
    <w:multiLevelType w:val="hybridMultilevel"/>
    <w:tmpl w:val="2660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4CE5"/>
    <w:multiLevelType w:val="hybridMultilevel"/>
    <w:tmpl w:val="884E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3B"/>
    <w:rsid w:val="00000B03"/>
    <w:rsid w:val="00003C53"/>
    <w:rsid w:val="0001160C"/>
    <w:rsid w:val="00040D2E"/>
    <w:rsid w:val="000433B1"/>
    <w:rsid w:val="00065085"/>
    <w:rsid w:val="00074FE0"/>
    <w:rsid w:val="000766FE"/>
    <w:rsid w:val="000C40E0"/>
    <w:rsid w:val="000D164D"/>
    <w:rsid w:val="00137D80"/>
    <w:rsid w:val="00145A6E"/>
    <w:rsid w:val="00240F7D"/>
    <w:rsid w:val="0029511B"/>
    <w:rsid w:val="00295B8B"/>
    <w:rsid w:val="002F69E2"/>
    <w:rsid w:val="00316A03"/>
    <w:rsid w:val="00336B2C"/>
    <w:rsid w:val="0036200D"/>
    <w:rsid w:val="00365D13"/>
    <w:rsid w:val="003D16F2"/>
    <w:rsid w:val="003F5BA7"/>
    <w:rsid w:val="00442594"/>
    <w:rsid w:val="004967B3"/>
    <w:rsid w:val="004D1757"/>
    <w:rsid w:val="004E0B72"/>
    <w:rsid w:val="004E1549"/>
    <w:rsid w:val="0051685C"/>
    <w:rsid w:val="00521E5F"/>
    <w:rsid w:val="005972DB"/>
    <w:rsid w:val="005A5461"/>
    <w:rsid w:val="005B2605"/>
    <w:rsid w:val="005C1210"/>
    <w:rsid w:val="00624B2C"/>
    <w:rsid w:val="0063595C"/>
    <w:rsid w:val="006B6086"/>
    <w:rsid w:val="006C1EFC"/>
    <w:rsid w:val="006F64B5"/>
    <w:rsid w:val="0071689F"/>
    <w:rsid w:val="0072060F"/>
    <w:rsid w:val="00730DC3"/>
    <w:rsid w:val="00782933"/>
    <w:rsid w:val="007928B2"/>
    <w:rsid w:val="007C06D8"/>
    <w:rsid w:val="007C6E66"/>
    <w:rsid w:val="007D2093"/>
    <w:rsid w:val="007D31C2"/>
    <w:rsid w:val="00844634"/>
    <w:rsid w:val="008516D5"/>
    <w:rsid w:val="00883077"/>
    <w:rsid w:val="008913FB"/>
    <w:rsid w:val="00934C4F"/>
    <w:rsid w:val="0098403D"/>
    <w:rsid w:val="009A1979"/>
    <w:rsid w:val="00A265A3"/>
    <w:rsid w:val="00A74DBA"/>
    <w:rsid w:val="00AC5D2A"/>
    <w:rsid w:val="00AD46F5"/>
    <w:rsid w:val="00AD6CEA"/>
    <w:rsid w:val="00AF2027"/>
    <w:rsid w:val="00B07B80"/>
    <w:rsid w:val="00B66FD2"/>
    <w:rsid w:val="00B96CFE"/>
    <w:rsid w:val="00BD45F8"/>
    <w:rsid w:val="00BE5505"/>
    <w:rsid w:val="00BE6054"/>
    <w:rsid w:val="00C05E7F"/>
    <w:rsid w:val="00C27361"/>
    <w:rsid w:val="00CC08DE"/>
    <w:rsid w:val="00CE3EDF"/>
    <w:rsid w:val="00D33FBB"/>
    <w:rsid w:val="00D6682B"/>
    <w:rsid w:val="00DA793C"/>
    <w:rsid w:val="00DB6397"/>
    <w:rsid w:val="00DC145F"/>
    <w:rsid w:val="00DC7B70"/>
    <w:rsid w:val="00E020F8"/>
    <w:rsid w:val="00E3535E"/>
    <w:rsid w:val="00E3791C"/>
    <w:rsid w:val="00E51021"/>
    <w:rsid w:val="00E536C9"/>
    <w:rsid w:val="00E74D3F"/>
    <w:rsid w:val="00EF4130"/>
    <w:rsid w:val="00F41843"/>
    <w:rsid w:val="00F66726"/>
    <w:rsid w:val="00F83F6A"/>
    <w:rsid w:val="00F93769"/>
    <w:rsid w:val="00FA6F62"/>
    <w:rsid w:val="00FC0F1C"/>
    <w:rsid w:val="00FD5289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ADFF"/>
  <w15:chartTrackingRefBased/>
  <w15:docId w15:val="{F8B79E81-6F6C-4DE8-A948-4421A26F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011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D3F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ipack-iwis.com/hrs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_pc\Pictures\&#3591;&#3634;&#3609;&#3626;&#3656;&#3591;&#3614;&#3637;&#3656;&#3605;&#3657;&#3609;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AFD7-4E47-4748-B516-AF846631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926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2018-10-17T07:38:00Z</dcterms:created>
  <dcterms:modified xsi:type="dcterms:W3CDTF">2018-10-30T11:18:00Z</dcterms:modified>
</cp:coreProperties>
</file>
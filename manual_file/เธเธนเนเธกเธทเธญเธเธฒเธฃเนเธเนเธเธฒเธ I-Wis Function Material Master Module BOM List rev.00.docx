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DE589" w14:textId="77777777" w:rsidR="005A3068" w:rsidRDefault="005A3068" w:rsidP="007928B2"/>
    <w:p w14:paraId="2ADBAA10" w14:textId="77777777" w:rsidR="005A3068" w:rsidRDefault="005A3068" w:rsidP="007928B2"/>
    <w:p w14:paraId="4817F3DD" w14:textId="77777777" w:rsidR="005A3068" w:rsidRDefault="005A3068" w:rsidP="007928B2"/>
    <w:p w14:paraId="59F34D22" w14:textId="77777777" w:rsidR="005A3068" w:rsidRDefault="005A3068" w:rsidP="007928B2"/>
    <w:p w14:paraId="65E3081C" w14:textId="77777777" w:rsidR="005A3068" w:rsidRDefault="005A3068" w:rsidP="007928B2"/>
    <w:p w14:paraId="51BB168D" w14:textId="77777777" w:rsidR="005A3068" w:rsidRDefault="005A3068" w:rsidP="007928B2"/>
    <w:p w14:paraId="115D0D25" w14:textId="77777777" w:rsidR="005A3068" w:rsidRDefault="005A3068" w:rsidP="007928B2"/>
    <w:p w14:paraId="39CE09D3" w14:textId="77777777" w:rsidR="005A3068" w:rsidRDefault="005A3068" w:rsidP="007928B2"/>
    <w:p w14:paraId="305BC523" w14:textId="77777777" w:rsidR="005A3068" w:rsidRDefault="005A3068" w:rsidP="007928B2"/>
    <w:p w14:paraId="4BA68F41" w14:textId="77777777" w:rsidR="003C5113" w:rsidRDefault="003C5113" w:rsidP="005A3068">
      <w:pPr>
        <w:jc w:val="center"/>
        <w:rPr>
          <w:b/>
          <w:bCs/>
          <w:sz w:val="52"/>
          <w:szCs w:val="52"/>
        </w:rPr>
      </w:pPr>
      <w:r w:rsidRPr="003C5113">
        <w:rPr>
          <w:b/>
          <w:bCs/>
          <w:sz w:val="52"/>
          <w:szCs w:val="52"/>
          <w:cs/>
        </w:rPr>
        <w:t xml:space="preserve">คู่มือการใช้งาน </w:t>
      </w:r>
      <w:r w:rsidRPr="003C5113">
        <w:rPr>
          <w:b/>
          <w:bCs/>
          <w:sz w:val="52"/>
          <w:szCs w:val="52"/>
        </w:rPr>
        <w:t>I-</w:t>
      </w:r>
      <w:proofErr w:type="spellStart"/>
      <w:r w:rsidRPr="003C5113">
        <w:rPr>
          <w:b/>
          <w:bCs/>
          <w:sz w:val="52"/>
          <w:szCs w:val="52"/>
        </w:rPr>
        <w:t>Wis</w:t>
      </w:r>
      <w:proofErr w:type="spellEnd"/>
      <w:r w:rsidRPr="003C5113">
        <w:rPr>
          <w:b/>
          <w:bCs/>
          <w:sz w:val="52"/>
          <w:szCs w:val="52"/>
        </w:rPr>
        <w:t xml:space="preserve"> </w:t>
      </w:r>
    </w:p>
    <w:p w14:paraId="4FD28BA7" w14:textId="53716F0B" w:rsidR="005A3068" w:rsidRDefault="003C5113" w:rsidP="005A3068">
      <w:pPr>
        <w:jc w:val="center"/>
        <w:rPr>
          <w:b/>
          <w:bCs/>
          <w:sz w:val="52"/>
          <w:szCs w:val="52"/>
        </w:rPr>
      </w:pPr>
      <w:r w:rsidRPr="003C5113">
        <w:rPr>
          <w:b/>
          <w:bCs/>
          <w:sz w:val="52"/>
          <w:szCs w:val="52"/>
        </w:rPr>
        <w:t xml:space="preserve">Function </w:t>
      </w:r>
      <w:r w:rsidR="00B42210">
        <w:rPr>
          <w:b/>
          <w:bCs/>
          <w:sz w:val="52"/>
          <w:szCs w:val="52"/>
        </w:rPr>
        <w:t>Material Master</w:t>
      </w:r>
      <w:r w:rsidRPr="003C5113">
        <w:rPr>
          <w:b/>
          <w:bCs/>
          <w:sz w:val="52"/>
          <w:szCs w:val="52"/>
        </w:rPr>
        <w:t xml:space="preserve"> Module</w:t>
      </w:r>
      <w:r w:rsidR="00F62AEA">
        <w:rPr>
          <w:b/>
          <w:bCs/>
          <w:sz w:val="52"/>
          <w:szCs w:val="52"/>
        </w:rPr>
        <w:t xml:space="preserve"> </w:t>
      </w:r>
      <w:r w:rsidR="00B42210">
        <w:rPr>
          <w:b/>
          <w:bCs/>
          <w:sz w:val="52"/>
          <w:szCs w:val="52"/>
        </w:rPr>
        <w:t>BOM List</w:t>
      </w:r>
    </w:p>
    <w:p w14:paraId="5B4453BE" w14:textId="77777777" w:rsidR="005A3068" w:rsidRDefault="005A3068" w:rsidP="005A3068">
      <w:pPr>
        <w:jc w:val="center"/>
        <w:rPr>
          <w:b/>
          <w:bCs/>
          <w:sz w:val="52"/>
          <w:szCs w:val="52"/>
        </w:rPr>
      </w:pPr>
    </w:p>
    <w:p w14:paraId="674D8433" w14:textId="77777777" w:rsidR="005A3068" w:rsidRDefault="005A3068" w:rsidP="005A3068">
      <w:pPr>
        <w:jc w:val="center"/>
        <w:rPr>
          <w:b/>
          <w:bCs/>
          <w:sz w:val="52"/>
          <w:szCs w:val="52"/>
        </w:rPr>
      </w:pPr>
    </w:p>
    <w:p w14:paraId="23D5931D" w14:textId="77777777" w:rsidR="005A3068" w:rsidRDefault="005A3068" w:rsidP="005A3068">
      <w:pPr>
        <w:jc w:val="center"/>
        <w:rPr>
          <w:b/>
          <w:bCs/>
          <w:sz w:val="52"/>
          <w:szCs w:val="52"/>
        </w:rPr>
      </w:pPr>
    </w:p>
    <w:p w14:paraId="5379794E" w14:textId="77777777" w:rsidR="003C5113" w:rsidRDefault="003C5113" w:rsidP="005A3068">
      <w:pPr>
        <w:jc w:val="center"/>
        <w:rPr>
          <w:b/>
          <w:bCs/>
          <w:sz w:val="52"/>
          <w:szCs w:val="52"/>
        </w:rPr>
      </w:pPr>
    </w:p>
    <w:p w14:paraId="762F80E5" w14:textId="77777777" w:rsidR="005A3068" w:rsidRDefault="005A3068" w:rsidP="005A3068">
      <w:pPr>
        <w:jc w:val="center"/>
        <w:rPr>
          <w:b/>
          <w:bCs/>
          <w:sz w:val="52"/>
          <w:szCs w:val="52"/>
        </w:rPr>
      </w:pPr>
    </w:p>
    <w:p w14:paraId="1770D00C" w14:textId="77777777" w:rsidR="003C5113" w:rsidRDefault="003C5113" w:rsidP="005A3068">
      <w:pPr>
        <w:jc w:val="center"/>
        <w:rPr>
          <w:b/>
          <w:bCs/>
          <w:sz w:val="52"/>
          <w:szCs w:val="52"/>
        </w:rPr>
      </w:pPr>
    </w:p>
    <w:p w14:paraId="5DEA23C4" w14:textId="77777777" w:rsidR="003C5113" w:rsidRDefault="003C5113" w:rsidP="00A16F73">
      <w:pPr>
        <w:rPr>
          <w:b/>
          <w:bCs/>
          <w:sz w:val="52"/>
          <w:szCs w:val="52"/>
        </w:rPr>
      </w:pPr>
    </w:p>
    <w:p w14:paraId="7A6AF403" w14:textId="77777777" w:rsidR="00A16F73" w:rsidRPr="00A16F73" w:rsidRDefault="00A16F73" w:rsidP="00A16F73">
      <w:pPr>
        <w:rPr>
          <w:b/>
          <w:bCs/>
          <w:u w:val="single"/>
        </w:rPr>
      </w:pPr>
      <w:r>
        <w:rPr>
          <w:rFonts w:hint="cs"/>
          <w:b/>
          <w:bCs/>
          <w:u w:val="single"/>
          <w:cs/>
        </w:rPr>
        <w:t xml:space="preserve">1. </w:t>
      </w:r>
      <w:r w:rsidRPr="00A16F73">
        <w:rPr>
          <w:rFonts w:hint="cs"/>
          <w:b/>
          <w:bCs/>
          <w:u w:val="single"/>
          <w:cs/>
        </w:rPr>
        <w:t>การเปิดโปรแกรม</w:t>
      </w:r>
    </w:p>
    <w:p w14:paraId="742000D0" w14:textId="40A711FF" w:rsidR="005A3068" w:rsidRDefault="005A3068" w:rsidP="005A3068">
      <w:pPr>
        <w:jc w:val="center"/>
        <w:rPr>
          <w:rFonts w:hint="cs"/>
          <w:noProof/>
          <w:cs/>
        </w:rPr>
      </w:pPr>
      <w:r>
        <w:rPr>
          <w:rFonts w:hint="cs"/>
          <w:cs/>
        </w:rPr>
        <w:t>เปิดโปรแกรม</w:t>
      </w:r>
      <w:r w:rsidR="00FC104F">
        <w:rPr>
          <w:rFonts w:hint="cs"/>
          <w:cs/>
        </w:rPr>
        <w:t xml:space="preserve">โดยระบุ </w:t>
      </w:r>
      <w:r w:rsidR="00FC104F">
        <w:t>URL</w:t>
      </w:r>
      <w:r w:rsidR="00FC104F">
        <w:rPr>
          <w:rFonts w:hint="cs"/>
          <w:cs/>
        </w:rPr>
        <w:t xml:space="preserve"> เป็น</w:t>
      </w:r>
      <w:r>
        <w:t xml:space="preserve"> </w:t>
      </w:r>
      <w:r w:rsidRPr="00FC104F">
        <w:rPr>
          <w:u w:val="single"/>
        </w:rPr>
        <w:t>ipack-iwis.com/</w:t>
      </w:r>
      <w:r w:rsidR="00C61FD1">
        <w:rPr>
          <w:u w:val="single"/>
        </w:rPr>
        <w:t>inv</w:t>
      </w:r>
      <w:r w:rsidRPr="00FC104F">
        <w:rPr>
          <w:u w:val="single"/>
        </w:rPr>
        <w:t>/</w:t>
      </w:r>
      <w:proofErr w:type="spellStart"/>
      <w:r w:rsidR="00C61FD1">
        <w:rPr>
          <w:u w:val="single"/>
        </w:rPr>
        <w:t>login.php</w:t>
      </w:r>
      <w:proofErr w:type="spellEnd"/>
      <w:r w:rsidR="00FC104F" w:rsidRPr="00FC104F">
        <w:rPr>
          <w:u w:val="single"/>
        </w:rPr>
        <w:t xml:space="preserve"> </w:t>
      </w:r>
      <w:r w:rsidR="00FC104F">
        <w:rPr>
          <w:rFonts w:hint="cs"/>
          <w:cs/>
        </w:rPr>
        <w:t xml:space="preserve"> ลงในช่อง</w:t>
      </w:r>
      <w:r w:rsidR="00FC104F">
        <w:t xml:space="preserve"> </w:t>
      </w:r>
      <w:r w:rsidR="00FC104F" w:rsidRPr="00FC104F">
        <w:t>Address</w:t>
      </w:r>
      <w:r w:rsidR="00A16F73">
        <w:rPr>
          <w:rFonts w:hint="cs"/>
          <w:cs/>
        </w:rPr>
        <w:t xml:space="preserve"> ดังรูป</w:t>
      </w:r>
      <w:r w:rsidR="003D709A">
        <w:rPr>
          <w:rFonts w:hint="cs"/>
          <w:cs/>
        </w:rPr>
        <w:t>ที่ 1.1</w:t>
      </w:r>
    </w:p>
    <w:p w14:paraId="0ACC10CB" w14:textId="5CF0840D" w:rsidR="00145302" w:rsidRDefault="00C61FD1" w:rsidP="005A3068">
      <w:pPr>
        <w:rPr>
          <w:b/>
          <w:bCs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F2670A" wp14:editId="6F4D99A7">
                <wp:simplePos x="0" y="0"/>
                <wp:positionH relativeFrom="column">
                  <wp:posOffset>1699260</wp:posOffset>
                </wp:positionH>
                <wp:positionV relativeFrom="paragraph">
                  <wp:posOffset>140970</wp:posOffset>
                </wp:positionV>
                <wp:extent cx="1935480" cy="449580"/>
                <wp:effectExtent l="0" t="0" r="2667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4495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F251EAB" id="Oval 3" o:spid="_x0000_s1026" style="position:absolute;margin-left:133.8pt;margin-top:11.1pt;width:152.4pt;height:35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" filled="f" strokecolor="red" strokeweight="1pt">
                <v:stroke dashstyle="1 1"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07E87F3" wp14:editId="1A417BD0">
            <wp:extent cx="5276215" cy="907415"/>
            <wp:effectExtent l="0" t="0" r="635" b="69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FE82" w14:textId="1E54DA96" w:rsidR="00A16F73" w:rsidRPr="003D709A" w:rsidRDefault="003D709A" w:rsidP="003D709A">
      <w:pPr>
        <w:pStyle w:val="ListParagraph"/>
        <w:ind w:left="0"/>
        <w:jc w:val="center"/>
        <w:rPr>
          <w:rFonts w:hint="cs"/>
          <w:b/>
          <w:bCs/>
          <w:szCs w:val="32"/>
        </w:rPr>
      </w:pPr>
      <w:r w:rsidRPr="00A16F73">
        <w:rPr>
          <w:rFonts w:hint="cs"/>
          <w:b/>
          <w:bCs/>
          <w:szCs w:val="32"/>
          <w:cs/>
        </w:rPr>
        <w:t xml:space="preserve">รูปที่ </w:t>
      </w:r>
      <w:r>
        <w:rPr>
          <w:rFonts w:hint="cs"/>
          <w:b/>
          <w:bCs/>
          <w:szCs w:val="32"/>
          <w:cs/>
        </w:rPr>
        <w:t>1</w:t>
      </w:r>
      <w:r w:rsidRPr="00A16F73">
        <w:rPr>
          <w:rFonts w:hint="cs"/>
          <w:b/>
          <w:bCs/>
          <w:szCs w:val="32"/>
          <w:cs/>
        </w:rPr>
        <w:t>.1</w:t>
      </w:r>
    </w:p>
    <w:p w14:paraId="74AC94FE" w14:textId="77777777" w:rsidR="00A16F73" w:rsidRPr="00A16F73" w:rsidRDefault="00A16F73" w:rsidP="00A16F73">
      <w:pPr>
        <w:rPr>
          <w:b/>
          <w:bCs/>
          <w:u w:val="single"/>
        </w:rPr>
      </w:pPr>
      <w:r>
        <w:rPr>
          <w:rFonts w:hint="cs"/>
          <w:b/>
          <w:bCs/>
          <w:u w:val="single"/>
          <w:cs/>
        </w:rPr>
        <w:t xml:space="preserve">2. </w:t>
      </w:r>
      <w:r w:rsidRPr="00A16F73">
        <w:rPr>
          <w:rFonts w:hint="cs"/>
          <w:b/>
          <w:bCs/>
          <w:u w:val="single"/>
          <w:cs/>
        </w:rPr>
        <w:t xml:space="preserve">การใส่ </w:t>
      </w:r>
      <w:r w:rsidRPr="00A16F73">
        <w:rPr>
          <w:b/>
          <w:bCs/>
          <w:u w:val="single"/>
        </w:rPr>
        <w:t xml:space="preserve">User name </w:t>
      </w:r>
      <w:r w:rsidRPr="00A16F73">
        <w:rPr>
          <w:rFonts w:hint="cs"/>
          <w:b/>
          <w:bCs/>
          <w:u w:val="single"/>
          <w:cs/>
        </w:rPr>
        <w:t xml:space="preserve">และ </w:t>
      </w:r>
      <w:r w:rsidRPr="00A16F73">
        <w:rPr>
          <w:b/>
          <w:bCs/>
          <w:u w:val="single"/>
        </w:rPr>
        <w:t>Password</w:t>
      </w:r>
    </w:p>
    <w:p w14:paraId="1BDCD753" w14:textId="77777777" w:rsidR="00FC104F" w:rsidRDefault="00FC104F" w:rsidP="00145302">
      <w:pPr>
        <w:jc w:val="center"/>
      </w:pPr>
      <w:r>
        <w:rPr>
          <w:rFonts w:hint="cs"/>
          <w:cs/>
        </w:rPr>
        <w:t xml:space="preserve">จากนั้น หน้าจอจะขึ้นหน้าโปรแกรม เพื่อให้ใส่ </w:t>
      </w:r>
      <w:r>
        <w:t xml:space="preserve">User name </w:t>
      </w:r>
      <w:r>
        <w:rPr>
          <w:rFonts w:hint="cs"/>
          <w:cs/>
        </w:rPr>
        <w:t xml:space="preserve">และ </w:t>
      </w:r>
      <w:r>
        <w:t>Password</w:t>
      </w:r>
      <w:r w:rsidR="00A16F73">
        <w:rPr>
          <w:rFonts w:hint="cs"/>
          <w:cs/>
        </w:rPr>
        <w:t xml:space="preserve"> </w:t>
      </w:r>
    </w:p>
    <w:p w14:paraId="023D5928" w14:textId="1ABF8B09" w:rsidR="00FC104F" w:rsidRDefault="00C61FD1" w:rsidP="005A306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5E8A16" wp14:editId="18400FE1">
                <wp:simplePos x="0" y="0"/>
                <wp:positionH relativeFrom="column">
                  <wp:posOffset>1828800</wp:posOffset>
                </wp:positionH>
                <wp:positionV relativeFrom="paragraph">
                  <wp:posOffset>1811655</wp:posOffset>
                </wp:positionV>
                <wp:extent cx="632460" cy="342900"/>
                <wp:effectExtent l="0" t="38100" r="5334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FDC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in;margin-top:142.65pt;width:49.8pt;height:27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833573" wp14:editId="18407D2A">
                <wp:simplePos x="0" y="0"/>
                <wp:positionH relativeFrom="column">
                  <wp:posOffset>1859280</wp:posOffset>
                </wp:positionH>
                <wp:positionV relativeFrom="paragraph">
                  <wp:posOffset>1491615</wp:posOffset>
                </wp:positionV>
                <wp:extent cx="609600" cy="53340"/>
                <wp:effectExtent l="0" t="19050" r="76200" b="800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53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42C28" id="Straight Arrow Connector 5" o:spid="_x0000_s1026" type="#_x0000_t32" style="position:absolute;margin-left:146.4pt;margin-top:117.45pt;width:48pt;height: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Pr="002C78F3">
        <w:rPr>
          <w:noProof/>
          <w:cs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1FAE2C" wp14:editId="11A0E8B9">
                <wp:simplePos x="0" y="0"/>
                <wp:positionH relativeFrom="margin">
                  <wp:posOffset>4662805</wp:posOffset>
                </wp:positionH>
                <wp:positionV relativeFrom="paragraph">
                  <wp:posOffset>2204085</wp:posOffset>
                </wp:positionV>
                <wp:extent cx="800100" cy="3048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1F55E58" w14:textId="77777777" w:rsidR="002C78F3" w:rsidRPr="00145302" w:rsidRDefault="002C78F3" w:rsidP="002C78F3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cs/>
                              </w:rPr>
                              <w:t xml:space="preserve">กด 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FAE2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67.15pt;margin-top:173.55pt;width:63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" fillcolor="white [3201]" strokecolor="red" strokeweight=".5pt">
                <v:textbox>
                  <w:txbxContent>
                    <w:p w14:paraId="51F55E58" w14:textId="77777777" w:rsidR="002C78F3" w:rsidRPr="00145302" w:rsidRDefault="002C78F3" w:rsidP="002C78F3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color w:val="FF0000"/>
                          <w:sz w:val="28"/>
                          <w:szCs w:val="28"/>
                          <w:cs/>
                        </w:rPr>
                        <w:t xml:space="preserve">กด </w:t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>Log 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C78F3">
        <w:rPr>
          <w:noProof/>
          <w: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171580" wp14:editId="550BB832">
                <wp:simplePos x="0" y="0"/>
                <wp:positionH relativeFrom="column">
                  <wp:posOffset>4183380</wp:posOffset>
                </wp:positionH>
                <wp:positionV relativeFrom="paragraph">
                  <wp:posOffset>2352675</wp:posOffset>
                </wp:positionV>
                <wp:extent cx="434340" cy="45085"/>
                <wp:effectExtent l="38100" t="38100" r="2286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3EF7" id="Straight Arrow Connector 12" o:spid="_x0000_s1026" type="#_x0000_t32" style="position:absolute;margin-left:329.4pt;margin-top:185.25pt;width:34.2pt;height:3.5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0D5EAF" wp14:editId="5D55D934">
                <wp:simplePos x="0" y="0"/>
                <wp:positionH relativeFrom="column">
                  <wp:posOffset>3832860</wp:posOffset>
                </wp:positionH>
                <wp:positionV relativeFrom="paragraph">
                  <wp:posOffset>2280285</wp:posOffset>
                </wp:positionV>
                <wp:extent cx="350520" cy="190500"/>
                <wp:effectExtent l="0" t="0" r="1143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455EA" id="Rectangle 10" o:spid="_x0000_s1026" style="position:absolute;margin-left:301.8pt;margin-top:179.55pt;width:27.6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" filled="f" strokecolor="red" strokeweight="1pt"/>
            </w:pict>
          </mc:Fallback>
        </mc:AlternateContent>
      </w:r>
      <w:r w:rsidR="00F62AE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4D7EB7" wp14:editId="40C2DB92">
                <wp:simplePos x="0" y="0"/>
                <wp:positionH relativeFrom="column">
                  <wp:posOffset>723900</wp:posOffset>
                </wp:positionH>
                <wp:positionV relativeFrom="paragraph">
                  <wp:posOffset>2026285</wp:posOffset>
                </wp:positionV>
                <wp:extent cx="1104900" cy="274320"/>
                <wp:effectExtent l="0" t="0" r="1905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217945A2" w14:textId="77777777" w:rsidR="00145302" w:rsidRPr="00145302" w:rsidRDefault="00145302" w:rsidP="00145302">
                            <w:pPr>
                              <w:rPr>
                                <w:color w:val="FF0000"/>
                                <w:sz w:val="28"/>
                                <w:szCs w:val="28"/>
                                <w:cs/>
                              </w:rPr>
                            </w:pPr>
                            <w:r w:rsidRPr="00145302"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cs/>
                              </w:rPr>
                              <w:t xml:space="preserve">ช่องใส่ </w:t>
                            </w:r>
                            <w:r w:rsidRPr="00145302">
                              <w:rPr>
                                <w:color w:val="FF0000"/>
                                <w:sz w:val="28"/>
                                <w:szCs w:val="28"/>
                              </w:rPr>
                              <w:t>Password: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D7EB7" id="Text Box 8" o:spid="_x0000_s1027" type="#_x0000_t202" style="position:absolute;margin-left:57pt;margin-top:159.55pt;width:87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" fillcolor="white [3201]" strokecolor="red" strokeweight=".5pt">
                <v:stroke dashstyle="dash"/>
                <v:textbox>
                  <w:txbxContent>
                    <w:p w14:paraId="217945A2" w14:textId="77777777" w:rsidR="00145302" w:rsidRPr="00145302" w:rsidRDefault="00145302" w:rsidP="00145302">
                      <w:pPr>
                        <w:rPr>
                          <w:color w:val="FF0000"/>
                          <w:sz w:val="28"/>
                          <w:szCs w:val="28"/>
                          <w:cs/>
                        </w:rPr>
                      </w:pPr>
                      <w:r w:rsidRPr="00145302">
                        <w:rPr>
                          <w:rFonts w:hint="cs"/>
                          <w:color w:val="FF0000"/>
                          <w:sz w:val="28"/>
                          <w:szCs w:val="28"/>
                          <w:cs/>
                        </w:rPr>
                        <w:t xml:space="preserve">ช่องใส่ </w:t>
                      </w:r>
                      <w:r w:rsidRPr="00145302">
                        <w:rPr>
                          <w:color w:val="FF0000"/>
                          <w:sz w:val="28"/>
                          <w:szCs w:val="28"/>
                        </w:rPr>
                        <w:t>Password:</w:t>
                      </w:r>
                    </w:p>
                  </w:txbxContent>
                </v:textbox>
              </v:shape>
            </w:pict>
          </mc:Fallback>
        </mc:AlternateContent>
      </w:r>
      <w:r w:rsidR="00F62AE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27BC7" wp14:editId="58DACA0D">
                <wp:simplePos x="0" y="0"/>
                <wp:positionH relativeFrom="column">
                  <wp:posOffset>708660</wp:posOffset>
                </wp:positionH>
                <wp:positionV relativeFrom="paragraph">
                  <wp:posOffset>1378585</wp:posOffset>
                </wp:positionV>
                <wp:extent cx="1143000" cy="289560"/>
                <wp:effectExtent l="0" t="0" r="1905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76B87F31" w14:textId="77777777" w:rsidR="00FC104F" w:rsidRPr="00145302" w:rsidRDefault="00145302" w:rsidP="00145302">
                            <w:pPr>
                              <w:spacing w:line="240" w:lineRule="auto"/>
                              <w:rPr>
                                <w:color w:val="FF0000"/>
                                <w:sz w:val="28"/>
                                <w:szCs w:val="28"/>
                                <w:cs/>
                              </w:rPr>
                            </w:pPr>
                            <w:r w:rsidRPr="00145302"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cs/>
                              </w:rPr>
                              <w:t xml:space="preserve">ช่องใส่ </w:t>
                            </w:r>
                            <w:r w:rsidR="00FC104F" w:rsidRPr="00145302">
                              <w:rPr>
                                <w:color w:val="FF0000"/>
                                <w:sz w:val="28"/>
                                <w:szCs w:val="28"/>
                              </w:rPr>
                              <w:t>User Name</w:t>
                            </w:r>
                            <w:r w:rsidRPr="00145302">
                              <w:rPr>
                                <w:color w:val="FF000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27BC7" id="Text Box 7" o:spid="_x0000_s1028" type="#_x0000_t202" style="position:absolute;margin-left:55.8pt;margin-top:108.55pt;width:90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" fillcolor="white [3201]" strokecolor="red" strokeweight=".5pt">
                <v:stroke dashstyle="dash"/>
                <v:textbox>
                  <w:txbxContent>
                    <w:p w14:paraId="76B87F31" w14:textId="77777777" w:rsidR="00FC104F" w:rsidRPr="00145302" w:rsidRDefault="00145302" w:rsidP="00145302">
                      <w:pPr>
                        <w:spacing w:line="240" w:lineRule="auto"/>
                        <w:rPr>
                          <w:color w:val="FF0000"/>
                          <w:sz w:val="28"/>
                          <w:szCs w:val="28"/>
                          <w:cs/>
                        </w:rPr>
                      </w:pPr>
                      <w:r w:rsidRPr="00145302">
                        <w:rPr>
                          <w:rFonts w:hint="cs"/>
                          <w:color w:val="FF0000"/>
                          <w:sz w:val="28"/>
                          <w:szCs w:val="28"/>
                          <w:cs/>
                        </w:rPr>
                        <w:t xml:space="preserve">ช่องใส่ </w:t>
                      </w:r>
                      <w:r w:rsidR="00FC104F" w:rsidRPr="00145302">
                        <w:rPr>
                          <w:color w:val="FF0000"/>
                          <w:sz w:val="28"/>
                          <w:szCs w:val="28"/>
                        </w:rPr>
                        <w:t>User Name</w:t>
                      </w:r>
                      <w:r w:rsidRPr="00145302">
                        <w:rPr>
                          <w:color w:val="FF0000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F62AEA" w:rsidRPr="00F62AEA">
        <w:rPr>
          <w:noProof/>
        </w:rPr>
        <w:drawing>
          <wp:inline distT="0" distB="0" distL="0" distR="0" wp14:anchorId="340A81B7" wp14:editId="7E4DAE1E">
            <wp:extent cx="5539740" cy="316965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240"/>
                    <a:stretch/>
                  </pic:blipFill>
                  <pic:spPr bwMode="auto">
                    <a:xfrm>
                      <a:off x="0" y="0"/>
                      <a:ext cx="5541821" cy="3170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20A62" w14:textId="77777777" w:rsidR="00A16F73" w:rsidRPr="00A16F73" w:rsidRDefault="00A16F73" w:rsidP="003D709A">
      <w:pPr>
        <w:pStyle w:val="ListParagraph"/>
        <w:ind w:left="0"/>
        <w:jc w:val="center"/>
        <w:rPr>
          <w:b/>
          <w:bCs/>
          <w:szCs w:val="32"/>
        </w:rPr>
      </w:pPr>
      <w:r w:rsidRPr="00A16F73">
        <w:rPr>
          <w:rFonts w:hint="cs"/>
          <w:b/>
          <w:bCs/>
          <w:szCs w:val="32"/>
          <w:cs/>
        </w:rPr>
        <w:t xml:space="preserve">รูปที่ </w:t>
      </w:r>
      <w:r w:rsidR="00746BD8">
        <w:rPr>
          <w:rFonts w:hint="cs"/>
          <w:b/>
          <w:bCs/>
          <w:szCs w:val="32"/>
          <w:cs/>
        </w:rPr>
        <w:t>2</w:t>
      </w:r>
      <w:r w:rsidRPr="00A16F73">
        <w:rPr>
          <w:rFonts w:hint="cs"/>
          <w:b/>
          <w:bCs/>
          <w:szCs w:val="32"/>
          <w:cs/>
        </w:rPr>
        <w:t>.1</w:t>
      </w:r>
    </w:p>
    <w:p w14:paraId="2BA50395" w14:textId="77777777" w:rsidR="00A16F73" w:rsidRPr="00A16F73" w:rsidRDefault="00A16F73" w:rsidP="00A16F73">
      <w:pPr>
        <w:pStyle w:val="ListParagraph"/>
        <w:jc w:val="center"/>
        <w:rPr>
          <w:szCs w:val="32"/>
        </w:rPr>
      </w:pPr>
    </w:p>
    <w:p w14:paraId="74873B84" w14:textId="77777777" w:rsidR="00FC104F" w:rsidRDefault="00A16F73" w:rsidP="00A16F73">
      <w:r>
        <w:rPr>
          <w:rFonts w:hint="cs"/>
          <w:cs/>
        </w:rPr>
        <w:t xml:space="preserve">2.1 </w:t>
      </w:r>
      <w:r w:rsidRPr="00A16F73">
        <w:rPr>
          <w:rFonts w:hint="cs"/>
          <w:cs/>
        </w:rPr>
        <w:t xml:space="preserve">ให้ใส่ </w:t>
      </w:r>
      <w:r w:rsidRPr="00A16F73">
        <w:t xml:space="preserve">User name </w:t>
      </w:r>
      <w:r w:rsidRPr="00A16F73">
        <w:rPr>
          <w:rFonts w:hint="cs"/>
          <w:cs/>
        </w:rPr>
        <w:t xml:space="preserve">และ </w:t>
      </w:r>
      <w:r w:rsidRPr="00A16F73">
        <w:t xml:space="preserve">Password </w:t>
      </w:r>
      <w:r w:rsidRPr="00A16F73">
        <w:rPr>
          <w:rFonts w:hint="cs"/>
          <w:cs/>
        </w:rPr>
        <w:t>ลงในช่อง</w:t>
      </w:r>
      <w:r w:rsidR="002C78F3">
        <w:t xml:space="preserve"> </w:t>
      </w:r>
      <w:r w:rsidR="002C78F3">
        <w:rPr>
          <w:rFonts w:hint="cs"/>
          <w:cs/>
        </w:rPr>
        <w:t xml:space="preserve">จากนั้นให้กด </w:t>
      </w:r>
      <w:r w:rsidR="002C78F3">
        <w:t xml:space="preserve">Log in </w:t>
      </w:r>
      <w:r w:rsidR="002C78F3">
        <w:rPr>
          <w:rFonts w:hint="cs"/>
          <w:cs/>
        </w:rPr>
        <w:t xml:space="preserve">เข้าสู่ระบบ </w:t>
      </w:r>
    </w:p>
    <w:p w14:paraId="03032417" w14:textId="29E22D1F" w:rsidR="002C78F3" w:rsidRDefault="002C78F3" w:rsidP="00A16F73"/>
    <w:p w14:paraId="64E9D148" w14:textId="77777777" w:rsidR="00F62AEA" w:rsidRDefault="00F62AEA" w:rsidP="00A16F73">
      <w:pPr>
        <w:rPr>
          <w:cs/>
        </w:rPr>
      </w:pPr>
    </w:p>
    <w:p w14:paraId="2A8C3C3B" w14:textId="6E8DDB17" w:rsidR="002C78F3" w:rsidRDefault="002C78F3" w:rsidP="00A16F7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3. </w:t>
      </w:r>
      <w:r w:rsidRPr="002C78F3">
        <w:rPr>
          <w:rFonts w:hint="cs"/>
          <w:b/>
          <w:bCs/>
          <w:u w:val="single"/>
          <w:cs/>
        </w:rPr>
        <w:t xml:space="preserve">การเข้าสู่ </w:t>
      </w:r>
      <w:r w:rsidR="00F62AEA">
        <w:rPr>
          <w:b/>
          <w:bCs/>
          <w:u w:val="single"/>
        </w:rPr>
        <w:t xml:space="preserve">Topre </w:t>
      </w:r>
      <w:r w:rsidRPr="002C78F3">
        <w:rPr>
          <w:b/>
          <w:bCs/>
          <w:u w:val="single"/>
        </w:rPr>
        <w:t xml:space="preserve">Engineering </w:t>
      </w:r>
      <w:r w:rsidR="00F363B9">
        <w:rPr>
          <w:b/>
          <w:bCs/>
          <w:u w:val="single"/>
        </w:rPr>
        <w:t>Part Master</w:t>
      </w:r>
    </w:p>
    <w:p w14:paraId="60EF6DEA" w14:textId="071FFED8" w:rsidR="00746BD8" w:rsidRDefault="00051B4E" w:rsidP="00A16F73">
      <w:pPr>
        <w:rPr>
          <w:cs/>
        </w:rPr>
      </w:pPr>
      <w:r w:rsidRPr="00051B4E">
        <w:rPr>
          <w:noProof/>
          <w:cs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70F265" wp14:editId="728B5540">
                <wp:simplePos x="0" y="0"/>
                <wp:positionH relativeFrom="column">
                  <wp:posOffset>541020</wp:posOffset>
                </wp:positionH>
                <wp:positionV relativeFrom="paragraph">
                  <wp:posOffset>532130</wp:posOffset>
                </wp:positionV>
                <wp:extent cx="632460" cy="944880"/>
                <wp:effectExtent l="38100" t="0" r="3429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944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46174" id="Straight Arrow Connector 24" o:spid="_x0000_s1026" type="#_x0000_t32" style="position:absolute;margin-left:42.6pt;margin-top:41.9pt;width:49.8pt;height:74.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="002C78F3">
        <w:tab/>
      </w:r>
      <w:r w:rsidR="00746BD8">
        <w:rPr>
          <w:rFonts w:hint="cs"/>
          <w:cs/>
        </w:rPr>
        <w:t>หลังจาก</w:t>
      </w:r>
      <w:r w:rsidR="00AD7F8D">
        <w:rPr>
          <w:rFonts w:hint="cs"/>
          <w:cs/>
        </w:rPr>
        <w:t>เข้าสู่ระบบ</w:t>
      </w:r>
      <w:r w:rsidR="00746BD8">
        <w:rPr>
          <w:rFonts w:hint="cs"/>
          <w:cs/>
        </w:rPr>
        <w:t xml:space="preserve"> จากนั้นจะมี</w:t>
      </w:r>
      <w:r w:rsidR="00AD7F8D">
        <w:rPr>
          <w:rFonts w:hint="cs"/>
          <w:cs/>
        </w:rPr>
        <w:t xml:space="preserve">แถบ </w:t>
      </w:r>
      <w:r w:rsidR="00AD7F8D">
        <w:t xml:space="preserve">Menu </w:t>
      </w:r>
      <w:r w:rsidR="00AD7F8D">
        <w:rPr>
          <w:rFonts w:hint="cs"/>
          <w:cs/>
        </w:rPr>
        <w:t>ทางด้านซ้าย</w:t>
      </w:r>
      <w:r w:rsidR="00746BD8">
        <w:rPr>
          <w:rFonts w:hint="cs"/>
          <w:cs/>
        </w:rPr>
        <w:t>เพื่อให้เลือกรายการที่ต้องการเข้าสู่โปรแกรม</w:t>
      </w:r>
      <w:r>
        <w:rPr>
          <w:rFonts w:hint="cs"/>
          <w:cs/>
        </w:rPr>
        <w:t xml:space="preserve"> </w:t>
      </w:r>
      <w:r w:rsidRPr="00051B4E">
        <w:rPr>
          <w:color w:val="FF0000"/>
        </w:rPr>
        <w:t>(</w:t>
      </w:r>
      <w:r w:rsidRPr="00051B4E">
        <w:rPr>
          <w:rFonts w:hint="cs"/>
          <w:color w:val="FF0000"/>
          <w:u w:val="single"/>
          <w:cs/>
        </w:rPr>
        <w:t xml:space="preserve">ให้สังเกตุหัวข้องานที่ต้องการเข้า ให้เป็น </w:t>
      </w:r>
      <w:r w:rsidR="00C61FD1">
        <w:rPr>
          <w:color w:val="FF0000"/>
          <w:u w:val="single"/>
        </w:rPr>
        <w:t>Material Master</w:t>
      </w:r>
      <w:r w:rsidRPr="00051B4E">
        <w:rPr>
          <w:rFonts w:hint="cs"/>
          <w:color w:val="FF0000"/>
          <w:cs/>
        </w:rPr>
        <w:t>)</w:t>
      </w:r>
    </w:p>
    <w:p w14:paraId="5C58899D" w14:textId="186ACD1F" w:rsidR="002C78F3" w:rsidRPr="002C78F3" w:rsidRDefault="00746BD8" w:rsidP="00A16F73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2C3935" wp14:editId="3EE9AD56">
                <wp:simplePos x="0" y="0"/>
                <wp:positionH relativeFrom="column">
                  <wp:posOffset>0</wp:posOffset>
                </wp:positionH>
                <wp:positionV relativeFrom="paragraph">
                  <wp:posOffset>1208405</wp:posOffset>
                </wp:positionV>
                <wp:extent cx="792480" cy="160020"/>
                <wp:effectExtent l="0" t="0" r="2667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1600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42CBE4A8" w14:textId="77777777" w:rsidR="00746BD8" w:rsidRPr="00145302" w:rsidRDefault="00746BD8" w:rsidP="00746BD8">
                            <w:pPr>
                              <w:rPr>
                                <w:color w:val="FF0000"/>
                                <w:sz w:val="28"/>
                                <w:szCs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C3935" id="Text Box 15" o:spid="_x0000_s1029" type="#_x0000_t202" style="position:absolute;margin-left:0;margin-top:95.15pt;width:62.4pt;height:1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" filled="f" strokecolor="red" strokeweight=".5pt">
                <v:stroke dashstyle="dash"/>
                <v:textbox>
                  <w:txbxContent>
                    <w:p w14:paraId="42CBE4A8" w14:textId="77777777" w:rsidR="00746BD8" w:rsidRPr="00145302" w:rsidRDefault="00746BD8" w:rsidP="00746BD8">
                      <w:pPr>
                        <w:rPr>
                          <w:color w:val="FF0000"/>
                          <w:sz w:val="28"/>
                          <w:szCs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1FD1">
        <w:rPr>
          <w:noProof/>
        </w:rPr>
        <w:drawing>
          <wp:inline distT="0" distB="0" distL="0" distR="0" wp14:anchorId="544BD901" wp14:editId="2C90ECFC">
            <wp:extent cx="5276215" cy="2803525"/>
            <wp:effectExtent l="0" t="0" r="635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438C" w14:textId="77777777" w:rsidR="00746BD8" w:rsidRPr="00A16F73" w:rsidRDefault="00746BD8" w:rsidP="003D709A">
      <w:pPr>
        <w:pStyle w:val="ListParagraph"/>
        <w:ind w:left="0"/>
        <w:jc w:val="center"/>
        <w:rPr>
          <w:b/>
          <w:bCs/>
          <w:szCs w:val="32"/>
        </w:rPr>
      </w:pPr>
      <w:r w:rsidRPr="00A16F73">
        <w:rPr>
          <w:rFonts w:hint="cs"/>
          <w:b/>
          <w:bCs/>
          <w:szCs w:val="32"/>
          <w:cs/>
        </w:rPr>
        <w:t xml:space="preserve">รูปที่ </w:t>
      </w:r>
      <w:r>
        <w:rPr>
          <w:rFonts w:hint="cs"/>
          <w:b/>
          <w:bCs/>
          <w:szCs w:val="32"/>
          <w:cs/>
        </w:rPr>
        <w:t>3</w:t>
      </w:r>
      <w:r w:rsidRPr="00A16F73">
        <w:rPr>
          <w:rFonts w:hint="cs"/>
          <w:b/>
          <w:bCs/>
          <w:szCs w:val="32"/>
          <w:cs/>
        </w:rPr>
        <w:t>.1</w:t>
      </w:r>
    </w:p>
    <w:p w14:paraId="77C020D5" w14:textId="1D40B70A" w:rsidR="00051B4E" w:rsidRDefault="00746BD8" w:rsidP="00746BD8">
      <w:r>
        <w:rPr>
          <w:rFonts w:hint="cs"/>
          <w:cs/>
        </w:rPr>
        <w:t xml:space="preserve">3.1 ให้เลือกคลิกที่ </w:t>
      </w:r>
      <w:r w:rsidR="00C61FD1" w:rsidRPr="00C61FD1">
        <w:t>Material Master</w:t>
      </w:r>
      <w:r>
        <w:t xml:space="preserve"> </w:t>
      </w:r>
      <w:r>
        <w:rPr>
          <w:rFonts w:hint="cs"/>
          <w:cs/>
        </w:rPr>
        <w:t>ดังรูปที่ 3.1</w:t>
      </w:r>
    </w:p>
    <w:p w14:paraId="20B87674" w14:textId="70EBE524" w:rsidR="00051B4E" w:rsidRDefault="00051B4E" w:rsidP="00746BD8">
      <w:r>
        <w:rPr>
          <w:cs/>
        </w:rPr>
        <w:tab/>
      </w:r>
      <w:r>
        <w:rPr>
          <w:rFonts w:hint="cs"/>
          <w:cs/>
        </w:rPr>
        <w:t xml:space="preserve">หลังจาก </w:t>
      </w:r>
      <w:r>
        <w:t>“</w:t>
      </w:r>
      <w:r>
        <w:rPr>
          <w:rFonts w:hint="cs"/>
          <w:cs/>
        </w:rPr>
        <w:t>คลิก</w:t>
      </w:r>
      <w:r>
        <w:t xml:space="preserve">” </w:t>
      </w:r>
      <w:r>
        <w:rPr>
          <w:rFonts w:hint="cs"/>
          <w:cs/>
        </w:rPr>
        <w:t xml:space="preserve">จะขึ้น รายการย่อยของ </w:t>
      </w:r>
      <w:r w:rsidR="00C61FD1" w:rsidRPr="00C61FD1">
        <w:t>Material Master</w:t>
      </w:r>
      <w:r>
        <w:t xml:space="preserve"> </w:t>
      </w:r>
      <w:r w:rsidR="00C61FD1">
        <w:rPr>
          <w:rFonts w:hint="cs"/>
          <w:cs/>
        </w:rPr>
        <w:t xml:space="preserve">มี </w:t>
      </w:r>
      <w:r w:rsidR="00C61FD1">
        <w:t xml:space="preserve">Material Type, Supplier, Material Master, BOM list </w:t>
      </w:r>
      <w:r w:rsidR="00C61FD1">
        <w:rPr>
          <w:rFonts w:hint="cs"/>
          <w:cs/>
        </w:rPr>
        <w:t xml:space="preserve">และ </w:t>
      </w:r>
      <w:r w:rsidR="00C61FD1">
        <w:t xml:space="preserve">Material Stock </w:t>
      </w:r>
    </w:p>
    <w:p w14:paraId="5FA50958" w14:textId="5A4ECD09" w:rsidR="002C78F3" w:rsidRDefault="00C61FD1" w:rsidP="00746BD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0EC28B" wp14:editId="53EABBA4">
                <wp:simplePos x="0" y="0"/>
                <wp:positionH relativeFrom="column">
                  <wp:posOffset>0</wp:posOffset>
                </wp:positionH>
                <wp:positionV relativeFrom="paragraph">
                  <wp:posOffset>1218565</wp:posOffset>
                </wp:positionV>
                <wp:extent cx="792480" cy="160020"/>
                <wp:effectExtent l="0" t="0" r="2667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1600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340FBA61" w14:textId="77777777" w:rsidR="00051B4E" w:rsidRPr="00145302" w:rsidRDefault="00051B4E" w:rsidP="00051B4E">
                            <w:pPr>
                              <w:rPr>
                                <w:color w:val="FF0000"/>
                                <w:sz w:val="28"/>
                                <w:szCs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EC28B" id="Text Box 21" o:spid="_x0000_s1030" type="#_x0000_t202" style="position:absolute;margin-left:0;margin-top:95.95pt;width:62.4pt;height:1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" filled="f" strokecolor="red" strokeweight="1pt">
                <v:stroke dashstyle="dash"/>
                <v:textbox>
                  <w:txbxContent>
                    <w:p w14:paraId="340FBA61" w14:textId="77777777" w:rsidR="00051B4E" w:rsidRPr="00145302" w:rsidRDefault="00051B4E" w:rsidP="00051B4E">
                      <w:pPr>
                        <w:rPr>
                          <w:color w:val="FF0000"/>
                          <w:sz w:val="28"/>
                          <w:szCs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1F31C4" wp14:editId="175ACC09">
            <wp:extent cx="5276215" cy="2803525"/>
            <wp:effectExtent l="0" t="0" r="63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6091" w14:textId="77777777" w:rsidR="00746BD8" w:rsidRDefault="00746BD8" w:rsidP="003D709A">
      <w:pPr>
        <w:pStyle w:val="ListParagraph"/>
        <w:ind w:left="0"/>
        <w:jc w:val="center"/>
        <w:rPr>
          <w:b/>
          <w:bCs/>
          <w:szCs w:val="32"/>
        </w:rPr>
      </w:pPr>
      <w:r w:rsidRPr="00A16F73">
        <w:rPr>
          <w:rFonts w:hint="cs"/>
          <w:b/>
          <w:bCs/>
          <w:szCs w:val="32"/>
          <w:cs/>
        </w:rPr>
        <w:t xml:space="preserve">รูปที่ </w:t>
      </w:r>
      <w:r>
        <w:rPr>
          <w:rFonts w:hint="cs"/>
          <w:b/>
          <w:bCs/>
          <w:szCs w:val="32"/>
          <w:cs/>
        </w:rPr>
        <w:t>3</w:t>
      </w:r>
      <w:r w:rsidRPr="00A16F73">
        <w:rPr>
          <w:rFonts w:hint="cs"/>
          <w:b/>
          <w:bCs/>
          <w:szCs w:val="32"/>
          <w:cs/>
        </w:rPr>
        <w:t>.</w:t>
      </w:r>
      <w:r>
        <w:rPr>
          <w:rFonts w:hint="cs"/>
          <w:b/>
          <w:bCs/>
          <w:szCs w:val="32"/>
          <w:cs/>
        </w:rPr>
        <w:t>2</w:t>
      </w:r>
    </w:p>
    <w:p w14:paraId="7AD96E38" w14:textId="493427E9" w:rsidR="00051B4E" w:rsidRDefault="00051B4E" w:rsidP="00051B4E">
      <w:r>
        <w:rPr>
          <w:rFonts w:hint="cs"/>
          <w:cs/>
        </w:rPr>
        <w:lastRenderedPageBreak/>
        <w:t xml:space="preserve">3.2 ให้เลือกคลิกที่ </w:t>
      </w:r>
      <w:r w:rsidR="00C61FD1">
        <w:t>BOM List</w:t>
      </w:r>
      <w:r>
        <w:t xml:space="preserve"> </w:t>
      </w:r>
      <w:r>
        <w:rPr>
          <w:rFonts w:hint="cs"/>
          <w:cs/>
        </w:rPr>
        <w:t>ดังรูปที่ 3.</w:t>
      </w:r>
      <w:r>
        <w:t>2</w:t>
      </w:r>
    </w:p>
    <w:p w14:paraId="0266487E" w14:textId="55AD3DD9" w:rsidR="009C5379" w:rsidRDefault="00C61FD1" w:rsidP="00051B4E">
      <w:r>
        <w:rPr>
          <w:noProof/>
        </w:rPr>
        <w:drawing>
          <wp:inline distT="0" distB="0" distL="0" distR="0" wp14:anchorId="722A8E7D" wp14:editId="33932D78">
            <wp:extent cx="5276215" cy="2803525"/>
            <wp:effectExtent l="0" t="0" r="635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BDDA" w14:textId="77777777" w:rsidR="009C5379" w:rsidRDefault="009C5379" w:rsidP="003D709A">
      <w:pPr>
        <w:pStyle w:val="ListParagraph"/>
        <w:ind w:left="0"/>
        <w:jc w:val="center"/>
        <w:rPr>
          <w:b/>
          <w:bCs/>
          <w:szCs w:val="32"/>
        </w:rPr>
      </w:pPr>
      <w:r w:rsidRPr="00A16F73">
        <w:rPr>
          <w:rFonts w:hint="cs"/>
          <w:b/>
          <w:bCs/>
          <w:szCs w:val="32"/>
          <w:cs/>
        </w:rPr>
        <w:t xml:space="preserve">รูปที่ </w:t>
      </w:r>
      <w:r>
        <w:rPr>
          <w:rFonts w:hint="cs"/>
          <w:b/>
          <w:bCs/>
          <w:szCs w:val="32"/>
          <w:cs/>
        </w:rPr>
        <w:t>3</w:t>
      </w:r>
      <w:r w:rsidRPr="00A16F73">
        <w:rPr>
          <w:rFonts w:hint="cs"/>
          <w:b/>
          <w:bCs/>
          <w:szCs w:val="32"/>
          <w:cs/>
        </w:rPr>
        <w:t>.</w:t>
      </w:r>
      <w:r>
        <w:rPr>
          <w:rFonts w:hint="cs"/>
          <w:b/>
          <w:bCs/>
          <w:szCs w:val="32"/>
          <w:cs/>
        </w:rPr>
        <w:t>3</w:t>
      </w:r>
    </w:p>
    <w:p w14:paraId="433B10E4" w14:textId="63B0A1CB" w:rsidR="009C5379" w:rsidRPr="00F363B9" w:rsidRDefault="00F363B9" w:rsidP="009C5379">
      <w:r>
        <w:rPr>
          <w:rFonts w:hint="cs"/>
          <w:cs/>
        </w:rPr>
        <w:t xml:space="preserve">เสร็จสิ้นการเข้าสู่ระบบ </w:t>
      </w:r>
      <w:r w:rsidR="00C61FD1">
        <w:t>BOM List</w:t>
      </w:r>
      <w:r>
        <w:t xml:space="preserve"> </w:t>
      </w:r>
      <w:r>
        <w:rPr>
          <w:rFonts w:hint="cs"/>
          <w:cs/>
        </w:rPr>
        <w:t xml:space="preserve">จะขึ้นหน้าจอ ดังรูป 3.3 </w:t>
      </w:r>
    </w:p>
    <w:p w14:paraId="4C03CA40" w14:textId="2571AFF8" w:rsidR="009C5379" w:rsidRPr="009C5379" w:rsidRDefault="009C5379" w:rsidP="009C5379">
      <w:pPr>
        <w:rPr>
          <w:b/>
          <w:bCs/>
          <w:cs/>
        </w:rPr>
      </w:pPr>
      <w:r>
        <w:rPr>
          <w:rFonts w:hint="cs"/>
          <w:b/>
          <w:bCs/>
          <w:cs/>
        </w:rPr>
        <w:t xml:space="preserve">4. </w:t>
      </w:r>
      <w:r w:rsidRPr="00F363B9">
        <w:rPr>
          <w:rFonts w:hint="cs"/>
          <w:b/>
          <w:bCs/>
          <w:u w:val="single"/>
          <w:cs/>
        </w:rPr>
        <w:t xml:space="preserve">การ </w:t>
      </w:r>
      <w:r w:rsidRPr="00F363B9">
        <w:rPr>
          <w:b/>
          <w:bCs/>
          <w:u w:val="single"/>
        </w:rPr>
        <w:t xml:space="preserve">Add </w:t>
      </w:r>
      <w:r w:rsidR="00C61FD1">
        <w:rPr>
          <w:b/>
          <w:bCs/>
          <w:u w:val="single"/>
        </w:rPr>
        <w:t>BOM</w:t>
      </w:r>
      <w:r w:rsidRPr="00F363B9">
        <w:rPr>
          <w:b/>
          <w:bCs/>
          <w:u w:val="single"/>
        </w:rPr>
        <w:t xml:space="preserve"> </w:t>
      </w:r>
      <w:r w:rsidRPr="00F363B9">
        <w:rPr>
          <w:rFonts w:hint="cs"/>
          <w:b/>
          <w:bCs/>
          <w:u w:val="single"/>
          <w:cs/>
        </w:rPr>
        <w:t>เข้าไปในระบบ</w:t>
      </w:r>
    </w:p>
    <w:p w14:paraId="4872E7C5" w14:textId="5DD07C91" w:rsidR="009C5379" w:rsidRDefault="00F363B9" w:rsidP="00F363B9">
      <w:pPr>
        <w:ind w:firstLine="720"/>
        <w:rPr>
          <w:rFonts w:hint="cs"/>
        </w:rPr>
      </w:pPr>
      <w:r>
        <w:rPr>
          <w:rFonts w:hint="cs"/>
          <w:cs/>
        </w:rPr>
        <w:t xml:space="preserve">หลังจากเข้าสู่ระบบเรียบร้อยแล้วจะมีช่องสำหรับใส่ข้อมูลเพื่อ </w:t>
      </w:r>
      <w:r>
        <w:t xml:space="preserve">Add </w:t>
      </w:r>
      <w:r w:rsidR="00C61FD1">
        <w:t xml:space="preserve">New Project </w:t>
      </w:r>
      <w:r w:rsidR="00C61FD1">
        <w:rPr>
          <w:rFonts w:hint="cs"/>
          <w:cs/>
        </w:rPr>
        <w:t xml:space="preserve">อยู่มุมขวาบน ให้ </w:t>
      </w:r>
      <w:r w:rsidR="00C61FD1">
        <w:t>“</w:t>
      </w:r>
      <w:r w:rsidR="00C61FD1">
        <w:rPr>
          <w:rFonts w:hint="cs"/>
          <w:cs/>
        </w:rPr>
        <w:t>คลิก</w:t>
      </w:r>
      <w:r w:rsidR="00C61FD1">
        <w:t xml:space="preserve">” </w:t>
      </w:r>
      <w:r w:rsidR="00C61FD1">
        <w:rPr>
          <w:rFonts w:hint="cs"/>
          <w:cs/>
        </w:rPr>
        <w:t xml:space="preserve">ที่ปุ่ม </w:t>
      </w:r>
      <w:r w:rsidR="00C61FD1">
        <w:t xml:space="preserve">Add New Project </w:t>
      </w:r>
      <w:r w:rsidR="00C61FD1">
        <w:rPr>
          <w:rFonts w:hint="cs"/>
          <w:cs/>
        </w:rPr>
        <w:t>ดังรูปที่ 4.1</w:t>
      </w:r>
    </w:p>
    <w:p w14:paraId="7B324755" w14:textId="015E9039" w:rsidR="00F363B9" w:rsidRDefault="00C61FD1" w:rsidP="00F363B9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2CBF994" wp14:editId="41CBC6A5">
                <wp:simplePos x="0" y="0"/>
                <wp:positionH relativeFrom="column">
                  <wp:posOffset>4549140</wp:posOffset>
                </wp:positionH>
                <wp:positionV relativeFrom="paragraph">
                  <wp:posOffset>266065</wp:posOffset>
                </wp:positionV>
                <wp:extent cx="792480" cy="160020"/>
                <wp:effectExtent l="0" t="0" r="26670" b="1143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1600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2D6AC5E0" w14:textId="77777777" w:rsidR="00C61FD1" w:rsidRPr="00145302" w:rsidRDefault="00C61FD1" w:rsidP="00C61FD1">
                            <w:pPr>
                              <w:rPr>
                                <w:color w:val="FF0000"/>
                                <w:sz w:val="28"/>
                                <w:szCs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BF994" id="Text Box 122" o:spid="_x0000_s1031" type="#_x0000_t202" style="position:absolute;margin-left:358.2pt;margin-top:20.95pt;width:62.4pt;height:12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" filled="f" strokecolor="red" strokeweight="1pt">
                <v:stroke dashstyle="dash"/>
                <v:textbox>
                  <w:txbxContent>
                    <w:p w14:paraId="2D6AC5E0" w14:textId="77777777" w:rsidR="00C61FD1" w:rsidRPr="00145302" w:rsidRDefault="00C61FD1" w:rsidP="00C61FD1">
                      <w:pPr>
                        <w:rPr>
                          <w:color w:val="FF0000"/>
                          <w:sz w:val="28"/>
                          <w:szCs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C524665" wp14:editId="02EC3D28">
            <wp:extent cx="5276215" cy="2651760"/>
            <wp:effectExtent l="0" t="0" r="635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6EC1" w14:textId="34197B3C" w:rsidR="00220BA4" w:rsidRDefault="0051169B" w:rsidP="003D709A">
      <w:pPr>
        <w:pStyle w:val="ListParagraph"/>
        <w:ind w:left="0"/>
        <w:jc w:val="center"/>
        <w:rPr>
          <w:b/>
          <w:bCs/>
          <w:szCs w:val="32"/>
        </w:rPr>
      </w:pPr>
      <w:r w:rsidRPr="00A16F73">
        <w:rPr>
          <w:rFonts w:hint="cs"/>
          <w:b/>
          <w:bCs/>
          <w:szCs w:val="32"/>
          <w:cs/>
        </w:rPr>
        <w:t xml:space="preserve">รูปที่ </w:t>
      </w:r>
      <w:r>
        <w:rPr>
          <w:rFonts w:hint="cs"/>
          <w:b/>
          <w:bCs/>
          <w:szCs w:val="32"/>
          <w:cs/>
        </w:rPr>
        <w:t>4.1</w:t>
      </w:r>
    </w:p>
    <w:p w14:paraId="1390CB17" w14:textId="794EF51F" w:rsidR="00C61FD1" w:rsidRDefault="00C61FD1" w:rsidP="00C61FD1">
      <w:pPr>
        <w:rPr>
          <w:b/>
          <w:bCs/>
        </w:rPr>
      </w:pPr>
    </w:p>
    <w:p w14:paraId="651EAAE2" w14:textId="77777777" w:rsidR="00C61FD1" w:rsidRPr="00610A3A" w:rsidRDefault="00C61FD1" w:rsidP="00C61FD1"/>
    <w:p w14:paraId="504776C8" w14:textId="245B1FDB" w:rsidR="00CC62AA" w:rsidRDefault="000611B7" w:rsidP="00610A3A">
      <w:r>
        <w:rPr>
          <w:cs/>
        </w:rPr>
        <w:tab/>
      </w:r>
      <w:r>
        <w:rPr>
          <w:rFonts w:hint="cs"/>
          <w:cs/>
        </w:rPr>
        <w:t xml:space="preserve">หลังจาก </w:t>
      </w:r>
      <w:r>
        <w:t>“</w:t>
      </w:r>
      <w:r>
        <w:rPr>
          <w:rFonts w:hint="cs"/>
          <w:cs/>
        </w:rPr>
        <w:t>คลิก</w:t>
      </w:r>
      <w:r>
        <w:t xml:space="preserve">” </w:t>
      </w:r>
      <w:r>
        <w:rPr>
          <w:rFonts w:hint="cs"/>
          <w:cs/>
        </w:rPr>
        <w:t xml:space="preserve">ที่ปุ่ม </w:t>
      </w:r>
      <w:r>
        <w:t>Add New Project</w:t>
      </w:r>
      <w:r>
        <w:rPr>
          <w:rFonts w:hint="cs"/>
          <w:cs/>
        </w:rPr>
        <w:t xml:space="preserve"> จะเป็นดังรูป 4.2</w:t>
      </w:r>
    </w:p>
    <w:p w14:paraId="56E1CC14" w14:textId="49393382" w:rsidR="000611B7" w:rsidRDefault="000611B7" w:rsidP="00610A3A">
      <w:r>
        <w:rPr>
          <w:noProof/>
        </w:rPr>
        <w:drawing>
          <wp:inline distT="0" distB="0" distL="0" distR="0" wp14:anchorId="75791897" wp14:editId="3279D59F">
            <wp:extent cx="5276215" cy="2528570"/>
            <wp:effectExtent l="0" t="0" r="635" b="508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9364" w14:textId="660A1B6C" w:rsidR="000611B7" w:rsidRPr="003D709A" w:rsidRDefault="000611B7" w:rsidP="003D709A">
      <w:pPr>
        <w:jc w:val="center"/>
        <w:rPr>
          <w:b/>
          <w:bCs/>
        </w:rPr>
      </w:pPr>
      <w:r w:rsidRPr="003D709A">
        <w:rPr>
          <w:rFonts w:hint="cs"/>
          <w:b/>
          <w:bCs/>
          <w:cs/>
        </w:rPr>
        <w:t>รูปที่ 4.</w:t>
      </w:r>
      <w:r w:rsidRPr="003D709A">
        <w:rPr>
          <w:rFonts w:hint="cs"/>
          <w:b/>
          <w:bCs/>
          <w:cs/>
        </w:rPr>
        <w:t>2</w:t>
      </w:r>
    </w:p>
    <w:p w14:paraId="6008923F" w14:textId="3AA9804A" w:rsidR="000611B7" w:rsidRDefault="000611B7" w:rsidP="000611B7">
      <w:r>
        <w:rPr>
          <w:cs/>
        </w:rPr>
        <w:tab/>
      </w:r>
      <w:r w:rsidR="00B565AF">
        <w:rPr>
          <w:rFonts w:hint="cs"/>
          <w:cs/>
        </w:rPr>
        <w:t xml:space="preserve">4.1 </w:t>
      </w:r>
      <w:r>
        <w:rPr>
          <w:rFonts w:hint="cs"/>
          <w:cs/>
        </w:rPr>
        <w:t xml:space="preserve">ให้ </w:t>
      </w:r>
      <w:r w:rsidR="00B565AF">
        <w:rPr>
          <w:rFonts w:hint="cs"/>
          <w:cs/>
        </w:rPr>
        <w:t xml:space="preserve">เลือก ลูกค้าในช่อง </w:t>
      </w:r>
      <w:r w:rsidR="00B565AF">
        <w:t>Customer</w:t>
      </w:r>
      <w:r w:rsidR="00B565AF">
        <w:rPr>
          <w:rFonts w:hint="cs"/>
          <w:cs/>
        </w:rPr>
        <w:t xml:space="preserve"> ดังรูปที่ 4.3</w:t>
      </w:r>
    </w:p>
    <w:p w14:paraId="13AB749F" w14:textId="0374E835" w:rsidR="00B565AF" w:rsidRDefault="00B565AF" w:rsidP="000611B7">
      <w:pPr>
        <w:rPr>
          <w:rFonts w:hint="cs"/>
        </w:rPr>
      </w:pPr>
      <w:r>
        <w:rPr>
          <w:noProof/>
        </w:rPr>
        <w:drawing>
          <wp:inline distT="0" distB="0" distL="0" distR="0" wp14:anchorId="36FCEB62" wp14:editId="7946F724">
            <wp:extent cx="5468286" cy="2545080"/>
            <wp:effectExtent l="0" t="0" r="0" b="762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474" r="45698" b="9141"/>
                    <a:stretch/>
                  </pic:blipFill>
                  <pic:spPr bwMode="auto">
                    <a:xfrm>
                      <a:off x="0" y="0"/>
                      <a:ext cx="5476284" cy="2548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53C66" w14:textId="1EE7F7F7" w:rsidR="00B565AF" w:rsidRPr="003D709A" w:rsidRDefault="00B565AF" w:rsidP="003D709A">
      <w:pPr>
        <w:jc w:val="center"/>
        <w:rPr>
          <w:b/>
          <w:bCs/>
        </w:rPr>
      </w:pPr>
      <w:bookmarkStart w:id="0" w:name="_Hlk528655862"/>
      <w:r w:rsidRPr="003D709A">
        <w:rPr>
          <w:rFonts w:hint="cs"/>
          <w:b/>
          <w:bCs/>
          <w:cs/>
        </w:rPr>
        <w:t>รูปที่ 4.</w:t>
      </w:r>
      <w:r w:rsidR="003D709A" w:rsidRPr="003D709A">
        <w:rPr>
          <w:rFonts w:hint="cs"/>
          <w:b/>
          <w:bCs/>
          <w:cs/>
        </w:rPr>
        <w:t>3</w:t>
      </w:r>
    </w:p>
    <w:bookmarkEnd w:id="0"/>
    <w:p w14:paraId="562B734A" w14:textId="4420884F" w:rsidR="00B565AF" w:rsidRDefault="00B565AF" w:rsidP="00B565AF">
      <w:r>
        <w:tab/>
        <w:t xml:space="preserve">4.2 </w:t>
      </w:r>
      <w:r>
        <w:rPr>
          <w:rFonts w:hint="cs"/>
          <w:cs/>
        </w:rPr>
        <w:t xml:space="preserve">ให้ใส่รายละเอียด </w:t>
      </w:r>
      <w:r>
        <w:t>Project, Part Number</w:t>
      </w:r>
      <w:r w:rsidR="003D709A">
        <w:rPr>
          <w:rFonts w:hint="cs"/>
          <w:cs/>
        </w:rPr>
        <w:t xml:space="preserve">, </w:t>
      </w:r>
      <w:r w:rsidR="003D709A">
        <w:t xml:space="preserve">Part Name </w:t>
      </w:r>
      <w:r w:rsidR="003D709A">
        <w:rPr>
          <w:rFonts w:hint="cs"/>
          <w:cs/>
        </w:rPr>
        <w:t xml:space="preserve">และ </w:t>
      </w:r>
      <w:r w:rsidR="003D709A">
        <w:t xml:space="preserve">SNP </w:t>
      </w:r>
      <w:r w:rsidR="003D709A">
        <w:rPr>
          <w:rFonts w:hint="cs"/>
          <w:cs/>
        </w:rPr>
        <w:t>ลงในช่องต่างๆ ดังรูปที่ 4.4</w:t>
      </w:r>
    </w:p>
    <w:p w14:paraId="2F1A26C7" w14:textId="194E5F3C" w:rsidR="003D709A" w:rsidRDefault="003D709A" w:rsidP="00B565AF"/>
    <w:p w14:paraId="6EA84A73" w14:textId="493D0CD2" w:rsidR="003D709A" w:rsidRDefault="003D709A" w:rsidP="00B565AF"/>
    <w:p w14:paraId="4621B59F" w14:textId="17217877" w:rsidR="003D709A" w:rsidRDefault="003D709A" w:rsidP="00B565A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5181ACA" wp14:editId="31C73DCD">
                <wp:simplePos x="0" y="0"/>
                <wp:positionH relativeFrom="column">
                  <wp:posOffset>1196340</wp:posOffset>
                </wp:positionH>
                <wp:positionV relativeFrom="paragraph">
                  <wp:posOffset>472440</wp:posOffset>
                </wp:positionV>
                <wp:extent cx="2720340" cy="632460"/>
                <wp:effectExtent l="0" t="0" r="22860" b="1524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6324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17AF3933" w14:textId="77777777" w:rsidR="003D709A" w:rsidRPr="00145302" w:rsidRDefault="003D709A" w:rsidP="003D709A">
                            <w:pPr>
                              <w:rPr>
                                <w:color w:val="FF0000"/>
                                <w:sz w:val="28"/>
                                <w:szCs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81ACA" id="Text Box 128" o:spid="_x0000_s1032" type="#_x0000_t202" style="position:absolute;margin-left:94.2pt;margin-top:37.2pt;width:214.2pt;height:49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" filled="f" strokecolor="red" strokeweight="1pt">
                <v:stroke dashstyle="dash"/>
                <v:textbox>
                  <w:txbxContent>
                    <w:p w14:paraId="17AF3933" w14:textId="77777777" w:rsidR="003D709A" w:rsidRPr="00145302" w:rsidRDefault="003D709A" w:rsidP="003D709A">
                      <w:pPr>
                        <w:rPr>
                          <w:color w:val="FF0000"/>
                          <w:sz w:val="28"/>
                          <w:szCs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19372BC" wp14:editId="495D0218">
            <wp:extent cx="5276215" cy="1792605"/>
            <wp:effectExtent l="0" t="0" r="635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3624" w14:textId="788086F5" w:rsidR="003D709A" w:rsidRDefault="003D709A" w:rsidP="003D709A">
      <w:pPr>
        <w:jc w:val="center"/>
        <w:rPr>
          <w:b/>
          <w:bCs/>
        </w:rPr>
      </w:pPr>
      <w:r w:rsidRPr="003D709A">
        <w:rPr>
          <w:rFonts w:hint="cs"/>
          <w:b/>
          <w:bCs/>
          <w:cs/>
        </w:rPr>
        <w:t>รูปที่ 4.</w:t>
      </w:r>
      <w:r w:rsidRPr="003D709A">
        <w:rPr>
          <w:rFonts w:hint="cs"/>
          <w:b/>
          <w:bCs/>
          <w:cs/>
        </w:rPr>
        <w:t>4</w:t>
      </w:r>
    </w:p>
    <w:p w14:paraId="2670A241" w14:textId="2DC6E70F" w:rsidR="003D709A" w:rsidRPr="003D709A" w:rsidRDefault="003D709A" w:rsidP="003D709A">
      <w:pPr>
        <w:rPr>
          <w:rFonts w:hint="cs"/>
          <w:cs/>
        </w:rPr>
      </w:pPr>
      <w:r>
        <w:rPr>
          <w:b/>
          <w:bCs/>
          <w:cs/>
        </w:rPr>
        <w:tab/>
      </w:r>
      <w:r>
        <w:rPr>
          <w:rFonts w:hint="cs"/>
          <w:cs/>
        </w:rPr>
        <w:t xml:space="preserve">หลังจากนั้น ให้เลือก </w:t>
      </w:r>
      <w:r>
        <w:t xml:space="preserve">Material </w:t>
      </w:r>
      <w:r>
        <w:rPr>
          <w:rFonts w:hint="cs"/>
          <w:cs/>
        </w:rPr>
        <w:t xml:space="preserve">และ จำนวน แล้วจึง </w:t>
      </w:r>
      <w:r>
        <w:t>“</w:t>
      </w:r>
      <w:r>
        <w:rPr>
          <w:rFonts w:hint="cs"/>
          <w:cs/>
        </w:rPr>
        <w:t xml:space="preserve">คลิก” </w:t>
      </w:r>
      <w:r>
        <w:t xml:space="preserve">Save Bom </w:t>
      </w:r>
      <w:r>
        <w:rPr>
          <w:rFonts w:hint="cs"/>
          <w:cs/>
        </w:rPr>
        <w:t>ที่ละรายการ ดังรูปที่ 4.5</w:t>
      </w:r>
    </w:p>
    <w:p w14:paraId="3E99677B" w14:textId="5412A17F" w:rsidR="003D709A" w:rsidRDefault="003D709A" w:rsidP="00B565AF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3473333" wp14:editId="3702B0B8">
                <wp:simplePos x="0" y="0"/>
                <wp:positionH relativeFrom="column">
                  <wp:posOffset>327660</wp:posOffset>
                </wp:positionH>
                <wp:positionV relativeFrom="paragraph">
                  <wp:posOffset>1342390</wp:posOffset>
                </wp:positionV>
                <wp:extent cx="4838700" cy="381000"/>
                <wp:effectExtent l="0" t="0" r="19050" b="1905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0" cy="381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012BCF90" w14:textId="77777777" w:rsidR="003D709A" w:rsidRPr="00145302" w:rsidRDefault="003D709A" w:rsidP="003D709A">
                            <w:pPr>
                              <w:rPr>
                                <w:color w:val="FF0000"/>
                                <w:sz w:val="28"/>
                                <w:szCs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73333" id="Text Box 130" o:spid="_x0000_s1033" type="#_x0000_t202" style="position:absolute;margin-left:25.8pt;margin-top:105.7pt;width:381pt;height:30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" filled="f" strokecolor="red" strokeweight="1pt">
                <v:stroke dashstyle="dash"/>
                <v:textbox>
                  <w:txbxContent>
                    <w:p w14:paraId="012BCF90" w14:textId="77777777" w:rsidR="003D709A" w:rsidRPr="00145302" w:rsidRDefault="003D709A" w:rsidP="003D709A">
                      <w:pPr>
                        <w:rPr>
                          <w:color w:val="FF0000"/>
                          <w:sz w:val="28"/>
                          <w:szCs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58C3418" wp14:editId="117FC1BE">
            <wp:extent cx="5276215" cy="1907540"/>
            <wp:effectExtent l="0" t="0" r="635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9A08" w14:textId="3494C764" w:rsidR="003D709A" w:rsidRDefault="003D709A" w:rsidP="003D709A">
      <w:pPr>
        <w:jc w:val="center"/>
        <w:rPr>
          <w:b/>
          <w:bCs/>
        </w:rPr>
      </w:pPr>
      <w:r w:rsidRPr="003D709A">
        <w:rPr>
          <w:rFonts w:hint="cs"/>
          <w:b/>
          <w:bCs/>
          <w:cs/>
        </w:rPr>
        <w:t>รูปที่ 4.</w:t>
      </w:r>
      <w:r>
        <w:rPr>
          <w:rFonts w:hint="cs"/>
          <w:b/>
          <w:bCs/>
          <w:cs/>
        </w:rPr>
        <w:t>5</w:t>
      </w:r>
    </w:p>
    <w:p w14:paraId="697DF4ED" w14:textId="01416552" w:rsidR="003D709A" w:rsidRPr="003D709A" w:rsidRDefault="003D709A" w:rsidP="003D709A">
      <w:pPr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 xml:space="preserve">เมื่อ เพิ่มรายการ </w:t>
      </w:r>
      <w:r>
        <w:t xml:space="preserve">Material </w:t>
      </w:r>
      <w:r>
        <w:rPr>
          <w:rFonts w:hint="cs"/>
          <w:cs/>
        </w:rPr>
        <w:t xml:space="preserve">จะได้ดังรูปที่ 4.6 และเมื่อเพิ่ม </w:t>
      </w:r>
      <w:r>
        <w:t xml:space="preserve">Material </w:t>
      </w:r>
      <w:r>
        <w:rPr>
          <w:rFonts w:hint="cs"/>
          <w:cs/>
        </w:rPr>
        <w:t>ทุกรายการจะเป็นอันเสร็จสิ้น</w:t>
      </w:r>
    </w:p>
    <w:p w14:paraId="62750205" w14:textId="591F640B" w:rsidR="003D709A" w:rsidRDefault="003D709A" w:rsidP="003D709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9E1870E" wp14:editId="02EEDF66">
                <wp:simplePos x="0" y="0"/>
                <wp:positionH relativeFrom="column">
                  <wp:posOffset>480060</wp:posOffset>
                </wp:positionH>
                <wp:positionV relativeFrom="paragraph">
                  <wp:posOffset>1405255</wp:posOffset>
                </wp:positionV>
                <wp:extent cx="4351020" cy="822960"/>
                <wp:effectExtent l="0" t="0" r="11430" b="1524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1020" cy="8229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4E92C9A3" w14:textId="77777777" w:rsidR="003D709A" w:rsidRPr="00145302" w:rsidRDefault="003D709A" w:rsidP="003D709A">
                            <w:pPr>
                              <w:rPr>
                                <w:color w:val="FF0000"/>
                                <w:sz w:val="28"/>
                                <w:szCs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1870E" id="Text Box 132" o:spid="_x0000_s1034" type="#_x0000_t202" style="position:absolute;left:0;text-align:left;margin-left:37.8pt;margin-top:110.65pt;width:342.6pt;height:64.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" filled="f" strokecolor="red" strokeweight="1pt">
                <v:stroke dashstyle="dash"/>
                <v:textbox>
                  <w:txbxContent>
                    <w:p w14:paraId="4E92C9A3" w14:textId="77777777" w:rsidR="003D709A" w:rsidRPr="00145302" w:rsidRDefault="003D709A" w:rsidP="003D709A">
                      <w:pPr>
                        <w:rPr>
                          <w:color w:val="FF0000"/>
                          <w:sz w:val="28"/>
                          <w:szCs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AAEA2CD" wp14:editId="565C95CC">
            <wp:extent cx="4389120" cy="2140416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3953" cy="21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F839" w14:textId="78CE4FA7" w:rsidR="003D709A" w:rsidRDefault="003D709A" w:rsidP="00016E58">
      <w:pPr>
        <w:jc w:val="center"/>
        <w:rPr>
          <w:b/>
          <w:bCs/>
        </w:rPr>
      </w:pPr>
      <w:r w:rsidRPr="003D709A">
        <w:rPr>
          <w:rFonts w:hint="cs"/>
          <w:b/>
          <w:bCs/>
          <w:cs/>
        </w:rPr>
        <w:t>รูปที่ 4.</w:t>
      </w:r>
      <w:r>
        <w:rPr>
          <w:rFonts w:hint="cs"/>
          <w:b/>
          <w:bCs/>
          <w:cs/>
        </w:rPr>
        <w:t>6</w:t>
      </w:r>
    </w:p>
    <w:p w14:paraId="3B41505C" w14:textId="6086EB66" w:rsidR="00016E58" w:rsidRDefault="00016E58" w:rsidP="00016E58"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rFonts w:hint="cs"/>
          <w:cs/>
        </w:rPr>
        <w:t xml:space="preserve">และสามารถลบรายการ </w:t>
      </w:r>
      <w:r>
        <w:t xml:space="preserve">Material </w:t>
      </w:r>
      <w:r>
        <w:rPr>
          <w:rFonts w:hint="cs"/>
          <w:cs/>
        </w:rPr>
        <w:t xml:space="preserve">ได้จากปุ่ม </w:t>
      </w:r>
      <w:r>
        <w:t xml:space="preserve">“Delete” </w:t>
      </w:r>
      <w:r>
        <w:rPr>
          <w:rFonts w:hint="cs"/>
          <w:cs/>
        </w:rPr>
        <w:t xml:space="preserve">เมื่อ “คลิก” ปุ่ม </w:t>
      </w:r>
      <w:r>
        <w:t xml:space="preserve">Delete </w:t>
      </w:r>
      <w:r>
        <w:rPr>
          <w:rFonts w:hint="cs"/>
          <w:cs/>
        </w:rPr>
        <w:t xml:space="preserve">รายการ </w:t>
      </w:r>
      <w:r>
        <w:t xml:space="preserve">Material </w:t>
      </w:r>
      <w:r>
        <w:rPr>
          <w:rFonts w:hint="cs"/>
          <w:cs/>
        </w:rPr>
        <w:t>นั้นจะหายไป ดังรูปที่ 4.7</w:t>
      </w:r>
    </w:p>
    <w:p w14:paraId="2377A8A8" w14:textId="244DD7A9" w:rsidR="00016E58" w:rsidRPr="00016E58" w:rsidRDefault="00016E58" w:rsidP="00016E58">
      <w:pPr>
        <w:rPr>
          <w:rFonts w:hint="cs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DFB5CBB" wp14:editId="2BEDB7F8">
                <wp:simplePos x="0" y="0"/>
                <wp:positionH relativeFrom="column">
                  <wp:posOffset>4625340</wp:posOffset>
                </wp:positionH>
                <wp:positionV relativeFrom="paragraph">
                  <wp:posOffset>1919605</wp:posOffset>
                </wp:positionV>
                <wp:extent cx="601980" cy="662940"/>
                <wp:effectExtent l="0" t="0" r="26670" b="2286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6629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4F985436" w14:textId="77777777" w:rsidR="00016E58" w:rsidRPr="00145302" w:rsidRDefault="00016E58" w:rsidP="00016E58">
                            <w:pPr>
                              <w:rPr>
                                <w:color w:val="FF0000"/>
                                <w:sz w:val="28"/>
                                <w:szCs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B5CBB" id="Text Box 134" o:spid="_x0000_s1035" type="#_x0000_t202" style="position:absolute;margin-left:364.2pt;margin-top:151.15pt;width:47.4pt;height:52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" filled="f" strokecolor="red" strokeweight="1pt">
                <v:stroke dashstyle="dash"/>
                <v:textbox>
                  <w:txbxContent>
                    <w:p w14:paraId="4F985436" w14:textId="77777777" w:rsidR="00016E58" w:rsidRPr="00145302" w:rsidRDefault="00016E58" w:rsidP="00016E58">
                      <w:pPr>
                        <w:rPr>
                          <w:color w:val="FF0000"/>
                          <w:sz w:val="28"/>
                          <w:szCs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ACBAB0C" wp14:editId="11D64D73">
            <wp:extent cx="5276215" cy="2573020"/>
            <wp:effectExtent l="0" t="0" r="635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7F73" w14:textId="77777777" w:rsidR="003D709A" w:rsidRPr="00610A3A" w:rsidRDefault="003D709A" w:rsidP="00B565AF">
      <w:pPr>
        <w:rPr>
          <w:rFonts w:hint="cs"/>
          <w:cs/>
        </w:rPr>
      </w:pPr>
      <w:bookmarkStart w:id="1" w:name="_GoBack"/>
      <w:bookmarkEnd w:id="1"/>
    </w:p>
    <w:sectPr w:rsidR="003D709A" w:rsidRPr="00610A3A" w:rsidSect="00F41843">
      <w:headerReference w:type="default" r:id="rId17"/>
      <w:footerReference w:type="default" r:id="rId18"/>
      <w:pgSz w:w="11909" w:h="16834" w:code="9"/>
      <w:pgMar w:top="1440" w:right="1440" w:bottom="1440" w:left="216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D1CE2" w14:textId="77777777" w:rsidR="00D26556" w:rsidRDefault="00D26556" w:rsidP="007928B2">
      <w:pPr>
        <w:spacing w:after="0" w:line="240" w:lineRule="auto"/>
      </w:pPr>
      <w:r>
        <w:separator/>
      </w:r>
    </w:p>
  </w:endnote>
  <w:endnote w:type="continuationSeparator" w:id="0">
    <w:p w14:paraId="1FC66216" w14:textId="77777777" w:rsidR="00D26556" w:rsidRDefault="00D26556" w:rsidP="00792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53972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CEB277" w14:textId="77777777" w:rsidR="007928B2" w:rsidRDefault="007928B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6A12778" w14:textId="77777777" w:rsidR="007928B2" w:rsidRDefault="00792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73DE8" w14:textId="77777777" w:rsidR="00D26556" w:rsidRDefault="00D26556" w:rsidP="007928B2">
      <w:pPr>
        <w:spacing w:after="0" w:line="240" w:lineRule="auto"/>
      </w:pPr>
      <w:r>
        <w:separator/>
      </w:r>
    </w:p>
  </w:footnote>
  <w:footnote w:type="continuationSeparator" w:id="0">
    <w:p w14:paraId="078A3E51" w14:textId="77777777" w:rsidR="00D26556" w:rsidRDefault="00D26556" w:rsidP="00792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FCF36" w14:textId="77777777" w:rsidR="007928B2" w:rsidRPr="00F41843" w:rsidRDefault="007928B2" w:rsidP="007928B2">
    <w:pPr>
      <w:pStyle w:val="Header"/>
      <w:jc w:val="right"/>
      <w:rPr>
        <w:color w:val="993300"/>
      </w:rPr>
    </w:pPr>
    <w:r w:rsidRPr="00F41843">
      <w:rPr>
        <w:noProof/>
        <w:color w:val="993300"/>
      </w:rPr>
      <w:drawing>
        <wp:anchor distT="0" distB="0" distL="114300" distR="114300" simplePos="0" relativeHeight="251658240" behindDoc="1" locked="0" layoutInCell="1" allowOverlap="1" wp14:anchorId="2F68A2B9" wp14:editId="5C375644">
          <wp:simplePos x="0" y="0"/>
          <wp:positionH relativeFrom="column">
            <wp:posOffset>5585460</wp:posOffset>
          </wp:positionH>
          <wp:positionV relativeFrom="paragraph">
            <wp:posOffset>-144780</wp:posOffset>
          </wp:positionV>
          <wp:extent cx="291465" cy="356870"/>
          <wp:effectExtent l="0" t="0" r="0" b="5080"/>
          <wp:wrapThrough wrapText="bothSides">
            <wp:wrapPolygon edited="0">
              <wp:start x="7059" y="0"/>
              <wp:lineTo x="0" y="3459"/>
              <wp:lineTo x="0" y="16142"/>
              <wp:lineTo x="1412" y="18448"/>
              <wp:lineTo x="7059" y="20754"/>
              <wp:lineTo x="12706" y="20754"/>
              <wp:lineTo x="18353" y="18448"/>
              <wp:lineTo x="19765" y="16142"/>
              <wp:lineTo x="19765" y="3459"/>
              <wp:lineTo x="12706" y="0"/>
              <wp:lineTo x="705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-Wi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1465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41843">
      <w:rPr>
        <w:noProof/>
        <w:color w:val="993300"/>
      </w:rPr>
      <w:t>I Wis Manual by IPACK Logistics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E5E64"/>
    <w:multiLevelType w:val="hybridMultilevel"/>
    <w:tmpl w:val="1ED2B478"/>
    <w:lvl w:ilvl="0" w:tplc="04090011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01B43"/>
    <w:multiLevelType w:val="hybridMultilevel"/>
    <w:tmpl w:val="AF78F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75F35"/>
    <w:multiLevelType w:val="hybridMultilevel"/>
    <w:tmpl w:val="1C3212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68"/>
    <w:rsid w:val="00002019"/>
    <w:rsid w:val="00016E58"/>
    <w:rsid w:val="00051B4E"/>
    <w:rsid w:val="000611B7"/>
    <w:rsid w:val="0009682F"/>
    <w:rsid w:val="000B363B"/>
    <w:rsid w:val="000F56D9"/>
    <w:rsid w:val="00145302"/>
    <w:rsid w:val="00145A6E"/>
    <w:rsid w:val="00154312"/>
    <w:rsid w:val="00174C73"/>
    <w:rsid w:val="00220BA4"/>
    <w:rsid w:val="002C78F3"/>
    <w:rsid w:val="003139DC"/>
    <w:rsid w:val="00315F73"/>
    <w:rsid w:val="00336B2C"/>
    <w:rsid w:val="00382AED"/>
    <w:rsid w:val="003B428A"/>
    <w:rsid w:val="003C5113"/>
    <w:rsid w:val="003D3C7B"/>
    <w:rsid w:val="003D709A"/>
    <w:rsid w:val="004B3E51"/>
    <w:rsid w:val="0051169B"/>
    <w:rsid w:val="005A3068"/>
    <w:rsid w:val="005A770D"/>
    <w:rsid w:val="005B7B67"/>
    <w:rsid w:val="005C3FB3"/>
    <w:rsid w:val="005E2DA4"/>
    <w:rsid w:val="00610A3A"/>
    <w:rsid w:val="00746BD8"/>
    <w:rsid w:val="0075300A"/>
    <w:rsid w:val="00776C61"/>
    <w:rsid w:val="007928B2"/>
    <w:rsid w:val="00793D4F"/>
    <w:rsid w:val="00793FD6"/>
    <w:rsid w:val="007A13F3"/>
    <w:rsid w:val="007F0911"/>
    <w:rsid w:val="009848C6"/>
    <w:rsid w:val="009C5379"/>
    <w:rsid w:val="00A16F73"/>
    <w:rsid w:val="00A31ACC"/>
    <w:rsid w:val="00AD77C6"/>
    <w:rsid w:val="00AD7F8D"/>
    <w:rsid w:val="00B42210"/>
    <w:rsid w:val="00B565AF"/>
    <w:rsid w:val="00BB5301"/>
    <w:rsid w:val="00C61FD1"/>
    <w:rsid w:val="00C62E59"/>
    <w:rsid w:val="00C62F8E"/>
    <w:rsid w:val="00CC62AA"/>
    <w:rsid w:val="00CF0A99"/>
    <w:rsid w:val="00D11F12"/>
    <w:rsid w:val="00D26556"/>
    <w:rsid w:val="00D7361F"/>
    <w:rsid w:val="00E41E85"/>
    <w:rsid w:val="00E764F9"/>
    <w:rsid w:val="00EB1DC9"/>
    <w:rsid w:val="00EB439A"/>
    <w:rsid w:val="00F363B9"/>
    <w:rsid w:val="00F41843"/>
    <w:rsid w:val="00F62AEA"/>
    <w:rsid w:val="00FA0685"/>
    <w:rsid w:val="00FC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FA752"/>
  <w15:chartTrackingRefBased/>
  <w15:docId w15:val="{33574A15-B8FF-47F5-B69D-5E873D03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28B2"/>
    <w:rPr>
      <w:rFonts w:ascii="Angsana New" w:eastAsia="Angsan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8B2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7928B2"/>
    <w:rPr>
      <w:rFonts w:ascii="Angsana New" w:eastAsia="Angsan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7928B2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7928B2"/>
    <w:rPr>
      <w:rFonts w:ascii="Angsana New" w:eastAsia="Angsana New" w:hAnsi="Angsana New" w:cs="Angsana New"/>
      <w:sz w:val="32"/>
      <w:szCs w:val="40"/>
    </w:rPr>
  </w:style>
  <w:style w:type="paragraph" w:styleId="ListParagraph">
    <w:name w:val="List Paragraph"/>
    <w:basedOn w:val="Normal"/>
    <w:uiPriority w:val="34"/>
    <w:qFormat/>
    <w:rsid w:val="00145302"/>
    <w:pPr>
      <w:ind w:left="720"/>
      <w:contextualSpacing/>
    </w:pPr>
    <w:rPr>
      <w:szCs w:val="40"/>
    </w:rPr>
  </w:style>
  <w:style w:type="character" w:styleId="Strong">
    <w:name w:val="Strong"/>
    <w:basedOn w:val="DefaultParagraphFont"/>
    <w:uiPriority w:val="22"/>
    <w:qFormat/>
    <w:rsid w:val="007F09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PACK%20Logistics\Iwis%20Manual\I%20Wis%20Manual%20Engineering%20Part%20Mas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AB430-CFCC-4366-BFF9-5CB32A686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 Wis Manual Engineering Part Master</Template>
  <TotalTime>43</TotalTime>
  <Pages>7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verapong.s</dc:creator>
  <cp:keywords/>
  <dc:description/>
  <cp:lastModifiedBy>Thanaphon Songsrisa-nga</cp:lastModifiedBy>
  <cp:revision>4</cp:revision>
  <dcterms:created xsi:type="dcterms:W3CDTF">2018-10-29T10:45:00Z</dcterms:created>
  <dcterms:modified xsi:type="dcterms:W3CDTF">2018-10-30T02:54:00Z</dcterms:modified>
</cp:coreProperties>
</file>
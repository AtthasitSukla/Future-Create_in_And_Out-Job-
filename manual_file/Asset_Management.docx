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15.jpg" ContentType="image/gi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B2B2" w14:textId="77777777" w:rsidR="00D9739B" w:rsidRDefault="00D9739B" w:rsidP="00A2190D"/>
    <w:p w14:paraId="3D2398A9" w14:textId="77777777" w:rsidR="00D9739B" w:rsidRDefault="00D9739B" w:rsidP="00A2190D"/>
    <w:p w14:paraId="53CC54F5" w14:textId="77777777" w:rsidR="00D9739B" w:rsidRDefault="00D9739B" w:rsidP="00A2190D"/>
    <w:p w14:paraId="2B75F7D2" w14:textId="77777777" w:rsidR="00D9739B" w:rsidRDefault="00D9739B" w:rsidP="00A2190D"/>
    <w:p w14:paraId="0B3B003A" w14:textId="77777777" w:rsidR="00D9739B" w:rsidRDefault="00D9739B" w:rsidP="00A2190D"/>
    <w:p w14:paraId="021D1D7D" w14:textId="77777777" w:rsidR="00D9739B" w:rsidRDefault="00D9739B" w:rsidP="00A2190D"/>
    <w:p w14:paraId="69805928" w14:textId="77777777" w:rsidR="00D9739B" w:rsidRDefault="00D9739B" w:rsidP="00A2190D"/>
    <w:p w14:paraId="3CEB76C2" w14:textId="77777777" w:rsidR="00D9739B" w:rsidRDefault="00D9739B" w:rsidP="00A2190D"/>
    <w:p w14:paraId="69590013" w14:textId="77777777" w:rsidR="00D9739B" w:rsidRDefault="00D9739B" w:rsidP="00A2190D"/>
    <w:p w14:paraId="35263B47" w14:textId="77777777" w:rsidR="00D9739B" w:rsidRDefault="00D9739B" w:rsidP="00A2190D"/>
    <w:p w14:paraId="64BE4356" w14:textId="77777777" w:rsidR="00D9739B" w:rsidRDefault="00D9739B" w:rsidP="00A2190D"/>
    <w:p w14:paraId="3CC30EC8" w14:textId="77777777" w:rsidR="00637BD4" w:rsidRDefault="00D9739B" w:rsidP="00A2190D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 w:rsidRPr="00D9739B">
        <w:rPr>
          <w:b/>
          <w:bCs/>
          <w:sz w:val="48"/>
          <w:szCs w:val="48"/>
        </w:rPr>
        <w:t>Asset Management</w:t>
      </w:r>
    </w:p>
    <w:p w14:paraId="7D813FDE" w14:textId="77777777" w:rsidR="00637BD4" w:rsidRDefault="00637BD4" w:rsidP="00A2190D">
      <w:pPr>
        <w:rPr>
          <w:b/>
          <w:bCs/>
          <w:sz w:val="48"/>
          <w:szCs w:val="48"/>
        </w:rPr>
      </w:pPr>
    </w:p>
    <w:p w14:paraId="4C7CB11F" w14:textId="77777777" w:rsidR="00637BD4" w:rsidRDefault="00637BD4" w:rsidP="00A2190D">
      <w:pPr>
        <w:rPr>
          <w:b/>
          <w:bCs/>
          <w:sz w:val="48"/>
          <w:szCs w:val="48"/>
        </w:rPr>
      </w:pPr>
    </w:p>
    <w:p w14:paraId="3652622D" w14:textId="77777777" w:rsidR="00637BD4" w:rsidRDefault="00637BD4" w:rsidP="00A2190D">
      <w:pPr>
        <w:rPr>
          <w:b/>
          <w:bCs/>
          <w:sz w:val="48"/>
          <w:szCs w:val="48"/>
        </w:rPr>
      </w:pPr>
    </w:p>
    <w:p w14:paraId="704F92AB" w14:textId="77777777" w:rsidR="00637BD4" w:rsidRDefault="00637BD4" w:rsidP="00A2190D">
      <w:pPr>
        <w:rPr>
          <w:b/>
          <w:bCs/>
          <w:sz w:val="48"/>
          <w:szCs w:val="48"/>
        </w:rPr>
      </w:pPr>
    </w:p>
    <w:p w14:paraId="0CE33DF9" w14:textId="77777777" w:rsidR="00637BD4" w:rsidRDefault="00637BD4" w:rsidP="00A2190D">
      <w:pPr>
        <w:rPr>
          <w:b/>
          <w:bCs/>
          <w:sz w:val="48"/>
          <w:szCs w:val="48"/>
        </w:rPr>
      </w:pPr>
    </w:p>
    <w:p w14:paraId="4DEE423F" w14:textId="77777777" w:rsidR="00637BD4" w:rsidRDefault="00637BD4" w:rsidP="00A2190D">
      <w:pPr>
        <w:rPr>
          <w:b/>
          <w:bCs/>
          <w:sz w:val="48"/>
          <w:szCs w:val="48"/>
        </w:rPr>
      </w:pPr>
    </w:p>
    <w:p w14:paraId="597B3391" w14:textId="77777777" w:rsidR="00E86DBC" w:rsidRDefault="00EE09D6" w:rsidP="00A2190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br/>
      </w:r>
    </w:p>
    <w:p w14:paraId="24235D51" w14:textId="7BC98A19" w:rsidR="006C188D" w:rsidRDefault="00E86DBC" w:rsidP="00A2190D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82180C3" wp14:editId="06DBEACB">
            <wp:simplePos x="0" y="0"/>
            <wp:positionH relativeFrom="column">
              <wp:posOffset>1499191</wp:posOffset>
            </wp:positionH>
            <wp:positionV relativeFrom="paragraph">
              <wp:posOffset>4965271</wp:posOffset>
            </wp:positionV>
            <wp:extent cx="1762125" cy="2828925"/>
            <wp:effectExtent l="0" t="0" r="9525" b="9525"/>
            <wp:wrapThrough wrapText="bothSides">
              <wp:wrapPolygon edited="0">
                <wp:start x="0" y="0"/>
                <wp:lineTo x="0" y="21527"/>
                <wp:lineTo x="21483" y="21527"/>
                <wp:lineTo x="21483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sse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66E48560" wp14:editId="7282C1F8">
            <wp:simplePos x="0" y="0"/>
            <wp:positionH relativeFrom="page">
              <wp:align>center</wp:align>
            </wp:positionH>
            <wp:positionV relativeFrom="paragraph">
              <wp:posOffset>1381420</wp:posOffset>
            </wp:positionV>
            <wp:extent cx="6590742" cy="2339162"/>
            <wp:effectExtent l="0" t="0" r="635" b="4445"/>
            <wp:wrapThrough wrapText="bothSides">
              <wp:wrapPolygon edited="0">
                <wp:start x="0" y="0"/>
                <wp:lineTo x="0" y="21465"/>
                <wp:lineTo x="21540" y="21465"/>
                <wp:lineTo x="21540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sse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742" cy="233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BD4">
        <w:rPr>
          <w:b/>
          <w:bCs/>
          <w:noProof/>
          <w:u w:val="single"/>
        </w:rPr>
        <w:t>Asset List</w:t>
      </w:r>
      <w:r w:rsidR="00637BD4">
        <w:rPr>
          <w:b/>
          <w:bCs/>
          <w:u w:val="single"/>
          <w:cs/>
        </w:rPr>
        <w:br/>
      </w:r>
      <w:r w:rsidR="00571BEB" w:rsidRPr="00E86DBC">
        <w:rPr>
          <w:rFonts w:hint="cs"/>
          <w:cs/>
        </w:rPr>
        <w:t>เป็น</w:t>
      </w:r>
      <w:r>
        <w:rPr>
          <w:rFonts w:hint="cs"/>
          <w:cs/>
        </w:rPr>
        <w:t xml:space="preserve">หน้าแสดงรายการ </w:t>
      </w:r>
      <w:r>
        <w:t xml:space="preserve">Asset </w:t>
      </w:r>
      <w:r>
        <w:rPr>
          <w:rFonts w:hint="cs"/>
          <w:cs/>
        </w:rPr>
        <w:t>ทั้งหมด</w:t>
      </w:r>
      <w:r>
        <w:rPr>
          <w:cs/>
        </w:rPr>
        <w:br/>
      </w:r>
      <w:r>
        <w:rPr>
          <w:rFonts w:hint="cs"/>
          <w:cs/>
        </w:rPr>
        <w:t xml:space="preserve">1. ไปที่เมนู </w:t>
      </w:r>
      <w:r>
        <w:t xml:space="preserve">IT Service &amp; Develop &gt; Asset List </w:t>
      </w:r>
      <w:r>
        <w:rPr>
          <w:rFonts w:hint="cs"/>
          <w:cs/>
        </w:rPr>
        <w:t xml:space="preserve">ระบบจะแสดงข้อมูลรายการ </w:t>
      </w:r>
      <w:r>
        <w:t xml:space="preserve">Asset </w:t>
      </w:r>
      <w:r>
        <w:rPr>
          <w:rFonts w:hint="cs"/>
          <w:cs/>
        </w:rPr>
        <w:t xml:space="preserve">ตามรูปด้านล่าง </w:t>
      </w:r>
      <w:r>
        <w:t xml:space="preserve">1.1 </w:t>
      </w:r>
      <w:r>
        <w:rPr>
          <w:rFonts w:hint="cs"/>
          <w:cs/>
        </w:rPr>
        <w:t>สามารถเลือกค้นหาได้ตาม</w:t>
      </w:r>
      <w:r>
        <w:t xml:space="preserve"> </w:t>
      </w:r>
      <w:r>
        <w:rPr>
          <w:rFonts w:hint="cs"/>
          <w:cs/>
        </w:rPr>
        <w:t xml:space="preserve">ข้อ 1 </w:t>
      </w:r>
      <w:r>
        <w:t>Asset Code, Group, Condition</w:t>
      </w:r>
      <w:r>
        <w:rPr>
          <w:rFonts w:hint="cs"/>
          <w:cs/>
        </w:rPr>
        <w:t xml:space="preserve"> และ </w:t>
      </w:r>
      <w:r>
        <w:t>Location</w:t>
      </w:r>
      <w:r>
        <w:rPr>
          <w:rFonts w:hint="cs"/>
          <w:cs/>
        </w:rPr>
        <w:t xml:space="preserve"> </w:t>
      </w:r>
      <w:r>
        <w:rPr>
          <w:cs/>
        </w:rPr>
        <w:br/>
      </w:r>
      <w:r>
        <w:t xml:space="preserve">1.2 </w:t>
      </w:r>
      <w:r>
        <w:rPr>
          <w:rFonts w:hint="cs"/>
          <w:cs/>
        </w:rPr>
        <w:t xml:space="preserve">หากต้องการ </w:t>
      </w:r>
      <w:r>
        <w:t xml:space="preserve">Print Tag Asset </w:t>
      </w:r>
      <w:r>
        <w:rPr>
          <w:rFonts w:hint="cs"/>
          <w:cs/>
        </w:rPr>
        <w:t xml:space="preserve">ให้คลิกที่ข้อ 2 </w:t>
      </w:r>
      <w:r>
        <w:t xml:space="preserve">Print All by Location </w:t>
      </w:r>
      <w:r>
        <w:rPr>
          <w:rFonts w:hint="cs"/>
          <w:cs/>
        </w:rPr>
        <w:t xml:space="preserve">หรือ </w:t>
      </w:r>
      <w:r>
        <w:t xml:space="preserve">Print </w:t>
      </w:r>
      <w:r>
        <w:rPr>
          <w:rFonts w:hint="cs"/>
          <w:cs/>
        </w:rPr>
        <w:t xml:space="preserve">ย่อยเป็นรายตัว ให้คลิกที่ปุ่ม </w:t>
      </w:r>
      <w:r>
        <w:rPr>
          <w:noProof/>
        </w:rPr>
        <w:drawing>
          <wp:inline distT="0" distB="0" distL="0" distR="0" wp14:anchorId="05B8DB8F" wp14:editId="1FCBA689">
            <wp:extent cx="504825" cy="295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cs/>
        </w:rPr>
        <w:t>โดย</w:t>
      </w:r>
      <w:r>
        <w:t xml:space="preserve"> Tag Asset Code </w:t>
      </w:r>
      <w:r>
        <w:rPr>
          <w:rFonts w:hint="cs"/>
          <w:cs/>
        </w:rPr>
        <w:t>จะแสดงตามรูปตัวอย่างด้านล่าง</w:t>
      </w:r>
      <w:r>
        <w:rPr>
          <w:cs/>
        </w:rPr>
        <w:br/>
      </w:r>
      <w:r>
        <w:br/>
      </w:r>
    </w:p>
    <w:p w14:paraId="7DC3D7D7" w14:textId="70EC53E5" w:rsidR="00E86DBC" w:rsidRDefault="00E86DBC" w:rsidP="00A2190D">
      <w:pPr>
        <w:rPr>
          <w:b/>
          <w:bCs/>
          <w:sz w:val="48"/>
          <w:szCs w:val="48"/>
        </w:rPr>
      </w:pPr>
    </w:p>
    <w:p w14:paraId="355B5AF3" w14:textId="0CBCDF57" w:rsidR="00E86DBC" w:rsidRDefault="00E86DBC" w:rsidP="00A2190D">
      <w:pPr>
        <w:rPr>
          <w:b/>
          <w:bCs/>
          <w:sz w:val="48"/>
          <w:szCs w:val="48"/>
        </w:rPr>
      </w:pPr>
    </w:p>
    <w:p w14:paraId="44D0D5E3" w14:textId="1AAA31AB" w:rsidR="00E86DBC" w:rsidRDefault="00E86DBC" w:rsidP="00A2190D">
      <w:pPr>
        <w:rPr>
          <w:b/>
          <w:bCs/>
          <w:sz w:val="48"/>
          <w:szCs w:val="48"/>
        </w:rPr>
      </w:pPr>
    </w:p>
    <w:p w14:paraId="0E403C8C" w14:textId="515F8F04" w:rsidR="00E86DBC" w:rsidRDefault="00E86DBC" w:rsidP="00A2190D">
      <w:pPr>
        <w:rPr>
          <w:b/>
          <w:bCs/>
          <w:sz w:val="48"/>
          <w:szCs w:val="48"/>
        </w:rPr>
      </w:pPr>
    </w:p>
    <w:p w14:paraId="59FE6338" w14:textId="0F314239" w:rsidR="00E86DBC" w:rsidRDefault="00E86DBC" w:rsidP="00A2190D">
      <w:pPr>
        <w:rPr>
          <w:b/>
          <w:bCs/>
          <w:sz w:val="48"/>
          <w:szCs w:val="48"/>
        </w:rPr>
      </w:pPr>
    </w:p>
    <w:p w14:paraId="6FC6473E" w14:textId="24A7FAC1" w:rsidR="00E86DBC" w:rsidRDefault="00E86DBC" w:rsidP="00A2190D">
      <w:pPr>
        <w:rPr>
          <w:b/>
          <w:bCs/>
          <w:sz w:val="48"/>
          <w:szCs w:val="48"/>
        </w:rPr>
      </w:pPr>
    </w:p>
    <w:p w14:paraId="6F71807E" w14:textId="1930676A" w:rsidR="00A213AC" w:rsidRDefault="00A213AC" w:rsidP="00A2190D">
      <w:r>
        <w:rPr>
          <w:rFonts w:hint="cs"/>
          <w:noProof/>
          <w:lang w:val="th-TH"/>
        </w:rPr>
        <w:drawing>
          <wp:anchor distT="0" distB="0" distL="114300" distR="114300" simplePos="0" relativeHeight="251675648" behindDoc="0" locked="0" layoutInCell="1" allowOverlap="1" wp14:anchorId="5B2FE3D1" wp14:editId="6C47C263">
            <wp:simplePos x="0" y="0"/>
            <wp:positionH relativeFrom="margin">
              <wp:posOffset>-669143</wp:posOffset>
            </wp:positionH>
            <wp:positionV relativeFrom="paragraph">
              <wp:posOffset>1136960</wp:posOffset>
            </wp:positionV>
            <wp:extent cx="6107430" cy="2955290"/>
            <wp:effectExtent l="0" t="0" r="7620" b="0"/>
            <wp:wrapThrough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sse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DBC" w:rsidRPr="00E86DBC">
        <w:rPr>
          <w:rFonts w:hint="cs"/>
          <w:cs/>
        </w:rPr>
        <w:t xml:space="preserve">1.3 </w:t>
      </w:r>
      <w:r w:rsidR="00E86DBC" w:rsidRPr="00E86DBC">
        <w:t xml:space="preserve">Add new Asset </w:t>
      </w:r>
      <w:r w:rsidR="00E86DBC" w:rsidRPr="00E86DBC">
        <w:rPr>
          <w:rFonts w:hint="cs"/>
          <w:cs/>
        </w:rPr>
        <w:t xml:space="preserve">ให้คลิกที่ข้อ </w:t>
      </w:r>
      <w:r w:rsidR="00E86DBC">
        <w:rPr>
          <w:rFonts w:hint="cs"/>
          <w:cs/>
        </w:rPr>
        <w:t>4</w:t>
      </w:r>
      <w:r w:rsidR="00E86DBC" w:rsidRPr="00E86DBC">
        <w:rPr>
          <w:rFonts w:hint="cs"/>
          <w:cs/>
        </w:rPr>
        <w:t xml:space="preserve"> ตามรูปด้านบน คือปุ่ม </w:t>
      </w:r>
      <w:r>
        <w:rPr>
          <w:noProof/>
        </w:rPr>
        <w:drawing>
          <wp:inline distT="0" distB="0" distL="0" distR="0" wp14:anchorId="366D339F" wp14:editId="1662197B">
            <wp:extent cx="742950" cy="381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86DBC" w:rsidRPr="00E86DBC">
        <w:rPr>
          <w:rFonts w:hint="cs"/>
          <w:cs/>
        </w:rPr>
        <w:t xml:space="preserve">ระบบจะแสดง </w:t>
      </w:r>
      <w:r w:rsidR="00E86DBC" w:rsidRPr="00E86DBC">
        <w:t xml:space="preserve">Form </w:t>
      </w:r>
      <w:r w:rsidR="00E86DBC" w:rsidRPr="00E86DBC">
        <w:rPr>
          <w:rFonts w:hint="cs"/>
          <w:cs/>
        </w:rPr>
        <w:t xml:space="preserve">สำหรับกรอกข้อมูล </w:t>
      </w:r>
      <w:r w:rsidR="00E86DBC" w:rsidRPr="00E86DBC">
        <w:t xml:space="preserve">Asset </w:t>
      </w:r>
      <w:r w:rsidR="00E86DBC" w:rsidRPr="00E86DBC">
        <w:rPr>
          <w:rFonts w:hint="cs"/>
          <w:cs/>
        </w:rPr>
        <w:t>ใหม่</w:t>
      </w:r>
      <w:r w:rsidR="00E86DBC">
        <w:rPr>
          <w:rFonts w:hint="cs"/>
          <w:cs/>
        </w:rPr>
        <w:t xml:space="preserve"> ให้ทำการกรอกข้อมูล</w:t>
      </w:r>
      <w:r>
        <w:rPr>
          <w:rFonts w:hint="cs"/>
          <w:cs/>
        </w:rPr>
        <w:t xml:space="preserve"> และถ่ายรูป เมื่อเสร็จแล้วคลิกที่ปุ่ม </w:t>
      </w:r>
      <w:r>
        <w:rPr>
          <w:noProof/>
        </w:rPr>
        <w:drawing>
          <wp:inline distT="0" distB="0" distL="0" distR="0" wp14:anchorId="7DC98879" wp14:editId="3785848A">
            <wp:extent cx="533400" cy="3238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36B2" w14:textId="77777777" w:rsidR="00F90155" w:rsidRDefault="00A213AC" w:rsidP="00A2190D"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76672" behindDoc="0" locked="0" layoutInCell="1" allowOverlap="1" wp14:anchorId="39925B6E" wp14:editId="2033D57E">
            <wp:simplePos x="0" y="0"/>
            <wp:positionH relativeFrom="page">
              <wp:align>center</wp:align>
            </wp:positionH>
            <wp:positionV relativeFrom="paragraph">
              <wp:posOffset>4509312</wp:posOffset>
            </wp:positionV>
            <wp:extent cx="6181725" cy="2774950"/>
            <wp:effectExtent l="0" t="0" r="9525" b="6350"/>
            <wp:wrapThrough wrapText="bothSides">
              <wp:wrapPolygon edited="0">
                <wp:start x="0" y="0"/>
                <wp:lineTo x="0" y="21501"/>
                <wp:lineTo x="21567" y="21501"/>
                <wp:lineTo x="21567" y="0"/>
                <wp:lineTo x="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asset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1.4 PM Plan </w:t>
      </w:r>
      <w:r>
        <w:rPr>
          <w:rFonts w:hint="cs"/>
          <w:cs/>
        </w:rPr>
        <w:t xml:space="preserve">ให้คลิกที่ปุ่มตามข้อ 3 คือปุ่ม </w:t>
      </w:r>
      <w:r>
        <w:rPr>
          <w:noProof/>
        </w:rPr>
        <w:drawing>
          <wp:inline distT="0" distB="0" distL="0" distR="0" wp14:anchorId="20FD9B2F" wp14:editId="3C3726BA">
            <wp:extent cx="723900" cy="3238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ระบบจะแสดงรายการ </w:t>
      </w:r>
      <w:r>
        <w:t xml:space="preserve">Asset </w:t>
      </w:r>
      <w:r>
        <w:rPr>
          <w:rFonts w:hint="cs"/>
          <w:cs/>
        </w:rPr>
        <w:t xml:space="preserve">ในระบบ ให้ทำการเลือกกลุ่ม </w:t>
      </w:r>
      <w:r>
        <w:t xml:space="preserve">Asset </w:t>
      </w:r>
      <w:r>
        <w:rPr>
          <w:rFonts w:hint="cs"/>
          <w:cs/>
        </w:rPr>
        <w:t xml:space="preserve">ที่ต้องการ เมื่อเลือกเสร็จแล้วคลิกปุ่ม </w:t>
      </w:r>
      <w:r>
        <w:rPr>
          <w:noProof/>
        </w:rPr>
        <w:drawing>
          <wp:inline distT="0" distB="0" distL="0" distR="0" wp14:anchorId="2697AEFA" wp14:editId="24206EC2">
            <wp:extent cx="419100" cy="2381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และทำการติ้ก </w:t>
      </w:r>
      <w:r>
        <w:t>Week</w:t>
      </w:r>
      <w:r>
        <w:rPr>
          <w:rFonts w:hint="cs"/>
          <w:cs/>
        </w:rPr>
        <w:t xml:space="preserve"> </w:t>
      </w:r>
      <w:r>
        <w:t xml:space="preserve">PM </w:t>
      </w:r>
      <w:r>
        <w:rPr>
          <w:rFonts w:hint="cs"/>
          <w:cs/>
        </w:rPr>
        <w:t>ตามแผนที่เราได้ตั้งไว้</w:t>
      </w:r>
    </w:p>
    <w:p w14:paraId="61AFCB83" w14:textId="5038D118" w:rsidR="00F90155" w:rsidRDefault="00F90155" w:rsidP="00A219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F774560" wp14:editId="2AD50111">
            <wp:simplePos x="0" y="0"/>
            <wp:positionH relativeFrom="page">
              <wp:align>center</wp:align>
            </wp:positionH>
            <wp:positionV relativeFrom="paragraph">
              <wp:posOffset>1700456</wp:posOffset>
            </wp:positionV>
            <wp:extent cx="6252845" cy="2668270"/>
            <wp:effectExtent l="0" t="0" r="0" b="0"/>
            <wp:wrapThrough wrapText="bothSides">
              <wp:wrapPolygon edited="0">
                <wp:start x="0" y="0"/>
                <wp:lineTo x="0" y="21436"/>
                <wp:lineTo x="21519" y="21436"/>
                <wp:lineTo x="21519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asset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t>Asset PM</w:t>
      </w:r>
      <w:r>
        <w:rPr>
          <w:b/>
          <w:bCs/>
          <w:noProof/>
          <w:u w:val="single"/>
        </w:rPr>
        <w:br/>
      </w:r>
      <w:r w:rsidRPr="00F90155">
        <w:rPr>
          <w:rFonts w:hint="cs"/>
          <w:noProof/>
          <w:cs/>
        </w:rPr>
        <w:t xml:space="preserve">เมื่อถึงกำหนดวันทีต้องทำ </w:t>
      </w:r>
      <w:r w:rsidRPr="00F90155">
        <w:rPr>
          <w:noProof/>
        </w:rPr>
        <w:t xml:space="preserve">PM </w:t>
      </w:r>
      <w:r w:rsidRPr="00F90155">
        <w:rPr>
          <w:rFonts w:hint="cs"/>
          <w:noProof/>
          <w:cs/>
        </w:rPr>
        <w:t xml:space="preserve">ตาม </w:t>
      </w:r>
      <w:r w:rsidRPr="00F90155">
        <w:rPr>
          <w:noProof/>
        </w:rPr>
        <w:t xml:space="preserve">PM Plan </w:t>
      </w:r>
      <w:r w:rsidRPr="00F90155">
        <w:rPr>
          <w:rFonts w:hint="cs"/>
          <w:noProof/>
          <w:cs/>
        </w:rPr>
        <w:t xml:space="preserve">ที่กำหนด เมื่อเราเข้าทำ </w:t>
      </w:r>
      <w:r w:rsidRPr="00F90155">
        <w:rPr>
          <w:noProof/>
        </w:rPr>
        <w:t xml:space="preserve">PM </w:t>
      </w:r>
      <w:r w:rsidRPr="00F90155">
        <w:rPr>
          <w:rFonts w:hint="cs"/>
          <w:noProof/>
          <w:cs/>
        </w:rPr>
        <w:t xml:space="preserve">แล้ว ให้บันทึกข้อมูลผลการทำ </w:t>
      </w:r>
      <w:r w:rsidRPr="00F90155">
        <w:rPr>
          <w:noProof/>
        </w:rPr>
        <w:t xml:space="preserve">PM </w:t>
      </w:r>
      <w:r w:rsidRPr="00F90155">
        <w:rPr>
          <w:rFonts w:hint="cs"/>
          <w:noProof/>
          <w:cs/>
        </w:rPr>
        <w:t>ดังนี้</w:t>
      </w:r>
      <w:r>
        <w:rPr>
          <w:b/>
          <w:bCs/>
          <w:noProof/>
          <w:u w:val="single"/>
          <w:cs/>
        </w:rPr>
        <w:br/>
      </w:r>
      <w:r w:rsidRPr="00F90155">
        <w:rPr>
          <w:rFonts w:hint="cs"/>
          <w:noProof/>
          <w:cs/>
        </w:rPr>
        <w:t xml:space="preserve">1. </w:t>
      </w:r>
      <w:r>
        <w:rPr>
          <w:rFonts w:hint="cs"/>
          <w:noProof/>
          <w:cs/>
        </w:rPr>
        <w:t xml:space="preserve">ในหน้า </w:t>
      </w:r>
      <w:r>
        <w:rPr>
          <w:noProof/>
        </w:rPr>
        <w:t xml:space="preserve">Asset List </w:t>
      </w:r>
      <w:r>
        <w:rPr>
          <w:rFonts w:hint="cs"/>
          <w:noProof/>
          <w:cs/>
        </w:rPr>
        <w:t xml:space="preserve">คลิกที่ปุ่ม </w:t>
      </w:r>
      <w:r>
        <w:rPr>
          <w:noProof/>
        </w:rPr>
        <w:drawing>
          <wp:inline distT="0" distB="0" distL="0" distR="0" wp14:anchorId="59F63B0B" wp14:editId="5643FB0C">
            <wp:extent cx="409575" cy="2286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t xml:space="preserve">ของ </w:t>
      </w:r>
      <w:r>
        <w:rPr>
          <w:noProof/>
        </w:rPr>
        <w:t xml:space="preserve">Asset </w:t>
      </w:r>
      <w:r>
        <w:rPr>
          <w:rFonts w:hint="cs"/>
          <w:noProof/>
          <w:cs/>
        </w:rPr>
        <w:t xml:space="preserve">ตัวที่เราจะอัพเดท ระบบจะแสดงหน้ารายละเอียดของ </w:t>
      </w:r>
      <w:r>
        <w:rPr>
          <w:noProof/>
        </w:rPr>
        <w:t xml:space="preserve">Asset </w:t>
      </w:r>
      <w:r>
        <w:rPr>
          <w:rFonts w:hint="cs"/>
          <w:noProof/>
          <w:cs/>
        </w:rPr>
        <w:t xml:space="preserve">นั้นๆ เลื่อนหน้าจอลงมาด้านล่าง จะพบรายการ </w:t>
      </w:r>
      <w:r>
        <w:rPr>
          <w:noProof/>
        </w:rPr>
        <w:t xml:space="preserve">PM Job </w:t>
      </w:r>
      <w:r>
        <w:rPr>
          <w:rFonts w:hint="cs"/>
          <w:noProof/>
          <w:cs/>
        </w:rPr>
        <w:t>ตามที่เรากำหนดไว้</w:t>
      </w:r>
    </w:p>
    <w:p w14:paraId="5B4B80E0" w14:textId="6CD3DC6E" w:rsidR="00E86DBC" w:rsidRDefault="00A213AC" w:rsidP="00A2190D">
      <w:pPr>
        <w:rPr>
          <w:noProof/>
        </w:rPr>
      </w:pPr>
      <w:r>
        <w:br/>
      </w:r>
      <w:r w:rsidR="00F90155">
        <w:rPr>
          <w:rFonts w:hint="cs"/>
          <w:noProof/>
          <w:cs/>
        </w:rPr>
        <w:t xml:space="preserve">ใน </w:t>
      </w:r>
      <w:r w:rsidR="00F90155">
        <w:rPr>
          <w:noProof/>
        </w:rPr>
        <w:t xml:space="preserve">PM Plan </w:t>
      </w:r>
      <w:r w:rsidR="00F90155">
        <w:rPr>
          <w:rFonts w:hint="cs"/>
          <w:noProof/>
          <w:cs/>
        </w:rPr>
        <w:t xml:space="preserve">ให้คลิกปุ่ม  </w:t>
      </w:r>
      <w:r w:rsidR="00F90155">
        <w:rPr>
          <w:noProof/>
        </w:rPr>
        <w:drawing>
          <wp:inline distT="0" distB="0" distL="0" distR="0" wp14:anchorId="5900F66E" wp14:editId="14FAAE2F">
            <wp:extent cx="800100" cy="2476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55">
        <w:rPr>
          <w:rFonts w:hint="cs"/>
          <w:noProof/>
          <w:cs/>
        </w:rPr>
        <w:t xml:space="preserve"> ของรอบ </w:t>
      </w:r>
      <w:r w:rsidR="00F90155">
        <w:rPr>
          <w:noProof/>
        </w:rPr>
        <w:t xml:space="preserve">PM </w:t>
      </w:r>
      <w:r w:rsidR="00F90155">
        <w:rPr>
          <w:rFonts w:hint="cs"/>
          <w:noProof/>
          <w:cs/>
        </w:rPr>
        <w:t>ที่เราเข้าทำ เพื่อทำการอัพเดทข้อมูล ตามรูปด้านล่าง</w:t>
      </w:r>
      <w:r w:rsidR="001E55DA">
        <w:rPr>
          <w:rFonts w:hint="cs"/>
          <w:noProof/>
          <w:cs/>
        </w:rPr>
        <w:t xml:space="preserve"> </w:t>
      </w:r>
    </w:p>
    <w:p w14:paraId="64661CE4" w14:textId="49F3B3D4" w:rsidR="00F90155" w:rsidRDefault="001E55DA" w:rsidP="00A2190D">
      <w:r>
        <w:rPr>
          <w:rFonts w:hint="cs"/>
          <w:cs/>
        </w:rPr>
        <w:lastRenderedPageBreak/>
        <w:t xml:space="preserve">เมื่อกรอกข้อมูลครบแล้ว ให้คลิกที่ปุ่ม </w:t>
      </w:r>
      <w:r>
        <w:rPr>
          <w:noProof/>
        </w:rPr>
        <w:drawing>
          <wp:inline distT="0" distB="0" distL="0" distR="0" wp14:anchorId="47DEEFF2" wp14:editId="4EA7E211">
            <wp:extent cx="352425" cy="20002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cs/>
        </w:rPr>
        <w:t xml:space="preserve">เพื่อบันทึกผลการ </w:t>
      </w:r>
      <w:r>
        <w:t>PM</w:t>
      </w:r>
    </w:p>
    <w:p w14:paraId="2546B5F7" w14:textId="24BF986D" w:rsidR="004B4C8F" w:rsidRDefault="004B4C8F" w:rsidP="00A2190D"/>
    <w:p w14:paraId="65476350" w14:textId="16BC664B" w:rsidR="004B4C8F" w:rsidRDefault="006065CC" w:rsidP="00A2190D">
      <w:r>
        <w:rPr>
          <w:rFonts w:hint="cs"/>
          <w:noProof/>
          <w:lang w:val="th-TH"/>
        </w:rPr>
        <w:drawing>
          <wp:anchor distT="0" distB="0" distL="114300" distR="114300" simplePos="0" relativeHeight="251678720" behindDoc="0" locked="0" layoutInCell="1" allowOverlap="1" wp14:anchorId="2E5A7E2C" wp14:editId="54AD0850">
            <wp:simplePos x="0" y="0"/>
            <wp:positionH relativeFrom="page">
              <wp:align>center</wp:align>
            </wp:positionH>
            <wp:positionV relativeFrom="paragraph">
              <wp:posOffset>299720</wp:posOffset>
            </wp:positionV>
            <wp:extent cx="7015650" cy="1768055"/>
            <wp:effectExtent l="0" t="0" r="0" b="3810"/>
            <wp:wrapThrough wrapText="bothSides">
              <wp:wrapPolygon edited="0">
                <wp:start x="0" y="0"/>
                <wp:lineTo x="0" y="21414"/>
                <wp:lineTo x="21526" y="21414"/>
                <wp:lineTo x="21526" y="0"/>
                <wp:lineTo x="0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asset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650" cy="176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1B3D3" w14:textId="06C776C2" w:rsidR="004B4C8F" w:rsidRDefault="004B4C8F" w:rsidP="00A2190D"/>
    <w:p w14:paraId="16A8952A" w14:textId="1450A95A" w:rsidR="00B80BDF" w:rsidRDefault="00B80BDF" w:rsidP="00A2190D"/>
    <w:p w14:paraId="32710F4F" w14:textId="1E62FFB7" w:rsidR="00B80BDF" w:rsidRDefault="00B80BDF" w:rsidP="00A2190D"/>
    <w:p w14:paraId="5F900822" w14:textId="3394E8E1" w:rsidR="00B80BDF" w:rsidRDefault="00B80BDF" w:rsidP="00A2190D"/>
    <w:p w14:paraId="72B6C21F" w14:textId="68421CEA" w:rsidR="00B80BDF" w:rsidRDefault="00B80BDF" w:rsidP="00A2190D"/>
    <w:p w14:paraId="4B5C2E60" w14:textId="2A6BEBE6" w:rsidR="00B80BDF" w:rsidRDefault="00B80BDF" w:rsidP="00A2190D"/>
    <w:p w14:paraId="094593ED" w14:textId="4D489582" w:rsidR="00B80BDF" w:rsidRDefault="00B80BDF" w:rsidP="00A2190D">
      <w:bookmarkStart w:id="0" w:name="_GoBack"/>
      <w:bookmarkEnd w:id="0"/>
    </w:p>
    <w:p w14:paraId="749C6EB8" w14:textId="30508886" w:rsidR="00B80BDF" w:rsidRDefault="00B80BDF" w:rsidP="00A2190D"/>
    <w:p w14:paraId="19FB6FD2" w14:textId="5FBB13BB" w:rsidR="00E9230F" w:rsidRPr="00754E40" w:rsidRDefault="00E9230F" w:rsidP="00F91AFE">
      <w:pPr>
        <w:rPr>
          <w:cs/>
        </w:rPr>
      </w:pPr>
    </w:p>
    <w:sectPr w:rsidR="00E9230F" w:rsidRPr="00754E40" w:rsidSect="00F41843">
      <w:headerReference w:type="default" r:id="rId22"/>
      <w:footerReference w:type="default" r:id="rId23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277B4" w14:textId="77777777" w:rsidR="00724C2A" w:rsidRDefault="00724C2A" w:rsidP="007928B2">
      <w:pPr>
        <w:spacing w:after="0" w:line="240" w:lineRule="auto"/>
      </w:pPr>
      <w:r>
        <w:separator/>
      </w:r>
    </w:p>
  </w:endnote>
  <w:endnote w:type="continuationSeparator" w:id="0">
    <w:p w14:paraId="2CEC7FC5" w14:textId="77777777" w:rsidR="00724C2A" w:rsidRDefault="00724C2A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A2EF1C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BBB7AD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29FBD" w14:textId="77777777" w:rsidR="00724C2A" w:rsidRDefault="00724C2A" w:rsidP="007928B2">
      <w:pPr>
        <w:spacing w:after="0" w:line="240" w:lineRule="auto"/>
      </w:pPr>
      <w:r>
        <w:separator/>
      </w:r>
    </w:p>
  </w:footnote>
  <w:footnote w:type="continuationSeparator" w:id="0">
    <w:p w14:paraId="596DC9DC" w14:textId="77777777" w:rsidR="00724C2A" w:rsidRDefault="00724C2A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EA4AF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5F0B7434" wp14:editId="5575E86C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54F"/>
    <w:multiLevelType w:val="hybridMultilevel"/>
    <w:tmpl w:val="98FEB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70"/>
    <w:rsid w:val="00012D56"/>
    <w:rsid w:val="00037AA6"/>
    <w:rsid w:val="00044220"/>
    <w:rsid w:val="0005642A"/>
    <w:rsid w:val="000D572A"/>
    <w:rsid w:val="0011626E"/>
    <w:rsid w:val="00117F66"/>
    <w:rsid w:val="00145A6E"/>
    <w:rsid w:val="001520F2"/>
    <w:rsid w:val="001900BC"/>
    <w:rsid w:val="00192E89"/>
    <w:rsid w:val="001A44E6"/>
    <w:rsid w:val="001B729C"/>
    <w:rsid w:val="001C3616"/>
    <w:rsid w:val="001C63BE"/>
    <w:rsid w:val="001E4E48"/>
    <w:rsid w:val="001E55DA"/>
    <w:rsid w:val="0020213C"/>
    <w:rsid w:val="002471AE"/>
    <w:rsid w:val="00257E25"/>
    <w:rsid w:val="00267C00"/>
    <w:rsid w:val="00280BD6"/>
    <w:rsid w:val="002D5431"/>
    <w:rsid w:val="002E1B21"/>
    <w:rsid w:val="00307637"/>
    <w:rsid w:val="00311905"/>
    <w:rsid w:val="00336B2C"/>
    <w:rsid w:val="00363B58"/>
    <w:rsid w:val="00364CDF"/>
    <w:rsid w:val="003A151A"/>
    <w:rsid w:val="003A5EF1"/>
    <w:rsid w:val="003C011C"/>
    <w:rsid w:val="0046409F"/>
    <w:rsid w:val="0047248C"/>
    <w:rsid w:val="00490BB1"/>
    <w:rsid w:val="004B4C8F"/>
    <w:rsid w:val="004C213F"/>
    <w:rsid w:val="004E1785"/>
    <w:rsid w:val="004E399E"/>
    <w:rsid w:val="004F758B"/>
    <w:rsid w:val="00540A41"/>
    <w:rsid w:val="005618CC"/>
    <w:rsid w:val="00571BEB"/>
    <w:rsid w:val="00591CC0"/>
    <w:rsid w:val="005C76E4"/>
    <w:rsid w:val="005D5235"/>
    <w:rsid w:val="005E4E32"/>
    <w:rsid w:val="005F42D9"/>
    <w:rsid w:val="006065CC"/>
    <w:rsid w:val="006118F2"/>
    <w:rsid w:val="00624BD8"/>
    <w:rsid w:val="00637BD4"/>
    <w:rsid w:val="00667AA0"/>
    <w:rsid w:val="0068390E"/>
    <w:rsid w:val="006A7160"/>
    <w:rsid w:val="006C0ED2"/>
    <w:rsid w:val="006C188D"/>
    <w:rsid w:val="006C3B40"/>
    <w:rsid w:val="0070046D"/>
    <w:rsid w:val="00724C2A"/>
    <w:rsid w:val="00736EFE"/>
    <w:rsid w:val="00754E40"/>
    <w:rsid w:val="0079005F"/>
    <w:rsid w:val="007928B2"/>
    <w:rsid w:val="007C0665"/>
    <w:rsid w:val="007C347B"/>
    <w:rsid w:val="007D6FA9"/>
    <w:rsid w:val="008066A0"/>
    <w:rsid w:val="00845F44"/>
    <w:rsid w:val="008601F7"/>
    <w:rsid w:val="0089732B"/>
    <w:rsid w:val="008B0AAB"/>
    <w:rsid w:val="008D3352"/>
    <w:rsid w:val="008D57C1"/>
    <w:rsid w:val="008E2770"/>
    <w:rsid w:val="00902B87"/>
    <w:rsid w:val="00971FBD"/>
    <w:rsid w:val="009743A9"/>
    <w:rsid w:val="009A10C7"/>
    <w:rsid w:val="009B6CC4"/>
    <w:rsid w:val="009C75F7"/>
    <w:rsid w:val="009D0C87"/>
    <w:rsid w:val="009F2CE5"/>
    <w:rsid w:val="00A213AC"/>
    <w:rsid w:val="00A2190D"/>
    <w:rsid w:val="00A40482"/>
    <w:rsid w:val="00A40BCB"/>
    <w:rsid w:val="00AB163F"/>
    <w:rsid w:val="00AB32CC"/>
    <w:rsid w:val="00AC002C"/>
    <w:rsid w:val="00AE7AAB"/>
    <w:rsid w:val="00B06AC2"/>
    <w:rsid w:val="00B40517"/>
    <w:rsid w:val="00B424B0"/>
    <w:rsid w:val="00B809CF"/>
    <w:rsid w:val="00B80BDF"/>
    <w:rsid w:val="00B91560"/>
    <w:rsid w:val="00BD31B1"/>
    <w:rsid w:val="00BE1BD2"/>
    <w:rsid w:val="00BF4572"/>
    <w:rsid w:val="00BF6711"/>
    <w:rsid w:val="00C34814"/>
    <w:rsid w:val="00C45133"/>
    <w:rsid w:val="00C46173"/>
    <w:rsid w:val="00C740C1"/>
    <w:rsid w:val="00C9515A"/>
    <w:rsid w:val="00CD6D5D"/>
    <w:rsid w:val="00CE738D"/>
    <w:rsid w:val="00CF5822"/>
    <w:rsid w:val="00D42537"/>
    <w:rsid w:val="00D42B04"/>
    <w:rsid w:val="00D57156"/>
    <w:rsid w:val="00D71F8E"/>
    <w:rsid w:val="00D80680"/>
    <w:rsid w:val="00D9739B"/>
    <w:rsid w:val="00DA065F"/>
    <w:rsid w:val="00DB3511"/>
    <w:rsid w:val="00DD6F56"/>
    <w:rsid w:val="00DE2740"/>
    <w:rsid w:val="00DF3C7B"/>
    <w:rsid w:val="00E3443E"/>
    <w:rsid w:val="00E53D42"/>
    <w:rsid w:val="00E55F24"/>
    <w:rsid w:val="00E65870"/>
    <w:rsid w:val="00E765EA"/>
    <w:rsid w:val="00E86DBC"/>
    <w:rsid w:val="00E9230F"/>
    <w:rsid w:val="00EC420B"/>
    <w:rsid w:val="00EE09D6"/>
    <w:rsid w:val="00F20EA4"/>
    <w:rsid w:val="00F37B93"/>
    <w:rsid w:val="00F41843"/>
    <w:rsid w:val="00F809BB"/>
    <w:rsid w:val="00F90155"/>
    <w:rsid w:val="00F91AFE"/>
    <w:rsid w:val="00FB051B"/>
    <w:rsid w:val="00FB4273"/>
    <w:rsid w:val="00FB705B"/>
    <w:rsid w:val="00F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2E74"/>
  <w15:chartTrackingRefBased/>
  <w15:docId w15:val="{8E57F4DD-C044-4608-91B4-449FBBB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4C2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13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1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15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C740C1"/>
    <w:pPr>
      <w:ind w:left="720"/>
      <w:contextualSpacing/>
    </w:pPr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D42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42"/>
    <w:rPr>
      <w:rFonts w:ascii="Segoe UI" w:eastAsia="Angsan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\IPACK\manual_iwis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8E216-E10D-48F7-9E59-985F9F38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695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pg_ipack</dc:creator>
  <cp:keywords/>
  <dc:description/>
  <cp:lastModifiedBy>Thanatwat Hmurnjai</cp:lastModifiedBy>
  <cp:revision>95</cp:revision>
  <dcterms:created xsi:type="dcterms:W3CDTF">2018-10-05T01:49:00Z</dcterms:created>
  <dcterms:modified xsi:type="dcterms:W3CDTF">2019-03-12T06:31:00Z</dcterms:modified>
</cp:coreProperties>
</file>
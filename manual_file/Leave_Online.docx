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media/image18.jpg" ContentType="image/gif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319E" w14:textId="22BF0337" w:rsidR="00307637" w:rsidRDefault="00307637">
      <w:pPr>
        <w:rPr>
          <w:cs/>
        </w:rPr>
      </w:pPr>
    </w:p>
    <w:p w14:paraId="173ACDE6" w14:textId="77777777" w:rsidR="00A2190D" w:rsidRDefault="00A2190D" w:rsidP="00A2190D"/>
    <w:p w14:paraId="45F9C047" w14:textId="77777777" w:rsidR="00A2190D" w:rsidRDefault="00A2190D" w:rsidP="00A2190D"/>
    <w:p w14:paraId="195247D3" w14:textId="77777777" w:rsidR="00A2190D" w:rsidRDefault="00A2190D" w:rsidP="00A2190D"/>
    <w:p w14:paraId="049A2FF0" w14:textId="77777777" w:rsidR="00A2190D" w:rsidRDefault="00A2190D" w:rsidP="00A2190D"/>
    <w:p w14:paraId="2A2DCC33" w14:textId="77777777" w:rsidR="00A2190D" w:rsidRDefault="00A2190D" w:rsidP="00A2190D"/>
    <w:p w14:paraId="39FF9B57" w14:textId="77777777" w:rsidR="00A2190D" w:rsidRDefault="00A2190D" w:rsidP="00A2190D"/>
    <w:p w14:paraId="1DF73824" w14:textId="77777777" w:rsidR="00A2190D" w:rsidRDefault="00A2190D" w:rsidP="00A2190D"/>
    <w:p w14:paraId="30318742" w14:textId="77777777" w:rsidR="00A2190D" w:rsidRDefault="00A2190D" w:rsidP="00A2190D"/>
    <w:p w14:paraId="771EC212" w14:textId="77777777" w:rsidR="00A2190D" w:rsidRDefault="00A2190D" w:rsidP="00A2190D"/>
    <w:p w14:paraId="7208173C" w14:textId="0EFC7BBF" w:rsidR="00A2190D" w:rsidRPr="001A44E6" w:rsidRDefault="00A2190D" w:rsidP="00A2190D">
      <w:pPr>
        <w:ind w:left="288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/>
        <w:t>Leave Online</w:t>
      </w:r>
    </w:p>
    <w:p w14:paraId="3B704BD0" w14:textId="77777777" w:rsidR="00A2190D" w:rsidRDefault="00A2190D" w:rsidP="00A2190D"/>
    <w:p w14:paraId="7B566834" w14:textId="7214224D" w:rsidR="00257E25" w:rsidRDefault="00A2190D" w:rsidP="00AC002C">
      <w:r>
        <w:br w:type="page"/>
      </w:r>
      <w:r w:rsidR="00AC002C">
        <w:rPr>
          <w:rFonts w:hint="cs"/>
          <w:b/>
          <w:bCs/>
          <w:u w:val="single"/>
          <w:cs/>
        </w:rPr>
        <w:lastRenderedPageBreak/>
        <w:t xml:space="preserve">การ </w:t>
      </w:r>
      <w:r w:rsidR="00AC002C">
        <w:rPr>
          <w:b/>
          <w:bCs/>
          <w:u w:val="single"/>
        </w:rPr>
        <w:t>Set Approve List</w:t>
      </w:r>
      <w:r w:rsidR="00117F66">
        <w:rPr>
          <w:b/>
          <w:bCs/>
          <w:u w:val="single"/>
        </w:rPr>
        <w:t xml:space="preserve"> (</w:t>
      </w:r>
      <w:r w:rsidR="00117F66">
        <w:rPr>
          <w:rFonts w:hint="cs"/>
          <w:b/>
          <w:bCs/>
          <w:u w:val="single"/>
          <w:cs/>
        </w:rPr>
        <w:t>สำหรับหัวหน้างาน</w:t>
      </w:r>
      <w:r w:rsidR="00117F66">
        <w:rPr>
          <w:b/>
          <w:bCs/>
          <w:u w:val="single"/>
        </w:rPr>
        <w:t>)</w:t>
      </w:r>
      <w:r w:rsidR="00AC002C">
        <w:rPr>
          <w:b/>
          <w:bCs/>
          <w:u w:val="single"/>
        </w:rPr>
        <w:br/>
      </w:r>
      <w:r w:rsidR="00AC002C" w:rsidRPr="00D57156">
        <w:rPr>
          <w:rFonts w:hint="cs"/>
          <w:cs/>
        </w:rPr>
        <w:t>เป็นการ</w:t>
      </w:r>
      <w:r w:rsidR="00D57156" w:rsidRPr="00D57156">
        <w:rPr>
          <w:rFonts w:hint="cs"/>
          <w:cs/>
        </w:rPr>
        <w:t xml:space="preserve">กำหนดค่าเริ่มต้นว่าพนักงานคนในอยู่ภายใต้สังกัดเรา เมื่อพนักงานคนนั้นทำการลาในระบบ เราจะต้องเข้าไปทำการ </w:t>
      </w:r>
      <w:r w:rsidR="00D57156" w:rsidRPr="00D57156">
        <w:t xml:space="preserve">Review </w:t>
      </w:r>
      <w:r w:rsidR="00D57156" w:rsidRPr="00D57156">
        <w:rPr>
          <w:rFonts w:hint="cs"/>
          <w:cs/>
        </w:rPr>
        <w:t xml:space="preserve">และ </w:t>
      </w:r>
      <w:r w:rsidR="00D57156" w:rsidRPr="00D57156">
        <w:t xml:space="preserve">Approve </w:t>
      </w:r>
      <w:r w:rsidR="00E3443E">
        <w:rPr>
          <w:rFonts w:hint="cs"/>
          <w:cs/>
        </w:rPr>
        <w:t>หรือ</w:t>
      </w:r>
      <w:r w:rsidR="00D57156" w:rsidRPr="00D57156">
        <w:t xml:space="preserve"> Reject </w:t>
      </w:r>
      <w:r w:rsidR="00D57156" w:rsidRPr="00D57156">
        <w:rPr>
          <w:rFonts w:hint="cs"/>
          <w:cs/>
        </w:rPr>
        <w:t>การลานั้น</w:t>
      </w:r>
      <w:r w:rsidR="00D57156">
        <w:rPr>
          <w:rFonts w:hint="cs"/>
          <w:b/>
          <w:bCs/>
          <w:u w:val="single"/>
          <w:cs/>
        </w:rPr>
        <w:t xml:space="preserve"> </w:t>
      </w:r>
      <w:r w:rsidR="00AC002C">
        <w:rPr>
          <w:b/>
          <w:bCs/>
          <w:u w:val="single"/>
        </w:rPr>
        <w:br/>
      </w:r>
      <w:r w:rsidR="006118F2">
        <w:rPr>
          <w:rFonts w:hint="cs"/>
          <w:b/>
          <w:bCs/>
          <w:noProof/>
          <w:u w:val="single"/>
          <w:lang w:val="th-TH"/>
        </w:rPr>
        <w:drawing>
          <wp:anchor distT="0" distB="0" distL="114300" distR="114300" simplePos="0" relativeHeight="251664384" behindDoc="0" locked="0" layoutInCell="1" allowOverlap="1" wp14:anchorId="624BEABA" wp14:editId="5BFAF2F7">
            <wp:simplePos x="0" y="0"/>
            <wp:positionH relativeFrom="page">
              <wp:align>center</wp:align>
            </wp:positionH>
            <wp:positionV relativeFrom="paragraph">
              <wp:posOffset>1371600</wp:posOffset>
            </wp:positionV>
            <wp:extent cx="6433820" cy="3409950"/>
            <wp:effectExtent l="0" t="0" r="5080" b="0"/>
            <wp:wrapThrough wrapText="bothSides">
              <wp:wrapPolygon edited="0">
                <wp:start x="0" y="0"/>
                <wp:lineTo x="0" y="21479"/>
                <wp:lineTo x="21553" y="21479"/>
                <wp:lineTo x="21553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leav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02C" w:rsidRPr="00AC002C">
        <w:t>1.</w:t>
      </w:r>
      <w:r w:rsidR="00AC002C" w:rsidRPr="00AC002C">
        <w:rPr>
          <w:b/>
          <w:bCs/>
        </w:rPr>
        <w:t xml:space="preserve"> </w:t>
      </w:r>
      <w:r w:rsidR="00AC002C" w:rsidRPr="006118F2">
        <w:rPr>
          <w:rFonts w:hint="cs"/>
          <w:cs/>
        </w:rPr>
        <w:t xml:space="preserve">ไปที่เมนู </w:t>
      </w:r>
      <w:r w:rsidR="006118F2" w:rsidRPr="006118F2">
        <w:t xml:space="preserve">Leave &amp; Attendance &gt; Approve List </w:t>
      </w:r>
      <w:r w:rsidR="006118F2" w:rsidRPr="006118F2">
        <w:rPr>
          <w:rFonts w:hint="cs"/>
          <w:cs/>
        </w:rPr>
        <w:t>ตามภาพด้านล่าง</w:t>
      </w:r>
    </w:p>
    <w:p w14:paraId="50452AB4" w14:textId="145DF7B1" w:rsidR="00257E25" w:rsidRDefault="00012D56" w:rsidP="00AC002C">
      <w:r>
        <w:rPr>
          <w:cs/>
        </w:rPr>
        <w:br/>
      </w:r>
      <w:r w:rsidR="00257E25">
        <w:rPr>
          <w:rFonts w:hint="cs"/>
          <w:cs/>
        </w:rPr>
        <w:t>2. จะปรากฏกล่องข้อมูล 2 กล่อง ด้านซ้ายมือ</w:t>
      </w:r>
      <w:r w:rsidR="00363B58">
        <w:t xml:space="preserve"> (Employee) </w:t>
      </w:r>
      <w:r w:rsidR="00257E25">
        <w:rPr>
          <w:rFonts w:hint="cs"/>
          <w:cs/>
        </w:rPr>
        <w:t>คือข้อมูลพนักงานทั้งหมด ด้านขวามือ</w:t>
      </w:r>
      <w:r w:rsidR="007C347B">
        <w:t xml:space="preserve"> (Underling) </w:t>
      </w:r>
      <w:r w:rsidR="00257E25">
        <w:rPr>
          <w:rFonts w:hint="cs"/>
          <w:cs/>
        </w:rPr>
        <w:t xml:space="preserve">คือข้อมูลพนักงานที่เราเลือกมาอยู่ภายใต้สังกัดเรา ให้คลิกที่รายชื่อที่กล่องด้านซ้าย เมื่อคลิกแล้วข้อมูลที่เลือกจะย้ายมากล่องด้านขวา เราสามารถค้นหาตามรายชื่อพนักงานได้โดยพิมพ์ค้นหาที่ช่อง </w:t>
      </w:r>
      <w:r w:rsidR="00257E25">
        <w:t xml:space="preserve">Name </w:t>
      </w:r>
      <w:r w:rsidR="008066A0">
        <w:rPr>
          <w:rFonts w:hint="cs"/>
          <w:cs/>
        </w:rPr>
        <w:t>บริเวณ</w:t>
      </w:r>
      <w:r w:rsidR="00257E25">
        <w:rPr>
          <w:rFonts w:hint="cs"/>
          <w:cs/>
        </w:rPr>
        <w:t>ด้านบนกล่องของทั้งสองฝั่ง</w:t>
      </w:r>
    </w:p>
    <w:p w14:paraId="4FF295CD" w14:textId="77777777" w:rsidR="00257E25" w:rsidRDefault="00257E25" w:rsidP="00AC002C"/>
    <w:p w14:paraId="7AC5ED95" w14:textId="77777777" w:rsidR="00257E25" w:rsidRDefault="00257E25" w:rsidP="00AC002C"/>
    <w:p w14:paraId="0F0BF8F1" w14:textId="77777777" w:rsidR="00257E25" w:rsidRDefault="00257E25" w:rsidP="00AC002C"/>
    <w:p w14:paraId="68702D2C" w14:textId="77777777" w:rsidR="00257E25" w:rsidRDefault="00257E25" w:rsidP="00AC002C"/>
    <w:p w14:paraId="39CD2120" w14:textId="77777777" w:rsidR="00257E25" w:rsidRDefault="00257E25" w:rsidP="00AC002C"/>
    <w:p w14:paraId="7234A125" w14:textId="050B4BAA" w:rsidR="009C75F7" w:rsidRDefault="009C75F7" w:rsidP="0046409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8A650A3" wp14:editId="3EE09591">
            <wp:simplePos x="0" y="0"/>
            <wp:positionH relativeFrom="margin">
              <wp:posOffset>-1104900</wp:posOffset>
            </wp:positionH>
            <wp:positionV relativeFrom="paragraph">
              <wp:posOffset>713740</wp:posOffset>
            </wp:positionV>
            <wp:extent cx="7061835" cy="3190875"/>
            <wp:effectExtent l="0" t="0" r="5715" b="9525"/>
            <wp:wrapThrough wrapText="bothSides">
              <wp:wrapPolygon edited="0">
                <wp:start x="0" y="0"/>
                <wp:lineTo x="0" y="21536"/>
                <wp:lineTo x="21559" y="21536"/>
                <wp:lineTo x="21559" y="0"/>
                <wp:lineTo x="0" y="0"/>
              </wp:wrapPolygon>
            </wp:wrapThrough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leav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83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CE5">
        <w:rPr>
          <w:rFonts w:hint="cs"/>
          <w:b/>
          <w:bCs/>
          <w:u w:val="single"/>
          <w:cs/>
        </w:rPr>
        <w:t>กรอกข้อมูลการ</w:t>
      </w:r>
      <w:r w:rsidR="00902B87">
        <w:rPr>
          <w:rFonts w:hint="cs"/>
          <w:b/>
          <w:bCs/>
          <w:u w:val="single"/>
          <w:cs/>
        </w:rPr>
        <w:t>ลา</w:t>
      </w:r>
      <w:r w:rsidR="006118F2">
        <w:rPr>
          <w:cs/>
        </w:rPr>
        <w:br/>
      </w:r>
      <w:r w:rsidR="0046409F" w:rsidRPr="00AC002C">
        <w:t>1.</w:t>
      </w:r>
      <w:r w:rsidR="0046409F" w:rsidRPr="00AC002C">
        <w:rPr>
          <w:b/>
          <w:bCs/>
        </w:rPr>
        <w:t xml:space="preserve"> </w:t>
      </w:r>
      <w:r w:rsidR="0046409F" w:rsidRPr="006118F2">
        <w:rPr>
          <w:rFonts w:hint="cs"/>
          <w:cs/>
        </w:rPr>
        <w:t xml:space="preserve">ไปที่เมนู </w:t>
      </w:r>
      <w:r w:rsidR="0046409F" w:rsidRPr="006118F2">
        <w:t xml:space="preserve">Leave &amp; Attendance &gt; </w:t>
      </w:r>
      <w:r w:rsidR="0046409F">
        <w:t>Leave Form</w:t>
      </w:r>
      <w:r w:rsidR="0046409F" w:rsidRPr="006118F2">
        <w:t xml:space="preserve"> </w:t>
      </w:r>
      <w:r w:rsidR="0046409F" w:rsidRPr="006118F2">
        <w:rPr>
          <w:rFonts w:hint="cs"/>
          <w:cs/>
        </w:rPr>
        <w:t>ตามภาพด้านล่าง</w:t>
      </w:r>
    </w:p>
    <w:p w14:paraId="2F1B1E5C" w14:textId="77777777" w:rsidR="001E4E48" w:rsidRDefault="009C75F7" w:rsidP="0046409F">
      <w:r>
        <w:rPr>
          <w:rFonts w:hint="cs"/>
          <w:cs/>
        </w:rPr>
        <w:t xml:space="preserve">เมื่อคลิกที่เมนูมาแล้ว ระบบจะแสดง </w:t>
      </w:r>
      <w:r>
        <w:t xml:space="preserve">form </w:t>
      </w:r>
      <w:r>
        <w:rPr>
          <w:rFonts w:hint="cs"/>
          <w:cs/>
        </w:rPr>
        <w:t xml:space="preserve">การลา โดยจะโชว์ข้อมูลเบื้องต้น และสิทธิ์ลาพักร้อนที่คำนวนอัตโนมัติจากอายุงาน </w:t>
      </w:r>
      <w:r>
        <w:rPr>
          <w:cs/>
        </w:rPr>
        <w:br/>
      </w:r>
      <w:r>
        <w:rPr>
          <w:rFonts w:hint="cs"/>
          <w:cs/>
        </w:rPr>
        <w:t>ให้ทำการเลือกประเภทการลา</w:t>
      </w:r>
      <w:r>
        <w:t xml:space="preserve">, </w:t>
      </w:r>
      <w:r>
        <w:rPr>
          <w:rFonts w:hint="cs"/>
          <w:cs/>
        </w:rPr>
        <w:t>ช่วงวันที่ เวลาในการลา</w:t>
      </w:r>
      <w:r>
        <w:t xml:space="preserve">, </w:t>
      </w:r>
      <w:r>
        <w:rPr>
          <w:rFonts w:hint="cs"/>
          <w:cs/>
        </w:rPr>
        <w:t xml:space="preserve">สาเหตุการลา </w:t>
      </w:r>
      <w:r>
        <w:t>(</w:t>
      </w:r>
      <w:r>
        <w:rPr>
          <w:rFonts w:hint="cs"/>
          <w:cs/>
        </w:rPr>
        <w:t xml:space="preserve">หากมีเอกสารแนบ ให้คลิก </w:t>
      </w:r>
      <w:r>
        <w:t xml:space="preserve">Choose File </w:t>
      </w:r>
      <w:r>
        <w:rPr>
          <w:rFonts w:hint="cs"/>
          <w:cs/>
        </w:rPr>
        <w:t>เพื่ออัพโหลดเอกสารแนบ ตามขั้นตอนที่ 8 ในรูปด้านบน</w:t>
      </w:r>
      <w:r>
        <w:t>)</w:t>
      </w:r>
      <w:r w:rsidR="001900BC">
        <w:rPr>
          <w:cs/>
        </w:rPr>
        <w:br/>
      </w:r>
      <w:r>
        <w:rPr>
          <w:cs/>
        </w:rPr>
        <w:br/>
      </w:r>
      <w:r>
        <w:rPr>
          <w:rFonts w:hint="cs"/>
          <w:cs/>
        </w:rPr>
        <w:t>เมื่อกรอกเสร็จแล้วคลิกที่ปุ่ม บันทึก</w:t>
      </w:r>
      <w:r w:rsidR="001900BC">
        <w:rPr>
          <w:rFonts w:hint="cs"/>
          <w:cs/>
        </w:rPr>
        <w:t xml:space="preserve"> ระบบจะทำการส่ง </w:t>
      </w:r>
      <w:r w:rsidR="001900BC">
        <w:t xml:space="preserve">Email </w:t>
      </w:r>
      <w:r w:rsidR="001900BC">
        <w:rPr>
          <w:rFonts w:hint="cs"/>
          <w:cs/>
        </w:rPr>
        <w:t xml:space="preserve">ถึงหัวหน้างานในสังกัด ตัวอย่าง </w:t>
      </w:r>
      <w:r w:rsidR="001900BC">
        <w:t xml:space="preserve">Email </w:t>
      </w:r>
      <w:r w:rsidR="001900BC">
        <w:rPr>
          <w:rFonts w:hint="cs"/>
          <w:cs/>
        </w:rPr>
        <w:t>ตามรูปด้านล่าง</w:t>
      </w:r>
      <w:r w:rsidR="001900BC">
        <w:rPr>
          <w:cs/>
        </w:rPr>
        <w:br/>
      </w:r>
      <w:r w:rsidR="001900BC">
        <w:rPr>
          <w:noProof/>
        </w:rPr>
        <w:drawing>
          <wp:inline distT="0" distB="0" distL="0" distR="0" wp14:anchorId="3B143142" wp14:editId="13429176">
            <wp:extent cx="5276215" cy="2548890"/>
            <wp:effectExtent l="0" t="0" r="635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7530" w14:textId="73266E8D" w:rsidR="00280BD6" w:rsidRDefault="00280BD6" w:rsidP="00280BD6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E02678B" wp14:editId="21B930CF">
            <wp:simplePos x="0" y="0"/>
            <wp:positionH relativeFrom="page">
              <wp:align>center</wp:align>
            </wp:positionH>
            <wp:positionV relativeFrom="paragraph">
              <wp:posOffset>723900</wp:posOffset>
            </wp:positionV>
            <wp:extent cx="7305040" cy="2676525"/>
            <wp:effectExtent l="0" t="0" r="0" b="9525"/>
            <wp:wrapThrough wrapText="bothSides">
              <wp:wrapPolygon edited="0">
                <wp:start x="0" y="0"/>
                <wp:lineTo x="0" y="21523"/>
                <wp:lineTo x="21517" y="21523"/>
                <wp:lineTo x="21517" y="0"/>
                <wp:lineTo x="0" y="0"/>
              </wp:wrapPolygon>
            </wp:wrapThrough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leav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E48">
        <w:rPr>
          <w:b/>
          <w:bCs/>
          <w:u w:val="single"/>
        </w:rPr>
        <w:t xml:space="preserve">Approve </w:t>
      </w:r>
      <w:r w:rsidR="001E4E48">
        <w:rPr>
          <w:rFonts w:hint="cs"/>
          <w:b/>
          <w:bCs/>
          <w:u w:val="single"/>
          <w:cs/>
        </w:rPr>
        <w:t xml:space="preserve">หรือ </w:t>
      </w:r>
      <w:r w:rsidR="001E4E48">
        <w:rPr>
          <w:b/>
          <w:bCs/>
          <w:u w:val="single"/>
        </w:rPr>
        <w:t xml:space="preserve">Reject </w:t>
      </w:r>
      <w:r w:rsidR="001E4E48">
        <w:rPr>
          <w:rFonts w:hint="cs"/>
          <w:b/>
          <w:bCs/>
          <w:u w:val="single"/>
          <w:cs/>
        </w:rPr>
        <w:t>การลา</w:t>
      </w:r>
      <w:r w:rsidR="00CE738D">
        <w:rPr>
          <w:b/>
          <w:bCs/>
          <w:u w:val="single"/>
        </w:rPr>
        <w:t xml:space="preserve"> (</w:t>
      </w:r>
      <w:r w:rsidR="00CE738D">
        <w:rPr>
          <w:rFonts w:hint="cs"/>
          <w:b/>
          <w:bCs/>
          <w:u w:val="single"/>
          <w:cs/>
        </w:rPr>
        <w:t>สำหรับหัวหน้างาน</w:t>
      </w:r>
      <w:r w:rsidR="00CE738D">
        <w:rPr>
          <w:b/>
          <w:bCs/>
          <w:u w:val="single"/>
        </w:rPr>
        <w:t>)</w:t>
      </w:r>
      <w:r>
        <w:rPr>
          <w:b/>
          <w:bCs/>
          <w:u w:val="single"/>
          <w:cs/>
        </w:rPr>
        <w:br/>
      </w:r>
      <w:r w:rsidRPr="00AC002C">
        <w:t>1.</w:t>
      </w:r>
      <w:r w:rsidRPr="00AC002C">
        <w:rPr>
          <w:b/>
          <w:bCs/>
        </w:rPr>
        <w:t xml:space="preserve"> </w:t>
      </w:r>
      <w:r w:rsidRPr="006118F2">
        <w:rPr>
          <w:rFonts w:hint="cs"/>
          <w:cs/>
        </w:rPr>
        <w:t xml:space="preserve">ไปที่เมนู </w:t>
      </w:r>
      <w:r w:rsidRPr="006118F2">
        <w:t xml:space="preserve">Leave &amp; Attendance &gt; </w:t>
      </w:r>
      <w:r>
        <w:t>Leave List</w:t>
      </w:r>
      <w:r w:rsidRPr="006118F2">
        <w:t xml:space="preserve"> </w:t>
      </w:r>
      <w:r w:rsidRPr="006118F2">
        <w:rPr>
          <w:rFonts w:hint="cs"/>
          <w:cs/>
        </w:rPr>
        <w:t>ตามภาพด้านล่าง</w:t>
      </w:r>
    </w:p>
    <w:p w14:paraId="78263288" w14:textId="24932DA3" w:rsidR="004E1785" w:rsidRDefault="00280BD6" w:rsidP="00280BD6">
      <w:r>
        <w:rPr>
          <w:rFonts w:hint="cs"/>
          <w:cs/>
        </w:rPr>
        <w:t>เมื่อคลิกเมนู ระบบจะแสดงหน้าจอข้อมูลการลาของเรา หากต้องการดูข้อมูลการลาของพนักงานในสังกัด ให้เลือก</w:t>
      </w:r>
      <w:r w:rsidR="004E1785">
        <w:rPr>
          <w:rFonts w:hint="cs"/>
          <w:cs/>
        </w:rPr>
        <w:t xml:space="preserve">ในส่วนระบบค้นห้าด้านบน โดยเลือก พนักงานในสังกัด และคลิก ที่ ค้นหา </w:t>
      </w:r>
      <w:r w:rsidR="004E1785">
        <w:rPr>
          <w:cs/>
        </w:rPr>
        <w:br/>
      </w:r>
      <w:r w:rsidR="004E1785">
        <w:rPr>
          <w:cs/>
        </w:rPr>
        <w:br/>
      </w:r>
      <w:r w:rsidR="004E1785">
        <w:rPr>
          <w:rFonts w:hint="cs"/>
          <w:cs/>
        </w:rPr>
        <w:t xml:space="preserve">2. ที่รายการลาของพนักงานในสังกัด ให้คลิกที่ปุ่ม </w:t>
      </w:r>
      <w:r w:rsidR="004E1785">
        <w:t>Action</w:t>
      </w:r>
      <w:r w:rsidR="004E1785">
        <w:rPr>
          <w:rFonts w:hint="cs"/>
          <w:cs/>
        </w:rPr>
        <w:t xml:space="preserve"> </w:t>
      </w:r>
      <w:r w:rsidR="004E1785">
        <w:rPr>
          <w:noProof/>
        </w:rPr>
        <w:drawing>
          <wp:inline distT="0" distB="0" distL="0" distR="0" wp14:anchorId="3DD93210" wp14:editId="50626D06">
            <wp:extent cx="276225" cy="2762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785">
        <w:rPr>
          <w:rFonts w:hint="cs"/>
          <w:cs/>
        </w:rPr>
        <w:t xml:space="preserve"> เพื่อทำการ </w:t>
      </w:r>
      <w:r w:rsidR="004E1785">
        <w:t xml:space="preserve">Review </w:t>
      </w:r>
      <w:r w:rsidR="004E1785">
        <w:rPr>
          <w:rFonts w:hint="cs"/>
          <w:cs/>
        </w:rPr>
        <w:t xml:space="preserve">การลา และเลือก </w:t>
      </w:r>
      <w:r w:rsidR="004E1785">
        <w:t>Approve</w:t>
      </w:r>
      <w:r w:rsidR="004E1785">
        <w:rPr>
          <w:rFonts w:hint="cs"/>
          <w:cs/>
        </w:rPr>
        <w:t xml:space="preserve"> หรือ</w:t>
      </w:r>
      <w:r w:rsidR="004E1785">
        <w:t xml:space="preserve"> Reject </w:t>
      </w:r>
      <w:r w:rsidR="004E1785">
        <w:rPr>
          <w:rFonts w:hint="cs"/>
          <w:cs/>
        </w:rPr>
        <w:t xml:space="preserve">การลานั้นๆ </w:t>
      </w:r>
      <w:r w:rsidR="004E1785">
        <w:t>(</w:t>
      </w:r>
      <w:r w:rsidR="004E1785">
        <w:rPr>
          <w:rFonts w:hint="cs"/>
          <w:cs/>
        </w:rPr>
        <w:t xml:space="preserve">สามารถใส่เหตุผลการไม่อนุมัติได้ในช่อง เหตุผลการยกเลิก </w:t>
      </w:r>
      <w:r w:rsidR="004E1785">
        <w:t>(</w:t>
      </w:r>
      <w:r w:rsidR="004E1785">
        <w:rPr>
          <w:rFonts w:hint="cs"/>
          <w:cs/>
        </w:rPr>
        <w:t>สำหรับหัวหน้างาน</w:t>
      </w:r>
      <w:r w:rsidR="004E1785">
        <w:t>))</w:t>
      </w:r>
    </w:p>
    <w:p w14:paraId="77865726" w14:textId="77777777" w:rsidR="003C011C" w:rsidRDefault="004E1785" w:rsidP="00280BD6">
      <w:r>
        <w:rPr>
          <w:noProof/>
        </w:rPr>
        <w:drawing>
          <wp:inline distT="0" distB="0" distL="0" distR="0" wp14:anchorId="64449B21" wp14:editId="6BC4E76F">
            <wp:extent cx="5276215" cy="2475865"/>
            <wp:effectExtent l="0" t="0" r="635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leave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9F1A" w14:textId="77777777" w:rsidR="003C011C" w:rsidRDefault="003C011C" w:rsidP="00280BD6"/>
    <w:p w14:paraId="693B18F4" w14:textId="50BB5C70" w:rsidR="003C011C" w:rsidRDefault="003C011C" w:rsidP="00280BD6">
      <w:r>
        <w:rPr>
          <w:rFonts w:hint="cs"/>
          <w:cs/>
        </w:rPr>
        <w:lastRenderedPageBreak/>
        <w:t xml:space="preserve">เมื่อเราทำการ </w:t>
      </w:r>
      <w:r>
        <w:t xml:space="preserve">Approve </w:t>
      </w:r>
      <w:r>
        <w:rPr>
          <w:rFonts w:hint="cs"/>
          <w:cs/>
        </w:rPr>
        <w:t xml:space="preserve">หรือ </w:t>
      </w:r>
      <w:r>
        <w:t xml:space="preserve">Reject </w:t>
      </w:r>
      <w:r>
        <w:rPr>
          <w:rFonts w:hint="cs"/>
          <w:cs/>
        </w:rPr>
        <w:t xml:space="preserve">การลาแล้ว ระบบจะส่ง </w:t>
      </w:r>
      <w:r>
        <w:t xml:space="preserve">Email </w:t>
      </w:r>
      <w:r>
        <w:rPr>
          <w:rFonts w:hint="cs"/>
          <w:cs/>
        </w:rPr>
        <w:t xml:space="preserve">ให้กับพนักงานในสังกัดคนนั้นๆ เพื่อแจ้งสถานะ ผลการอนุมัติการลา ดังรูปด้านล่าง </w:t>
      </w:r>
      <w:r w:rsidR="00D71F8E">
        <w:br/>
      </w:r>
    </w:p>
    <w:p w14:paraId="3812F287" w14:textId="26AD1BEA" w:rsidR="00280BD6" w:rsidRDefault="003C011C" w:rsidP="00280BD6">
      <w:r>
        <w:rPr>
          <w:noProof/>
        </w:rPr>
        <w:drawing>
          <wp:inline distT="0" distB="0" distL="0" distR="0" wp14:anchorId="65174E74" wp14:editId="4A299C9F">
            <wp:extent cx="5191125" cy="26765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BD6">
        <w:br/>
      </w:r>
    </w:p>
    <w:p w14:paraId="31A652B4" w14:textId="2689908F" w:rsidR="00F20EA4" w:rsidRDefault="00F20EA4" w:rsidP="00280BD6">
      <w:r w:rsidRPr="0089732B">
        <w:rPr>
          <w:b/>
          <w:bCs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725BAD19" wp14:editId="67B2C97B">
            <wp:simplePos x="0" y="0"/>
            <wp:positionH relativeFrom="column">
              <wp:posOffset>-1219200</wp:posOffset>
            </wp:positionH>
            <wp:positionV relativeFrom="paragraph">
              <wp:posOffset>647700</wp:posOffset>
            </wp:positionV>
            <wp:extent cx="7327900" cy="2895600"/>
            <wp:effectExtent l="0" t="0" r="6350" b="0"/>
            <wp:wrapThrough wrapText="bothSides">
              <wp:wrapPolygon edited="0">
                <wp:start x="0" y="0"/>
                <wp:lineTo x="0" y="21458"/>
                <wp:lineTo x="21563" y="21458"/>
                <wp:lineTo x="21563" y="0"/>
                <wp:lineTo x="0" y="0"/>
              </wp:wrapPolygon>
            </wp:wrapThrough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leave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32B" w:rsidRPr="0089732B">
        <w:rPr>
          <w:b/>
          <w:bCs/>
          <w:noProof/>
          <w:u w:val="single"/>
        </w:rPr>
        <w:t>Leave Report</w:t>
      </w:r>
      <w:r w:rsidRPr="0089732B">
        <w:rPr>
          <w:b/>
          <w:bCs/>
          <w:u w:val="single"/>
        </w:rPr>
        <w:t xml:space="preserve"> (</w:t>
      </w:r>
      <w:r w:rsidRPr="0089732B">
        <w:rPr>
          <w:rFonts w:hint="cs"/>
          <w:b/>
          <w:bCs/>
          <w:u w:val="single"/>
          <w:cs/>
        </w:rPr>
        <w:t>สำหรับหัวหน้างาน</w:t>
      </w:r>
      <w:r>
        <w:rPr>
          <w:b/>
          <w:bCs/>
          <w:u w:val="single"/>
        </w:rPr>
        <w:t>)</w:t>
      </w:r>
      <w:r>
        <w:rPr>
          <w:b/>
          <w:bCs/>
          <w:u w:val="single"/>
          <w:cs/>
        </w:rPr>
        <w:br/>
      </w:r>
      <w:r w:rsidRPr="00AC002C">
        <w:t>1.</w:t>
      </w:r>
      <w:r w:rsidRPr="00AC002C">
        <w:rPr>
          <w:b/>
          <w:bCs/>
        </w:rPr>
        <w:t xml:space="preserve"> </w:t>
      </w:r>
      <w:r w:rsidRPr="006118F2">
        <w:rPr>
          <w:rFonts w:hint="cs"/>
          <w:cs/>
        </w:rPr>
        <w:t xml:space="preserve">ไปที่เมนู </w:t>
      </w:r>
      <w:r w:rsidRPr="006118F2">
        <w:t xml:space="preserve">Leave &amp; Attendance &gt; </w:t>
      </w:r>
      <w:r>
        <w:t>Leave List</w:t>
      </w:r>
      <w:r w:rsidRPr="006118F2">
        <w:t xml:space="preserve"> </w:t>
      </w:r>
      <w:r w:rsidRPr="006118F2">
        <w:rPr>
          <w:rFonts w:hint="cs"/>
          <w:cs/>
        </w:rPr>
        <w:t>ตามภาพด้านล่าง</w:t>
      </w:r>
    </w:p>
    <w:p w14:paraId="3E153691" w14:textId="77777777" w:rsidR="00DE2740" w:rsidRDefault="0089732B" w:rsidP="00280BD6">
      <w:r>
        <w:rPr>
          <w:rFonts w:hint="cs"/>
          <w:cs/>
        </w:rPr>
        <w:t>เมื่อคลิกเมนู ระบบจะแสดงข้อมูลประวัติการลาของเรา หากต้องการดูข้อมูลการลาของพนักงานในสังกัด ให้เลือก พนักงานในสังกัด</w:t>
      </w:r>
      <w:r>
        <w:t xml:space="preserve"> ( 1 )</w:t>
      </w:r>
      <w:r>
        <w:rPr>
          <w:rFonts w:hint="cs"/>
          <w:cs/>
        </w:rPr>
        <w:t xml:space="preserve"> และหากเรามีพนักงานในสังกัดหลายคน สามารถเลือกเฉพาะบางคนได้โดยเลือกที่ช่อง พนักงานในสังกัดทั้งหมด</w:t>
      </w:r>
      <w:r>
        <w:t xml:space="preserve"> ( 2 ) </w:t>
      </w:r>
      <w:r>
        <w:rPr>
          <w:rFonts w:hint="cs"/>
          <w:cs/>
        </w:rPr>
        <w:t xml:space="preserve">เมื่อเลือกเสร็จแล้วคลิก ค้นหา </w:t>
      </w:r>
      <w:r>
        <w:t>( 9 )</w:t>
      </w:r>
      <w:r>
        <w:rPr>
          <w:rFonts w:hint="cs"/>
          <w:cs/>
        </w:rPr>
        <w:t xml:space="preserve"> </w:t>
      </w:r>
      <w:r w:rsidR="008D3352">
        <w:rPr>
          <w:rFonts w:hint="cs"/>
          <w:cs/>
        </w:rPr>
        <w:lastRenderedPageBreak/>
        <w:t xml:space="preserve">หากต้องการ </w:t>
      </w:r>
      <w:r w:rsidR="008D3352">
        <w:t xml:space="preserve">Export Data </w:t>
      </w:r>
      <w:r w:rsidR="008D3352">
        <w:rPr>
          <w:rFonts w:hint="cs"/>
          <w:cs/>
        </w:rPr>
        <w:t xml:space="preserve">ให้คลิกที่ปุ่ม </w:t>
      </w:r>
      <w:r w:rsidR="008D3352">
        <w:rPr>
          <w:noProof/>
        </w:rPr>
        <w:drawing>
          <wp:inline distT="0" distB="0" distL="0" distR="0" wp14:anchorId="71389353" wp14:editId="2278D2F0">
            <wp:extent cx="495300" cy="2667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352">
        <w:rPr>
          <w:rFonts w:hint="cs"/>
          <w:cs/>
        </w:rPr>
        <w:t xml:space="preserve">ระบบจะมี </w:t>
      </w:r>
      <w:r w:rsidR="008D3352">
        <w:t xml:space="preserve">output </w:t>
      </w:r>
      <w:r w:rsidR="008D3352">
        <w:rPr>
          <w:rFonts w:hint="cs"/>
          <w:cs/>
        </w:rPr>
        <w:t xml:space="preserve">ออกเป็น </w:t>
      </w:r>
      <w:r w:rsidR="008D3352">
        <w:t>File Excel</w:t>
      </w:r>
      <w:r w:rsidR="00DE2740">
        <w:t xml:space="preserve"> </w:t>
      </w:r>
      <w:r w:rsidR="00DE2740">
        <w:rPr>
          <w:rFonts w:hint="cs"/>
          <w:cs/>
        </w:rPr>
        <w:t>โดยจะมี</w:t>
      </w:r>
      <w:r w:rsidR="00DE2740">
        <w:rPr>
          <w:noProof/>
        </w:rPr>
        <w:drawing>
          <wp:anchor distT="0" distB="0" distL="114300" distR="114300" simplePos="0" relativeHeight="251668480" behindDoc="0" locked="0" layoutInCell="1" allowOverlap="1" wp14:anchorId="0A5BBA06" wp14:editId="19F96149">
            <wp:simplePos x="0" y="0"/>
            <wp:positionH relativeFrom="column">
              <wp:posOffset>-1206500</wp:posOffset>
            </wp:positionH>
            <wp:positionV relativeFrom="paragraph">
              <wp:posOffset>752475</wp:posOffset>
            </wp:positionV>
            <wp:extent cx="7035165" cy="1838325"/>
            <wp:effectExtent l="0" t="0" r="0" b="9525"/>
            <wp:wrapThrough wrapText="bothSides">
              <wp:wrapPolygon edited="0">
                <wp:start x="0" y="0"/>
                <wp:lineTo x="0" y="21488"/>
                <wp:lineTo x="21524" y="21488"/>
                <wp:lineTo x="21524" y="0"/>
                <wp:lineTo x="0" y="0"/>
              </wp:wrapPolygon>
            </wp:wrapThrough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740">
        <w:rPr>
          <w:rFonts w:hint="cs"/>
          <w:cs/>
        </w:rPr>
        <w:t>ข้อมูลตามรูปตัวอย่างด้านล่าง</w:t>
      </w:r>
    </w:p>
    <w:p w14:paraId="5A14A743" w14:textId="0888601A" w:rsidR="00F20EA4" w:rsidRDefault="00DE2740" w:rsidP="00280BD6">
      <w:r>
        <w:rPr>
          <w:cs/>
        </w:rPr>
        <w:br/>
      </w:r>
      <w:r w:rsidR="00F20EA4">
        <w:br/>
      </w:r>
    </w:p>
    <w:p w14:paraId="6BCD03F0" w14:textId="425330EA" w:rsidR="00490BB1" w:rsidRDefault="00CF5822" w:rsidP="00280BD6">
      <w:r>
        <w:rPr>
          <w:b/>
          <w:bCs/>
          <w:noProof/>
          <w:u w:val="single"/>
        </w:rPr>
        <w:t>Daily Attendance</w:t>
      </w:r>
      <w:r w:rsidRPr="0089732B">
        <w:rPr>
          <w:b/>
          <w:bCs/>
          <w:noProof/>
          <w:u w:val="single"/>
        </w:rPr>
        <w:t xml:space="preserve"> Report</w:t>
      </w:r>
      <w:r w:rsidRPr="0089732B">
        <w:rPr>
          <w:b/>
          <w:bCs/>
          <w:u w:val="single"/>
        </w:rPr>
        <w:t xml:space="preserve"> (</w:t>
      </w:r>
      <w:r w:rsidRPr="0089732B">
        <w:rPr>
          <w:rFonts w:hint="cs"/>
          <w:b/>
          <w:bCs/>
          <w:u w:val="single"/>
          <w:cs/>
        </w:rPr>
        <w:t>สำหรับหัวหน้างาน</w:t>
      </w:r>
      <w:r>
        <w:rPr>
          <w:b/>
          <w:bCs/>
          <w:u w:val="single"/>
        </w:rPr>
        <w:t>)</w:t>
      </w:r>
      <w:r w:rsidR="00490BB1">
        <w:rPr>
          <w:b/>
          <w:bCs/>
          <w:u w:val="single"/>
          <w:cs/>
        </w:rPr>
        <w:br/>
      </w:r>
      <w:r w:rsidR="00490BB1" w:rsidRPr="00490BB1">
        <w:rPr>
          <w:rFonts w:hint="cs"/>
          <w:cs/>
        </w:rPr>
        <w:t>เป็นรายงานการลงเวลาเข้า - ออก ประจำวัน</w:t>
      </w:r>
      <w:r w:rsidR="00490BB1">
        <w:rPr>
          <w:cs/>
        </w:rPr>
        <w:br/>
      </w:r>
      <w:r w:rsidR="00490BB1">
        <w:rPr>
          <w:rFonts w:hint="cs"/>
          <w:cs/>
        </w:rPr>
        <w:t xml:space="preserve">1. ไปที่เมนู </w:t>
      </w:r>
      <w:r w:rsidR="00490BB1">
        <w:t>Leave &amp; Attendance &gt; Daily Attendance</w:t>
      </w:r>
      <w:r w:rsidR="00490BB1">
        <w:rPr>
          <w:cs/>
        </w:rPr>
        <w:br/>
      </w:r>
      <w:r w:rsidR="00490BB1">
        <w:rPr>
          <w:rFonts w:hint="cs"/>
          <w:noProof/>
          <w:lang w:val="th-TH"/>
        </w:rPr>
        <w:drawing>
          <wp:inline distT="0" distB="0" distL="0" distR="0" wp14:anchorId="38E09DBE" wp14:editId="3CA7671A">
            <wp:extent cx="1424940" cy="1409700"/>
            <wp:effectExtent l="0" t="0" r="381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leave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057" cy="141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498B" w14:textId="637A0660" w:rsidR="009D0C87" w:rsidRDefault="009D0C87" w:rsidP="00280BD6"/>
    <w:p w14:paraId="5B538982" w14:textId="2ECF2B00" w:rsidR="009D0C87" w:rsidRDefault="009D0C87" w:rsidP="00280BD6"/>
    <w:p w14:paraId="5CB1729E" w14:textId="1E870C84" w:rsidR="009D0C87" w:rsidRDefault="009D0C87" w:rsidP="00280BD6"/>
    <w:p w14:paraId="3DF7D3C2" w14:textId="67838EF8" w:rsidR="009D0C87" w:rsidRDefault="009D0C87" w:rsidP="00280BD6"/>
    <w:p w14:paraId="3D10A399" w14:textId="426106D0" w:rsidR="009D0C87" w:rsidRDefault="009D0C87" w:rsidP="00280BD6"/>
    <w:p w14:paraId="1F4F386D" w14:textId="3D345F6D" w:rsidR="009D0C87" w:rsidRDefault="009D0C87" w:rsidP="00280BD6"/>
    <w:p w14:paraId="72CC9DF7" w14:textId="66870501" w:rsidR="009D0C87" w:rsidRDefault="009D0C87" w:rsidP="00280BD6">
      <w:r>
        <w:rPr>
          <w:rFonts w:hint="cs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51741C2" wp14:editId="40DDD88C">
            <wp:simplePos x="0" y="0"/>
            <wp:positionH relativeFrom="page">
              <wp:align>center</wp:align>
            </wp:positionH>
            <wp:positionV relativeFrom="paragraph">
              <wp:posOffset>1009650</wp:posOffset>
            </wp:positionV>
            <wp:extent cx="7101840" cy="2657475"/>
            <wp:effectExtent l="0" t="0" r="3810" b="9525"/>
            <wp:wrapThrough wrapText="bothSides">
              <wp:wrapPolygon edited="0">
                <wp:start x="0" y="0"/>
                <wp:lineTo x="0" y="21523"/>
                <wp:lineTo x="21554" y="21523"/>
                <wp:lineTo x="21554" y="0"/>
                <wp:lineTo x="0" y="0"/>
              </wp:wrapPolygon>
            </wp:wrapThrough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leave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s/>
        </w:rPr>
        <w:t xml:space="preserve">ระบบจะแสดงหน้าสถานะข้อมูลการลงเวลา เข้า </w:t>
      </w:r>
      <w:r>
        <w:rPr>
          <w:cs/>
        </w:rPr>
        <w:t>–</w:t>
      </w:r>
      <w:r>
        <w:rPr>
          <w:rFonts w:hint="cs"/>
          <w:cs/>
        </w:rPr>
        <w:t xml:space="preserve"> ออก ขาดงาน</w:t>
      </w:r>
      <w:r>
        <w:t xml:space="preserve">, </w:t>
      </w:r>
      <w:r>
        <w:rPr>
          <w:rFonts w:hint="cs"/>
          <w:cs/>
        </w:rPr>
        <w:t>ลา</w:t>
      </w:r>
      <w:r>
        <w:t xml:space="preserve">, </w:t>
      </w:r>
      <w:r>
        <w:rPr>
          <w:rFonts w:hint="cs"/>
          <w:cs/>
        </w:rPr>
        <w:t>มาทันเวลา</w:t>
      </w:r>
      <w:r>
        <w:t xml:space="preserve">, </w:t>
      </w:r>
      <w:r>
        <w:rPr>
          <w:rFonts w:hint="cs"/>
          <w:cs/>
        </w:rPr>
        <w:t>มาสาย ของพนักงานทั้งหมด โดยแยกตาม</w:t>
      </w:r>
      <w:r>
        <w:t xml:space="preserve"> Site </w:t>
      </w:r>
      <w:r>
        <w:rPr>
          <w:rFonts w:hint="cs"/>
          <w:cs/>
        </w:rPr>
        <w:t>ที่เราเลือก ตามรูปด้านล่าง</w:t>
      </w:r>
      <w:r>
        <w:t xml:space="preserve"> </w:t>
      </w:r>
      <w:r>
        <w:rPr>
          <w:rFonts w:hint="cs"/>
          <w:cs/>
        </w:rPr>
        <w:t xml:space="preserve">โดย </w:t>
      </w:r>
      <w:r>
        <w:t xml:space="preserve">Report </w:t>
      </w:r>
      <w:r>
        <w:rPr>
          <w:rFonts w:hint="cs"/>
          <w:cs/>
        </w:rPr>
        <w:t xml:space="preserve">นี้จะอัพเดทข้อมูลอัตโนมัติทุกๆ 2 นาที </w:t>
      </w:r>
    </w:p>
    <w:p w14:paraId="64D7EE6C" w14:textId="4AE29720" w:rsidR="00624BD8" w:rsidRDefault="00624BD8" w:rsidP="00280BD6"/>
    <w:p w14:paraId="71CC840F" w14:textId="77777777" w:rsidR="00624BD8" w:rsidRDefault="00624BD8" w:rsidP="00280BD6">
      <w:pPr>
        <w:rPr>
          <w:cs/>
        </w:rPr>
      </w:pPr>
    </w:p>
    <w:p w14:paraId="6B730E28" w14:textId="77777777" w:rsidR="00044220" w:rsidRDefault="003A151A" w:rsidP="00280BD6">
      <w:r>
        <w:rPr>
          <w:noProof/>
          <w:lang w:val="th-TH"/>
        </w:rPr>
        <w:drawing>
          <wp:anchor distT="0" distB="0" distL="114300" distR="114300" simplePos="0" relativeHeight="251670528" behindDoc="0" locked="0" layoutInCell="1" allowOverlap="1" wp14:anchorId="0803BA1C" wp14:editId="2F036349">
            <wp:simplePos x="0" y="0"/>
            <wp:positionH relativeFrom="page">
              <wp:posOffset>256540</wp:posOffset>
            </wp:positionH>
            <wp:positionV relativeFrom="paragraph">
              <wp:posOffset>984250</wp:posOffset>
            </wp:positionV>
            <wp:extent cx="6929977" cy="2152650"/>
            <wp:effectExtent l="0" t="0" r="4445" b="0"/>
            <wp:wrapThrough wrapText="bothSides">
              <wp:wrapPolygon edited="0">
                <wp:start x="0" y="0"/>
                <wp:lineTo x="0" y="21409"/>
                <wp:lineTo x="21554" y="21409"/>
                <wp:lineTo x="21554" y="0"/>
                <wp:lineTo x="0" y="0"/>
              </wp:wrapPolygon>
            </wp:wrapThrough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leave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9977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BD8">
        <w:rPr>
          <w:b/>
          <w:bCs/>
          <w:noProof/>
          <w:u w:val="single"/>
        </w:rPr>
        <w:t>Attendance</w:t>
      </w:r>
      <w:r w:rsidR="00624BD8" w:rsidRPr="0089732B">
        <w:rPr>
          <w:b/>
          <w:bCs/>
          <w:noProof/>
          <w:u w:val="single"/>
        </w:rPr>
        <w:t xml:space="preserve"> Report</w:t>
      </w:r>
      <w:r w:rsidR="00624BD8" w:rsidRPr="0089732B">
        <w:rPr>
          <w:b/>
          <w:bCs/>
          <w:u w:val="single"/>
        </w:rPr>
        <w:t xml:space="preserve"> (</w:t>
      </w:r>
      <w:r w:rsidR="00624BD8" w:rsidRPr="0089732B">
        <w:rPr>
          <w:rFonts w:hint="cs"/>
          <w:b/>
          <w:bCs/>
          <w:u w:val="single"/>
          <w:cs/>
        </w:rPr>
        <w:t>สำหรับหัวหน้างาน</w:t>
      </w:r>
      <w:r w:rsidR="00624BD8">
        <w:rPr>
          <w:b/>
          <w:bCs/>
          <w:u w:val="single"/>
        </w:rPr>
        <w:t>)</w:t>
      </w:r>
      <w:r w:rsidR="00624BD8">
        <w:rPr>
          <w:b/>
          <w:bCs/>
          <w:u w:val="single"/>
          <w:cs/>
        </w:rPr>
        <w:br/>
      </w:r>
      <w:r w:rsidR="00624BD8" w:rsidRPr="00490BB1">
        <w:rPr>
          <w:rFonts w:hint="cs"/>
          <w:cs/>
        </w:rPr>
        <w:t>เป็นรายงานการลงเวลาเข้า - ออก ประจำ</w:t>
      </w:r>
      <w:r w:rsidR="00624BD8">
        <w:rPr>
          <w:rFonts w:hint="cs"/>
          <w:cs/>
        </w:rPr>
        <w:t>เดือน</w:t>
      </w:r>
      <w:r w:rsidR="00624BD8">
        <w:rPr>
          <w:cs/>
        </w:rPr>
        <w:br/>
      </w:r>
      <w:r w:rsidR="00624BD8">
        <w:rPr>
          <w:rFonts w:hint="cs"/>
          <w:cs/>
        </w:rPr>
        <w:t xml:space="preserve">1. ไปที่เมนู </w:t>
      </w:r>
      <w:r w:rsidR="00624BD8">
        <w:t>Leave &amp; Attendance &gt; Attendance</w:t>
      </w:r>
      <w:r>
        <w:rPr>
          <w:rFonts w:hint="cs"/>
          <w:cs/>
        </w:rPr>
        <w:t xml:space="preserve"> </w:t>
      </w:r>
      <w:r>
        <w:t>Report</w:t>
      </w:r>
    </w:p>
    <w:p w14:paraId="3503981D" w14:textId="0F1A6C2C" w:rsidR="00A40482" w:rsidRDefault="00044220" w:rsidP="00280BD6">
      <w:r>
        <w:rPr>
          <w:rFonts w:hint="cs"/>
          <w:cs/>
        </w:rPr>
        <w:t xml:space="preserve">ในหน้านี้จะแบ่งตัวเลือกรายงานออกเป็น 2 ส่วน ส่วนที่ 1 คือช่วงเวลาตาม </w:t>
      </w:r>
      <w:r>
        <w:t xml:space="preserve">pay code </w:t>
      </w:r>
      <w:r w:rsidR="00C45133">
        <w:t>(</w:t>
      </w:r>
      <w:r w:rsidR="00FB051B">
        <w:rPr>
          <w:rFonts w:hint="cs"/>
          <w:cs/>
        </w:rPr>
        <w:t xml:space="preserve"> </w:t>
      </w:r>
      <w:r w:rsidR="00C45133">
        <w:rPr>
          <w:rFonts w:hint="cs"/>
          <w:cs/>
        </w:rPr>
        <w:t xml:space="preserve">วันที่ </w:t>
      </w:r>
      <w:r>
        <w:rPr>
          <w:rFonts w:hint="cs"/>
          <w:cs/>
        </w:rPr>
        <w:t>21 ถึง 20 ของเดือนถัดไป</w:t>
      </w:r>
      <w:r w:rsidR="00DF3C7B">
        <w:rPr>
          <w:rFonts w:hint="cs"/>
          <w:cs/>
        </w:rPr>
        <w:t xml:space="preserve"> </w:t>
      </w:r>
      <w:r w:rsidR="00C45133">
        <w:t xml:space="preserve">) </w:t>
      </w:r>
      <w:r w:rsidR="00C45133">
        <w:rPr>
          <w:rFonts w:hint="cs"/>
          <w:cs/>
        </w:rPr>
        <w:t xml:space="preserve">และส่วนที่ 2 คือ ช่วงเวลาตามปฏิทิน </w:t>
      </w:r>
      <w:r w:rsidR="00C45133">
        <w:t>(</w:t>
      </w:r>
      <w:r w:rsidR="00A40482">
        <w:rPr>
          <w:rFonts w:hint="cs"/>
          <w:cs/>
        </w:rPr>
        <w:t xml:space="preserve"> </w:t>
      </w:r>
      <w:r w:rsidR="00C45133">
        <w:rPr>
          <w:rFonts w:hint="cs"/>
          <w:cs/>
        </w:rPr>
        <w:t>วันที่ 1 ถึงวันสุดท้ายของเดือนที่เลือก</w:t>
      </w:r>
      <w:r w:rsidR="00A40482">
        <w:rPr>
          <w:rFonts w:hint="cs"/>
          <w:cs/>
        </w:rPr>
        <w:t xml:space="preserve"> </w:t>
      </w:r>
      <w:r w:rsidR="00C45133">
        <w:t>)</w:t>
      </w:r>
    </w:p>
    <w:p w14:paraId="53041FD1" w14:textId="77777777" w:rsidR="00B424B0" w:rsidRDefault="00B424B0" w:rsidP="00280BD6">
      <w:r>
        <w:rPr>
          <w:rFonts w:hint="cs"/>
          <w:cs/>
        </w:rPr>
        <w:t xml:space="preserve">เมื่อทำการเลือกเสร็จแล้วให้คลิกที่ปุ่ม </w:t>
      </w:r>
      <w:r>
        <w:rPr>
          <w:noProof/>
        </w:rPr>
        <w:drawing>
          <wp:inline distT="0" distB="0" distL="0" distR="0" wp14:anchorId="3C32816E" wp14:editId="789C35B8">
            <wp:extent cx="438150" cy="2286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>จะปราภฏข้อมูลรายงาน 2 ส่วน ดังนี้</w:t>
      </w:r>
    </w:p>
    <w:p w14:paraId="59692459" w14:textId="77777777" w:rsidR="00B424B0" w:rsidRDefault="00B424B0" w:rsidP="00280BD6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47C13EF" wp14:editId="479EFAFD">
            <wp:simplePos x="0" y="0"/>
            <wp:positionH relativeFrom="column">
              <wp:posOffset>-943610</wp:posOffset>
            </wp:positionH>
            <wp:positionV relativeFrom="paragraph">
              <wp:posOffset>675640</wp:posOffset>
            </wp:positionV>
            <wp:extent cx="6582410" cy="2962275"/>
            <wp:effectExtent l="0" t="0" r="8890" b="9525"/>
            <wp:wrapThrough wrapText="bothSides">
              <wp:wrapPolygon edited="0">
                <wp:start x="0" y="0"/>
                <wp:lineTo x="0" y="21531"/>
                <wp:lineTo x="21567" y="21531"/>
                <wp:lineTo x="21567" y="0"/>
                <wp:lineTo x="0" y="0"/>
              </wp:wrapPolygon>
            </wp:wrapThrough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leave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7BD4">
        <w:rPr>
          <w:rFonts w:hint="cs"/>
          <w:u w:val="single"/>
          <w:cs/>
        </w:rPr>
        <w:t>ส่วนที่ 1</w:t>
      </w:r>
      <w:r>
        <w:rPr>
          <w:rFonts w:hint="cs"/>
          <w:cs/>
        </w:rPr>
        <w:t xml:space="preserve"> ข้อมูลการมาสายแบบรายปี สามารถคลิกดูรายละเอียดได้โดยคลิกที่ปุ่ม </w:t>
      </w:r>
      <w:r>
        <w:rPr>
          <w:noProof/>
        </w:rPr>
        <w:drawing>
          <wp:inline distT="0" distB="0" distL="0" distR="0" wp14:anchorId="1674B15E" wp14:editId="15C516DA">
            <wp:extent cx="419100" cy="23812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ตามรูปตัวอย่างด้านล่าง</w:t>
      </w:r>
    </w:p>
    <w:p w14:paraId="09F14E75" w14:textId="77777777" w:rsidR="00B424B0" w:rsidRDefault="00B424B0" w:rsidP="00280BD6"/>
    <w:p w14:paraId="512DF5B1" w14:textId="6CBAAAFC" w:rsidR="009D0C87" w:rsidRDefault="00B424B0" w:rsidP="00280BD6">
      <w:r>
        <w:rPr>
          <w:noProof/>
        </w:rPr>
        <w:drawing>
          <wp:anchor distT="0" distB="0" distL="114300" distR="114300" simplePos="0" relativeHeight="251672576" behindDoc="0" locked="0" layoutInCell="1" allowOverlap="1" wp14:anchorId="16439EDC" wp14:editId="2B054ECA">
            <wp:simplePos x="0" y="0"/>
            <wp:positionH relativeFrom="column">
              <wp:posOffset>-972185</wp:posOffset>
            </wp:positionH>
            <wp:positionV relativeFrom="paragraph">
              <wp:posOffset>480695</wp:posOffset>
            </wp:positionV>
            <wp:extent cx="6888480" cy="2143125"/>
            <wp:effectExtent l="0" t="0" r="7620" b="9525"/>
            <wp:wrapThrough wrapText="bothSides">
              <wp:wrapPolygon edited="0">
                <wp:start x="0" y="0"/>
                <wp:lineTo x="0" y="21504"/>
                <wp:lineTo x="21564" y="21504"/>
                <wp:lineTo x="21564" y="0"/>
                <wp:lineTo x="0" y="0"/>
              </wp:wrapPolygon>
            </wp:wrapThrough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7BD4">
        <w:rPr>
          <w:rFonts w:hint="cs"/>
          <w:u w:val="single"/>
          <w:cs/>
        </w:rPr>
        <w:t>ส่วนที่ 2</w:t>
      </w:r>
      <w:r>
        <w:rPr>
          <w:rFonts w:hint="cs"/>
          <w:cs/>
        </w:rPr>
        <w:t xml:space="preserve"> ข้อมูลการลงเวลาเข้า </w:t>
      </w:r>
      <w:r>
        <w:rPr>
          <w:cs/>
        </w:rPr>
        <w:t>–</w:t>
      </w:r>
      <w:r>
        <w:rPr>
          <w:rFonts w:hint="cs"/>
          <w:cs/>
        </w:rPr>
        <w:t xml:space="preserve"> ออก ตามช่วงวันที่เราเลือก ดังรูปด้านล่าง</w:t>
      </w:r>
      <w:r>
        <w:rPr>
          <w:cs/>
        </w:rPr>
        <w:br/>
      </w:r>
      <w:r w:rsidR="003A151A">
        <w:br/>
      </w:r>
      <w:r w:rsidR="00624BD8">
        <w:rPr>
          <w:cs/>
        </w:rPr>
        <w:br/>
      </w:r>
    </w:p>
    <w:p w14:paraId="6C56D399" w14:textId="77777777" w:rsidR="00D9739B" w:rsidRDefault="00D9739B" w:rsidP="00A2190D"/>
    <w:p w14:paraId="64661CE4" w14:textId="46E7D1D2" w:rsidR="00F90155" w:rsidRDefault="00F90155" w:rsidP="00A2190D">
      <w:bookmarkStart w:id="0" w:name="_GoBack"/>
      <w:bookmarkEnd w:id="0"/>
    </w:p>
    <w:sectPr w:rsidR="00F90155" w:rsidSect="00F41843">
      <w:headerReference w:type="default" r:id="rId25"/>
      <w:footerReference w:type="default" r:id="rId26"/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D8D31" w14:textId="77777777" w:rsidR="00B57897" w:rsidRDefault="00B57897" w:rsidP="007928B2">
      <w:pPr>
        <w:spacing w:after="0" w:line="240" w:lineRule="auto"/>
      </w:pPr>
      <w:r>
        <w:separator/>
      </w:r>
    </w:p>
  </w:endnote>
  <w:endnote w:type="continuationSeparator" w:id="0">
    <w:p w14:paraId="0F2785C6" w14:textId="77777777" w:rsidR="00B57897" w:rsidRDefault="00B57897" w:rsidP="0079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97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A2EF1C" w14:textId="77777777" w:rsidR="007928B2" w:rsidRDefault="00792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BBB7AD" w14:textId="77777777" w:rsidR="007928B2" w:rsidRDefault="0079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AFF88" w14:textId="77777777" w:rsidR="00B57897" w:rsidRDefault="00B57897" w:rsidP="007928B2">
      <w:pPr>
        <w:spacing w:after="0" w:line="240" w:lineRule="auto"/>
      </w:pPr>
      <w:r>
        <w:separator/>
      </w:r>
    </w:p>
  </w:footnote>
  <w:footnote w:type="continuationSeparator" w:id="0">
    <w:p w14:paraId="6A460FDF" w14:textId="77777777" w:rsidR="00B57897" w:rsidRDefault="00B57897" w:rsidP="0079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EA4AF" w14:textId="77777777" w:rsidR="007928B2" w:rsidRPr="00F41843" w:rsidRDefault="007928B2" w:rsidP="007928B2">
    <w:pPr>
      <w:pStyle w:val="Header"/>
      <w:jc w:val="right"/>
      <w:rPr>
        <w:color w:val="993300"/>
      </w:rPr>
    </w:pPr>
    <w:r w:rsidRPr="00F41843">
      <w:rPr>
        <w:noProof/>
        <w:color w:val="993300"/>
      </w:rPr>
      <w:drawing>
        <wp:anchor distT="0" distB="0" distL="114300" distR="114300" simplePos="0" relativeHeight="251658240" behindDoc="1" locked="0" layoutInCell="1" allowOverlap="1" wp14:anchorId="5F0B7434" wp14:editId="5575E86C">
          <wp:simplePos x="0" y="0"/>
          <wp:positionH relativeFrom="column">
            <wp:posOffset>5585460</wp:posOffset>
          </wp:positionH>
          <wp:positionV relativeFrom="paragraph">
            <wp:posOffset>-144780</wp:posOffset>
          </wp:positionV>
          <wp:extent cx="291465" cy="356870"/>
          <wp:effectExtent l="0" t="0" r="0" b="5080"/>
          <wp:wrapThrough wrapText="bothSides">
            <wp:wrapPolygon edited="0">
              <wp:start x="7059" y="0"/>
              <wp:lineTo x="0" y="3459"/>
              <wp:lineTo x="0" y="16142"/>
              <wp:lineTo x="1412" y="18448"/>
              <wp:lineTo x="7059" y="20754"/>
              <wp:lineTo x="12706" y="20754"/>
              <wp:lineTo x="18353" y="18448"/>
              <wp:lineTo x="19765" y="16142"/>
              <wp:lineTo x="19765" y="3459"/>
              <wp:lineTo x="12706" y="0"/>
              <wp:lineTo x="705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W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1843">
      <w:rPr>
        <w:noProof/>
        <w:color w:val="993300"/>
      </w:rPr>
      <w:t>I Wis Manual by IPACK Logistics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F054F"/>
    <w:multiLevelType w:val="hybridMultilevel"/>
    <w:tmpl w:val="98FEB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70"/>
    <w:rsid w:val="000007D8"/>
    <w:rsid w:val="00012D56"/>
    <w:rsid w:val="00037AA6"/>
    <w:rsid w:val="00044220"/>
    <w:rsid w:val="0005642A"/>
    <w:rsid w:val="000D572A"/>
    <w:rsid w:val="0011626E"/>
    <w:rsid w:val="00117F66"/>
    <w:rsid w:val="00145A6E"/>
    <w:rsid w:val="001520F2"/>
    <w:rsid w:val="001900BC"/>
    <w:rsid w:val="00192E89"/>
    <w:rsid w:val="001A44E6"/>
    <w:rsid w:val="001A7958"/>
    <w:rsid w:val="001B729C"/>
    <w:rsid w:val="001C3616"/>
    <w:rsid w:val="001C63BE"/>
    <w:rsid w:val="001E4E48"/>
    <w:rsid w:val="001E55DA"/>
    <w:rsid w:val="0020213C"/>
    <w:rsid w:val="002471AE"/>
    <w:rsid w:val="00257E25"/>
    <w:rsid w:val="00267C00"/>
    <w:rsid w:val="00280BD6"/>
    <w:rsid w:val="002D36F2"/>
    <w:rsid w:val="002D5431"/>
    <w:rsid w:val="002E1B21"/>
    <w:rsid w:val="00307637"/>
    <w:rsid w:val="00311905"/>
    <w:rsid w:val="00336B2C"/>
    <w:rsid w:val="00363B58"/>
    <w:rsid w:val="00364CDF"/>
    <w:rsid w:val="003A151A"/>
    <w:rsid w:val="003A5EF1"/>
    <w:rsid w:val="003C011C"/>
    <w:rsid w:val="0046409F"/>
    <w:rsid w:val="0047248C"/>
    <w:rsid w:val="00490BB1"/>
    <w:rsid w:val="004B4C8F"/>
    <w:rsid w:val="004C213F"/>
    <w:rsid w:val="004E1785"/>
    <w:rsid w:val="004E399E"/>
    <w:rsid w:val="004F758B"/>
    <w:rsid w:val="005618CC"/>
    <w:rsid w:val="00571BEB"/>
    <w:rsid w:val="00591CC0"/>
    <w:rsid w:val="005C76E4"/>
    <w:rsid w:val="005D5235"/>
    <w:rsid w:val="005E4E32"/>
    <w:rsid w:val="005F42D9"/>
    <w:rsid w:val="006118F2"/>
    <w:rsid w:val="00624BD8"/>
    <w:rsid w:val="00637BD4"/>
    <w:rsid w:val="00667AA0"/>
    <w:rsid w:val="0068390E"/>
    <w:rsid w:val="006A7160"/>
    <w:rsid w:val="006C0ED2"/>
    <w:rsid w:val="006C188D"/>
    <w:rsid w:val="006C3B40"/>
    <w:rsid w:val="0070046D"/>
    <w:rsid w:val="00736EFE"/>
    <w:rsid w:val="0079005F"/>
    <w:rsid w:val="007928B2"/>
    <w:rsid w:val="007C0665"/>
    <w:rsid w:val="007C347B"/>
    <w:rsid w:val="007D6FA9"/>
    <w:rsid w:val="008066A0"/>
    <w:rsid w:val="00845F44"/>
    <w:rsid w:val="008601F7"/>
    <w:rsid w:val="0089732B"/>
    <w:rsid w:val="008B0AAB"/>
    <w:rsid w:val="008D3352"/>
    <w:rsid w:val="008D57C1"/>
    <w:rsid w:val="008E2770"/>
    <w:rsid w:val="00902B87"/>
    <w:rsid w:val="00971FBD"/>
    <w:rsid w:val="009743A9"/>
    <w:rsid w:val="009A10C7"/>
    <w:rsid w:val="009B6CC4"/>
    <w:rsid w:val="009C75F7"/>
    <w:rsid w:val="009D0C87"/>
    <w:rsid w:val="009F2CE5"/>
    <w:rsid w:val="00A213AC"/>
    <w:rsid w:val="00A2190D"/>
    <w:rsid w:val="00A40482"/>
    <w:rsid w:val="00A40BCB"/>
    <w:rsid w:val="00AB163F"/>
    <w:rsid w:val="00AB32CC"/>
    <w:rsid w:val="00AC002C"/>
    <w:rsid w:val="00AE7AAB"/>
    <w:rsid w:val="00B06AC2"/>
    <w:rsid w:val="00B40517"/>
    <w:rsid w:val="00B424B0"/>
    <w:rsid w:val="00B57897"/>
    <w:rsid w:val="00B809CF"/>
    <w:rsid w:val="00B80BDF"/>
    <w:rsid w:val="00B91560"/>
    <w:rsid w:val="00BD31B1"/>
    <w:rsid w:val="00BE1BD2"/>
    <w:rsid w:val="00BF4572"/>
    <w:rsid w:val="00BF6711"/>
    <w:rsid w:val="00C34814"/>
    <w:rsid w:val="00C45133"/>
    <w:rsid w:val="00C46173"/>
    <w:rsid w:val="00C740C1"/>
    <w:rsid w:val="00C9515A"/>
    <w:rsid w:val="00CD6D5D"/>
    <w:rsid w:val="00CE738D"/>
    <w:rsid w:val="00CF5822"/>
    <w:rsid w:val="00D42537"/>
    <w:rsid w:val="00D57156"/>
    <w:rsid w:val="00D71F8E"/>
    <w:rsid w:val="00D80680"/>
    <w:rsid w:val="00D9739B"/>
    <w:rsid w:val="00DA065F"/>
    <w:rsid w:val="00DB3511"/>
    <w:rsid w:val="00DD6F56"/>
    <w:rsid w:val="00DE2740"/>
    <w:rsid w:val="00DF3C7B"/>
    <w:rsid w:val="00E3443E"/>
    <w:rsid w:val="00E53D42"/>
    <w:rsid w:val="00E55F24"/>
    <w:rsid w:val="00E65870"/>
    <w:rsid w:val="00E765EA"/>
    <w:rsid w:val="00E86DBC"/>
    <w:rsid w:val="00E9230F"/>
    <w:rsid w:val="00EC420B"/>
    <w:rsid w:val="00EE09D6"/>
    <w:rsid w:val="00F20EA4"/>
    <w:rsid w:val="00F37B93"/>
    <w:rsid w:val="00F41843"/>
    <w:rsid w:val="00F809BB"/>
    <w:rsid w:val="00F90155"/>
    <w:rsid w:val="00FB051B"/>
    <w:rsid w:val="00FB4273"/>
    <w:rsid w:val="00FB705B"/>
    <w:rsid w:val="00FC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F2E74"/>
  <w15:chartTrackingRefBased/>
  <w15:docId w15:val="{8E57F4DD-C044-4608-91B4-449FBBB5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8B2"/>
    <w:rPr>
      <w:rFonts w:ascii="Angsana New" w:eastAsia="Angsan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4C2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13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1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9156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C740C1"/>
    <w:pPr>
      <w:ind w:left="720"/>
      <w:contextualSpacing/>
    </w:pPr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D42"/>
    <w:pPr>
      <w:spacing w:after="0" w:line="240" w:lineRule="auto"/>
    </w:pPr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D42"/>
    <w:rPr>
      <w:rFonts w:ascii="Segoe UI" w:eastAsia="Angsana New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\IPACK\manual_iwis\I%20Wis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6A8AE-22BC-4CB6-BAD7-C3929E1C9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 Wis Manual</Template>
  <TotalTime>696</TotalTime>
  <Pages>8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pg_ipack</dc:creator>
  <cp:keywords/>
  <dc:description/>
  <cp:lastModifiedBy>Thanatwat Hmurnjai</cp:lastModifiedBy>
  <cp:revision>97</cp:revision>
  <dcterms:created xsi:type="dcterms:W3CDTF">2018-10-05T01:49:00Z</dcterms:created>
  <dcterms:modified xsi:type="dcterms:W3CDTF">2019-03-12T06:32:00Z</dcterms:modified>
</cp:coreProperties>
</file>
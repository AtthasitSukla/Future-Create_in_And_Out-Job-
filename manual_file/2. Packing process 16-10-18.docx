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2CE2" w:rsidRDefault="00DB4C0A" w:rsidP="00B52CE2">
      <w:pPr>
        <w:jc w:val="center"/>
        <w:rPr>
          <w:b/>
          <w:bCs/>
        </w:rPr>
      </w:pPr>
      <w:r>
        <w:rPr>
          <w:b/>
          <w:bCs/>
        </w:rPr>
        <w:t>Packing</w:t>
      </w:r>
      <w:r w:rsidR="00B52CE2">
        <w:rPr>
          <w:b/>
          <w:bCs/>
        </w:rPr>
        <w:t xml:space="preserve"> proce</w:t>
      </w:r>
      <w:r w:rsidR="00BB18BF">
        <w:rPr>
          <w:b/>
          <w:bCs/>
        </w:rPr>
        <w:t>ss</w:t>
      </w:r>
    </w:p>
    <w:p w:rsidR="00BB18BF" w:rsidRDefault="00BB18BF" w:rsidP="00BB18BF">
      <w:pPr>
        <w:jc w:val="center"/>
        <w:rPr>
          <w:b/>
          <w:bCs/>
        </w:rPr>
      </w:pPr>
      <w:r>
        <w:rPr>
          <w:rFonts w:hint="cs"/>
          <w:b/>
          <w:bCs/>
          <w:cs/>
        </w:rPr>
        <w:t>เปิดโปรแกรมการใช้งาน</w:t>
      </w:r>
    </w:p>
    <w:p w:rsidR="00BB18BF" w:rsidRPr="001D28AA" w:rsidRDefault="00BB18BF" w:rsidP="00103E11">
      <w:pPr>
        <w:pStyle w:val="ListParagraph"/>
        <w:rPr>
          <w:szCs w:val="32"/>
        </w:rPr>
      </w:pPr>
      <w:r w:rsidRPr="001D28AA">
        <w:rPr>
          <w:rFonts w:hint="cs"/>
          <w:szCs w:val="32"/>
          <w:cs/>
        </w:rPr>
        <w:t xml:space="preserve">เปิดโปรแกรม </w:t>
      </w:r>
      <w:r w:rsidRPr="001D28AA">
        <w:rPr>
          <w:szCs w:val="32"/>
        </w:rPr>
        <w:t xml:space="preserve">Internet </w:t>
      </w:r>
    </w:p>
    <w:p w:rsidR="00481C21" w:rsidRPr="00481C21" w:rsidRDefault="00481C21" w:rsidP="00481C21">
      <w:pPr>
        <w:jc w:val="both"/>
      </w:pPr>
      <w:r>
        <w:rPr>
          <w:rFonts w:hint="cs"/>
          <w:cs/>
        </w:rPr>
        <w:t xml:space="preserve">จากนั้น ระบุ </w:t>
      </w:r>
      <w:r>
        <w:t xml:space="preserve">URL </w:t>
      </w:r>
      <w:r>
        <w:rPr>
          <w:rFonts w:hint="cs"/>
          <w:cs/>
        </w:rPr>
        <w:t xml:space="preserve">ของระบบ ในช่อง </w:t>
      </w:r>
      <w:r>
        <w:t>Address</w:t>
      </w:r>
      <w:r>
        <w:rPr>
          <w:rFonts w:hint="cs"/>
          <w:cs/>
        </w:rPr>
        <w:t>ใส่</w:t>
      </w:r>
      <w:r>
        <w:t xml:space="preserve"> </w:t>
      </w:r>
      <w:hyperlink r:id="rId8" w:history="1">
        <w:r w:rsidRPr="00D47BE4">
          <w:rPr>
            <w:rStyle w:val="Hyperlink"/>
          </w:rPr>
          <w:t xml:space="preserve">http://www.ipack-iwis.com/hq </w:t>
        </w:r>
        <w:r w:rsidRPr="00481C21">
          <w:rPr>
            <w:rStyle w:val="Hyperlink"/>
            <w:rFonts w:hint="cs"/>
            <w:color w:val="auto"/>
            <w:u w:val="none"/>
            <w:cs/>
          </w:rPr>
          <w:t>และ</w:t>
        </w:r>
      </w:hyperlink>
      <w:r>
        <w:rPr>
          <w:rFonts w:hint="cs"/>
          <w:cs/>
        </w:rPr>
        <w:t xml:space="preserve">กด </w:t>
      </w:r>
      <w:r>
        <w:t>Enter</w:t>
      </w:r>
    </w:p>
    <w:p w:rsidR="00BB18BF" w:rsidRDefault="001D28AA" w:rsidP="00BB18B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5871837" wp14:editId="1AB8C6AE">
                <wp:simplePos x="0" y="0"/>
                <wp:positionH relativeFrom="column">
                  <wp:posOffset>552119</wp:posOffset>
                </wp:positionH>
                <wp:positionV relativeFrom="paragraph">
                  <wp:posOffset>308610</wp:posOffset>
                </wp:positionV>
                <wp:extent cx="1270659" cy="118754"/>
                <wp:effectExtent l="0" t="0" r="24765" b="1460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01DD53" id="Rectangle 101" o:spid="_x0000_s1026" style="position:absolute;margin-left:43.45pt;margin-top:24.3pt;width:100.05pt;height:9.3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" filled="f" strokecolor="red" strokeweight="1pt">
                <v:stroke dashstyle="3 1"/>
              </v:rect>
            </w:pict>
          </mc:Fallback>
        </mc:AlternateContent>
      </w:r>
      <w:r w:rsidR="006C5F14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512AFD5" wp14:editId="18F060EA">
                <wp:simplePos x="0" y="0"/>
                <wp:positionH relativeFrom="column">
                  <wp:posOffset>1002721</wp:posOffset>
                </wp:positionH>
                <wp:positionV relativeFrom="paragraph">
                  <wp:posOffset>447150</wp:posOffset>
                </wp:positionV>
                <wp:extent cx="428625" cy="276225"/>
                <wp:effectExtent l="38100" t="38100" r="28575" b="2857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276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2E7F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78.95pt;margin-top:35.2pt;width:33.75pt;height:21.75pt;flip:x y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" strokecolor="red" strokeweight="1pt">
                <v:stroke dashstyle="3 1" endarrow="block" joinstyle="miter"/>
              </v:shape>
            </w:pict>
          </mc:Fallback>
        </mc:AlternateContent>
      </w:r>
      <w:r w:rsidR="002A2F26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91BFBA8" wp14:editId="51924694">
                <wp:simplePos x="0" y="0"/>
                <wp:positionH relativeFrom="page">
                  <wp:align>center</wp:align>
                </wp:positionH>
                <wp:positionV relativeFrom="paragraph">
                  <wp:posOffset>542290</wp:posOffset>
                </wp:positionV>
                <wp:extent cx="2220686" cy="475013"/>
                <wp:effectExtent l="0" t="0" r="0" b="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686" cy="475013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A2F26" w:rsidRPr="001D28AA" w:rsidRDefault="00481C21" w:rsidP="002A2F26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D28AA">
                              <w:rPr>
                                <w:color w:val="FF0000"/>
                                <w:sz w:val="36"/>
                                <w:szCs w:val="36"/>
                              </w:rPr>
                              <w:t>http://www.ipack-iwis.com/hq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1BFBA8" id="Rounded Rectangle 5" o:spid="_x0000_s1026" style="position:absolute;left:0;text-align:left;margin-left:0;margin-top:42.7pt;width:174.85pt;height:37.4pt;z-index:2516449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" filled="f" stroked="f" strokeweight="1pt">
                <v:stroke joinstyle="miter"/>
                <v:textbox>
                  <w:txbxContent>
                    <w:p w:rsidR="002A2F26" w:rsidRPr="001D28AA" w:rsidRDefault="00481C21" w:rsidP="002A2F26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1D28AA">
                        <w:rPr>
                          <w:color w:val="FF0000"/>
                          <w:sz w:val="36"/>
                          <w:szCs w:val="36"/>
                        </w:rPr>
                        <w:t>http://www.ipack-iwis.com/hq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 w:rsidR="00BB18BF">
        <w:rPr>
          <w:noProof/>
        </w:rPr>
        <w:drawing>
          <wp:inline distT="0" distB="0" distL="0" distR="0" wp14:anchorId="434AB250" wp14:editId="23A790DD">
            <wp:extent cx="4561894" cy="2565070"/>
            <wp:effectExtent l="190500" t="190500" r="181610" b="1974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725" cy="256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F26" w:rsidRDefault="002A2F26" w:rsidP="00A86201">
      <w:pPr>
        <w:ind w:firstLine="720"/>
      </w:pPr>
      <w:r>
        <w:rPr>
          <w:rFonts w:hint="cs"/>
          <w:cs/>
        </w:rPr>
        <w:t xml:space="preserve">จากนั้นใส่ </w:t>
      </w:r>
      <w:r w:rsidRPr="002A2F26">
        <w:rPr>
          <w:color w:val="0070C0"/>
          <w:u w:val="single"/>
        </w:rPr>
        <w:t>ID</w:t>
      </w:r>
      <w:r>
        <w:t xml:space="preserve"> </w:t>
      </w:r>
      <w:r>
        <w:rPr>
          <w:rFonts w:hint="cs"/>
          <w:cs/>
        </w:rPr>
        <w:t xml:space="preserve">และ </w:t>
      </w:r>
      <w:r w:rsidRPr="002A2F26">
        <w:rPr>
          <w:color w:val="0070C0"/>
          <w:u w:val="single"/>
        </w:rPr>
        <w:t>Password</w:t>
      </w:r>
      <w:r>
        <w:t xml:space="preserve"> </w:t>
      </w:r>
      <w:r>
        <w:rPr>
          <w:rFonts w:hint="cs"/>
          <w:cs/>
        </w:rPr>
        <w:t xml:space="preserve">และกด </w:t>
      </w:r>
      <w:r w:rsidRPr="002A2F26">
        <w:rPr>
          <w:color w:val="0070C0"/>
          <w:u w:val="single"/>
        </w:rPr>
        <w:t>Log In</w:t>
      </w:r>
      <w:r>
        <w:t xml:space="preserve"> </w:t>
      </w:r>
      <w:r>
        <w:rPr>
          <w:rFonts w:hint="cs"/>
          <w:cs/>
        </w:rPr>
        <w:t>เพื่อเข้าสู่ระบบ</w:t>
      </w:r>
      <w:r>
        <w:t xml:space="preserve"> </w:t>
      </w:r>
    </w:p>
    <w:p w:rsidR="002A2F26" w:rsidRDefault="002A2F26" w:rsidP="002A2F26">
      <w:r>
        <w:t>ID</w:t>
      </w:r>
      <w:r>
        <w:tab/>
      </w:r>
      <w:r>
        <w:tab/>
        <w:t>: admin</w:t>
      </w:r>
    </w:p>
    <w:p w:rsidR="002A2F26" w:rsidRPr="00BB18BF" w:rsidRDefault="002A2F26" w:rsidP="002A2F26">
      <w:r>
        <w:t>Password</w:t>
      </w:r>
      <w:r>
        <w:tab/>
        <w:t xml:space="preserve">: Password </w:t>
      </w:r>
    </w:p>
    <w:p w:rsidR="00827876" w:rsidRDefault="002A2F26" w:rsidP="00BB18B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7C67610" wp14:editId="63AC05AC">
                <wp:simplePos x="0" y="0"/>
                <wp:positionH relativeFrom="column">
                  <wp:posOffset>2805125</wp:posOffset>
                </wp:positionH>
                <wp:positionV relativeFrom="paragraph">
                  <wp:posOffset>1943100</wp:posOffset>
                </wp:positionV>
                <wp:extent cx="315292" cy="177421"/>
                <wp:effectExtent l="0" t="0" r="27940" b="1333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92" cy="17742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0D111" id="Rectangle 13" o:spid="_x0000_s1026" style="position:absolute;margin-left:220.9pt;margin-top:153pt;width:24.85pt;height:13.9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4F00C07" wp14:editId="180A41C9">
                <wp:simplePos x="0" y="0"/>
                <wp:positionH relativeFrom="column">
                  <wp:posOffset>1834069</wp:posOffset>
                </wp:positionH>
                <wp:positionV relativeFrom="paragraph">
                  <wp:posOffset>1557985</wp:posOffset>
                </wp:positionV>
                <wp:extent cx="1270659" cy="118754"/>
                <wp:effectExtent l="0" t="0" r="24765" b="1460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F1F8D6" id="Rectangle 12" o:spid="_x0000_s1026" style="position:absolute;margin-left:144.4pt;margin-top:122.7pt;width:100.05pt;height:9.3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" filled="f" strokecolor="red">
                <v:stroke dashstyle="3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C8A7C4E" wp14:editId="47CFB6B2">
                <wp:simplePos x="0" y="0"/>
                <wp:positionH relativeFrom="column">
                  <wp:posOffset>1834738</wp:posOffset>
                </wp:positionH>
                <wp:positionV relativeFrom="paragraph">
                  <wp:posOffset>1344542</wp:posOffset>
                </wp:positionV>
                <wp:extent cx="1270659" cy="118754"/>
                <wp:effectExtent l="0" t="0" r="24765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1187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85A32D" id="Rectangle 11" o:spid="_x0000_s1026" style="position:absolute;margin-left:144.45pt;margin-top:105.85pt;width:100.05pt;height:9.3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" filled="f" strokecolor="red">
                <v:stroke dashstyle="3 1"/>
              </v:rect>
            </w:pict>
          </mc:Fallback>
        </mc:AlternateContent>
      </w:r>
      <w:r w:rsidR="002C5FEB">
        <w:rPr>
          <w:noProof/>
        </w:rPr>
        <w:drawing>
          <wp:inline distT="0" distB="0" distL="0" distR="0" wp14:anchorId="6AD0E573" wp14:editId="6AFF6A81">
            <wp:extent cx="4607626" cy="2503170"/>
            <wp:effectExtent l="190500" t="190500" r="154940" b="1257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" r="-689" b="-1753"/>
                    <a:stretch/>
                  </pic:blipFill>
                  <pic:spPr bwMode="auto">
                    <a:xfrm>
                      <a:off x="0" y="0"/>
                      <a:ext cx="4625977" cy="251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C21" w:rsidRDefault="006C5F14" w:rsidP="001D28AA">
      <w:pPr>
        <w:ind w:firstLine="720"/>
        <w:rPr>
          <w:u w:val="single"/>
        </w:rPr>
      </w:pPr>
      <w:r>
        <w:rPr>
          <w:rFonts w:hint="cs"/>
          <w:cs/>
        </w:rPr>
        <w:lastRenderedPageBreak/>
        <w:t>จากนั้น ระบบจะเข้าสู่หน้ากระ</w:t>
      </w:r>
      <w:r w:rsidR="002A2F26">
        <w:rPr>
          <w:rFonts w:hint="cs"/>
          <w:cs/>
        </w:rPr>
        <w:t>บวนการแพ็คงาน</w:t>
      </w:r>
      <w:r>
        <w:rPr>
          <w:rFonts w:hint="cs"/>
          <w:cs/>
        </w:rPr>
        <w:t xml:space="preserve">ของ </w:t>
      </w:r>
      <w:r>
        <w:t xml:space="preserve">SAB </w:t>
      </w:r>
      <w:r>
        <w:rPr>
          <w:rFonts w:hint="cs"/>
          <w:cs/>
        </w:rPr>
        <w:t xml:space="preserve">ให้เลือกขั้นตอน </w:t>
      </w:r>
      <w:r w:rsidR="00DB4C0A">
        <w:rPr>
          <w:color w:val="0070C0"/>
          <w:u w:val="single"/>
        </w:rPr>
        <w:t>Packing</w:t>
      </w:r>
    </w:p>
    <w:p w:rsidR="006C5F14" w:rsidRDefault="00DB4C0A" w:rsidP="00890CFA"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161C421" wp14:editId="1EADDC17">
                <wp:simplePos x="0" y="0"/>
                <wp:positionH relativeFrom="column">
                  <wp:posOffset>847090</wp:posOffset>
                </wp:positionH>
                <wp:positionV relativeFrom="paragraph">
                  <wp:posOffset>1240790</wp:posOffset>
                </wp:positionV>
                <wp:extent cx="371475" cy="200025"/>
                <wp:effectExtent l="38100" t="0" r="28575" b="4762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2000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9608" id="Straight Arrow Connector 16" o:spid="_x0000_s1026" type="#_x0000_t32" style="position:absolute;margin-left:66.7pt;margin-top:97.7pt;width:29.25pt;height:15.75pt;flip:x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E2D848D" wp14:editId="0342D657">
                <wp:simplePos x="0" y="0"/>
                <wp:positionH relativeFrom="column">
                  <wp:posOffset>306374</wp:posOffset>
                </wp:positionH>
                <wp:positionV relativeFrom="paragraph">
                  <wp:posOffset>1447441</wp:posOffset>
                </wp:positionV>
                <wp:extent cx="523875" cy="180975"/>
                <wp:effectExtent l="0" t="0" r="28575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80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0A5CC" id="Rectangle 15" o:spid="_x0000_s1026" style="position:absolute;margin-left:24.1pt;margin-top:113.95pt;width:41.25pt;height:14.2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" filled="f" strokecolor="red">
                <v:stroke dashstyle="dash"/>
              </v:rect>
            </w:pict>
          </mc:Fallback>
        </mc:AlternateContent>
      </w:r>
      <w:r w:rsidR="006C5F14">
        <w:rPr>
          <w:noProof/>
        </w:rPr>
        <w:drawing>
          <wp:inline distT="0" distB="0" distL="0" distR="0" wp14:anchorId="32590083" wp14:editId="30A3778D">
            <wp:extent cx="4638675" cy="2505075"/>
            <wp:effectExtent l="190500" t="190500" r="200025" b="2000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8702" b="44274"/>
                    <a:stretch/>
                  </pic:blipFill>
                  <pic:spPr bwMode="auto">
                    <a:xfrm>
                      <a:off x="0" y="0"/>
                      <a:ext cx="4657257" cy="2515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E11" w:rsidRDefault="00103E11" w:rsidP="001D28AA">
      <w:pPr>
        <w:ind w:firstLine="720"/>
        <w:rPr>
          <w:cs/>
        </w:rPr>
      </w:pPr>
      <w:r>
        <w:rPr>
          <w:rFonts w:hint="cs"/>
          <w:cs/>
        </w:rPr>
        <w:t>จากนั</w:t>
      </w:r>
      <w:r w:rsidR="001F553B">
        <w:rPr>
          <w:rFonts w:hint="cs"/>
          <w:cs/>
        </w:rPr>
        <w:t>้นระบบจะโชว์หน้าขั้นตอนการแพ็คงาน</w:t>
      </w:r>
      <w:r>
        <w:rPr>
          <w:rFonts w:hint="cs"/>
          <w:cs/>
        </w:rPr>
        <w:t xml:space="preserve"> </w:t>
      </w:r>
      <w:r>
        <w:t xml:space="preserve">SAB </w:t>
      </w:r>
      <w:r>
        <w:rPr>
          <w:rFonts w:hint="cs"/>
          <w:cs/>
        </w:rPr>
        <w:t xml:space="preserve">ขึ้นมา </w:t>
      </w:r>
      <w:r w:rsidR="00612A22">
        <w:rPr>
          <w:rFonts w:hint="cs"/>
          <w:cs/>
        </w:rPr>
        <w:t>ดังรูป</w:t>
      </w:r>
    </w:p>
    <w:p w:rsidR="00103E11" w:rsidRPr="00103E11" w:rsidRDefault="00DB4C0A" w:rsidP="00890CFA">
      <w:pPr>
        <w:rPr>
          <w:cs/>
        </w:rPr>
      </w:pPr>
      <w:r>
        <w:rPr>
          <w:noProof/>
        </w:rPr>
        <w:drawing>
          <wp:inline distT="0" distB="0" distL="0" distR="0" wp14:anchorId="4036F7EB" wp14:editId="3A132304">
            <wp:extent cx="4683318" cy="2448422"/>
            <wp:effectExtent l="190500" t="190500" r="193675" b="2000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839" b="7802"/>
                    <a:stretch/>
                  </pic:blipFill>
                  <pic:spPr bwMode="auto">
                    <a:xfrm>
                      <a:off x="0" y="0"/>
                      <a:ext cx="4693100" cy="24535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E11" w:rsidRPr="006C5F14" w:rsidRDefault="00103E11" w:rsidP="00890CFA">
      <w:pPr>
        <w:rPr>
          <w:cs/>
        </w:rPr>
      </w:pPr>
    </w:p>
    <w:p w:rsidR="00481C21" w:rsidRDefault="00481C21" w:rsidP="00890CFA"/>
    <w:p w:rsidR="00481C21" w:rsidRDefault="00481C21" w:rsidP="00890CFA"/>
    <w:p w:rsidR="00481C21" w:rsidRPr="00481C21" w:rsidRDefault="00481C21" w:rsidP="00890CFA"/>
    <w:p w:rsidR="002C5FEB" w:rsidRPr="00BB18BF" w:rsidRDefault="002C5FEB" w:rsidP="00BB18BF">
      <w:pPr>
        <w:jc w:val="both"/>
      </w:pPr>
    </w:p>
    <w:p w:rsidR="00103E11" w:rsidRDefault="006B4CA9" w:rsidP="00BB18BF">
      <w:r>
        <w:rPr>
          <w:rFonts w:hint="cs"/>
          <w:cs/>
        </w:rPr>
        <w:lastRenderedPageBreak/>
        <w:t>จากนั้น</w:t>
      </w:r>
      <w:r>
        <w:t xml:space="preserve"> </w:t>
      </w:r>
      <w:r w:rsidR="001F553B">
        <w:rPr>
          <w:rFonts w:hint="cs"/>
          <w:cs/>
        </w:rPr>
        <w:t>ขั้นตอนการแพ็ค</w:t>
      </w:r>
      <w:r w:rsidR="00103E11">
        <w:rPr>
          <w:rFonts w:hint="cs"/>
          <w:cs/>
        </w:rPr>
        <w:t xml:space="preserve">งานของ </w:t>
      </w:r>
      <w:r w:rsidR="00103E11">
        <w:t xml:space="preserve">SAB </w:t>
      </w:r>
      <w:r w:rsidR="00103E11">
        <w:rPr>
          <w:rFonts w:hint="cs"/>
          <w:cs/>
        </w:rPr>
        <w:t xml:space="preserve">ให้ทำตามขั้นตอน ดังนี้ </w:t>
      </w:r>
    </w:p>
    <w:p w:rsidR="00BC6784" w:rsidRPr="007D1981" w:rsidRDefault="006B4CA9" w:rsidP="00415344">
      <w:pPr>
        <w:pStyle w:val="ListParagraph"/>
        <w:numPr>
          <w:ilvl w:val="0"/>
          <w:numId w:val="6"/>
        </w:numPr>
        <w:rPr>
          <w:b/>
          <w:bCs/>
          <w:szCs w:val="32"/>
        </w:rPr>
      </w:pPr>
      <w:r w:rsidRPr="007D1981">
        <w:rPr>
          <w:b/>
          <w:bCs/>
          <w:szCs w:val="32"/>
        </w:rPr>
        <w:t xml:space="preserve">Scan EMP ID: </w:t>
      </w:r>
      <w:r w:rsidR="00415344" w:rsidRPr="007D1981">
        <w:rPr>
          <w:b/>
          <w:bCs/>
          <w:szCs w:val="32"/>
        </w:rPr>
        <w:t>(</w:t>
      </w:r>
      <w:r w:rsidR="00415344" w:rsidRPr="007D1981">
        <w:rPr>
          <w:rFonts w:hint="cs"/>
          <w:b/>
          <w:bCs/>
          <w:szCs w:val="32"/>
          <w:cs/>
        </w:rPr>
        <w:t>สแกนบัตรพนักงาน</w:t>
      </w:r>
      <w:r w:rsidR="00415344" w:rsidRPr="007D1981">
        <w:rPr>
          <w:b/>
          <w:bCs/>
          <w:szCs w:val="32"/>
        </w:rPr>
        <w:t>)</w:t>
      </w:r>
    </w:p>
    <w:p w:rsidR="003B6017" w:rsidRPr="00415344" w:rsidRDefault="00ED7357" w:rsidP="00FB5421">
      <w:pPr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1783168" behindDoc="0" locked="0" layoutInCell="1" allowOverlap="1" wp14:anchorId="0F7D7950" wp14:editId="5BA3ADEE">
            <wp:simplePos x="0" y="0"/>
            <wp:positionH relativeFrom="column">
              <wp:posOffset>927211</wp:posOffset>
            </wp:positionH>
            <wp:positionV relativeFrom="paragraph">
              <wp:posOffset>354883</wp:posOffset>
            </wp:positionV>
            <wp:extent cx="727508" cy="1125682"/>
            <wp:effectExtent l="19050" t="0" r="15875" b="34163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2" t="2374" r="9811"/>
                    <a:stretch/>
                  </pic:blipFill>
                  <pic:spPr>
                    <a:xfrm>
                      <a:off x="0" y="0"/>
                      <a:ext cx="727508" cy="11256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FB5421" w:rsidRPr="00415344">
        <w:rPr>
          <w:rFonts w:hint="cs"/>
          <w:cs/>
        </w:rPr>
        <w:t>ทำการยิงสแกนที่บัตร</w:t>
      </w:r>
      <w:r w:rsidR="00612A22">
        <w:rPr>
          <w:rFonts w:hint="cs"/>
          <w:cs/>
        </w:rPr>
        <w:t>พนักงานเพื่อบันทึก ข้อมูล การแพ็ค</w:t>
      </w:r>
      <w:r w:rsidR="00FB5421" w:rsidRPr="00415344">
        <w:rPr>
          <w:rFonts w:hint="cs"/>
          <w:cs/>
        </w:rPr>
        <w:t xml:space="preserve">งานว่า พนักงานคนไหนที่เป็นคนยิงเปิด </w:t>
      </w:r>
      <w:r w:rsidR="00FB5421" w:rsidRPr="00415344">
        <w:t xml:space="preserve">Job </w:t>
      </w:r>
      <w:r w:rsidR="00612A22">
        <w:rPr>
          <w:rFonts w:hint="cs"/>
          <w:cs/>
        </w:rPr>
        <w:t>แพ็ค</w:t>
      </w:r>
      <w:r w:rsidR="00FB5421" w:rsidRPr="00415344">
        <w:rPr>
          <w:rFonts w:hint="cs"/>
          <w:cs/>
        </w:rPr>
        <w:t>งาน</w:t>
      </w:r>
    </w:p>
    <w:p w:rsidR="006B4CA9" w:rsidRDefault="00ED7357" w:rsidP="006B4CA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1B0133C" wp14:editId="7ADE97BF">
                <wp:simplePos x="0" y="0"/>
                <wp:positionH relativeFrom="page">
                  <wp:posOffset>3021496</wp:posOffset>
                </wp:positionH>
                <wp:positionV relativeFrom="paragraph">
                  <wp:posOffset>267528</wp:posOffset>
                </wp:positionV>
                <wp:extent cx="405516" cy="365760"/>
                <wp:effectExtent l="0" t="0" r="52070" b="5334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516" cy="3657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F9B46" id="Straight Arrow Connector 102" o:spid="_x0000_s1026" type="#_x0000_t32" style="position:absolute;margin-left:237.9pt;margin-top:21.05pt;width:31.95pt;height:28.8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" strokecolor="red" strokeweight="1pt">
                <v:stroke endarrow="block" joinstyle="miter"/>
                <w10:wrap anchorx="page"/>
              </v:shape>
            </w:pict>
          </mc:Fallback>
        </mc:AlternateContent>
      </w:r>
      <w:r w:rsidR="00612A22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8706802" wp14:editId="1B52E4AD">
                <wp:simplePos x="0" y="0"/>
                <wp:positionH relativeFrom="column">
                  <wp:posOffset>1745007</wp:posOffset>
                </wp:positionH>
                <wp:positionV relativeFrom="paragraph">
                  <wp:posOffset>704215</wp:posOffset>
                </wp:positionV>
                <wp:extent cx="1597687" cy="159026"/>
                <wp:effectExtent l="0" t="0" r="21590" b="127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687" cy="1590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3D727" id="Rectangle 8" o:spid="_x0000_s1026" style="position:absolute;margin-left:137.4pt;margin-top:55.45pt;width:125.8pt;height:12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" filled="f" strokecolor="red">
                <v:stroke dashstyle="dash"/>
              </v:rect>
            </w:pict>
          </mc:Fallback>
        </mc:AlternateContent>
      </w:r>
      <w:r w:rsidR="001F553B">
        <w:rPr>
          <w:noProof/>
        </w:rPr>
        <w:drawing>
          <wp:inline distT="0" distB="0" distL="0" distR="0" wp14:anchorId="561B936B" wp14:editId="7AF35027">
            <wp:extent cx="4794636" cy="2557874"/>
            <wp:effectExtent l="190500" t="190500" r="196850" b="1854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b="5121"/>
                    <a:stretch/>
                  </pic:blipFill>
                  <pic:spPr bwMode="auto">
                    <a:xfrm>
                      <a:off x="0" y="0"/>
                      <a:ext cx="4802006" cy="25618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CA9" w:rsidRPr="007D1981" w:rsidRDefault="006B4CA9" w:rsidP="00415344">
      <w:pPr>
        <w:ind w:firstLine="720"/>
        <w:rPr>
          <w:b/>
          <w:bCs/>
        </w:rPr>
      </w:pPr>
      <w:r w:rsidRPr="007D1981">
        <w:rPr>
          <w:b/>
          <w:bCs/>
        </w:rPr>
        <w:t xml:space="preserve">2. </w:t>
      </w:r>
      <w:r w:rsidR="00415344" w:rsidRPr="007D1981">
        <w:rPr>
          <w:b/>
          <w:bCs/>
        </w:rPr>
        <w:t>Scan</w:t>
      </w:r>
      <w:r w:rsidRPr="007D1981">
        <w:rPr>
          <w:b/>
          <w:bCs/>
          <w:cs/>
        </w:rPr>
        <w:t xml:space="preserve"> </w:t>
      </w:r>
      <w:r w:rsidR="00ED7357" w:rsidRPr="007D1981">
        <w:rPr>
          <w:b/>
          <w:bCs/>
        </w:rPr>
        <w:t>Nissan label input to Master Label.</w:t>
      </w:r>
    </w:p>
    <w:p w:rsidR="00ED7357" w:rsidRDefault="0026263D" w:rsidP="006B4CA9"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7C5BB4A5" wp14:editId="652E08B6">
                <wp:simplePos x="0" y="0"/>
                <wp:positionH relativeFrom="margin">
                  <wp:posOffset>2045169</wp:posOffset>
                </wp:positionH>
                <wp:positionV relativeFrom="paragraph">
                  <wp:posOffset>350520</wp:posOffset>
                </wp:positionV>
                <wp:extent cx="2735249" cy="1248051"/>
                <wp:effectExtent l="209550" t="209550" r="217805" b="219075"/>
                <wp:wrapNone/>
                <wp:docPr id="61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249" cy="1248051"/>
                          <a:chOff x="342770" y="188297"/>
                          <a:chExt cx="3032040" cy="1450697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27310" t="32281" r="30630" b="29328"/>
                          <a:stretch/>
                        </pic:blipFill>
                        <pic:spPr>
                          <a:xfrm>
                            <a:off x="342770" y="188297"/>
                            <a:ext cx="3032040" cy="14506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65" name="Freeform 65"/>
                        <wps:cNvSpPr/>
                        <wps:spPr>
                          <a:xfrm>
                            <a:off x="593912" y="1348155"/>
                            <a:ext cx="966908" cy="212480"/>
                          </a:xfrm>
                          <a:custGeom>
                            <a:avLst/>
                            <a:gdLst>
                              <a:gd name="connsiteX0" fmla="*/ 11206 w 963706"/>
                              <a:gd name="connsiteY0" fmla="*/ 0 h 291353"/>
                              <a:gd name="connsiteX1" fmla="*/ 963706 w 963706"/>
                              <a:gd name="connsiteY1" fmla="*/ 67235 h 291353"/>
                              <a:gd name="connsiteX2" fmla="*/ 963706 w 963706"/>
                              <a:gd name="connsiteY2" fmla="*/ 291353 h 291353"/>
                              <a:gd name="connsiteX3" fmla="*/ 0 w 963706"/>
                              <a:gd name="connsiteY3" fmla="*/ 268941 h 291353"/>
                              <a:gd name="connsiteX4" fmla="*/ 11206 w 963706"/>
                              <a:gd name="connsiteY4" fmla="*/ 0 h 29135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963706" h="291353">
                                <a:moveTo>
                                  <a:pt x="11206" y="0"/>
                                </a:moveTo>
                                <a:lnTo>
                                  <a:pt x="963706" y="67235"/>
                                </a:lnTo>
                                <a:lnTo>
                                  <a:pt x="963706" y="291353"/>
                                </a:lnTo>
                                <a:lnTo>
                                  <a:pt x="0" y="268941"/>
                                </a:lnTo>
                                <a:lnTo>
                                  <a:pt x="1120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  <wps:wsp>
                        <wps:cNvPr id="69" name="Rectangle 69"/>
                        <wps:cNvSpPr/>
                        <wps:spPr>
                          <a:xfrm>
                            <a:off x="2362609" y="673613"/>
                            <a:ext cx="907677" cy="28728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  <wps:wsp>
                        <wps:cNvPr id="70" name="Rectangle 70"/>
                        <wps:cNvSpPr/>
                        <wps:spPr>
                          <a:xfrm rot="217705">
                            <a:off x="784532" y="547712"/>
                            <a:ext cx="1157408" cy="1918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F19059" id="Group 104" o:spid="_x0000_s1026" style="position:absolute;margin-left:161.05pt;margin-top:27.6pt;width:215.35pt;height:98.25pt;z-index:251786240;mso-position-horizontal-relative:margin;mso-width-relative:margin;mso-height-relative:margin" coordorigin="3427,1882" coordsize="30320,14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2" o:spid="_x0000_s1027" type="#_x0000_t75" style="position:absolute;left:3427;top:1882;width:30321;height:145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v2OPEAAAA2wAAAA8AAABkcnMvZG93bnJldi54bWxEj09rwkAUxO+C32F5Qi+iGz1IiVlFxNae&#10;SuufnB/ZZxLNvl2yq0m/fbdQ8DjMzG+YbN2bRjyo9bVlBbNpAoK4sLrmUsHp+DZ5BeEDssbGMin4&#10;IQ/r1XCQYaptx9/0OIRSRAj7FBVUIbhUSl9UZNBPrSOO3sW2BkOUbSl1i12Em0bOk2QhDdYcFyp0&#10;tK2ouB3uRsH+jNf88/36dTF5PnO4K8du2yn1Muo3SxCB+vAM/7c/tILFHP6+xB8gV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dv2OPEAAAA2wAAAA8AAAAAAAAAAAAAAAAA&#10;nwIAAGRycy9kb3ducmV2LnhtbFBLBQYAAAAABAAEAPcAAACQAwAAAAA=&#10;" stroked="t" strokecolor="#ffd966 [1943]">
                  <v:imagedata r:id="rId16" o:title="" croptop="21156f" cropbottom="19220f" cropleft="17898f" cropright="20074f"/>
                  <v:shadow on="t" color="black" opacity="45875f" origin="-.5,-.5" offset="0,0"/>
                  <v:path arrowok="t"/>
                </v:shape>
                <v:shape id="Freeform 65" o:spid="_x0000_s1028" style="position:absolute;left:5939;top:13481;width:9669;height:2125;visibility:visible;mso-wrap-style:square;v-text-anchor:top" coordsize="963706,2913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gducYA&#10;AADbAAAADwAAAGRycy9kb3ducmV2LnhtbESP0WrCQBRE3wv+w3KFvhTdWKxodBVbKEp9KIl+wDV7&#10;TaLZu2l2G1O/vlso+DjMzBlmsepMJVpqXGlZwWgYgSDOrC45V3DYvw+mIJxH1lhZJgU/5GC17D0s&#10;MNb2ygm1qc9FgLCLUUHhfR1L6bKCDLqhrYmDd7KNQR9kk0vd4DXATSWfo2giDZYcFgqs6a2g7JJ+&#10;GwXn5LY5ph/Rxn+eyqddO3u9jb8SpR773XoOwlPn7+H/9lYrmLzA35fwA+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EgducYAAADbAAAADwAAAAAAAAAAAAAAAACYAgAAZHJz&#10;L2Rvd25yZXYueG1sUEsFBgAAAAAEAAQA9QAAAIsDAAAAAA==&#10;" path="m11206,l963706,67235r,224118l,268941,11206,xe" filled="f" strokecolor="#ffd966 [1943]" strokeweight="1pt">
                  <v:stroke dashstyle="3 1" joinstyle="miter"/>
                  <v:path arrowok="t" o:connecttype="custom" o:connectlocs="11243,0;966908,49034;966908,212480;0,196135;11243,0" o:connectangles="0,0,0,0,0"/>
                </v:shape>
                <v:rect id="Rectangle 69" o:spid="_x0000_s1029" style="position:absolute;left:23626;top:6736;width:9076;height:28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D/ZsMA&#10;AADbAAAADwAAAGRycy9kb3ducmV2LnhtbESPzWrDMBCE74G+g9hCb7GcFtzWtRxMINCj4+TS22Kt&#10;/2qtjKXGzttXhUCPw8w3w2T71YziSrPrLSvYRTEI4trqnlsFl/Nx+wbCeWSNo2VScCMH+/xhk2Gq&#10;7cInula+FaGEXYoKOu+nVEpXd2TQRXYiDl5jZ4M+yLmVesYllJtRPsdxIg32HBY6nOjQUf1d/RgF&#10;yXAuD6+7L/cyLU3VFMdiuC2lUk+Pa/EBwtPq/8N3+lMH7h3+voQfIP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VD/ZsMAAADbAAAADwAAAAAAAAAAAAAAAACYAgAAZHJzL2Rv&#10;d25yZXYueG1sUEsFBgAAAAAEAAQA9QAAAIgDAAAAAA==&#10;" filled="f" strokecolor="#ffd966 [1943]" strokeweight="1pt">
                  <v:stroke dashstyle="dash"/>
                </v:rect>
                <v:rect id="Rectangle 70" o:spid="_x0000_s1030" style="position:absolute;left:7845;top:5477;width:11574;height:1918;rotation:237792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J/qcIA&#10;AADbAAAADwAAAGRycy9kb3ducmV2LnhtbERPu27CMBTdkfoP1q3UDRwYCkpxIqhABZbS9CGxXcWX&#10;OGp8HcVuCH9fD0iMR+e9zAfbiJ46XztWMJ0kIIhLp2uuFHx9bscLED4ga2wck4Irecizh9ESU+0u&#10;/EF9ESoRQ9inqMCE0KZS+tKQRT9xLXHkzq6zGCLsKqk7vMRw28hZkjxLizXHBoMtvRoqf4s/q0C+&#10;9e/fx1m/3kyx1ocfuzfX40mpp8dh9QIi0BDu4pt7pxXM4/r4Jf4Amf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En+pwgAAANsAAAAPAAAAAAAAAAAAAAAAAJgCAABkcnMvZG93&#10;bnJldi54bWxQSwUGAAAAAAQABAD1AAAAhwMAAAAA&#10;" filled="f" strokecolor="#ffd966 [1943]" strokeweight="1pt">
                  <v:stroke dashstyle="dash"/>
                </v:rect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211282D" wp14:editId="573F1C11">
                <wp:simplePos x="0" y="0"/>
                <wp:positionH relativeFrom="column">
                  <wp:posOffset>1290679</wp:posOffset>
                </wp:positionH>
                <wp:positionV relativeFrom="paragraph">
                  <wp:posOffset>324866</wp:posOffset>
                </wp:positionV>
                <wp:extent cx="544195" cy="532737"/>
                <wp:effectExtent l="0" t="0" r="27305" b="20320"/>
                <wp:wrapNone/>
                <wp:docPr id="164" name="Oval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263D" w:rsidRPr="0026263D" w:rsidRDefault="0026263D" w:rsidP="0026263D">
                            <w:pPr>
                              <w:rPr>
                                <w:color w:val="000000" w:themeColor="text1"/>
                              </w:rPr>
                            </w:pPr>
                            <w:r w:rsidRPr="0026263D">
                              <w:rPr>
                                <w:color w:val="000000" w:themeColor="text1"/>
                              </w:rPr>
                              <w:t>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11282D" id="Oval 164" o:spid="_x0000_s1027" style="position:absolute;margin-left:101.65pt;margin-top:25.6pt;width:42.85pt;height:41.9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" fillcolor="#ffd966 [1943]" strokecolor="#ffd966 [1943]" strokeweight="1pt">
                <v:stroke joinstyle="miter"/>
                <v:textbox>
                  <w:txbxContent>
                    <w:p w:rsidR="0026263D" w:rsidRPr="0026263D" w:rsidRDefault="0026263D" w:rsidP="0026263D">
                      <w:pPr>
                        <w:rPr>
                          <w:color w:val="000000" w:themeColor="text1"/>
                        </w:rPr>
                      </w:pPr>
                      <w:r w:rsidRPr="0026263D">
                        <w:rPr>
                          <w:color w:val="000000" w:themeColor="text1"/>
                        </w:rPr>
                        <w:t>2.3</w:t>
                      </w:r>
                    </w:p>
                  </w:txbxContent>
                </v:textbox>
              </v:oval>
            </w:pict>
          </mc:Fallback>
        </mc:AlternateContent>
      </w:r>
      <w:r w:rsidR="00ED7357" w:rsidRPr="00ED7357">
        <w:rPr>
          <w:cs/>
        </w:rPr>
        <w:t>ยิงข้อมูล</w:t>
      </w:r>
      <w:r w:rsidR="004045E7">
        <w:rPr>
          <w:rFonts w:hint="cs"/>
          <w:cs/>
        </w:rPr>
        <w:t xml:space="preserve">ที่ นิสสัน ลาเบล </w:t>
      </w:r>
      <w:r w:rsidR="00ED7357" w:rsidRPr="00ED7357">
        <w:rPr>
          <w:cs/>
        </w:rPr>
        <w:t xml:space="preserve">ลงในช่อง </w:t>
      </w:r>
      <w:r w:rsidR="00ED7357">
        <w:t xml:space="preserve">Master Label </w:t>
      </w:r>
      <w:r w:rsidR="00ED7357">
        <w:rPr>
          <w:rFonts w:hint="cs"/>
          <w:cs/>
        </w:rPr>
        <w:t xml:space="preserve">โดยมีขั้นตอน </w:t>
      </w:r>
      <w:r w:rsidR="00ED7357" w:rsidRPr="00ED7357">
        <w:rPr>
          <w:cs/>
        </w:rPr>
        <w:t>ดังนี้</w:t>
      </w:r>
    </w:p>
    <w:p w:rsidR="00BC6784" w:rsidRDefault="0026263D" w:rsidP="006B4CA9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CF88FC4" wp14:editId="66B05E51">
                <wp:simplePos x="0" y="0"/>
                <wp:positionH relativeFrom="column">
                  <wp:posOffset>1896386</wp:posOffset>
                </wp:positionH>
                <wp:positionV relativeFrom="paragraph">
                  <wp:posOffset>247512</wp:posOffset>
                </wp:positionV>
                <wp:extent cx="469127" cy="63610"/>
                <wp:effectExtent l="0" t="19050" r="64770" b="8890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127" cy="636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820B2" id="Straight Arrow Connector 173" o:spid="_x0000_s1026" type="#_x0000_t32" style="position:absolute;margin-left:149.3pt;margin-top:19.5pt;width:36.95pt;height: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71F3D0B" wp14:editId="24758CE4">
                <wp:simplePos x="0" y="0"/>
                <wp:positionH relativeFrom="column">
                  <wp:posOffset>4918737</wp:posOffset>
                </wp:positionH>
                <wp:positionV relativeFrom="paragraph">
                  <wp:posOffset>213719</wp:posOffset>
                </wp:positionV>
                <wp:extent cx="544195" cy="532737"/>
                <wp:effectExtent l="0" t="0" r="27305" b="20320"/>
                <wp:wrapNone/>
                <wp:docPr id="167" name="Oval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263D" w:rsidRPr="0026263D" w:rsidRDefault="0026263D" w:rsidP="0026263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1F3D0B" id="Oval 167" o:spid="_x0000_s1028" style="position:absolute;margin-left:387.3pt;margin-top:16.85pt;width:42.85pt;height:41.9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" fillcolor="#ffd966 [1943]" strokecolor="#ffd966 [1943]" strokeweight="1pt">
                <v:stroke joinstyle="miter"/>
                <v:textbox>
                  <w:txbxContent>
                    <w:p w:rsidR="0026263D" w:rsidRPr="0026263D" w:rsidRDefault="0026263D" w:rsidP="0026263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2.2</w:t>
                      </w:r>
                    </w:p>
                  </w:txbxContent>
                </v:textbox>
              </v:oval>
            </w:pict>
          </mc:Fallback>
        </mc:AlternateContent>
      </w:r>
      <w:r w:rsidR="00ED7357">
        <w:t xml:space="preserve">2.1 Scan issue No: </w:t>
      </w:r>
    </w:p>
    <w:p w:rsidR="00ED7357" w:rsidRDefault="0026263D" w:rsidP="006B4CA9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6E62877" wp14:editId="16AB0F10">
                <wp:simplePos x="0" y="0"/>
                <wp:positionH relativeFrom="margin">
                  <wp:posOffset>4631636</wp:posOffset>
                </wp:positionH>
                <wp:positionV relativeFrom="paragraph">
                  <wp:posOffset>103809</wp:posOffset>
                </wp:positionV>
                <wp:extent cx="222636" cy="63610"/>
                <wp:effectExtent l="38100" t="19050" r="25400" b="6985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636" cy="636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6C347" id="Straight Arrow Connector 175" o:spid="_x0000_s1026" type="#_x0000_t32" style="position:absolute;margin-left:364.7pt;margin-top:8.15pt;width:17.55pt;height:5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90B5C3A" wp14:editId="13DDC576">
                <wp:simplePos x="0" y="0"/>
                <wp:positionH relativeFrom="column">
                  <wp:posOffset>1297691</wp:posOffset>
                </wp:positionH>
                <wp:positionV relativeFrom="paragraph">
                  <wp:posOffset>261344</wp:posOffset>
                </wp:positionV>
                <wp:extent cx="544195" cy="532737"/>
                <wp:effectExtent l="0" t="0" r="27305" b="20320"/>
                <wp:wrapNone/>
                <wp:docPr id="166" name="Oval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263D" w:rsidRPr="0026263D" w:rsidRDefault="0026263D" w:rsidP="0026263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0B5C3A" id="Oval 166" o:spid="_x0000_s1029" style="position:absolute;margin-left:102.2pt;margin-top:20.6pt;width:42.85pt;height:41.9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" fillcolor="#ffd966 [1943]" strokecolor="#ffd966 [1943]" strokeweight="1pt">
                <v:stroke joinstyle="miter"/>
                <v:textbox>
                  <w:txbxContent>
                    <w:p w:rsidR="0026263D" w:rsidRPr="0026263D" w:rsidRDefault="0026263D" w:rsidP="0026263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2.1</w:t>
                      </w:r>
                    </w:p>
                  </w:txbxContent>
                </v:textbox>
              </v:oval>
            </w:pict>
          </mc:Fallback>
        </mc:AlternateContent>
      </w:r>
      <w:r w:rsidR="00ED7357">
        <w:t xml:space="preserve">2.2 Scan Ran: </w:t>
      </w:r>
    </w:p>
    <w:p w:rsidR="000F2E13" w:rsidRDefault="0026263D" w:rsidP="006B4CA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7871E8F" wp14:editId="45AC373B">
                <wp:simplePos x="0" y="0"/>
                <wp:positionH relativeFrom="column">
                  <wp:posOffset>1880483</wp:posOffset>
                </wp:positionH>
                <wp:positionV relativeFrom="paragraph">
                  <wp:posOffset>135669</wp:posOffset>
                </wp:positionV>
                <wp:extent cx="385561" cy="47708"/>
                <wp:effectExtent l="0" t="38100" r="33655" b="85725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561" cy="477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689C7" id="Straight Arrow Connector 174" o:spid="_x0000_s1026" type="#_x0000_t32" style="position:absolute;margin-left:148.05pt;margin-top:10.7pt;width:30.35pt;height:3.7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ED7357">
        <w:t>2.3 Scan part No:</w:t>
      </w:r>
      <w:r w:rsidR="004045E7" w:rsidRPr="004045E7">
        <w:rPr>
          <w:noProof/>
        </w:rPr>
        <w:t xml:space="preserve"> </w:t>
      </w:r>
    </w:p>
    <w:p w:rsidR="00ED7357" w:rsidRDefault="00296D89" w:rsidP="007E45F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D5E70C6" wp14:editId="4B19268F">
                <wp:simplePos x="0" y="0"/>
                <wp:positionH relativeFrom="column">
                  <wp:posOffset>1505254</wp:posOffset>
                </wp:positionH>
                <wp:positionV relativeFrom="paragraph">
                  <wp:posOffset>1438275</wp:posOffset>
                </wp:positionV>
                <wp:extent cx="389255" cy="309880"/>
                <wp:effectExtent l="0" t="0" r="0" b="0"/>
                <wp:wrapNone/>
                <wp:docPr id="163" name="Line Callout 2 (Border and Accent Bar)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0056"/>
                            <a:gd name="adj6" fmla="val -244810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6D89" w:rsidRPr="006354B2" w:rsidRDefault="00296D89" w:rsidP="004045E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E70C6" id="_x0000_t51" coordsize="21600,21600" o:spt="51" adj="-10080,24300,-3600,4050,-1800,4050" path="m@0@1l@2@3@4@5nfem@4,l@4,21600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 accentbar="t"/>
              </v:shapetype>
              <v:shape id="Line Callout 2 (Border and Accent Bar) 163" o:spid="_x0000_s1030" type="#_x0000_t51" style="position:absolute;left:0;text-align:left;margin-left:118.5pt;margin-top:113.25pt;width:30.65pt;height:24.4pt;flip:x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" adj="-52879,34572" filled="f" stroked="f" strokeweight="1pt">
                <v:textbox>
                  <w:txbxContent>
                    <w:p w:rsidR="00296D89" w:rsidRPr="006354B2" w:rsidRDefault="00296D89" w:rsidP="004045E7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2.3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AA9F5EA" wp14:editId="354BB8BF">
                <wp:simplePos x="0" y="0"/>
                <wp:positionH relativeFrom="column">
                  <wp:posOffset>1506220</wp:posOffset>
                </wp:positionH>
                <wp:positionV relativeFrom="paragraph">
                  <wp:posOffset>1288111</wp:posOffset>
                </wp:positionV>
                <wp:extent cx="389255" cy="309880"/>
                <wp:effectExtent l="0" t="0" r="0" b="0"/>
                <wp:wrapNone/>
                <wp:docPr id="162" name="Line Callout 2 (Border and Accent Bar)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0056"/>
                            <a:gd name="adj6" fmla="val -244810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6D89" w:rsidRPr="006354B2" w:rsidRDefault="00296D89" w:rsidP="004045E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9F5EA" id="Line Callout 2 (Border and Accent Bar) 162" o:spid="_x0000_s1031" type="#_x0000_t51" style="position:absolute;left:0;text-align:left;margin-left:118.6pt;margin-top:101.45pt;width:30.65pt;height:24.4pt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" adj="-52879,34572" filled="f" stroked="f" strokeweight="1pt">
                <v:textbox>
                  <w:txbxContent>
                    <w:p w:rsidR="00296D89" w:rsidRPr="006354B2" w:rsidRDefault="00296D89" w:rsidP="004045E7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2.2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354B2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1697BB6" wp14:editId="06BBC19F">
                <wp:simplePos x="0" y="0"/>
                <wp:positionH relativeFrom="column">
                  <wp:posOffset>1506220</wp:posOffset>
                </wp:positionH>
                <wp:positionV relativeFrom="paragraph">
                  <wp:posOffset>1136650</wp:posOffset>
                </wp:positionV>
                <wp:extent cx="389255" cy="309880"/>
                <wp:effectExtent l="0" t="0" r="0" b="0"/>
                <wp:wrapNone/>
                <wp:docPr id="127" name="Line Callout 2 (Border and Accent Bar)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60056"/>
                            <a:gd name="adj6" fmla="val -244810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54B2" w:rsidRPr="006354B2" w:rsidRDefault="007E45FC" w:rsidP="004045E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7BB6" id="Line Callout 2 (Border and Accent Bar) 127" o:spid="_x0000_s1032" type="#_x0000_t51" style="position:absolute;left:0;text-align:left;margin-left:118.6pt;margin-top:89.5pt;width:30.65pt;height:24.4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" adj="-52879,34572" filled="f" stroked="f" strokeweight="1pt">
                <v:textbox>
                  <w:txbxContent>
                    <w:p w:rsidR="006354B2" w:rsidRPr="006354B2" w:rsidRDefault="007E45FC" w:rsidP="004045E7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2.1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354B2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57FDC2C" wp14:editId="752E67F0">
                <wp:simplePos x="0" y="0"/>
                <wp:positionH relativeFrom="column">
                  <wp:posOffset>1912289</wp:posOffset>
                </wp:positionH>
                <wp:positionV relativeFrom="paragraph">
                  <wp:posOffset>1121051</wp:posOffset>
                </wp:positionV>
                <wp:extent cx="1256306" cy="659958"/>
                <wp:effectExtent l="0" t="0" r="20320" b="2603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306" cy="65995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626B8" id="Rectangle 126" o:spid="_x0000_s1026" style="position:absolute;margin-left:150.55pt;margin-top:88.25pt;width:98.9pt;height:51.9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" filled="f" strokecolor="red">
                <v:stroke dashstyle="dash"/>
              </v:rect>
            </w:pict>
          </mc:Fallback>
        </mc:AlternateContent>
      </w:r>
      <w:r w:rsidR="00D60977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C5D3CCB" wp14:editId="3FF1E96D">
                <wp:simplePos x="0" y="0"/>
                <wp:positionH relativeFrom="column">
                  <wp:posOffset>1814830</wp:posOffset>
                </wp:positionH>
                <wp:positionV relativeFrom="paragraph">
                  <wp:posOffset>1479854</wp:posOffset>
                </wp:positionV>
                <wp:extent cx="309245" cy="0"/>
                <wp:effectExtent l="0" t="76200" r="14605" b="952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D71FB6" id="Straight Arrow Connector 124" o:spid="_x0000_s1026" type="#_x0000_t32" style="position:absolute;margin-left:142.9pt;margin-top:116.5pt;width:24.35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 w:rsidR="00D60977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94BE7C" wp14:editId="6B5C6440">
                <wp:simplePos x="0" y="0"/>
                <wp:positionH relativeFrom="column">
                  <wp:posOffset>1819579</wp:posOffset>
                </wp:positionH>
                <wp:positionV relativeFrom="paragraph">
                  <wp:posOffset>1343660</wp:posOffset>
                </wp:positionV>
                <wp:extent cx="309245" cy="0"/>
                <wp:effectExtent l="0" t="76200" r="14605" b="9525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D550F7" id="Straight Arrow Connector 123" o:spid="_x0000_s1026" type="#_x0000_t32" style="position:absolute;margin-left:143.25pt;margin-top:105.8pt;width:24.35pt;height:0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 w:rsidR="00D60977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27ED6D9" wp14:editId="67051660">
                <wp:simplePos x="0" y="0"/>
                <wp:positionH relativeFrom="column">
                  <wp:posOffset>1818944</wp:posOffset>
                </wp:positionH>
                <wp:positionV relativeFrom="paragraph">
                  <wp:posOffset>1630045</wp:posOffset>
                </wp:positionV>
                <wp:extent cx="309715" cy="0"/>
                <wp:effectExtent l="0" t="76200" r="14605" b="9525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7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82F2C7" id="Straight Arrow Connector 125" o:spid="_x0000_s1026" type="#_x0000_t32" style="position:absolute;margin-left:143.2pt;margin-top:128.35pt;width:24.4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 w:rsidR="000F2E13">
        <w:rPr>
          <w:noProof/>
        </w:rPr>
        <w:drawing>
          <wp:inline distT="0" distB="0" distL="0" distR="0" wp14:anchorId="32FABDF8" wp14:editId="00D53CBC">
            <wp:extent cx="3376292" cy="1701580"/>
            <wp:effectExtent l="190500" t="190500" r="186690" b="1847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3186" b="49077"/>
                    <a:stretch/>
                  </pic:blipFill>
                  <pic:spPr bwMode="auto">
                    <a:xfrm>
                      <a:off x="0" y="0"/>
                      <a:ext cx="3405187" cy="17161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421" w:rsidRPr="007D1981" w:rsidRDefault="006B4CA9" w:rsidP="00415344">
      <w:pPr>
        <w:ind w:firstLine="720"/>
        <w:rPr>
          <w:b/>
          <w:bCs/>
        </w:rPr>
      </w:pPr>
      <w:r w:rsidRPr="007D1981">
        <w:rPr>
          <w:b/>
          <w:bCs/>
        </w:rPr>
        <w:lastRenderedPageBreak/>
        <w:t xml:space="preserve">3. </w:t>
      </w:r>
      <w:r w:rsidR="007E45FC" w:rsidRPr="007D1981">
        <w:rPr>
          <w:b/>
          <w:bCs/>
        </w:rPr>
        <w:t>Scan</w:t>
      </w:r>
      <w:r w:rsidR="007E45FC" w:rsidRPr="007D1981">
        <w:rPr>
          <w:b/>
          <w:bCs/>
          <w:cs/>
        </w:rPr>
        <w:t xml:space="preserve"> </w:t>
      </w:r>
      <w:r w:rsidR="007E45FC" w:rsidRPr="007D1981">
        <w:rPr>
          <w:b/>
          <w:bCs/>
        </w:rPr>
        <w:t>Nissan label input to Nissan Label.</w:t>
      </w:r>
      <w:bookmarkStart w:id="0" w:name="_GoBack"/>
      <w:bookmarkEnd w:id="0"/>
    </w:p>
    <w:p w:rsidR="007E45FC" w:rsidRDefault="0026263D" w:rsidP="007E45FC"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44CC713" wp14:editId="507E06BB">
                <wp:simplePos x="0" y="0"/>
                <wp:positionH relativeFrom="leftMargin">
                  <wp:posOffset>2413331</wp:posOffset>
                </wp:positionH>
                <wp:positionV relativeFrom="paragraph">
                  <wp:posOffset>255905</wp:posOffset>
                </wp:positionV>
                <wp:extent cx="544195" cy="532130"/>
                <wp:effectExtent l="0" t="0" r="27305" b="20320"/>
                <wp:wrapNone/>
                <wp:docPr id="176" name="Oval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130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263D" w:rsidRPr="0026263D" w:rsidRDefault="0026263D" w:rsidP="0026263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4CC713" id="Oval 176" o:spid="_x0000_s1033" style="position:absolute;margin-left:190.05pt;margin-top:20.15pt;width:42.85pt;height:41.9pt;z-index:251850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" fillcolor="#00b0f0" strokecolor="#00b0f0" strokeweight="1pt">
                <v:stroke joinstyle="miter"/>
                <v:textbox>
                  <w:txbxContent>
                    <w:p w:rsidR="0026263D" w:rsidRPr="0026263D" w:rsidRDefault="0026263D" w:rsidP="0026263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3.1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589C037B" wp14:editId="743E63A4">
                <wp:simplePos x="0" y="0"/>
                <wp:positionH relativeFrom="margin">
                  <wp:posOffset>1728801</wp:posOffset>
                </wp:positionH>
                <wp:positionV relativeFrom="paragraph">
                  <wp:posOffset>365760</wp:posOffset>
                </wp:positionV>
                <wp:extent cx="3014980" cy="1477645"/>
                <wp:effectExtent l="76200" t="76200" r="128270" b="141605"/>
                <wp:wrapNone/>
                <wp:docPr id="131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4980" cy="1477645"/>
                          <a:chOff x="447499" y="188297"/>
                          <a:chExt cx="3032040" cy="1450697"/>
                        </a:xfrm>
                      </wpg:grpSpPr>
                      <pic:pic xmlns:pic="http://schemas.openxmlformats.org/drawingml/2006/picture">
                        <pic:nvPicPr>
                          <pic:cNvPr id="132" name="Picture 1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27310" t="32281" r="30630" b="29328"/>
                          <a:stretch/>
                        </pic:blipFill>
                        <pic:spPr>
                          <a:xfrm>
                            <a:off x="447499" y="188297"/>
                            <a:ext cx="3032040" cy="145069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B0F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33" name="Freeform 133"/>
                        <wps:cNvSpPr/>
                        <wps:spPr>
                          <a:xfrm>
                            <a:off x="698641" y="1348155"/>
                            <a:ext cx="966908" cy="212480"/>
                          </a:xfrm>
                          <a:custGeom>
                            <a:avLst/>
                            <a:gdLst>
                              <a:gd name="connsiteX0" fmla="*/ 11206 w 963706"/>
                              <a:gd name="connsiteY0" fmla="*/ 0 h 291353"/>
                              <a:gd name="connsiteX1" fmla="*/ 963706 w 963706"/>
                              <a:gd name="connsiteY1" fmla="*/ 67235 h 291353"/>
                              <a:gd name="connsiteX2" fmla="*/ 963706 w 963706"/>
                              <a:gd name="connsiteY2" fmla="*/ 291353 h 291353"/>
                              <a:gd name="connsiteX3" fmla="*/ 0 w 963706"/>
                              <a:gd name="connsiteY3" fmla="*/ 268941 h 291353"/>
                              <a:gd name="connsiteX4" fmla="*/ 11206 w 963706"/>
                              <a:gd name="connsiteY4" fmla="*/ 0 h 29135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963706" h="291353">
                                <a:moveTo>
                                  <a:pt x="11206" y="0"/>
                                </a:moveTo>
                                <a:lnTo>
                                  <a:pt x="963706" y="67235"/>
                                </a:lnTo>
                                <a:lnTo>
                                  <a:pt x="963706" y="291353"/>
                                </a:lnTo>
                                <a:lnTo>
                                  <a:pt x="0" y="268941"/>
                                </a:lnTo>
                                <a:lnTo>
                                  <a:pt x="1120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00B0F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475574" y="759599"/>
                            <a:ext cx="907677" cy="21906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  <wps:wsp>
                        <wps:cNvPr id="138" name="Rectangle 138"/>
                        <wps:cNvSpPr/>
                        <wps:spPr>
                          <a:xfrm rot="217705">
                            <a:off x="889261" y="547712"/>
                            <a:ext cx="1157408" cy="1918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  <wps:wsp>
                        <wps:cNvPr id="139" name="Rectangle 139"/>
                        <wps:cNvSpPr/>
                        <wps:spPr>
                          <a:xfrm rot="258946">
                            <a:off x="489948" y="759599"/>
                            <a:ext cx="907677" cy="21906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E089B7" id="Group 107" o:spid="_x0000_s1026" style="position:absolute;margin-left:136.15pt;margin-top:28.8pt;width:237.4pt;height:116.35pt;z-index:251806720;mso-position-horizontal-relative:margin;mso-width-relative:margin;mso-height-relative:margin" coordorigin="4474,1882" coordsize="30320,14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">
                <v:shape id="Picture 132" o:spid="_x0000_s1027" type="#_x0000_t75" style="position:absolute;left:4474;top:1882;width:30321;height:145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5z+bFAAAA3AAAAA8AAABkcnMvZG93bnJldi54bWxET01rAjEQvQv9D2EKXkSzVVqW1Si2UvBi&#10;sVbE47gZN6ubyXaT6vrvTaHQ2zze50xmra3EhRpfOlbwNEhAEOdOl1wo2H6991MQPiBrrByTght5&#10;mE0fOhPMtLvyJ102oRAxhH2GCkwIdSalzw1Z9ANXE0fu6BqLIcKmkLrBawy3lRwmyYu0WHJsMFjT&#10;m6H8vPmxCl5z3vnVt3k+Lnrp/uN8WC9Xp7VS3cd2PgYRqA3/4j/3Usf5oyH8PhMvkN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uc/mxQAAANwAAAAPAAAAAAAAAAAAAAAA&#10;AJ8CAABkcnMvZG93bnJldi54bWxQSwUGAAAAAAQABAD3AAAAkQMAAAAA&#10;" stroked="t" strokecolor="#00b0f0" strokeweight="3pt">
                  <v:stroke endcap="square"/>
                  <v:imagedata r:id="rId16" o:title="" croptop="21156f" cropbottom="19220f" cropleft="17898f" cropright="20074f"/>
                  <v:shadow on="t" color="black" opacity="28180f" origin="-.5,-.5" offset=".74836mm,.74836mm"/>
                  <v:path arrowok="t"/>
                </v:shape>
                <v:shape id="Freeform 133" o:spid="_x0000_s1028" style="position:absolute;left:6986;top:13481;width:9669;height:2125;visibility:visible;mso-wrap-style:square;v-text-anchor:top" coordsize="963706,2913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+LvMMA&#10;AADcAAAADwAAAGRycy9kb3ducmV2LnhtbESPzWrDMBCE74W+g9hCb42cGNLgRgmmf+SYOqHnxdrY&#10;JtLKSKrtvn0UCOS2y8x8O7veTtaIgXzoHCuYzzIQxLXTHTcKjoevlxWIEJE1Gsek4J8CbDePD2ss&#10;tBv5h4YqNiJBOBSooI2xL6QMdUsWw8z1xEk7OW8xptU3UnscE9wauciypbTYcbrQYk/vLdXn6s8m&#10;ysKfR1NW/XEwH8vf188x/96XSj0/TeUbiEhTvJtv6Z1O9fMcrs+kCeTm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+LvMMAAADcAAAADwAAAAAAAAAAAAAAAACYAgAAZHJzL2Rv&#10;d25yZXYueG1sUEsFBgAAAAAEAAQA9QAAAIgDAAAAAA==&#10;" path="m11206,l963706,67235r,224118l,268941,11206,xe" filled="f" strokecolor="#00b0f0" strokeweight="1pt">
                  <v:stroke dashstyle="3 1" joinstyle="miter"/>
                  <v:path arrowok="t" o:connecttype="custom" o:connectlocs="11243,0;966908,49034;966908,212480;0,196135;11243,0" o:connectangles="0,0,0,0,0"/>
                </v:shape>
                <v:rect id="Rectangle 137" o:spid="_x0000_s1029" style="position:absolute;left:24755;top:7595;width:9077;height:2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zricUA&#10;AADcAAAADwAAAGRycy9kb3ducmV2LnhtbERPS2vCQBC+C/6HZYRepG5UaEt0FREK8WDx0Yu3MTvN&#10;pmZnQ3Y10V/fLRR6m4/vOfNlZytxo8aXjhWMRwkI4tzpkgsFn8f35zcQPiBrrByTgjt5WC76vTmm&#10;2rW8p9shFCKGsE9RgQmhTqX0uSGLfuRq4sh9ucZiiLAppG6wjeG2kpMkeZEWS44NBmtaG8ovh6tV&#10;wJv98dxmZnP6fuxOj8lHGO6yrVJPg241AxGoC//iP3em4/zpK/w+Ey+Qi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TOuJxQAAANwAAAAPAAAAAAAAAAAAAAAAAJgCAABkcnMv&#10;ZG93bnJldi54bWxQSwUGAAAAAAQABAD1AAAAigMAAAAA&#10;" filled="f" strokecolor="#00b0f0" strokeweight="1pt">
                  <v:stroke dashstyle="dash"/>
                </v:rect>
                <v:rect id="Rectangle 138" o:spid="_x0000_s1030" style="position:absolute;left:8892;top:5477;width:11574;height:1918;rotation:237792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LEAsQA&#10;AADcAAAADwAAAGRycy9kb3ducmV2LnhtbESPzW7CQAyE75V4h5Ur9VY2pVJLAwtCoLbcKqBwtrIm&#10;ich6o+zmh7fHByRutmY883m+HFylOmpC6dnA2zgBRZx5W3Ju4P/w/ToFFSKyxcozGbhSgOVi9DTH&#10;1Pqed9TtY64khEOKBooY61TrkBXkMIx9TSza2TcOo6xNrm2DvYS7Sk+S5EM7LFkaCqxpXVB22bfO&#10;wN9Fb47Xn/JrsqrtqW87+l1/tsa8PA+rGahIQ3yY79dbK/jvQivPyAR6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yxALEAAAA3AAAAA8AAAAAAAAAAAAAAAAAmAIAAGRycy9k&#10;b3ducmV2LnhtbFBLBQYAAAAABAAEAPUAAACJAwAAAAA=&#10;" filled="f" strokecolor="#00b0f0" strokeweight="1pt">
                  <v:stroke dashstyle="dash"/>
                </v:rect>
                <v:rect id="Rectangle 139" o:spid="_x0000_s1031" style="position:absolute;left:4899;top:7595;width:9077;height:2191;rotation:282838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WmacMA&#10;AADcAAAADwAAAGRycy9kb3ducmV2LnhtbERP22rCQBB9F/yHZYS+SN1YIdjoJli1IAWRaj9gyE4u&#10;JDubZrea/n1XKPg2h3OddTaYVlypd7VlBfNZBII4t7rmUsHX5f15CcJ5ZI2tZVLwSw6ydDxaY6Lt&#10;jT/pevalCCHsElRQed8lUrq8IoNuZjviwBW2N+gD7Eupe7yFcNPKlyiKpcGaQ0OFHW0rypvzj1Fw&#10;vOy/91N7bHb2o3hbRKd4TnWs1NNk2KxAeBr8Q/zvPugwf/EK92fCBT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7WmacMAAADcAAAADwAAAAAAAAAAAAAAAACYAgAAZHJzL2Rv&#10;d25yZXYueG1sUEsFBgAAAAAEAAQA9QAAAIgDAAAAAA==&#10;" filled="f" strokecolor="#00b0f0" strokeweight="1pt">
                  <v:stroke dashstyle="dash"/>
                </v:rect>
                <w10:wrap anchorx="margin"/>
              </v:group>
            </w:pict>
          </mc:Fallback>
        </mc:AlternateContent>
      </w:r>
      <w:r w:rsidR="007E45FC" w:rsidRPr="00ED7357">
        <w:rPr>
          <w:cs/>
        </w:rPr>
        <w:t>ยิงข้อมูล</w:t>
      </w:r>
      <w:r w:rsidR="007E45FC">
        <w:rPr>
          <w:rFonts w:hint="cs"/>
          <w:cs/>
        </w:rPr>
        <w:t xml:space="preserve">ที่ นิสสัน ลาเบล </w:t>
      </w:r>
      <w:r w:rsidR="007E45FC" w:rsidRPr="00ED7357">
        <w:rPr>
          <w:cs/>
        </w:rPr>
        <w:t xml:space="preserve">ลงในช่อง </w:t>
      </w:r>
      <w:r w:rsidR="007E45FC">
        <w:t xml:space="preserve">Nissan Label </w:t>
      </w:r>
      <w:r w:rsidR="007E45FC">
        <w:rPr>
          <w:rFonts w:hint="cs"/>
          <w:cs/>
        </w:rPr>
        <w:t xml:space="preserve">โดยมีขั้นตอน </w:t>
      </w:r>
      <w:r w:rsidR="007E45FC" w:rsidRPr="00ED7357">
        <w:rPr>
          <w:cs/>
        </w:rPr>
        <w:t>ดังนี้</w:t>
      </w:r>
      <w:r w:rsidR="00BD4032">
        <w:t xml:space="preserve"> </w:t>
      </w:r>
    </w:p>
    <w:p w:rsidR="007E45FC" w:rsidRDefault="0026263D" w:rsidP="007E45FC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A75F475" wp14:editId="6A2FE2F9">
                <wp:simplePos x="0" y="0"/>
                <wp:positionH relativeFrom="column">
                  <wp:posOffset>1554480</wp:posOffset>
                </wp:positionH>
                <wp:positionV relativeFrom="paragraph">
                  <wp:posOffset>182355</wp:posOffset>
                </wp:positionV>
                <wp:extent cx="381110" cy="142710"/>
                <wp:effectExtent l="0" t="0" r="76200" b="67310"/>
                <wp:wrapNone/>
                <wp:docPr id="182" name="Straight Arrow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110" cy="1427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47021" id="Straight Arrow Connector 182" o:spid="_x0000_s1026" type="#_x0000_t32" style="position:absolute;margin-left:122.4pt;margin-top:14.35pt;width:30pt;height:11.2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 w:rsidR="007E45FC">
        <w:t xml:space="preserve">3.1 </w:t>
      </w:r>
      <w:r>
        <w:t xml:space="preserve">Scan </w:t>
      </w:r>
      <w:r w:rsidR="007E45FC">
        <w:t>Part No:</w:t>
      </w:r>
    </w:p>
    <w:p w:rsidR="007E45FC" w:rsidRDefault="0026263D" w:rsidP="007E45FC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3DEF57A" wp14:editId="0B7C10E1">
                <wp:simplePos x="0" y="0"/>
                <wp:positionH relativeFrom="margin">
                  <wp:posOffset>4361289</wp:posOffset>
                </wp:positionH>
                <wp:positionV relativeFrom="paragraph">
                  <wp:posOffset>224155</wp:posOffset>
                </wp:positionV>
                <wp:extent cx="492981" cy="45719"/>
                <wp:effectExtent l="38100" t="38100" r="21590" b="88265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298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4A4D5" id="Straight Arrow Connector 185" o:spid="_x0000_s1026" type="#_x0000_t32" style="position:absolute;margin-left:343.4pt;margin-top:17.65pt;width:38.8pt;height:3.6pt;flip:x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8523BA1" wp14:editId="75C65DB6">
                <wp:simplePos x="0" y="0"/>
                <wp:positionH relativeFrom="margin">
                  <wp:posOffset>4911449</wp:posOffset>
                </wp:positionH>
                <wp:positionV relativeFrom="paragraph">
                  <wp:posOffset>8255</wp:posOffset>
                </wp:positionV>
                <wp:extent cx="544195" cy="532737"/>
                <wp:effectExtent l="0" t="0" r="27305" b="20320"/>
                <wp:wrapNone/>
                <wp:docPr id="181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263D" w:rsidRPr="0026263D" w:rsidRDefault="0026263D" w:rsidP="0026263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523BA1" id="Oval 181" o:spid="_x0000_s1034" style="position:absolute;margin-left:386.75pt;margin-top:.65pt;width:42.85pt;height:41.9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" fillcolor="#00b0f0" strokecolor="#00b0f0" strokeweight="1pt">
                <v:stroke joinstyle="miter"/>
                <v:textbox>
                  <w:txbxContent>
                    <w:p w:rsidR="0026263D" w:rsidRPr="0026263D" w:rsidRDefault="0026263D" w:rsidP="0026263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3.4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4412C6C" wp14:editId="4351F364">
                <wp:simplePos x="0" y="0"/>
                <wp:positionH relativeFrom="column">
                  <wp:posOffset>1451113</wp:posOffset>
                </wp:positionH>
                <wp:positionV relativeFrom="paragraph">
                  <wp:posOffset>255961</wp:posOffset>
                </wp:positionV>
                <wp:extent cx="453224" cy="45719"/>
                <wp:effectExtent l="0" t="57150" r="23495" b="501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22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3F57E" id="Straight Arrow Connector 183" o:spid="_x0000_s1026" type="#_x0000_t32" style="position:absolute;margin-left:114.25pt;margin-top:20.15pt;width:35.7pt;height:3.6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A23D7E8" wp14:editId="3C1EA677">
                <wp:simplePos x="0" y="0"/>
                <wp:positionH relativeFrom="leftMargin">
                  <wp:posOffset>2214880</wp:posOffset>
                </wp:positionH>
                <wp:positionV relativeFrom="paragraph">
                  <wp:posOffset>23826</wp:posOffset>
                </wp:positionV>
                <wp:extent cx="544195" cy="532737"/>
                <wp:effectExtent l="0" t="0" r="27305" b="20320"/>
                <wp:wrapNone/>
                <wp:docPr id="179" name="Oval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263D" w:rsidRPr="0026263D" w:rsidRDefault="0026263D" w:rsidP="0026263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3D7E8" id="Oval 179" o:spid="_x0000_s1035" style="position:absolute;margin-left:174.4pt;margin-top:1.9pt;width:42.85pt;height:41.95pt;z-index:2518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" fillcolor="#00b0f0" strokecolor="#00b0f0" strokeweight="1pt">
                <v:stroke joinstyle="miter"/>
                <v:textbox>
                  <w:txbxContent>
                    <w:p w:rsidR="0026263D" w:rsidRPr="0026263D" w:rsidRDefault="0026263D" w:rsidP="0026263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3.2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E45FC">
        <w:t xml:space="preserve">3.2 </w:t>
      </w:r>
      <w:r>
        <w:t xml:space="preserve">Scan </w:t>
      </w:r>
      <w:proofErr w:type="spellStart"/>
      <w:r w:rsidR="007E45FC">
        <w:t>Q’ty</w:t>
      </w:r>
      <w:proofErr w:type="spellEnd"/>
      <w:r w:rsidR="007E45FC">
        <w:t>:</w:t>
      </w:r>
    </w:p>
    <w:p w:rsidR="007E45FC" w:rsidRDefault="0026263D" w:rsidP="007E45FC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17D9219" wp14:editId="795AC3A9">
                <wp:simplePos x="0" y="0"/>
                <wp:positionH relativeFrom="leftMargin">
                  <wp:posOffset>2222196</wp:posOffset>
                </wp:positionH>
                <wp:positionV relativeFrom="paragraph">
                  <wp:posOffset>196850</wp:posOffset>
                </wp:positionV>
                <wp:extent cx="544195" cy="532737"/>
                <wp:effectExtent l="0" t="0" r="27305" b="20320"/>
                <wp:wrapNone/>
                <wp:docPr id="180" name="Oval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532737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263D" w:rsidRPr="0026263D" w:rsidRDefault="0026263D" w:rsidP="0026263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7D9219" id="Oval 180" o:spid="_x0000_s1036" style="position:absolute;margin-left:175pt;margin-top:15.5pt;width:42.85pt;height:41.95pt;z-index:2518548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" fillcolor="#00b0f0" strokecolor="#00b0f0" strokeweight="1pt">
                <v:stroke joinstyle="miter"/>
                <v:textbox>
                  <w:txbxContent>
                    <w:p w:rsidR="0026263D" w:rsidRPr="0026263D" w:rsidRDefault="0026263D" w:rsidP="0026263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3.3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E45FC">
        <w:t xml:space="preserve">3.3 </w:t>
      </w:r>
      <w:r>
        <w:t xml:space="preserve">Scan </w:t>
      </w:r>
      <w:r w:rsidR="007E45FC">
        <w:t>Issue:</w:t>
      </w:r>
    </w:p>
    <w:p w:rsidR="007E45FC" w:rsidRDefault="0026263D" w:rsidP="007E45FC"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BF00103" wp14:editId="4163BD56">
                <wp:simplePos x="0" y="0"/>
                <wp:positionH relativeFrom="column">
                  <wp:posOffset>1467016</wp:posOffset>
                </wp:positionH>
                <wp:positionV relativeFrom="paragraph">
                  <wp:posOffset>22225</wp:posOffset>
                </wp:positionV>
                <wp:extent cx="485029" cy="45719"/>
                <wp:effectExtent l="0" t="57150" r="10795" b="5016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029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44613" id="Straight Arrow Connector 184" o:spid="_x0000_s1026" type="#_x0000_t32" style="position:absolute;margin-left:115.5pt;margin-top:1.75pt;width:38.2pt;height:3.6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7E45FC">
        <w:t xml:space="preserve">3.4 </w:t>
      </w:r>
      <w:r>
        <w:t xml:space="preserve">Scan </w:t>
      </w:r>
      <w:r w:rsidR="007E45FC">
        <w:t>Ran:</w:t>
      </w:r>
    </w:p>
    <w:p w:rsidR="007E45FC" w:rsidRDefault="00296D89" w:rsidP="006B4CA9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FE3C1AC" wp14:editId="5F89F106">
                <wp:simplePos x="0" y="0"/>
                <wp:positionH relativeFrom="column">
                  <wp:posOffset>319736</wp:posOffset>
                </wp:positionH>
                <wp:positionV relativeFrom="paragraph">
                  <wp:posOffset>1673860</wp:posOffset>
                </wp:positionV>
                <wp:extent cx="389255" cy="309880"/>
                <wp:effectExtent l="0" t="0" r="0" b="0"/>
                <wp:wrapNone/>
                <wp:docPr id="161" name="Line Callout 2 (Border and Accent Bar)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6D89" w:rsidRPr="006354B2" w:rsidRDefault="00296D89" w:rsidP="00296D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3C1AC" id="Line Callout 2 (Border and Accent Bar) 161" o:spid="_x0000_s1037" type="#_x0000_t51" style="position:absolute;margin-left:25.2pt;margin-top:131.8pt;width:30.65pt;height:24.4pt;flip:x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" adj="-19346,20162" filled="f" stroked="f" strokeweight="1pt">
                <v:textbox>
                  <w:txbxContent>
                    <w:p w:rsidR="00296D89" w:rsidRPr="006354B2" w:rsidRDefault="00296D89" w:rsidP="00296D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3.4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9F051AA" wp14:editId="2379C279">
                <wp:simplePos x="0" y="0"/>
                <wp:positionH relativeFrom="column">
                  <wp:posOffset>320675</wp:posOffset>
                </wp:positionH>
                <wp:positionV relativeFrom="paragraph">
                  <wp:posOffset>1555419</wp:posOffset>
                </wp:positionV>
                <wp:extent cx="389255" cy="309880"/>
                <wp:effectExtent l="0" t="0" r="0" b="0"/>
                <wp:wrapNone/>
                <wp:docPr id="160" name="Line Callout 2 (Border and Accent Bar)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6D89" w:rsidRPr="006354B2" w:rsidRDefault="00296D89" w:rsidP="00296D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051AA" id="Line Callout 2 (Border and Accent Bar) 160" o:spid="_x0000_s1038" type="#_x0000_t51" style="position:absolute;margin-left:25.25pt;margin-top:122.45pt;width:30.65pt;height:24.4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" adj="-19346,20162" filled="f" stroked="f" strokeweight="1pt">
                <v:textbox>
                  <w:txbxContent>
                    <w:p w:rsidR="00296D89" w:rsidRPr="006354B2" w:rsidRDefault="00296D89" w:rsidP="00296D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3.3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1265C06" wp14:editId="07A51146">
                <wp:simplePos x="0" y="0"/>
                <wp:positionH relativeFrom="column">
                  <wp:posOffset>321310</wp:posOffset>
                </wp:positionH>
                <wp:positionV relativeFrom="paragraph">
                  <wp:posOffset>1437115</wp:posOffset>
                </wp:positionV>
                <wp:extent cx="389255" cy="309880"/>
                <wp:effectExtent l="0" t="0" r="0" b="0"/>
                <wp:wrapNone/>
                <wp:docPr id="159" name="Line Callout 2 (Border and Accent Bar)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6D89" w:rsidRPr="006354B2" w:rsidRDefault="00296D89" w:rsidP="00296D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65C06" id="Line Callout 2 (Border and Accent Bar) 159" o:spid="_x0000_s1039" type="#_x0000_t51" style="position:absolute;margin-left:25.3pt;margin-top:113.15pt;width:30.65pt;height:24.4pt;flip:x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" adj="-19346,20162" filled="f" stroked="f" strokeweight="1pt">
                <v:textbox>
                  <w:txbxContent>
                    <w:p w:rsidR="00296D89" w:rsidRPr="006354B2" w:rsidRDefault="00296D89" w:rsidP="00296D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3.2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2945BA8" wp14:editId="708D22D5">
                <wp:simplePos x="0" y="0"/>
                <wp:positionH relativeFrom="column">
                  <wp:posOffset>321475</wp:posOffset>
                </wp:positionH>
                <wp:positionV relativeFrom="paragraph">
                  <wp:posOffset>1294544</wp:posOffset>
                </wp:positionV>
                <wp:extent cx="389255" cy="309880"/>
                <wp:effectExtent l="0" t="0" r="0" b="0"/>
                <wp:wrapNone/>
                <wp:docPr id="158" name="Line Callout 2 (Border and Accent Bar)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6D89" w:rsidRPr="006354B2" w:rsidRDefault="00296D89" w:rsidP="00296D8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45BA8" id="Line Callout 2 (Border and Accent Bar) 158" o:spid="_x0000_s1040" type="#_x0000_t51" style="position:absolute;margin-left:25.3pt;margin-top:101.95pt;width:30.65pt;height:24.4pt;flip:x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" adj="-19346,20162" filled="f" stroked="f" strokeweight="1pt">
                <v:textbox>
                  <w:txbxContent>
                    <w:p w:rsidR="00296D89" w:rsidRPr="006354B2" w:rsidRDefault="00296D89" w:rsidP="00296D89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3.1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17E274F" wp14:editId="0FB6EB20">
                <wp:simplePos x="0" y="0"/>
                <wp:positionH relativeFrom="column">
                  <wp:posOffset>646761</wp:posOffset>
                </wp:positionH>
                <wp:positionV relativeFrom="paragraph">
                  <wp:posOffset>1509395</wp:posOffset>
                </wp:positionV>
                <wp:extent cx="309245" cy="0"/>
                <wp:effectExtent l="0" t="76200" r="14605" b="9525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8DCE4B" id="Straight Arrow Connector 154" o:spid="_x0000_s1026" type="#_x0000_t32" style="position:absolute;margin-left:50.95pt;margin-top:118.85pt;width:24.35pt;height:0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766F3FA" wp14:editId="43AAB75B">
                <wp:simplePos x="0" y="0"/>
                <wp:positionH relativeFrom="column">
                  <wp:posOffset>648004</wp:posOffset>
                </wp:positionH>
                <wp:positionV relativeFrom="paragraph">
                  <wp:posOffset>1612900</wp:posOffset>
                </wp:positionV>
                <wp:extent cx="309245" cy="0"/>
                <wp:effectExtent l="0" t="76200" r="14605" b="952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DA6FE7" id="Straight Arrow Connector 155" o:spid="_x0000_s1026" type="#_x0000_t32" style="position:absolute;margin-left:51pt;margin-top:127pt;width:24.35pt;height:0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748E984" wp14:editId="13331D0F">
                <wp:simplePos x="0" y="0"/>
                <wp:positionH relativeFrom="column">
                  <wp:posOffset>646126</wp:posOffset>
                </wp:positionH>
                <wp:positionV relativeFrom="paragraph">
                  <wp:posOffset>1834515</wp:posOffset>
                </wp:positionV>
                <wp:extent cx="309245" cy="0"/>
                <wp:effectExtent l="0" t="76200" r="14605" b="952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9597BE" id="Straight Arrow Connector 157" o:spid="_x0000_s1026" type="#_x0000_t32" style="position:absolute;margin-left:50.9pt;margin-top:144.45pt;width:24.35pt;height:0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AEE9374" wp14:editId="1D9B9C2A">
                <wp:simplePos x="0" y="0"/>
                <wp:positionH relativeFrom="column">
                  <wp:posOffset>648004</wp:posOffset>
                </wp:positionH>
                <wp:positionV relativeFrom="paragraph">
                  <wp:posOffset>1723390</wp:posOffset>
                </wp:positionV>
                <wp:extent cx="309245" cy="0"/>
                <wp:effectExtent l="0" t="76200" r="14605" b="9525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0C8B7E" id="Straight Arrow Connector 156" o:spid="_x0000_s1026" type="#_x0000_t32" style="position:absolute;margin-left:51pt;margin-top:135.7pt;width:24.35pt;height:0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5C2B49F" wp14:editId="49982EE6">
                <wp:simplePos x="0" y="0"/>
                <wp:positionH relativeFrom="column">
                  <wp:posOffset>767301</wp:posOffset>
                </wp:positionH>
                <wp:positionV relativeFrom="paragraph">
                  <wp:posOffset>1230878</wp:posOffset>
                </wp:positionV>
                <wp:extent cx="1049572" cy="771277"/>
                <wp:effectExtent l="0" t="0" r="17780" b="1016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7712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69ECD" id="Rectangle 149" o:spid="_x0000_s1026" style="position:absolute;margin-left:60.4pt;margin-top:96.9pt;width:82.65pt;height:60.7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" filled="f" strokecolor="red">
                <v:stroke dashstyle="dash"/>
              </v:rect>
            </w:pict>
          </mc:Fallback>
        </mc:AlternateContent>
      </w:r>
      <w:r w:rsidR="007E45FC">
        <w:rPr>
          <w:noProof/>
        </w:rPr>
        <w:drawing>
          <wp:inline distT="0" distB="0" distL="0" distR="0" wp14:anchorId="6E4C0033" wp14:editId="74B08BC7">
            <wp:extent cx="4842344" cy="2564459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r="688" b="6462"/>
                    <a:stretch/>
                  </pic:blipFill>
                  <pic:spPr bwMode="auto">
                    <a:xfrm>
                      <a:off x="0" y="0"/>
                      <a:ext cx="4845556" cy="2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032" w:rsidRPr="007D1981" w:rsidRDefault="00BD4032" w:rsidP="00BD4032">
      <w:pPr>
        <w:ind w:firstLine="720"/>
        <w:rPr>
          <w:b/>
          <w:bCs/>
        </w:rPr>
      </w:pPr>
      <w:r w:rsidRPr="007D1981">
        <w:rPr>
          <w:b/>
          <w:bCs/>
        </w:rPr>
        <w:t>4. Scan SAB Label.</w:t>
      </w:r>
    </w:p>
    <w:p w:rsidR="00BD4032" w:rsidRDefault="00BD4032" w:rsidP="00BD4032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43918E4" wp14:editId="1D7C9B2D">
                <wp:simplePos x="0" y="0"/>
                <wp:positionH relativeFrom="column">
                  <wp:posOffset>1800253</wp:posOffset>
                </wp:positionH>
                <wp:positionV relativeFrom="paragraph">
                  <wp:posOffset>5549</wp:posOffset>
                </wp:positionV>
                <wp:extent cx="2393342" cy="1860605"/>
                <wp:effectExtent l="0" t="0" r="0" b="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342" cy="1860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4032" w:rsidRDefault="00BD4032" w:rsidP="00BD403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34489E" wp14:editId="06D281D6">
                                  <wp:extent cx="1832436" cy="1407381"/>
                                  <wp:effectExtent l="190500" t="190500" r="187325" b="193040"/>
                                  <wp:docPr id="186" name="Picture 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" name="Picture 12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9" cstate="print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0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brightnessContrast brigh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36895" cy="14108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algn="tl" rotWithShape="0">
                                              <a:srgbClr val="000000">
                                                <a:alpha val="7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3918E4" id="Rectangle 188" o:spid="_x0000_s1041" style="position:absolute;margin-left:141.75pt;margin-top:.45pt;width:188.45pt;height:146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" filled="f" stroked="f" strokeweight="1pt">
                <v:textbox>
                  <w:txbxContent>
                    <w:p w:rsidR="00BD4032" w:rsidRDefault="00BD4032" w:rsidP="00BD403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34489E" wp14:editId="06D281D6">
                            <wp:extent cx="1832436" cy="1407381"/>
                            <wp:effectExtent l="190500" t="190500" r="187325" b="193040"/>
                            <wp:docPr id="186" name="Picture 1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" name="Picture 12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" cstate="print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0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brightnessContrast brigh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36895" cy="14108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190500" algn="tl" rotWithShape="0">
                                        <a:srgbClr val="000000">
                                          <a:alpha val="7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/>
          <w:cs/>
        </w:rPr>
        <w:t xml:space="preserve">ยิงสแกนที่ </w:t>
      </w:r>
      <w:r>
        <w:t xml:space="preserve">SAB </w:t>
      </w:r>
      <w:r>
        <w:rPr>
          <w:rFonts w:hint="cs"/>
          <w:cs/>
        </w:rPr>
        <w:t xml:space="preserve">ลาเบล </w:t>
      </w:r>
      <w:r w:rsidR="00C32125">
        <w:rPr>
          <w:rFonts w:hint="cs"/>
          <w:cs/>
        </w:rPr>
        <w:t xml:space="preserve">เพื่อเทียบความถูกต้องกับ </w:t>
      </w:r>
      <w:r w:rsidR="00C32125">
        <w:t xml:space="preserve">Master Label </w:t>
      </w:r>
      <w:r w:rsidR="00C32125">
        <w:rPr>
          <w:rFonts w:hint="cs"/>
          <w:cs/>
        </w:rPr>
        <w:t xml:space="preserve">และ </w:t>
      </w:r>
      <w:r w:rsidR="00C32125">
        <w:t xml:space="preserve">Nissan Label </w:t>
      </w:r>
      <w:r>
        <w:rPr>
          <w:rFonts w:hint="cs"/>
          <w:cs/>
        </w:rPr>
        <w:t>ดังรูป</w:t>
      </w:r>
    </w:p>
    <w:p w:rsidR="00B52CE2" w:rsidRPr="00B52CE2" w:rsidRDefault="00703239" w:rsidP="00703239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FB3784E" wp14:editId="431B155D">
                <wp:simplePos x="0" y="0"/>
                <wp:positionH relativeFrom="column">
                  <wp:posOffset>1681700</wp:posOffset>
                </wp:positionH>
                <wp:positionV relativeFrom="paragraph">
                  <wp:posOffset>801536</wp:posOffset>
                </wp:positionV>
                <wp:extent cx="891181" cy="1113182"/>
                <wp:effectExtent l="38100" t="0" r="23495" b="48895"/>
                <wp:wrapNone/>
                <wp:docPr id="191" name="Straight Arrow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1181" cy="11131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A1BF" id="Straight Arrow Connector 191" o:spid="_x0000_s1026" type="#_x0000_t32" style="position:absolute;margin-left:132.4pt;margin-top:63.1pt;width:70.15pt;height:87.65pt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46B323F" wp14:editId="7F738AAD">
                <wp:simplePos x="0" y="0"/>
                <wp:positionH relativeFrom="column">
                  <wp:posOffset>2222390</wp:posOffset>
                </wp:positionH>
                <wp:positionV relativeFrom="paragraph">
                  <wp:posOffset>419874</wp:posOffset>
                </wp:positionV>
                <wp:extent cx="1192695" cy="341906"/>
                <wp:effectExtent l="0" t="0" r="26670" b="2032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34190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65239" id="Rectangle 190" o:spid="_x0000_s1026" style="position:absolute;margin-left:175pt;margin-top:33.05pt;width:93.9pt;height:26.9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" filled="f" strokecolor="red">
                <v:stroke dashstyle="dash"/>
              </v:rect>
            </w:pict>
          </mc:Fallback>
        </mc:AlternateContent>
      </w:r>
      <w:r w:rsidR="00BD403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0909D48" wp14:editId="76EEB5FC">
                <wp:simplePos x="0" y="0"/>
                <wp:positionH relativeFrom="column">
                  <wp:posOffset>791155</wp:posOffset>
                </wp:positionH>
                <wp:positionV relativeFrom="paragraph">
                  <wp:posOffset>1946523</wp:posOffset>
                </wp:positionV>
                <wp:extent cx="1049572" cy="485030"/>
                <wp:effectExtent l="0" t="0" r="17780" b="10795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850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4CE1C" id="Rectangle 189" o:spid="_x0000_s1026" style="position:absolute;margin-left:62.3pt;margin-top:153.25pt;width:82.65pt;height:38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" filled="f" strokecolor="red">
                <v:stroke dashstyle="dash"/>
              </v:rect>
            </w:pict>
          </mc:Fallback>
        </mc:AlternateContent>
      </w:r>
      <w:r w:rsidR="00BD4032">
        <w:rPr>
          <w:noProof/>
        </w:rPr>
        <w:drawing>
          <wp:inline distT="0" distB="0" distL="0" distR="0" wp14:anchorId="72D0FD32" wp14:editId="568E65DE">
            <wp:extent cx="4842344" cy="2564459"/>
            <wp:effectExtent l="0" t="0" r="0" b="762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r="688" b="6462"/>
                    <a:stretch/>
                  </pic:blipFill>
                  <pic:spPr bwMode="auto">
                    <a:xfrm>
                      <a:off x="0" y="0"/>
                      <a:ext cx="4845556" cy="2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9A2" w:rsidRPr="00C32125" w:rsidRDefault="00DA49A2" w:rsidP="00DA49A2">
      <w:pPr>
        <w:ind w:firstLine="720"/>
        <w:rPr>
          <w:color w:val="0070C0"/>
        </w:rPr>
      </w:pPr>
      <w:r w:rsidRPr="00C32125">
        <w:rPr>
          <w:rFonts w:hint="cs"/>
          <w:color w:val="0070C0"/>
          <w:cs/>
        </w:rPr>
        <w:lastRenderedPageBreak/>
        <w:t xml:space="preserve">กรณีที่ยิงสแกนที่ </w:t>
      </w:r>
      <w:r w:rsidRPr="00C32125">
        <w:rPr>
          <w:color w:val="0070C0"/>
        </w:rPr>
        <w:t xml:space="preserve">SAB LABEL </w:t>
      </w:r>
      <w:r w:rsidRPr="00C32125">
        <w:rPr>
          <w:rFonts w:hint="cs"/>
          <w:color w:val="0070C0"/>
          <w:cs/>
        </w:rPr>
        <w:t xml:space="preserve">แล้วข้อมูล </w:t>
      </w:r>
      <w:r w:rsidRPr="00C32125">
        <w:rPr>
          <w:color w:val="0070C0"/>
        </w:rPr>
        <w:t xml:space="preserve">Part No. </w:t>
      </w:r>
      <w:r w:rsidRPr="00C32125">
        <w:rPr>
          <w:rFonts w:hint="cs"/>
          <w:color w:val="0070C0"/>
          <w:cs/>
        </w:rPr>
        <w:t xml:space="preserve">ถูกต้องตรงกัน ให้ทำตามขั้นตอนที่ </w:t>
      </w:r>
      <w:r w:rsidRPr="00C32125">
        <w:rPr>
          <w:color w:val="0070C0"/>
        </w:rPr>
        <w:t xml:space="preserve">5 </w:t>
      </w:r>
      <w:r w:rsidRPr="00C32125">
        <w:rPr>
          <w:rFonts w:hint="cs"/>
          <w:color w:val="0070C0"/>
          <w:cs/>
        </w:rPr>
        <w:t>ต่อ</w:t>
      </w:r>
      <w:r w:rsidR="00C32125">
        <w:rPr>
          <w:rFonts w:hint="cs"/>
          <w:color w:val="0070C0"/>
          <w:cs/>
        </w:rPr>
        <w:t>ไป</w:t>
      </w:r>
      <w:r w:rsidRPr="00C32125">
        <w:rPr>
          <w:rFonts w:hint="cs"/>
          <w:color w:val="0070C0"/>
          <w:cs/>
        </w:rPr>
        <w:t>ได้เลย</w:t>
      </w:r>
    </w:p>
    <w:p w:rsidR="00DA49A2" w:rsidRPr="00C32125" w:rsidRDefault="00DA49A2" w:rsidP="00DA49A2">
      <w:pPr>
        <w:ind w:firstLine="720"/>
        <w:rPr>
          <w:color w:val="FF0000"/>
        </w:rPr>
      </w:pPr>
      <w:r w:rsidRPr="00C32125">
        <w:rPr>
          <w:rFonts w:hint="cs"/>
          <w:color w:val="FF0000"/>
          <w:cs/>
        </w:rPr>
        <w:t xml:space="preserve">กรณีที่ยิงสแกนที่ </w:t>
      </w:r>
      <w:r w:rsidRPr="00C32125">
        <w:rPr>
          <w:color w:val="FF0000"/>
        </w:rPr>
        <w:t xml:space="preserve">SAB LABEL </w:t>
      </w:r>
      <w:r w:rsidRPr="00C32125">
        <w:rPr>
          <w:rFonts w:hint="cs"/>
          <w:color w:val="FF0000"/>
          <w:cs/>
        </w:rPr>
        <w:t>แล้วข้อมูล</w:t>
      </w:r>
      <w:r w:rsidRPr="00C32125">
        <w:rPr>
          <w:color w:val="FF0000"/>
        </w:rPr>
        <w:t xml:space="preserve"> Part No. </w:t>
      </w:r>
      <w:r w:rsidRPr="00C32125">
        <w:rPr>
          <w:rFonts w:hint="cs"/>
          <w:color w:val="FF0000"/>
          <w:cs/>
        </w:rPr>
        <w:t>ไม่ถูกต้อง ระบบ จะล็อค ทันที</w:t>
      </w:r>
    </w:p>
    <w:p w:rsidR="00137C0F" w:rsidRDefault="00C32125" w:rsidP="00DA49A2">
      <w:r>
        <w:rPr>
          <w:rFonts w:hint="cs"/>
          <w:cs/>
        </w:rPr>
        <w:t>จากนั้น ให้</w:t>
      </w:r>
      <w:r w:rsidR="00DA49A2">
        <w:rPr>
          <w:rFonts w:hint="cs"/>
          <w:cs/>
        </w:rPr>
        <w:t>แจ้งหัวหน้างานทันที</w:t>
      </w:r>
      <w:r w:rsidR="00137C0F">
        <w:rPr>
          <w:rFonts w:hint="cs"/>
          <w:cs/>
        </w:rPr>
        <w:t xml:space="preserve">เพื่อเข้ามาวิเคราะห์ปัญหาและแก้ไขต่อไป </w:t>
      </w:r>
    </w:p>
    <w:p w:rsidR="00DA49A2" w:rsidRDefault="00137C0F" w:rsidP="00DA49A2">
      <w:pPr>
        <w:rPr>
          <w:rFonts w:hint="cs"/>
          <w:color w:val="FF0000"/>
        </w:rPr>
      </w:pPr>
      <w:r w:rsidRPr="00C32125">
        <w:rPr>
          <w:rFonts w:hint="cs"/>
          <w:color w:val="FF0000"/>
          <w:cs/>
        </w:rPr>
        <w:t>กรณี ยิงสแกน</w:t>
      </w:r>
      <w:r w:rsidRPr="00C32125">
        <w:rPr>
          <w:color w:val="FF0000"/>
        </w:rPr>
        <w:t xml:space="preserve"> SAB Label </w:t>
      </w:r>
      <w:r w:rsidRPr="00C32125">
        <w:rPr>
          <w:rFonts w:hint="cs"/>
          <w:color w:val="FF0000"/>
          <w:cs/>
        </w:rPr>
        <w:t xml:space="preserve">แล้วระบบล็อค </w:t>
      </w:r>
      <w:r w:rsidR="00C32125">
        <w:rPr>
          <w:rFonts w:hint="cs"/>
          <w:color w:val="FF0000"/>
          <w:cs/>
        </w:rPr>
        <w:t xml:space="preserve">ให้ปฏิบัติ ดังนี้ </w:t>
      </w:r>
    </w:p>
    <w:p w:rsidR="00C32125" w:rsidRPr="002B0BA5" w:rsidRDefault="002B0BA5" w:rsidP="00C32125">
      <w:pPr>
        <w:pStyle w:val="ListParagraph"/>
        <w:numPr>
          <w:ilvl w:val="0"/>
          <w:numId w:val="7"/>
        </w:numPr>
        <w:rPr>
          <w:color w:val="FF0000"/>
          <w:szCs w:val="32"/>
        </w:rPr>
      </w:pPr>
      <w:r w:rsidRPr="002B0BA5">
        <w:rPr>
          <w:rFonts w:hint="cs"/>
          <w:color w:val="FF0000"/>
          <w:szCs w:val="32"/>
          <w:cs/>
        </w:rPr>
        <w:t xml:space="preserve">ระบบล็อค จะแสดงป๊อปอับ ขึ้นมาว่า </w:t>
      </w:r>
      <w:r w:rsidRPr="002B0BA5">
        <w:rPr>
          <w:color w:val="FF0000"/>
          <w:szCs w:val="32"/>
        </w:rPr>
        <w:t>Wrong part No.</w:t>
      </w:r>
      <w:r>
        <w:rPr>
          <w:color w:val="FF0000"/>
          <w:szCs w:val="32"/>
        </w:rPr>
        <w:t xml:space="preserve"> </w:t>
      </w:r>
      <w:r>
        <w:rPr>
          <w:rFonts w:hint="cs"/>
          <w:color w:val="FF0000"/>
          <w:szCs w:val="32"/>
          <w:cs/>
        </w:rPr>
        <w:t>จากนั้น</w:t>
      </w:r>
      <w:r w:rsidR="00CE0FCF">
        <w:rPr>
          <w:rFonts w:hint="cs"/>
          <w:color w:val="FF0000"/>
          <w:szCs w:val="32"/>
          <w:cs/>
        </w:rPr>
        <w:t xml:space="preserve">ให้กดปุ่ม </w:t>
      </w:r>
      <w:r w:rsidR="00CE0FCF">
        <w:rPr>
          <w:color w:val="FF0000"/>
          <w:szCs w:val="32"/>
        </w:rPr>
        <w:t xml:space="preserve">OK </w:t>
      </w:r>
      <w:r w:rsidR="00CE0FCF">
        <w:rPr>
          <w:rFonts w:hint="cs"/>
          <w:color w:val="FF0000"/>
          <w:szCs w:val="32"/>
          <w:cs/>
        </w:rPr>
        <w:t>แล้ว</w:t>
      </w:r>
      <w:r>
        <w:rPr>
          <w:rFonts w:hint="cs"/>
          <w:color w:val="FF0000"/>
          <w:szCs w:val="32"/>
          <w:cs/>
        </w:rPr>
        <w:t xml:space="preserve">ให้แจ้งหัวหน้างานมาตรวจสอบปัญหาโดยทันที </w:t>
      </w:r>
    </w:p>
    <w:p w:rsidR="002B0BA5" w:rsidRDefault="00080AF3" w:rsidP="002B0BA5">
      <w:pPr>
        <w:rPr>
          <w:color w:val="FF0000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3DB0895" wp14:editId="14E52688">
                <wp:simplePos x="0" y="0"/>
                <wp:positionH relativeFrom="column">
                  <wp:posOffset>4210050</wp:posOffset>
                </wp:positionH>
                <wp:positionV relativeFrom="paragraph">
                  <wp:posOffset>333375</wp:posOffset>
                </wp:positionV>
                <wp:extent cx="400050" cy="276225"/>
                <wp:effectExtent l="38100" t="0" r="19050" b="476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8D351" id="Straight Arrow Connector 20" o:spid="_x0000_s1026" type="#_x0000_t32" style="position:absolute;margin-left:331.5pt;margin-top:26.25pt;width:31.5pt;height:21.75pt;flip:x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0EBA06D" wp14:editId="4A766DB5">
                <wp:simplePos x="0" y="0"/>
                <wp:positionH relativeFrom="column">
                  <wp:posOffset>3895725</wp:posOffset>
                </wp:positionH>
                <wp:positionV relativeFrom="paragraph">
                  <wp:posOffset>685800</wp:posOffset>
                </wp:positionV>
                <wp:extent cx="428625" cy="304800"/>
                <wp:effectExtent l="0" t="0" r="28575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5569A" id="Rectangle 19" o:spid="_x0000_s1026" style="position:absolute;margin-left:306.75pt;margin-top:54pt;width:33.75pt;height:24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" filled="f" strokecolor="red">
                <v:stroke dashstyle="dash"/>
              </v:rect>
            </w:pict>
          </mc:Fallback>
        </mc:AlternateContent>
      </w:r>
      <w:r w:rsidR="002B0BA5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87FEB4D" wp14:editId="1E72C7D6">
                <wp:simplePos x="0" y="0"/>
                <wp:positionH relativeFrom="column">
                  <wp:posOffset>1285875</wp:posOffset>
                </wp:positionH>
                <wp:positionV relativeFrom="paragraph">
                  <wp:posOffset>9525</wp:posOffset>
                </wp:positionV>
                <wp:extent cx="400050" cy="276225"/>
                <wp:effectExtent l="38100" t="0" r="19050" b="4762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34390" id="Straight Arrow Connector 17" o:spid="_x0000_s1026" type="#_x0000_t32" style="position:absolute;margin-left:101.25pt;margin-top:.75pt;width:31.5pt;height:21.75pt;flip:x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="002B0BA5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DD1D4D1" wp14:editId="65DE2892">
                <wp:simplePos x="0" y="0"/>
                <wp:positionH relativeFrom="column">
                  <wp:posOffset>533400</wp:posOffset>
                </wp:positionH>
                <wp:positionV relativeFrom="paragraph">
                  <wp:posOffset>210185</wp:posOffset>
                </wp:positionV>
                <wp:extent cx="695325" cy="257175"/>
                <wp:effectExtent l="0" t="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C76B" id="Rectangle 10" o:spid="_x0000_s1026" style="position:absolute;margin-left:42pt;margin-top:16.55pt;width:54.75pt;height:20.2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" filled="f" strokecolor="red">
                <v:stroke dashstyle="dash"/>
              </v:rect>
            </w:pict>
          </mc:Fallback>
        </mc:AlternateContent>
      </w:r>
      <w:r w:rsidR="002B0BA5" w:rsidRPr="002B0BA5">
        <w:rPr>
          <w:noProof/>
          <w:color w:val="FF0000"/>
          <w:sz w:val="24"/>
          <w:cs/>
        </w:rPr>
        <w:drawing>
          <wp:inline distT="0" distB="0" distL="0" distR="0">
            <wp:extent cx="4819650" cy="2343150"/>
            <wp:effectExtent l="0" t="0" r="0" b="0"/>
            <wp:docPr id="4" name="Picture 4" descr="C:\Users\notebook\Desktop\manual\411\S__11993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ebook\Desktop\manual\411\S__119931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9" t="1686" r="686" b="39059"/>
                    <a:stretch/>
                  </pic:blipFill>
                  <pic:spPr bwMode="auto">
                    <a:xfrm>
                      <a:off x="0" y="0"/>
                      <a:ext cx="4820938" cy="2343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AF3" w:rsidRPr="00080AF3" w:rsidRDefault="00080AF3" w:rsidP="003863FA">
      <w:pPr>
        <w:ind w:firstLine="360"/>
      </w:pPr>
      <w:r w:rsidRPr="00080AF3">
        <w:rPr>
          <w:rFonts w:hint="cs"/>
          <w:cs/>
        </w:rPr>
        <w:t xml:space="preserve">หลังจากนั้น </w:t>
      </w:r>
      <w:r w:rsidR="00CE0FCF" w:rsidRPr="00080AF3">
        <w:rPr>
          <w:rFonts w:hint="cs"/>
          <w:cs/>
        </w:rPr>
        <w:t>หัวหน้างานทำการปลดล็อคปัญหาที่เกิดขึ้น สำหรับ</w:t>
      </w:r>
      <w:r w:rsidR="003863FA">
        <w:rPr>
          <w:rFonts w:hint="cs"/>
          <w:cs/>
        </w:rPr>
        <w:t>ร</w:t>
      </w:r>
      <w:r w:rsidR="00CE0FCF" w:rsidRPr="00080AF3">
        <w:rPr>
          <w:rFonts w:hint="cs"/>
          <w:cs/>
        </w:rPr>
        <w:t>หัสปลดล็อคจะมีตั้งแต่</w:t>
      </w:r>
      <w:r w:rsidR="00CE0FCF" w:rsidRPr="00080AF3">
        <w:t xml:space="preserve">Supervisor </w:t>
      </w:r>
      <w:r w:rsidR="00CE0FCF" w:rsidRPr="00080AF3">
        <w:rPr>
          <w:rFonts w:hint="cs"/>
          <w:cs/>
        </w:rPr>
        <w:t>ขึ้นไป</w:t>
      </w:r>
      <w:r w:rsidRPr="00080AF3">
        <w:rPr>
          <w:rFonts w:hint="cs"/>
          <w:cs/>
        </w:rPr>
        <w:t xml:space="preserve"> เท่านั้น โดยมีวิธีปลดล็อค ดังนี้   </w:t>
      </w:r>
    </w:p>
    <w:p w:rsidR="00080AF3" w:rsidRPr="00080AF3" w:rsidRDefault="00080AF3" w:rsidP="00080AF3">
      <w:pPr>
        <w:pStyle w:val="ListParagraph"/>
        <w:numPr>
          <w:ilvl w:val="0"/>
          <w:numId w:val="8"/>
        </w:numPr>
        <w:rPr>
          <w:szCs w:val="32"/>
        </w:rPr>
      </w:pPr>
      <w:r w:rsidRPr="00080AF3">
        <w:rPr>
          <w:rFonts w:hint="cs"/>
          <w:szCs w:val="32"/>
          <w:cs/>
        </w:rPr>
        <w:t xml:space="preserve">ใส่ </w:t>
      </w:r>
      <w:r w:rsidRPr="00080AF3">
        <w:rPr>
          <w:szCs w:val="32"/>
        </w:rPr>
        <w:t>User Name</w:t>
      </w:r>
    </w:p>
    <w:p w:rsidR="00080AF3" w:rsidRDefault="00080AF3" w:rsidP="00080AF3">
      <w:pPr>
        <w:pStyle w:val="ListParagraph"/>
        <w:numPr>
          <w:ilvl w:val="0"/>
          <w:numId w:val="8"/>
        </w:numPr>
        <w:rPr>
          <w:szCs w:val="32"/>
        </w:rPr>
      </w:pPr>
      <w:r>
        <w:rPr>
          <w:rFonts w:hint="cs"/>
          <w:szCs w:val="32"/>
          <w:cs/>
        </w:rPr>
        <w:t xml:space="preserve">ใส่ </w:t>
      </w:r>
      <w:r>
        <w:rPr>
          <w:szCs w:val="32"/>
        </w:rPr>
        <w:t>Password</w:t>
      </w:r>
    </w:p>
    <w:p w:rsidR="00080AF3" w:rsidRDefault="00080AF3" w:rsidP="00CE0FCF">
      <w:pPr>
        <w:pStyle w:val="ListParagraph"/>
        <w:numPr>
          <w:ilvl w:val="0"/>
          <w:numId w:val="8"/>
        </w:numPr>
        <w:rPr>
          <w:szCs w:val="32"/>
        </w:rPr>
      </w:pPr>
      <w:r>
        <w:rPr>
          <w:rFonts w:hint="cs"/>
          <w:szCs w:val="32"/>
          <w:cs/>
        </w:rPr>
        <w:t>เลือก</w:t>
      </w:r>
      <w:r w:rsidR="003863FA">
        <w:rPr>
          <w:rFonts w:hint="cs"/>
          <w:szCs w:val="32"/>
          <w:cs/>
        </w:rPr>
        <w:t>เหตุผลของ</w:t>
      </w:r>
      <w:r>
        <w:rPr>
          <w:rFonts w:hint="cs"/>
          <w:szCs w:val="32"/>
          <w:cs/>
        </w:rPr>
        <w:t>ปัญหาที่เกิดขึ้น</w:t>
      </w:r>
    </w:p>
    <w:p w:rsidR="00E82279" w:rsidRPr="00E82279" w:rsidRDefault="00E82279" w:rsidP="00CE0FCF">
      <w:pPr>
        <w:pStyle w:val="ListParagraph"/>
        <w:numPr>
          <w:ilvl w:val="0"/>
          <w:numId w:val="8"/>
        </w:numPr>
        <w:rPr>
          <w:rFonts w:hint="cs"/>
          <w:szCs w:val="32"/>
        </w:rPr>
      </w:pPr>
      <w:r>
        <w:rPr>
          <w:rFonts w:hint="cs"/>
          <w:szCs w:val="32"/>
          <w:cs/>
        </w:rPr>
        <w:t xml:space="preserve">กด </w:t>
      </w:r>
      <w:r>
        <w:rPr>
          <w:szCs w:val="32"/>
        </w:rPr>
        <w:t xml:space="preserve">Save </w:t>
      </w:r>
      <w:proofErr w:type="spellStart"/>
      <w:r w:rsidR="002941D6">
        <w:rPr>
          <w:szCs w:val="32"/>
        </w:rPr>
        <w:t>UnLock</w:t>
      </w:r>
      <w:proofErr w:type="spellEnd"/>
    </w:p>
    <w:p w:rsidR="002941D6" w:rsidRDefault="002941D6" w:rsidP="002941D6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D94B48B" wp14:editId="2CDF3135">
                <wp:simplePos x="0" y="0"/>
                <wp:positionH relativeFrom="column">
                  <wp:posOffset>2286000</wp:posOffset>
                </wp:positionH>
                <wp:positionV relativeFrom="paragraph">
                  <wp:posOffset>469265</wp:posOffset>
                </wp:positionV>
                <wp:extent cx="1133475" cy="45719"/>
                <wp:effectExtent l="0" t="76200" r="9525" b="5016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4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2EFD" id="Straight Arrow Connector 58" o:spid="_x0000_s1026" type="#_x0000_t32" style="position:absolute;margin-left:180pt;margin-top:36.95pt;width:89.25pt;height:3.6pt;flip:y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8335950" wp14:editId="14F62E01">
                <wp:simplePos x="0" y="0"/>
                <wp:positionH relativeFrom="page">
                  <wp:posOffset>3681730</wp:posOffset>
                </wp:positionH>
                <wp:positionV relativeFrom="paragraph">
                  <wp:posOffset>1096010</wp:posOffset>
                </wp:positionV>
                <wp:extent cx="389255" cy="309880"/>
                <wp:effectExtent l="0" t="0" r="0" b="0"/>
                <wp:wrapNone/>
                <wp:docPr id="48" name="Line Callout 2 (Border and Accent Bar)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1D6" w:rsidRPr="006354B2" w:rsidRDefault="002941D6" w:rsidP="002941D6">
                            <w:pP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35950" id="Line Callout 2 (Border and Accent Bar) 48" o:spid="_x0000_s1042" type="#_x0000_t51" style="position:absolute;margin-left:289.9pt;margin-top:86.3pt;width:30.65pt;height:24.4pt;flip:x;z-index:25188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" adj="-19346,20162" filled="f" stroked="f" strokeweight="1pt">
                <v:textbox>
                  <w:txbxContent>
                    <w:p w:rsidR="002941D6" w:rsidRPr="006354B2" w:rsidRDefault="002941D6" w:rsidP="002941D6">
                      <w:pP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34F8AF8" wp14:editId="5D93252F">
                <wp:simplePos x="0" y="0"/>
                <wp:positionH relativeFrom="column">
                  <wp:posOffset>2096770</wp:posOffset>
                </wp:positionH>
                <wp:positionV relativeFrom="paragraph">
                  <wp:posOffset>353060</wp:posOffset>
                </wp:positionV>
                <wp:extent cx="389255" cy="309880"/>
                <wp:effectExtent l="0" t="0" r="0" b="0"/>
                <wp:wrapNone/>
                <wp:docPr id="43" name="Line Callout 2 (Border and Accent Bar)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1D6" w:rsidRPr="006354B2" w:rsidRDefault="002941D6" w:rsidP="002941D6">
                            <w:pP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F8AF8" id="Line Callout 2 (Border and Accent Bar) 43" o:spid="_x0000_s1043" type="#_x0000_t51" style="position:absolute;margin-left:165.1pt;margin-top:27.8pt;width:30.65pt;height:24.4pt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" adj="-19346,20162" filled="f" stroked="f" strokeweight="1pt">
                <v:textbox>
                  <w:txbxContent>
                    <w:p w:rsidR="002941D6" w:rsidRPr="006354B2" w:rsidRDefault="002941D6" w:rsidP="002941D6">
                      <w:pP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10654C9" wp14:editId="1AEFA59F">
                <wp:simplePos x="0" y="0"/>
                <wp:positionH relativeFrom="column">
                  <wp:posOffset>220345</wp:posOffset>
                </wp:positionH>
                <wp:positionV relativeFrom="paragraph">
                  <wp:posOffset>848360</wp:posOffset>
                </wp:positionV>
                <wp:extent cx="389255" cy="309880"/>
                <wp:effectExtent l="0" t="0" r="0" b="0"/>
                <wp:wrapNone/>
                <wp:docPr id="37" name="Line Callout 2 (Border and Accent Bar)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1D6" w:rsidRPr="006354B2" w:rsidRDefault="002941D6" w:rsidP="002941D6">
                            <w:pP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54C9" id="Line Callout 2 (Border and Accent Bar) 37" o:spid="_x0000_s1044" type="#_x0000_t51" style="position:absolute;margin-left:17.35pt;margin-top:66.8pt;width:30.65pt;height:24.4pt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" adj="-19346,20162" filled="f" stroked="f" strokeweight="1pt">
                <v:textbox>
                  <w:txbxContent>
                    <w:p w:rsidR="002941D6" w:rsidRPr="006354B2" w:rsidRDefault="002941D6" w:rsidP="002941D6">
                      <w:pP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6B18F50" wp14:editId="14D3E601">
                <wp:simplePos x="0" y="0"/>
                <wp:positionH relativeFrom="column">
                  <wp:posOffset>229870</wp:posOffset>
                </wp:positionH>
                <wp:positionV relativeFrom="paragraph">
                  <wp:posOffset>457835</wp:posOffset>
                </wp:positionV>
                <wp:extent cx="389255" cy="309880"/>
                <wp:effectExtent l="0" t="0" r="0" b="0"/>
                <wp:wrapNone/>
                <wp:docPr id="23" name="Line Callout 2 (Border and Accent Bar)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1D6" w:rsidRPr="006354B2" w:rsidRDefault="002941D6" w:rsidP="002941D6">
                            <w:pP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18F50" id="Line Callout 2 (Border and Accent Bar) 23" o:spid="_x0000_s1045" type="#_x0000_t51" style="position:absolute;margin-left:18.1pt;margin-top:36.05pt;width:30.65pt;height:24.4pt;flip:x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" adj="-19346,20162" filled="f" stroked="f" strokeweight="1pt">
                <v:textbox>
                  <w:txbxContent>
                    <w:p w:rsidR="002941D6" w:rsidRPr="006354B2" w:rsidRDefault="002941D6" w:rsidP="002941D6">
                      <w:pP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80AF3" w:rsidRPr="00080AF3">
        <w:rPr>
          <w:noProof/>
          <w:color w:val="FF0000"/>
          <w:cs/>
        </w:rPr>
        <w:drawing>
          <wp:inline distT="0" distB="0" distL="0" distR="0" wp14:anchorId="202B643F" wp14:editId="3BB17AFC">
            <wp:extent cx="1552575" cy="1503852"/>
            <wp:effectExtent l="0" t="0" r="0" b="1270"/>
            <wp:docPr id="18" name="Picture 18" descr="C:\Users\notebook\Desktop\manual\411\S__11993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otebook\Desktop\manual\411\S__119931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64" t="21481" r="20338" b="39777"/>
                    <a:stretch/>
                  </pic:blipFill>
                  <pic:spPr bwMode="auto">
                    <a:xfrm>
                      <a:off x="0" y="0"/>
                      <a:ext cx="1563965" cy="151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2279">
        <w:rPr>
          <w:noProof/>
          <w:color w:val="FF0000"/>
        </w:rPr>
        <w:t xml:space="preserve">     </w:t>
      </w:r>
      <w:r w:rsidR="00E82279" w:rsidRPr="00E82279">
        <w:rPr>
          <w:noProof/>
          <w:color w:val="FF0000"/>
        </w:rPr>
        <w:drawing>
          <wp:inline distT="0" distB="0" distL="0" distR="0" wp14:anchorId="22C7F4EF" wp14:editId="6C0C3110">
            <wp:extent cx="1495425" cy="1494790"/>
            <wp:effectExtent l="0" t="0" r="9525" b="0"/>
            <wp:docPr id="21" name="Picture 21" descr="C:\Users\notebook\Desktop\manual\411\S__11993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otebook\Desktop\manual\411\S__119931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91" t="15541" r="22056" b="42226"/>
                    <a:stretch/>
                  </pic:blipFill>
                  <pic:spPr bwMode="auto">
                    <a:xfrm>
                      <a:off x="0" y="0"/>
                      <a:ext cx="1505835" cy="150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2279">
        <w:rPr>
          <w:noProof/>
          <w:color w:val="FF0000"/>
        </w:rPr>
        <w:t xml:space="preserve">   </w:t>
      </w:r>
      <w:r w:rsidR="00E82279" w:rsidRPr="00E82279">
        <w:rPr>
          <w:noProof/>
          <w:color w:val="FF0000"/>
        </w:rPr>
        <w:drawing>
          <wp:inline distT="0" distB="0" distL="0" distR="0">
            <wp:extent cx="1409445" cy="1493520"/>
            <wp:effectExtent l="0" t="0" r="635" b="0"/>
            <wp:docPr id="22" name="Picture 22" descr="C:\Users\notebook\Desktop\manual\411\S__11993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otebook\Desktop\manual\411\S__119931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8" t="5058" r="18022" b="17375"/>
                    <a:stretch/>
                  </pic:blipFill>
                  <pic:spPr bwMode="auto">
                    <a:xfrm>
                      <a:off x="0" y="0"/>
                      <a:ext cx="1437796" cy="152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756" w:rsidRDefault="00917A39" w:rsidP="00917A3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FD41201" wp14:editId="65C387BA">
                <wp:simplePos x="0" y="0"/>
                <wp:positionH relativeFrom="column">
                  <wp:posOffset>4500677</wp:posOffset>
                </wp:positionH>
                <wp:positionV relativeFrom="paragraph">
                  <wp:posOffset>1324331</wp:posOffset>
                </wp:positionV>
                <wp:extent cx="96647" cy="232435"/>
                <wp:effectExtent l="38100" t="0" r="36830" b="5334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647" cy="232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81025" id="Straight Arrow Connector 145" o:spid="_x0000_s1026" type="#_x0000_t32" style="position:absolute;margin-left:354.4pt;margin-top:104.3pt;width:7.6pt;height:18.3pt;flip:x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0749A5E" wp14:editId="4452F3F8">
                <wp:simplePos x="0" y="0"/>
                <wp:positionH relativeFrom="column">
                  <wp:posOffset>4435373</wp:posOffset>
                </wp:positionH>
                <wp:positionV relativeFrom="paragraph">
                  <wp:posOffset>591210</wp:posOffset>
                </wp:positionV>
                <wp:extent cx="96647" cy="232435"/>
                <wp:effectExtent l="38100" t="0" r="36830" b="5334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647" cy="232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E3C95" id="Straight Arrow Connector 144" o:spid="_x0000_s1026" type="#_x0000_t32" style="position:absolute;margin-left:349.25pt;margin-top:46.55pt;width:7.6pt;height:18.3pt;flip:x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8BAC407" wp14:editId="3FFF1D61">
                <wp:simplePos x="0" y="0"/>
                <wp:positionH relativeFrom="column">
                  <wp:posOffset>1180872</wp:posOffset>
                </wp:positionH>
                <wp:positionV relativeFrom="paragraph">
                  <wp:posOffset>1308304</wp:posOffset>
                </wp:positionV>
                <wp:extent cx="96647" cy="232435"/>
                <wp:effectExtent l="38100" t="0" r="36830" b="5334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647" cy="232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53A06" id="Straight Arrow Connector 142" o:spid="_x0000_s1026" type="#_x0000_t32" style="position:absolute;margin-left:93pt;margin-top:103pt;width:7.6pt;height:18.3pt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C4EF39F" wp14:editId="1BE4D56F">
                <wp:simplePos x="0" y="0"/>
                <wp:positionH relativeFrom="column">
                  <wp:posOffset>552297</wp:posOffset>
                </wp:positionH>
                <wp:positionV relativeFrom="paragraph">
                  <wp:posOffset>1389888</wp:posOffset>
                </wp:positionV>
                <wp:extent cx="96647" cy="232435"/>
                <wp:effectExtent l="38100" t="0" r="36830" b="5334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647" cy="232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A2D1" id="Straight Arrow Connector 141" o:spid="_x0000_s1026" type="#_x0000_t32" style="position:absolute;margin-left:43.5pt;margin-top:109.45pt;width:7.6pt;height:18.3pt;flip:x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9CB8B54" wp14:editId="40AD010A">
                <wp:simplePos x="0" y="0"/>
                <wp:positionH relativeFrom="column">
                  <wp:posOffset>4341038</wp:posOffset>
                </wp:positionH>
                <wp:positionV relativeFrom="paragraph">
                  <wp:posOffset>1616049</wp:posOffset>
                </wp:positionV>
                <wp:extent cx="241402" cy="124358"/>
                <wp:effectExtent l="0" t="0" r="25400" b="28575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2" cy="12435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29558" id="Rectangle 140" o:spid="_x0000_s1026" style="position:absolute;margin-left:341.8pt;margin-top:127.25pt;width:19pt;height:9.8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80DA936" wp14:editId="4F214885">
                <wp:simplePos x="0" y="0"/>
                <wp:positionH relativeFrom="column">
                  <wp:posOffset>4239159</wp:posOffset>
                </wp:positionH>
                <wp:positionV relativeFrom="paragraph">
                  <wp:posOffset>877825</wp:posOffset>
                </wp:positionV>
                <wp:extent cx="241402" cy="124358"/>
                <wp:effectExtent l="0" t="0" r="25400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2" cy="12435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A50DE" id="Rectangle 136" o:spid="_x0000_s1026" style="position:absolute;margin-left:333.8pt;margin-top:69.1pt;width:19pt;height:9.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AE7F03B" wp14:editId="3EF7E013">
                <wp:simplePos x="0" y="0"/>
                <wp:positionH relativeFrom="column">
                  <wp:posOffset>909651</wp:posOffset>
                </wp:positionH>
                <wp:positionV relativeFrom="paragraph">
                  <wp:posOffset>1481608</wp:posOffset>
                </wp:positionV>
                <wp:extent cx="389255" cy="309880"/>
                <wp:effectExtent l="0" t="0" r="0" b="0"/>
                <wp:wrapNone/>
                <wp:docPr id="134" name="Line Callout 2 (Border and Accent Bar)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63FA" w:rsidRPr="006354B2" w:rsidRDefault="003863FA" w:rsidP="003863F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7F03B" id="Line Callout 2 (Border and Accent Bar) 134" o:spid="_x0000_s1046" type="#_x0000_t51" style="position:absolute;margin-left:71.65pt;margin-top:116.65pt;width:30.65pt;height:24.4pt;flip:x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" adj="-19346,20162" filled="f" stroked="f" strokeweight="1pt">
                <v:textbox>
                  <w:txbxContent>
                    <w:p w:rsidR="003863FA" w:rsidRPr="006354B2" w:rsidRDefault="003863FA" w:rsidP="003863FA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65C0E2C" wp14:editId="54987C95">
                <wp:simplePos x="0" y="0"/>
                <wp:positionH relativeFrom="column">
                  <wp:posOffset>259105</wp:posOffset>
                </wp:positionH>
                <wp:positionV relativeFrom="paragraph">
                  <wp:posOffset>1528445</wp:posOffset>
                </wp:positionV>
                <wp:extent cx="389255" cy="309880"/>
                <wp:effectExtent l="0" t="0" r="0" b="0"/>
                <wp:wrapNone/>
                <wp:docPr id="129" name="Line Callout 2 (Border and Accent Bar)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255" cy="30988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343"/>
                            <a:gd name="adj6" fmla="val -89565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63FA" w:rsidRPr="006354B2" w:rsidRDefault="003863FA" w:rsidP="003863F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C0E2C" id="Line Callout 2 (Border and Accent Bar) 129" o:spid="_x0000_s1047" type="#_x0000_t51" style="position:absolute;margin-left:20.4pt;margin-top:120.35pt;width:30.65pt;height:24.4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" adj="-19346,20162" filled="f" stroked="f" strokeweight="1pt">
                <v:textbox>
                  <w:txbxContent>
                    <w:p w:rsidR="003863FA" w:rsidRPr="006354B2" w:rsidRDefault="003863FA" w:rsidP="003863FA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941D6">
        <w:rPr>
          <w:rFonts w:hint="cs"/>
          <w:cs/>
        </w:rPr>
        <w:t xml:space="preserve">จากนั้น </w:t>
      </w:r>
      <w:r w:rsidR="003863FA">
        <w:rPr>
          <w:rFonts w:hint="cs"/>
          <w:cs/>
        </w:rPr>
        <w:t>ระบบจะปลดล็อค และ</w:t>
      </w:r>
      <w:r w:rsidR="002941D6">
        <w:rPr>
          <w:rFonts w:hint="cs"/>
          <w:cs/>
        </w:rPr>
        <w:t xml:space="preserve">ระบบจะให้ถ่ายรูป </w:t>
      </w:r>
      <w:r w:rsidR="002941D6">
        <w:t xml:space="preserve">2 </w:t>
      </w:r>
      <w:r w:rsidR="002941D6">
        <w:rPr>
          <w:rFonts w:hint="cs"/>
          <w:cs/>
        </w:rPr>
        <w:t>รูป เพื่อบันทึก</w:t>
      </w:r>
      <w:r>
        <w:rPr>
          <w:rFonts w:hint="cs"/>
          <w:cs/>
        </w:rPr>
        <w:t>ความผิดพลาดที่เกิดขึ้น</w:t>
      </w:r>
    </w:p>
    <w:p w:rsidR="003863FA" w:rsidRDefault="00917A39" w:rsidP="00917A39">
      <w:pPr>
        <w:rPr>
          <w:rFonts w:hint="cs"/>
        </w:rPr>
      </w:pPr>
      <w:r w:rsidRPr="003863FA">
        <w:rPr>
          <w:noProof/>
          <w:cs/>
        </w:rPr>
        <w:drawing>
          <wp:inline distT="0" distB="0" distL="0" distR="0" wp14:anchorId="78F04EB8" wp14:editId="3608ECF1">
            <wp:extent cx="1371647" cy="2022605"/>
            <wp:effectExtent l="188912" t="192088" r="188913" b="188912"/>
            <wp:docPr id="128" name="Picture 128" descr="C:\Users\notebook\Desktop\manual\411\10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otebook\Desktop\manual\411\101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4" t="3951" r="4097" b="3537"/>
                    <a:stretch/>
                  </pic:blipFill>
                  <pic:spPr bwMode="auto">
                    <a:xfrm rot="16200000">
                      <a:off x="0" y="0"/>
                      <a:ext cx="1373978" cy="20260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             </w:t>
      </w:r>
      <w:r w:rsidRPr="003863FA">
        <w:rPr>
          <w:noProof/>
          <w:color w:val="FF0000"/>
          <w:cs/>
        </w:rPr>
        <w:drawing>
          <wp:inline distT="0" distB="0" distL="0" distR="0" wp14:anchorId="3769E0BF" wp14:editId="73DFDD1F">
            <wp:extent cx="1360305" cy="1930552"/>
            <wp:effectExtent l="191135" t="189865" r="183515" b="183515"/>
            <wp:docPr id="135" name="Picture 135" descr="C:\Users\notebook\Desktop\manual\411\10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otebook\Desktop\manual\411\101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2" t="3475" r="5719" b="832"/>
                    <a:stretch/>
                  </pic:blipFill>
                  <pic:spPr bwMode="auto">
                    <a:xfrm rot="16200000">
                      <a:off x="0" y="0"/>
                      <a:ext cx="1370352" cy="19448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1D6" w:rsidRDefault="00917A39" w:rsidP="00917A39">
      <w:pPr>
        <w:rPr>
          <w:rFonts w:hint="cs"/>
        </w:rPr>
      </w:pPr>
      <w:r>
        <w:rPr>
          <w:rFonts w:hint="cs"/>
          <w:cs/>
        </w:rPr>
        <w:t xml:space="preserve">      </w:t>
      </w:r>
      <w:r w:rsidR="002941D6">
        <w:rPr>
          <w:rFonts w:hint="cs"/>
          <w:cs/>
        </w:rPr>
        <w:t xml:space="preserve">รูปที่ </w:t>
      </w:r>
      <w:r w:rsidR="002941D6">
        <w:t xml:space="preserve">1 </w:t>
      </w:r>
      <w:r w:rsidR="00B24ABC">
        <w:rPr>
          <w:rFonts w:hint="cs"/>
          <w:cs/>
        </w:rPr>
        <w:t>ให้ถ่ายลาเบลในส่วนที่ปั</w:t>
      </w:r>
      <w:r w:rsidR="002941D6">
        <w:rPr>
          <w:rFonts w:hint="cs"/>
          <w:cs/>
        </w:rPr>
        <w:t xml:space="preserve">ญหา </w:t>
      </w:r>
      <w:r w:rsidR="003863FA">
        <w:rPr>
          <w:cs/>
        </w:rPr>
        <w:tab/>
      </w:r>
      <w:r w:rsidR="003863FA">
        <w:rPr>
          <w:cs/>
        </w:rPr>
        <w:tab/>
      </w:r>
      <w:r>
        <w:rPr>
          <w:cs/>
        </w:rPr>
        <w:tab/>
      </w:r>
      <w:r w:rsidR="002941D6">
        <w:rPr>
          <w:rFonts w:hint="cs"/>
          <w:cs/>
        </w:rPr>
        <w:t>รูปที่</w:t>
      </w:r>
      <w:r w:rsidR="002941D6">
        <w:t xml:space="preserve"> 2 </w:t>
      </w:r>
      <w:r w:rsidR="002941D6">
        <w:rPr>
          <w:rFonts w:hint="cs"/>
          <w:cs/>
        </w:rPr>
        <w:t xml:space="preserve">ให้ถ่ายชิ้นงานที่มีปัญหา </w:t>
      </w:r>
    </w:p>
    <w:p w:rsidR="00990610" w:rsidRDefault="002941D6" w:rsidP="00917A39">
      <w:r>
        <w:rPr>
          <w:cs/>
        </w:rPr>
        <w:tab/>
      </w:r>
      <w:r w:rsidR="00B24ABC">
        <w:rPr>
          <w:rFonts w:hint="cs"/>
          <w:cs/>
        </w:rPr>
        <w:t xml:space="preserve">จากนั้น ให้กด ที่ ไอคอน </w:t>
      </w:r>
      <w:r w:rsidR="00B24ABC">
        <w:t xml:space="preserve">issue No. </w:t>
      </w:r>
      <w:r w:rsidR="003863FA">
        <w:rPr>
          <w:rFonts w:hint="cs"/>
          <w:cs/>
        </w:rPr>
        <w:t>สีแดง</w:t>
      </w:r>
      <w:r w:rsidR="00B24ABC">
        <w:rPr>
          <w:rFonts w:hint="cs"/>
          <w:cs/>
        </w:rPr>
        <w:t xml:space="preserve"> ใต้รูป </w:t>
      </w:r>
      <w:r w:rsidR="00B24ABC">
        <w:t xml:space="preserve">Q-Point </w:t>
      </w:r>
      <w:r w:rsidR="00B24ABC">
        <w:rPr>
          <w:rFonts w:hint="cs"/>
          <w:cs/>
        </w:rPr>
        <w:t xml:space="preserve">เพื่อให้ ไอคอน </w:t>
      </w:r>
      <w:r w:rsidR="00B24ABC">
        <w:t>Next Packing</w:t>
      </w:r>
      <w:r w:rsidR="00917A39">
        <w:rPr>
          <w:rFonts w:hint="cs"/>
          <w:cs/>
        </w:rPr>
        <w:t>แสดง</w:t>
      </w:r>
      <w:r w:rsidR="00B24ABC">
        <w:rPr>
          <w:rFonts w:hint="cs"/>
          <w:cs/>
        </w:rPr>
        <w:t>ขึ้นมา</w:t>
      </w:r>
      <w:r w:rsidR="00917A39">
        <w:rPr>
          <w:rFonts w:hint="cs"/>
          <w:cs/>
        </w:rPr>
        <w:t xml:space="preserve"> และทำการกด ที่ </w:t>
      </w:r>
      <w:r w:rsidR="00917A39">
        <w:t>Next packing</w:t>
      </w:r>
      <w:r w:rsidR="00917A39">
        <w:rPr>
          <w:rFonts w:hint="cs"/>
          <w:cs/>
        </w:rPr>
        <w:t xml:space="preserve"> ระบบก็จะปลดล็อคให้ทำงานต่อไปได้</w:t>
      </w:r>
    </w:p>
    <w:p w:rsidR="00503DBD" w:rsidRPr="00917A39" w:rsidRDefault="00503DBD" w:rsidP="00917A39"/>
    <w:p w:rsidR="00DA49A2" w:rsidRPr="007D1981" w:rsidRDefault="00503DBD" w:rsidP="00503DBD">
      <w:pPr>
        <w:pStyle w:val="ListParagraph"/>
        <w:numPr>
          <w:ilvl w:val="0"/>
          <w:numId w:val="8"/>
        </w:numPr>
        <w:rPr>
          <w:b/>
          <w:bCs/>
          <w:color w:val="222A35" w:themeColor="text2" w:themeShade="80"/>
          <w:szCs w:val="32"/>
          <w:u w:val="single"/>
        </w:rPr>
      </w:pPr>
      <w:r w:rsidRPr="007D1981">
        <w:rPr>
          <w:b/>
          <w:bCs/>
          <w:color w:val="222A35" w:themeColor="text2" w:themeShade="80"/>
          <w:szCs w:val="32"/>
        </w:rPr>
        <w:t>Take Picture: Before Pack</w:t>
      </w:r>
      <w:r w:rsidRPr="007D1981">
        <w:rPr>
          <w:b/>
          <w:bCs/>
          <w:color w:val="222A35" w:themeColor="text2" w:themeShade="80"/>
          <w:szCs w:val="32"/>
        </w:rPr>
        <w:t xml:space="preserve"> </w:t>
      </w:r>
      <w:r w:rsidR="00990610" w:rsidRPr="007D1981">
        <w:rPr>
          <w:rFonts w:hint="cs"/>
          <w:b/>
          <w:bCs/>
          <w:szCs w:val="32"/>
          <w:cs/>
        </w:rPr>
        <w:t>ถ่ายรูปก่อนแพ็ค</w:t>
      </w:r>
    </w:p>
    <w:p w:rsidR="00990610" w:rsidRDefault="00990610" w:rsidP="00FD4756">
      <w:pPr>
        <w:ind w:firstLine="360"/>
      </w:pPr>
      <w:r>
        <w:rPr>
          <w:rFonts w:hint="cs"/>
          <w:cs/>
        </w:rPr>
        <w:t xml:space="preserve">หลังจากที่สแกน </w:t>
      </w:r>
      <w:r>
        <w:t xml:space="preserve">SAB </w:t>
      </w:r>
      <w:r>
        <w:rPr>
          <w:rFonts w:hint="cs"/>
          <w:cs/>
        </w:rPr>
        <w:t xml:space="preserve">ลาเบลเสร็จเรียบร้อย ให้กดไอคอน </w:t>
      </w:r>
      <w:r>
        <w:t>Issue No.</w:t>
      </w:r>
      <w:r>
        <w:rPr>
          <w:rFonts w:hint="cs"/>
          <w:cs/>
        </w:rPr>
        <w:t>สีเหลืองที่อยู่</w:t>
      </w:r>
      <w:r w:rsidR="00194CC2">
        <w:rPr>
          <w:rFonts w:hint="cs"/>
          <w:cs/>
        </w:rPr>
        <w:t xml:space="preserve">ด้านล่าง </w:t>
      </w:r>
      <w:r w:rsidR="00194CC2">
        <w:t xml:space="preserve">Q-Point </w:t>
      </w:r>
      <w:r w:rsidR="00194CC2">
        <w:rPr>
          <w:rFonts w:hint="cs"/>
          <w:cs/>
        </w:rPr>
        <w:t xml:space="preserve">จากนั้น ไอคอน ที่ใช้ในการถ่ายรูปก็จะปรากฏขึ้นมา </w:t>
      </w:r>
    </w:p>
    <w:p w:rsidR="00FD4756" w:rsidRPr="00194CC2" w:rsidRDefault="00FD4756" w:rsidP="00FD4756">
      <w:pPr>
        <w:ind w:firstLine="360"/>
        <w:rPr>
          <w:rFonts w:hint="cs"/>
          <w:cs/>
        </w:rPr>
      </w:pPr>
    </w:p>
    <w:p w:rsidR="00990610" w:rsidRDefault="00990610" w:rsidP="00990610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C6F9679" wp14:editId="4FEC5CCD">
                <wp:simplePos x="0" y="0"/>
                <wp:positionH relativeFrom="column">
                  <wp:posOffset>3486149</wp:posOffset>
                </wp:positionH>
                <wp:positionV relativeFrom="paragraph">
                  <wp:posOffset>1669415</wp:posOffset>
                </wp:positionV>
                <wp:extent cx="257175" cy="105410"/>
                <wp:effectExtent l="38100" t="38100" r="28575" b="2794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1054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51C5" id="Straight Arrow Connector 109" o:spid="_x0000_s1026" type="#_x0000_t32" style="position:absolute;margin-left:274.5pt;margin-top:131.45pt;width:20.25pt;height:8.3pt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A270C9" wp14:editId="1DCD9501">
                <wp:simplePos x="0" y="0"/>
                <wp:positionH relativeFrom="column">
                  <wp:posOffset>2962276</wp:posOffset>
                </wp:positionH>
                <wp:positionV relativeFrom="paragraph">
                  <wp:posOffset>1527175</wp:posOffset>
                </wp:positionV>
                <wp:extent cx="438150" cy="19050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90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8D976" id="Rectangle 24" o:spid="_x0000_s1026" style="position:absolute;margin-left:233.25pt;margin-top:120.25pt;width:34.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560582E" wp14:editId="1C23C371">
                <wp:simplePos x="0" y="0"/>
                <wp:positionH relativeFrom="column">
                  <wp:posOffset>3009900</wp:posOffset>
                </wp:positionH>
                <wp:positionV relativeFrom="paragraph">
                  <wp:posOffset>1565275</wp:posOffset>
                </wp:positionV>
                <wp:extent cx="323850" cy="104775"/>
                <wp:effectExtent l="0" t="0" r="19050" b="285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047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0610" w:rsidRPr="00990610" w:rsidRDefault="00990610" w:rsidP="00990610">
                            <w:pPr>
                              <w:rPr>
                                <w:rFonts w:hint="cs"/>
                                <w:color w:val="222A35" w:themeColor="text2" w:themeShade="80"/>
                                <w:sz w:val="28"/>
                                <w:szCs w:val="28"/>
                                <w:cs/>
                              </w:rPr>
                            </w:pPr>
                            <w:r w:rsidRPr="00990610">
                              <w:rPr>
                                <w:color w:val="222A35" w:themeColor="text2" w:themeShade="80"/>
                                <w:sz w:val="28"/>
                                <w:szCs w:val="28"/>
                              </w:rPr>
                              <w:t>Zl123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0582E" id="Rectangle 67" o:spid="_x0000_s1048" style="position:absolute;margin-left:237pt;margin-top:123.25pt;width:25.5pt;height:8.2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" fillcolor="yellow" strokecolor="yellow" strokeweight="1pt">
                <v:textbox>
                  <w:txbxContent>
                    <w:p w:rsidR="00990610" w:rsidRPr="00990610" w:rsidRDefault="00990610" w:rsidP="00990610">
                      <w:pPr>
                        <w:rPr>
                          <w:rFonts w:hint="cs"/>
                          <w:color w:val="222A35" w:themeColor="text2" w:themeShade="80"/>
                          <w:sz w:val="28"/>
                          <w:szCs w:val="28"/>
                          <w:cs/>
                        </w:rPr>
                      </w:pPr>
                      <w:r w:rsidRPr="00990610">
                        <w:rPr>
                          <w:color w:val="222A35" w:themeColor="text2" w:themeShade="80"/>
                          <w:sz w:val="28"/>
                          <w:szCs w:val="28"/>
                        </w:rPr>
                        <w:t>Zl123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30D7AA7" wp14:editId="57271FC6">
            <wp:extent cx="4857750" cy="2228850"/>
            <wp:effectExtent l="76200" t="76200" r="133350" b="133350"/>
            <wp:docPr id="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15575" t="15390" r="1492" b="10736"/>
                    <a:stretch/>
                  </pic:blipFill>
                  <pic:spPr>
                    <a:xfrm>
                      <a:off x="0" y="0"/>
                      <a:ext cx="4858930" cy="2229391"/>
                    </a:xfrm>
                    <a:prstGeom prst="rect">
                      <a:avLst/>
                    </a:prstGeom>
                    <a:ln w="285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4756" w:rsidRDefault="001C2C26" w:rsidP="00990610">
      <w:pPr>
        <w:rPr>
          <w:color w:val="222A35" w:themeColor="text2" w:themeShade="80"/>
        </w:rPr>
      </w:pPr>
      <w:r w:rsidRPr="001C2C26">
        <w:rPr>
          <w:color w:val="222A35" w:themeColor="text2" w:themeShade="80"/>
          <w:cs/>
        </w:rPr>
        <w:tab/>
      </w:r>
    </w:p>
    <w:p w:rsidR="00FD4756" w:rsidRDefault="00FD4756" w:rsidP="00990610">
      <w:pPr>
        <w:rPr>
          <w:color w:val="222A35" w:themeColor="text2" w:themeShade="80"/>
        </w:rPr>
      </w:pPr>
    </w:p>
    <w:p w:rsidR="00990610" w:rsidRPr="00990610" w:rsidRDefault="001C2C26" w:rsidP="00D3715E">
      <w:pPr>
        <w:jc w:val="center"/>
        <w:rPr>
          <w:color w:val="FF0000"/>
        </w:rPr>
      </w:pPr>
      <w:r w:rsidRPr="001C2C26">
        <w:rPr>
          <w:rFonts w:hint="cs"/>
          <w:color w:val="222A35" w:themeColor="text2" w:themeShade="80"/>
          <w:cs/>
        </w:rPr>
        <w:lastRenderedPageBreak/>
        <w:t xml:space="preserve">สำหรับ </w:t>
      </w:r>
      <w:r w:rsidR="00FD4756">
        <w:rPr>
          <w:rFonts w:hint="cs"/>
          <w:color w:val="222A35" w:themeColor="text2" w:themeShade="80"/>
          <w:cs/>
        </w:rPr>
        <w:t>ไอคอน ที่ แสดง</w:t>
      </w:r>
      <w:r w:rsidRPr="001C2C26">
        <w:rPr>
          <w:rFonts w:hint="cs"/>
          <w:color w:val="222A35" w:themeColor="text2" w:themeShade="80"/>
          <w:cs/>
        </w:rPr>
        <w:t>ขึ้นมา ก่อนถ่</w:t>
      </w:r>
      <w:r>
        <w:rPr>
          <w:rFonts w:hint="cs"/>
          <w:color w:val="222A35" w:themeColor="text2" w:themeShade="80"/>
          <w:cs/>
        </w:rPr>
        <w:t>ายรูปแพ้คกิ้ง ไอคอนรูปกล้องจะเป็</w:t>
      </w:r>
      <w:r w:rsidRPr="001C2C26">
        <w:rPr>
          <w:rFonts w:hint="cs"/>
          <w:color w:val="222A35" w:themeColor="text2" w:themeShade="80"/>
          <w:cs/>
        </w:rPr>
        <w:t>นสี ดำ เท่านั้น</w:t>
      </w:r>
      <w:r w:rsidR="002C3F7C">
        <w:rPr>
          <w:rFonts w:hint="cs"/>
          <w:color w:val="222A35" w:themeColor="text2" w:themeShade="80"/>
          <w:cs/>
        </w:rPr>
        <w:t xml:space="preserve"> ดังรูป จากนั้น ให้ถ่ายรูปตามขั้นตอนที่กำหนด </w:t>
      </w:r>
      <w:r w:rsidR="00194CC2">
        <w:rPr>
          <w:noProof/>
        </w:rPr>
        <w:drawing>
          <wp:inline distT="0" distB="0" distL="0" distR="0" wp14:anchorId="45EB77AD" wp14:editId="3FC409F4">
            <wp:extent cx="4324350" cy="1506220"/>
            <wp:effectExtent l="76200" t="76200" r="133350" b="132080"/>
            <wp:docPr id="6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09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16507" t="32438" r="8148" b="13578"/>
                    <a:stretch/>
                  </pic:blipFill>
                  <pic:spPr>
                    <a:xfrm>
                      <a:off x="0" y="0"/>
                      <a:ext cx="4325676" cy="1506682"/>
                    </a:xfrm>
                    <a:prstGeom prst="rect">
                      <a:avLst/>
                    </a:prstGeom>
                    <a:ln w="285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715E" w:rsidRPr="00D3715E" w:rsidRDefault="003034CA" w:rsidP="00DA49A2">
      <w:pPr>
        <w:ind w:firstLine="720"/>
      </w:pPr>
      <w:r>
        <w:t xml:space="preserve">5.1 </w:t>
      </w:r>
      <w:r w:rsidR="00D3715E">
        <w:rPr>
          <w:rFonts w:hint="cs"/>
          <w:cs/>
        </w:rPr>
        <w:t xml:space="preserve">สำหรับวิธีการถ่ายรูป </w:t>
      </w:r>
      <w:r w:rsidR="00D3715E">
        <w:rPr>
          <w:cs/>
        </w:rPr>
        <w:t>ให้ใช้นิ้วกด</w:t>
      </w:r>
      <w:r w:rsidR="00D3715E" w:rsidRPr="00D3715E">
        <w:rPr>
          <w:cs/>
        </w:rPr>
        <w:t xml:space="preserve">ไปที่รูปกล้องถ่ายรูปสีดำ </w:t>
      </w:r>
      <w:r w:rsidR="00D3715E">
        <w:rPr>
          <w:noProof/>
        </w:rPr>
        <w:drawing>
          <wp:inline distT="0" distB="0" distL="0" distR="0" wp14:anchorId="3DB5C62B" wp14:editId="01803831">
            <wp:extent cx="251883" cy="2000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3327" t="49764" r="44397" b="32899"/>
                    <a:stretch/>
                  </pic:blipFill>
                  <pic:spPr bwMode="auto">
                    <a:xfrm>
                      <a:off x="0" y="0"/>
                      <a:ext cx="260735" cy="20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15E" w:rsidRDefault="00D3715E" w:rsidP="00F838C1">
      <w:pPr>
        <w:jc w:val="center"/>
      </w:pPr>
      <w:r w:rsidRPr="00D3715E">
        <w:rPr>
          <w:cs/>
        </w:rPr>
        <w:t>จากนั้น</w:t>
      </w:r>
      <w:r>
        <w:rPr>
          <w:rFonts w:hint="cs"/>
          <w:cs/>
        </w:rPr>
        <w:t xml:space="preserve"> </w:t>
      </w:r>
      <w:r>
        <w:rPr>
          <w:cs/>
        </w:rPr>
        <w:t>กดปุ่มถ่ายรูป</w:t>
      </w:r>
      <w:r w:rsidRPr="00D3715E">
        <w:rPr>
          <w:cs/>
        </w:rPr>
        <w:t xml:space="preserve"> แล้วกดบันทึกรูปที่คำว่า ใช้รูป</w:t>
      </w:r>
      <w:r w:rsidR="00F838C1">
        <w:t xml:space="preserve"> </w:t>
      </w:r>
      <w:r w:rsidR="00F838C1">
        <w:rPr>
          <w:rFonts w:hint="cs"/>
          <w:cs/>
        </w:rPr>
        <w:t xml:space="preserve">และ </w:t>
      </w:r>
      <w:r w:rsidR="00F838C1" w:rsidRPr="00D3715E">
        <w:rPr>
          <w:cs/>
        </w:rPr>
        <w:t>กรณีที่รู</w:t>
      </w:r>
      <w:r w:rsidR="00F838C1">
        <w:rPr>
          <w:cs/>
        </w:rPr>
        <w:t>ปไม่ชัดให้กดคำว่า ถ่ายซ้ำ</w:t>
      </w:r>
    </w:p>
    <w:p w:rsidR="00D3715E" w:rsidRPr="00D3715E" w:rsidRDefault="00F838C1" w:rsidP="00F838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4EC9112" wp14:editId="02862287">
                <wp:simplePos x="0" y="0"/>
                <wp:positionH relativeFrom="column">
                  <wp:posOffset>3259929</wp:posOffset>
                </wp:positionH>
                <wp:positionV relativeFrom="paragraph">
                  <wp:posOffset>1433195</wp:posOffset>
                </wp:positionV>
                <wp:extent cx="607325" cy="389103"/>
                <wp:effectExtent l="0" t="0" r="21590" b="1143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325" cy="3891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E00E4" id="Rectangle 107" o:spid="_x0000_s1026" style="position:absolute;margin-left:256.7pt;margin-top:112.85pt;width:47.8pt;height:30.6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EE7575A" wp14:editId="3C0F0E62">
                <wp:simplePos x="0" y="0"/>
                <wp:positionH relativeFrom="column">
                  <wp:posOffset>1378423</wp:posOffset>
                </wp:positionH>
                <wp:positionV relativeFrom="paragraph">
                  <wp:posOffset>1447335</wp:posOffset>
                </wp:positionV>
                <wp:extent cx="607325" cy="389103"/>
                <wp:effectExtent l="0" t="0" r="21590" b="1143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325" cy="3891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3E1BB" id="Rectangle 106" o:spid="_x0000_s1026" style="position:absolute;margin-left:108.55pt;margin-top:113.95pt;width:47.8pt;height:30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" filled="f" strokecolor="red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8A7ABBB" wp14:editId="4373EE83">
                <wp:simplePos x="0" y="0"/>
                <wp:positionH relativeFrom="column">
                  <wp:posOffset>3076575</wp:posOffset>
                </wp:positionH>
                <wp:positionV relativeFrom="paragraph">
                  <wp:posOffset>1442720</wp:posOffset>
                </wp:positionV>
                <wp:extent cx="857250" cy="409575"/>
                <wp:effectExtent l="0" t="0" r="0" b="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7278" w:rsidRDefault="00357278" w:rsidP="00F838C1">
                            <w:pPr>
                              <w:jc w:val="right"/>
                            </w:pPr>
                            <w:r w:rsidRPr="00D3715E">
                              <w:rPr>
                                <w:noProof/>
                              </w:rPr>
                              <w:drawing>
                                <wp:inline distT="0" distB="0" distL="0" distR="0" wp14:anchorId="6C4AAE71" wp14:editId="08132435">
                                  <wp:extent cx="268699" cy="517077"/>
                                  <wp:effectExtent l="9208" t="0" r="7302" b="7303"/>
                                  <wp:docPr id="78" name="Picture 78" descr="C:\Users\notebook\Desktop\manual\411\1002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notebook\Desktop\manual\411\1002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778" t="81860" r="82107" b="11197"/>
                                          <a:stretch/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78564" cy="5360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7ABBB" id="Rectangle 82" o:spid="_x0000_s1049" style="position:absolute;left:0;text-align:left;margin-left:242.25pt;margin-top:113.6pt;width:67.5pt;height:32.2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" filled="f" stroked="f" strokeweight="1pt">
                <v:textbox>
                  <w:txbxContent>
                    <w:p w:rsidR="00357278" w:rsidRDefault="00357278" w:rsidP="00F838C1">
                      <w:pPr>
                        <w:jc w:val="right"/>
                      </w:pPr>
                      <w:r w:rsidRPr="00D3715E">
                        <w:rPr>
                          <w:noProof/>
                        </w:rPr>
                        <w:drawing>
                          <wp:inline distT="0" distB="0" distL="0" distR="0" wp14:anchorId="6C4AAE71" wp14:editId="08132435">
                            <wp:extent cx="268699" cy="517077"/>
                            <wp:effectExtent l="9208" t="0" r="7302" b="7303"/>
                            <wp:docPr id="78" name="Picture 78" descr="C:\Users\notebook\Desktop\manual\411\1002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notebook\Desktop\manual\411\1002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778" t="81860" r="82107" b="11197"/>
                                    <a:stretch/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78564" cy="5360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191FFAA" wp14:editId="690A020F">
                <wp:simplePos x="0" y="0"/>
                <wp:positionH relativeFrom="column">
                  <wp:posOffset>1257300</wp:posOffset>
                </wp:positionH>
                <wp:positionV relativeFrom="paragraph">
                  <wp:posOffset>1428115</wp:posOffset>
                </wp:positionV>
                <wp:extent cx="857250" cy="409575"/>
                <wp:effectExtent l="0" t="0" r="0" b="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838C1" w:rsidRDefault="00F838C1" w:rsidP="00F838C1">
                            <w:pPr>
                              <w:jc w:val="center"/>
                            </w:pPr>
                            <w:r w:rsidRPr="00D3715E">
                              <w:rPr>
                                <w:noProof/>
                              </w:rPr>
                              <w:drawing>
                                <wp:inline distT="0" distB="0" distL="0" distR="0" wp14:anchorId="7454C4EB" wp14:editId="731368CC">
                                  <wp:extent cx="285750" cy="477106"/>
                                  <wp:effectExtent l="0" t="318" r="0" b="0"/>
                                  <wp:docPr id="89" name="Picture 89" descr="C:\Users\notebook\Desktop\manual\411\1002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notebook\Desktop\manual\411\1002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645" t="8459" r="81208" b="85847"/>
                                          <a:stretch/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327663" cy="5470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1FFAA" id="Rectangle 103" o:spid="_x0000_s1050" style="position:absolute;left:0;text-align:left;margin-left:99pt;margin-top:112.45pt;width:67.5pt;height:32.2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" filled="f" stroked="f" strokeweight="1pt">
                <v:textbox>
                  <w:txbxContent>
                    <w:p w:rsidR="00F838C1" w:rsidRDefault="00F838C1" w:rsidP="00F838C1">
                      <w:pPr>
                        <w:jc w:val="center"/>
                      </w:pPr>
                      <w:r w:rsidRPr="00D3715E">
                        <w:rPr>
                          <w:noProof/>
                        </w:rPr>
                        <w:drawing>
                          <wp:inline distT="0" distB="0" distL="0" distR="0" wp14:anchorId="7454C4EB" wp14:editId="731368CC">
                            <wp:extent cx="285750" cy="477106"/>
                            <wp:effectExtent l="0" t="318" r="0" b="0"/>
                            <wp:docPr id="89" name="Picture 89" descr="C:\Users\notebook\Desktop\manual\411\1002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notebook\Desktop\manual\411\1002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645" t="8459" r="81208" b="85847"/>
                                    <a:stretch/>
                                  </pic:blipFill>
                                  <pic:spPr bwMode="auto">
                                    <a:xfrm rot="16200000">
                                      <a:off x="0" y="0"/>
                                      <a:ext cx="327663" cy="5470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FFDE978" wp14:editId="0AF26947">
                <wp:simplePos x="0" y="0"/>
                <wp:positionH relativeFrom="column">
                  <wp:posOffset>3571875</wp:posOffset>
                </wp:positionH>
                <wp:positionV relativeFrom="paragraph">
                  <wp:posOffset>385445</wp:posOffset>
                </wp:positionV>
                <wp:extent cx="857250" cy="409575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838C1" w:rsidRDefault="00F838C1" w:rsidP="003572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DE978" id="Rectangle 85" o:spid="_x0000_s1051" style="position:absolute;left:0;text-align:left;margin-left:281.25pt;margin-top:30.35pt;width:67.5pt;height:32.2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" filled="f" stroked="f" strokeweight="1pt">
                <v:textbox>
                  <w:txbxContent>
                    <w:p w:rsidR="00F838C1" w:rsidRDefault="00F838C1" w:rsidP="0035727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57278">
        <w:rPr>
          <w:noProof/>
        </w:rPr>
        <w:drawing>
          <wp:inline distT="0" distB="0" distL="0" distR="0" wp14:anchorId="10BD839D" wp14:editId="516EE810">
            <wp:extent cx="2385502" cy="1781175"/>
            <wp:effectExtent l="0" t="0" r="0" b="0"/>
            <wp:docPr id="81" name="Picture 81" descr="http://www.ipack-iwis.com/topre/showpicture_ran.php?filename=uploads/SZMHAA2701_S2AJ0900701_4.jpg&amp;Ran_No_Scan=S2AJ090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ipack-iwis.com/topre/showpicture_ran.php?filename=uploads/SZMHAA2701_S2AJ0900701_4.jpg&amp;Ran_No_Scan=S2AJ090070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200" cy="178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15E" w:rsidRDefault="00D3715E" w:rsidP="00503DBD">
      <w:pPr>
        <w:jc w:val="center"/>
      </w:pPr>
      <w:r w:rsidRPr="00D3715E">
        <w:rPr>
          <w:cs/>
        </w:rPr>
        <w:t>กรณีที่บันทึกรูปไปแล้ว อยากดูรูปใหม่</w:t>
      </w:r>
      <w:r>
        <w:rPr>
          <w:rFonts w:hint="cs"/>
          <w:cs/>
        </w:rPr>
        <w:t xml:space="preserve"> </w:t>
      </w:r>
      <w:r w:rsidRPr="00D3715E">
        <w:rPr>
          <w:cs/>
        </w:rPr>
        <w:t xml:space="preserve">ให้กดคำว่า </w:t>
      </w:r>
      <w:r w:rsidRPr="00D3715E">
        <w:t xml:space="preserve">VIEW </w:t>
      </w:r>
      <w:r>
        <w:rPr>
          <w:cs/>
        </w:rPr>
        <w:t>ด้างล่างรูป</w:t>
      </w:r>
    </w:p>
    <w:p w:rsidR="00F838C1" w:rsidRDefault="00F838C1" w:rsidP="00F838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61746BD" wp14:editId="5601B579">
                <wp:simplePos x="0" y="0"/>
                <wp:positionH relativeFrom="margin">
                  <wp:posOffset>2330289</wp:posOffset>
                </wp:positionH>
                <wp:positionV relativeFrom="paragraph">
                  <wp:posOffset>699770</wp:posOffset>
                </wp:positionV>
                <wp:extent cx="607325" cy="389103"/>
                <wp:effectExtent l="0" t="0" r="21590" b="1143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325" cy="3891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ABB27" id="Rectangle 108" o:spid="_x0000_s1026" style="position:absolute;margin-left:183.5pt;margin-top:55.1pt;width:47.8pt;height:30.6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CA6F846" wp14:editId="394BE361">
            <wp:extent cx="1047750" cy="111189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6795" t="46233" r="24359" b="37072"/>
                    <a:stretch/>
                  </pic:blipFill>
                  <pic:spPr bwMode="auto">
                    <a:xfrm>
                      <a:off x="0" y="0"/>
                      <a:ext cx="1052909" cy="111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DBD" w:rsidRDefault="00503DBD" w:rsidP="00F838C1">
      <w:pPr>
        <w:jc w:val="center"/>
      </w:pPr>
    </w:p>
    <w:p w:rsidR="00765C0B" w:rsidRPr="007D1981" w:rsidRDefault="00FD4756" w:rsidP="00765C0B">
      <w:pPr>
        <w:pStyle w:val="ListParagraph"/>
        <w:numPr>
          <w:ilvl w:val="0"/>
          <w:numId w:val="8"/>
        </w:numPr>
        <w:rPr>
          <w:rFonts w:hint="cs"/>
          <w:b/>
          <w:bCs/>
          <w:szCs w:val="32"/>
        </w:rPr>
      </w:pPr>
      <w:r w:rsidRPr="007D1981">
        <w:rPr>
          <w:b/>
          <w:bCs/>
          <w:szCs w:val="32"/>
        </w:rPr>
        <w:t>Take</w:t>
      </w:r>
      <w:r w:rsidR="009C5AB7" w:rsidRPr="007D1981">
        <w:rPr>
          <w:b/>
          <w:bCs/>
          <w:szCs w:val="32"/>
        </w:rPr>
        <w:t xml:space="preserve"> P</w:t>
      </w:r>
      <w:r w:rsidRPr="007D1981">
        <w:rPr>
          <w:b/>
          <w:bCs/>
          <w:szCs w:val="32"/>
        </w:rPr>
        <w:t xml:space="preserve">icture: PACKING </w:t>
      </w:r>
      <w:r w:rsidR="003034CA" w:rsidRPr="007D1981">
        <w:rPr>
          <w:rFonts w:hint="cs"/>
          <w:b/>
          <w:bCs/>
          <w:szCs w:val="32"/>
          <w:cs/>
        </w:rPr>
        <w:t>ขั้นตอน</w:t>
      </w:r>
      <w:r w:rsidR="009C5AB7" w:rsidRPr="007D1981">
        <w:rPr>
          <w:rFonts w:hint="cs"/>
          <w:b/>
          <w:bCs/>
          <w:szCs w:val="32"/>
          <w:cs/>
        </w:rPr>
        <w:t>ถ่ายรูป</w:t>
      </w:r>
      <w:r w:rsidR="003034CA" w:rsidRPr="007D1981">
        <w:rPr>
          <w:rFonts w:hint="cs"/>
          <w:b/>
          <w:bCs/>
          <w:szCs w:val="32"/>
          <w:cs/>
        </w:rPr>
        <w:t>แพ็คงาน</w:t>
      </w:r>
    </w:p>
    <w:p w:rsidR="003034CA" w:rsidRDefault="003034CA" w:rsidP="00FD4756">
      <w:pPr>
        <w:ind w:firstLine="360"/>
        <w:rPr>
          <w:rFonts w:hint="cs"/>
        </w:rPr>
      </w:pPr>
      <w:r>
        <w:rPr>
          <w:rFonts w:hint="cs"/>
          <w:cs/>
        </w:rPr>
        <w:t>หลังจากที่ทำการถ่ายรูปก่อนแพ็คงานเสร็จแล้ว ให้ทำการถ่ายรูปตามขั้นตอน</w:t>
      </w:r>
      <w:r w:rsidR="009C5AB7">
        <w:rPr>
          <w:rFonts w:hint="cs"/>
          <w:cs/>
        </w:rPr>
        <w:t>ที่</w:t>
      </w:r>
      <w:r w:rsidR="00765C0B">
        <w:rPr>
          <w:rFonts w:hint="cs"/>
          <w:cs/>
        </w:rPr>
        <w:t>กำหนด</w:t>
      </w:r>
      <w:r>
        <w:rPr>
          <w:rFonts w:hint="cs"/>
          <w:cs/>
        </w:rPr>
        <w:t xml:space="preserve"> สำหรับวิธี</w:t>
      </w:r>
      <w:r w:rsidR="003863FA">
        <w:rPr>
          <w:rFonts w:hint="cs"/>
          <w:cs/>
        </w:rPr>
        <w:t>การ</w:t>
      </w:r>
      <w:r>
        <w:rPr>
          <w:rFonts w:hint="cs"/>
          <w:cs/>
        </w:rPr>
        <w:t xml:space="preserve">กดถ่ายรูปให้ดูได้ตาม ข้อ </w:t>
      </w:r>
      <w:r w:rsidR="00765C0B">
        <w:t>5.1</w:t>
      </w:r>
    </w:p>
    <w:p w:rsidR="00FD4756" w:rsidRDefault="003034CA" w:rsidP="003034CA">
      <w:r>
        <w:rPr>
          <w:cs/>
        </w:rPr>
        <w:tab/>
      </w:r>
    </w:p>
    <w:p w:rsidR="00503DBD" w:rsidRDefault="00503DBD" w:rsidP="003034CA"/>
    <w:p w:rsidR="00FD4756" w:rsidRDefault="009C5AB7" w:rsidP="00503DBD">
      <w:r>
        <w:rPr>
          <w:rFonts w:hint="cs"/>
          <w:cs/>
        </w:rPr>
        <w:t>และ</w:t>
      </w:r>
      <w:r w:rsidR="003034CA">
        <w:rPr>
          <w:rFonts w:hint="cs"/>
          <w:cs/>
        </w:rPr>
        <w:t xml:space="preserve">รูป ไอคอน </w:t>
      </w:r>
      <w:r w:rsidR="00765C0B">
        <w:rPr>
          <w:rFonts w:hint="cs"/>
          <w:cs/>
        </w:rPr>
        <w:t>ของขั้นตอนการ</w:t>
      </w:r>
      <w:r w:rsidR="00FD4756">
        <w:rPr>
          <w:rFonts w:hint="cs"/>
          <w:cs/>
        </w:rPr>
        <w:t>ถ่ายรูป</w:t>
      </w:r>
      <w:r w:rsidR="00765C0B">
        <w:rPr>
          <w:rFonts w:hint="cs"/>
          <w:cs/>
        </w:rPr>
        <w:t>แพ็คงานจะเป็นสีส้ม เท่านั้น</w:t>
      </w:r>
      <w:r>
        <w:rPr>
          <w:rFonts w:hint="cs"/>
          <w:cs/>
        </w:rPr>
        <w:t xml:space="preserve"> </w:t>
      </w:r>
      <w:r w:rsidR="00765C0B">
        <w:rPr>
          <w:rFonts w:hint="cs"/>
          <w:cs/>
        </w:rPr>
        <w:t xml:space="preserve"> </w:t>
      </w:r>
      <w:r w:rsidR="00765C0B">
        <w:rPr>
          <w:noProof/>
        </w:rPr>
        <w:drawing>
          <wp:inline distT="0" distB="0" distL="0" distR="0" wp14:anchorId="1AB09C6B" wp14:editId="05FF8C9B">
            <wp:extent cx="245739" cy="204825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8060" t="78126" r="25629" b="12518"/>
                    <a:stretch/>
                  </pic:blipFill>
                  <pic:spPr bwMode="auto">
                    <a:xfrm>
                      <a:off x="0" y="0"/>
                      <a:ext cx="253592" cy="21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5C0B">
        <w:rPr>
          <w:rFonts w:hint="cs"/>
          <w:cs/>
        </w:rPr>
        <w:t xml:space="preserve"> </w:t>
      </w:r>
      <w:r>
        <w:rPr>
          <w:rFonts w:hint="cs"/>
          <w:cs/>
        </w:rPr>
        <w:t xml:space="preserve"> </w:t>
      </w:r>
      <w:r w:rsidR="00765C0B">
        <w:rPr>
          <w:rFonts w:hint="cs"/>
          <w:cs/>
        </w:rPr>
        <w:t>ดังรูป</w:t>
      </w:r>
    </w:p>
    <w:p w:rsidR="00990610" w:rsidRDefault="00765C0B" w:rsidP="00FD4756">
      <w:pPr>
        <w:jc w:val="center"/>
        <w:rPr>
          <w:rFonts w:hint="cs"/>
        </w:rPr>
      </w:pPr>
      <w:r>
        <w:rPr>
          <w:noProof/>
        </w:rPr>
        <w:drawing>
          <wp:inline distT="0" distB="0" distL="0" distR="0" wp14:anchorId="055FB62F" wp14:editId="3A5D9C79">
            <wp:extent cx="3613150" cy="1256306"/>
            <wp:effectExtent l="190500" t="190500" r="196850" b="1917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797" t="18247" r="10703" b="39394"/>
                    <a:stretch/>
                  </pic:blipFill>
                  <pic:spPr bwMode="auto">
                    <a:xfrm>
                      <a:off x="0" y="0"/>
                      <a:ext cx="3614200" cy="1256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201" w:rsidRPr="007D1981" w:rsidRDefault="00FD4756" w:rsidP="00503DBD">
      <w:pPr>
        <w:rPr>
          <w:b/>
          <w:bCs/>
        </w:rPr>
      </w:pPr>
      <w:r w:rsidRPr="007D1981">
        <w:rPr>
          <w:b/>
          <w:bCs/>
        </w:rPr>
        <w:t>7</w:t>
      </w:r>
      <w:r w:rsidR="008E4B29" w:rsidRPr="007D1981">
        <w:rPr>
          <w:b/>
          <w:bCs/>
        </w:rPr>
        <w:t xml:space="preserve">. </w:t>
      </w:r>
      <w:r w:rsidRPr="007D1981">
        <w:rPr>
          <w:b/>
          <w:bCs/>
        </w:rPr>
        <w:t xml:space="preserve">Take Picture: Complete packing </w:t>
      </w:r>
      <w:r w:rsidRPr="007D1981">
        <w:rPr>
          <w:rFonts w:hint="cs"/>
          <w:b/>
          <w:bCs/>
          <w:cs/>
        </w:rPr>
        <w:t>ถ่ายรูปปิดเคส</w:t>
      </w:r>
      <w:r w:rsidR="00A86201" w:rsidRPr="007D1981">
        <w:rPr>
          <w:b/>
          <w:bCs/>
        </w:rPr>
        <w:t xml:space="preserve"> </w:t>
      </w:r>
    </w:p>
    <w:p w:rsidR="00503DBD" w:rsidRDefault="00503DBD" w:rsidP="00503DBD">
      <w:pPr>
        <w:ind w:firstLine="720"/>
      </w:pPr>
      <w:r>
        <w:rPr>
          <w:rFonts w:hint="cs"/>
          <w:cs/>
        </w:rPr>
        <w:t>สำหรับรูป ไอคอน ของขั้นตอนการถ่ายรูป</w:t>
      </w:r>
      <w:r>
        <w:rPr>
          <w:rFonts w:hint="cs"/>
          <w:cs/>
        </w:rPr>
        <w:t>ปิดเคส จะเป็นสีเขียว</w:t>
      </w:r>
      <w:r w:rsidRPr="00503D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E3B4F9" wp14:editId="40A282AF">
            <wp:extent cx="306217" cy="263347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0062" t="71068" r="12985" b="18295"/>
                    <a:stretch/>
                  </pic:blipFill>
                  <pic:spPr bwMode="auto">
                    <a:xfrm>
                      <a:off x="0" y="0"/>
                      <a:ext cx="309921" cy="26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  <w:r>
        <w:rPr>
          <w:rFonts w:hint="cs"/>
          <w:cs/>
        </w:rPr>
        <w:t>เท่านั้น</w:t>
      </w:r>
    </w:p>
    <w:p w:rsidR="00503DBD" w:rsidRDefault="00503DBD" w:rsidP="00503DBD">
      <w:r>
        <w:rPr>
          <w:rFonts w:hint="cs"/>
          <w:cs/>
        </w:rPr>
        <w:t>จากนั้น ให้ทำการถ่ายรูปตาม</w:t>
      </w:r>
      <w:r>
        <w:rPr>
          <w:rFonts w:hint="cs"/>
          <w:cs/>
        </w:rPr>
        <w:t>ขั้นตอนการ</w:t>
      </w:r>
      <w:r>
        <w:rPr>
          <w:rFonts w:hint="cs"/>
          <w:cs/>
        </w:rPr>
        <w:t>ถ่ายรูปปิดเคส</w:t>
      </w:r>
      <w:r>
        <w:rPr>
          <w:rFonts w:hint="cs"/>
          <w:cs/>
        </w:rPr>
        <w:t xml:space="preserve">กำหนด </w:t>
      </w:r>
    </w:p>
    <w:p w:rsidR="00503DBD" w:rsidRDefault="00503DBD" w:rsidP="009C5AB7">
      <w:pPr>
        <w:jc w:val="center"/>
        <w:rPr>
          <w:rFonts w:hint="cs"/>
        </w:rPr>
      </w:pPr>
      <w:r>
        <w:rPr>
          <w:noProof/>
        </w:rPr>
        <w:drawing>
          <wp:inline distT="0" distB="0" distL="0" distR="0" wp14:anchorId="4219DED0" wp14:editId="1D341C3F">
            <wp:extent cx="4079019" cy="1645920"/>
            <wp:effectExtent l="190500" t="190500" r="188595" b="1828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331" t="35914" r="5358" b="8605"/>
                    <a:stretch/>
                  </pic:blipFill>
                  <pic:spPr bwMode="auto">
                    <a:xfrm>
                      <a:off x="0" y="0"/>
                      <a:ext cx="4079137" cy="16459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DBD" w:rsidRDefault="00503DBD" w:rsidP="00503DBD">
      <w:pPr>
        <w:jc w:val="center"/>
      </w:pPr>
      <w:r>
        <w:rPr>
          <w:rFonts w:hint="cs"/>
          <w:cs/>
        </w:rPr>
        <w:t>สำหรับวิธีการ</w:t>
      </w:r>
      <w:r>
        <w:rPr>
          <w:rFonts w:hint="cs"/>
          <w:cs/>
        </w:rPr>
        <w:t>กด</w:t>
      </w:r>
      <w:r>
        <w:rPr>
          <w:rFonts w:hint="cs"/>
          <w:cs/>
        </w:rPr>
        <w:t xml:space="preserve">ถ่ายรูปให้ดูได้ตาม ข้อ </w:t>
      </w:r>
      <w:r>
        <w:t>5.1</w:t>
      </w:r>
    </w:p>
    <w:p w:rsidR="007D1981" w:rsidRDefault="007D1981" w:rsidP="007D19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27A4FD3" wp14:editId="59554411">
                <wp:simplePos x="0" y="0"/>
                <wp:positionH relativeFrom="margin">
                  <wp:posOffset>3479717</wp:posOffset>
                </wp:positionH>
                <wp:positionV relativeFrom="paragraph">
                  <wp:posOffset>467995</wp:posOffset>
                </wp:positionV>
                <wp:extent cx="1749287" cy="1137036"/>
                <wp:effectExtent l="0" t="0" r="0" b="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7" cy="11370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5AB7" w:rsidRDefault="009C5AB7" w:rsidP="009C5AB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B9FD1A" wp14:editId="772F8178">
                                  <wp:extent cx="1184744" cy="646458"/>
                                  <wp:effectExtent l="171450" t="171450" r="377825" b="382270"/>
                                  <wp:docPr id="192" name="Picture 1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" name="Picture 11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38" cstate="print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39">
                                                    <a14:imgEffect>
                                                      <a14:sharpenSoften amount="25000"/>
                                                    </a14:imgEffect>
                                                    <a14:imgEffect>
                                                      <a14:brightnessContrast bright="20000" contrast="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2282" t="22570" r="17765" b="26548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7651" cy="6480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bg1"/>
                                            </a:solidFill>
                                          </a:ln>
                                          <a:effectLst>
                                            <a:outerShdw blurRad="292100" dist="139700" dir="2700000" algn="tl" rotWithShape="0">
                                              <a:srgbClr val="333333">
                                                <a:alpha val="65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A4FD3" id="Rectangle 165" o:spid="_x0000_s1052" style="position:absolute;left:0;text-align:left;margin-left:274pt;margin-top:36.85pt;width:137.75pt;height:89.5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" filled="f" stroked="f" strokeweight="1pt">
                <v:textbox>
                  <w:txbxContent>
                    <w:p w:rsidR="009C5AB7" w:rsidRDefault="009C5AB7" w:rsidP="009C5AB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B9FD1A" wp14:editId="772F8178">
                            <wp:extent cx="1184744" cy="646458"/>
                            <wp:effectExtent l="171450" t="171450" r="377825" b="382270"/>
                            <wp:docPr id="192" name="Picture 1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" name="Picture 118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38" cstate="print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39">
                                              <a14:imgEffect>
                                                <a14:sharpenSoften amount="25000"/>
                                              </a14:imgEffect>
                                              <a14:imgEffect>
                                                <a14:brightnessContrast bright="20000" contrast="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2282" t="22570" r="17765" b="26548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1187651" cy="64804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  <a:effectLst>
                                      <a:outerShdw blurRad="292100" dist="139700" dir="2700000" algn="tl" rotWithShape="0">
                                        <a:srgbClr val="333333">
                                          <a:alpha val="65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F746595" wp14:editId="4F69D35A">
                <wp:simplePos x="0" y="0"/>
                <wp:positionH relativeFrom="margin">
                  <wp:posOffset>3900115</wp:posOffset>
                </wp:positionH>
                <wp:positionV relativeFrom="paragraph">
                  <wp:posOffset>1176765</wp:posOffset>
                </wp:positionV>
                <wp:extent cx="373711" cy="119270"/>
                <wp:effectExtent l="0" t="0" r="26670" b="1460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19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D512B" id="Rectangle 169" o:spid="_x0000_s1026" style="position:absolute;margin-left:307.1pt;margin-top:92.65pt;width:29.45pt;height:9.4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" filled="f" strokecolor="red">
                <v:stroke dashstyle="dash"/>
                <w10:wrap anchorx="margin"/>
              </v:rect>
            </w:pict>
          </mc:Fallback>
        </mc:AlternateContent>
      </w:r>
      <w:r w:rsidR="009C5AB7">
        <w:rPr>
          <w:rFonts w:hint="cs"/>
          <w:cs/>
        </w:rPr>
        <w:t>หลังจากที่ทำการถ่ายรูปปิดเคสเสร็จแล้ว ให้ทำการ ยิงสแกนปิด</w:t>
      </w:r>
      <w:r w:rsidR="009C5AB7" w:rsidRPr="009C5AB7">
        <w:rPr>
          <w:cs/>
        </w:rPr>
        <w:t>เคสเพ</w:t>
      </w:r>
      <w:r>
        <w:rPr>
          <w:cs/>
        </w:rPr>
        <w:t>ื่อจบกระบวนการแพ็คงานใน</w:t>
      </w:r>
      <w:r w:rsidR="009C5AB7">
        <w:rPr>
          <w:cs/>
        </w:rPr>
        <w:t>เคสนั้นๆ</w:t>
      </w:r>
      <w:r w:rsidR="009C5AB7" w:rsidRPr="009C5AB7">
        <w:rPr>
          <w:cs/>
        </w:rPr>
        <w:t xml:space="preserve">โดย </w:t>
      </w:r>
      <w:r w:rsidR="009C5AB7">
        <w:rPr>
          <w:cs/>
        </w:rPr>
        <w:t>นำเครื่องสแกนและแทปเลต ไปยิง</w:t>
      </w:r>
      <w:r w:rsidR="009C5AB7">
        <w:rPr>
          <w:rFonts w:hint="cs"/>
          <w:cs/>
        </w:rPr>
        <w:t xml:space="preserve">ที่ </w:t>
      </w:r>
      <w:r w:rsidR="009C5AB7">
        <w:t xml:space="preserve">issue No. Nissan label </w:t>
      </w:r>
      <w:r w:rsidR="009C5AB7">
        <w:rPr>
          <w:rFonts w:hint="cs"/>
          <w:cs/>
        </w:rPr>
        <w:t>ดังรูป</w:t>
      </w:r>
    </w:p>
    <w:p w:rsidR="0080566A" w:rsidRDefault="007D1981" w:rsidP="007D1981">
      <w:pPr>
        <w:jc w:val="right"/>
        <w:rPr>
          <w:rFonts w:hint="c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0A3C705" wp14:editId="2616B8F9">
                <wp:simplePos x="0" y="0"/>
                <wp:positionH relativeFrom="column">
                  <wp:posOffset>1403404</wp:posOffset>
                </wp:positionH>
                <wp:positionV relativeFrom="paragraph">
                  <wp:posOffset>530417</wp:posOffset>
                </wp:positionV>
                <wp:extent cx="2416755" cy="103367"/>
                <wp:effectExtent l="0" t="76200" r="0" b="3048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6755" cy="10336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6D6A" id="Straight Arrow Connector 171" o:spid="_x0000_s1026" type="#_x0000_t32" style="position:absolute;margin-left:110.5pt;margin-top:41.75pt;width:190.3pt;height:8.15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CDCDF63" wp14:editId="5072C0BD">
                <wp:simplePos x="0" y="0"/>
                <wp:positionH relativeFrom="column">
                  <wp:posOffset>1379551</wp:posOffset>
                </wp:positionH>
                <wp:positionV relativeFrom="paragraph">
                  <wp:posOffset>761005</wp:posOffset>
                </wp:positionV>
                <wp:extent cx="1454509" cy="317887"/>
                <wp:effectExtent l="0" t="0" r="69850" b="825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509" cy="31788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71134" id="Straight Arrow Connector 170" o:spid="_x0000_s1026" type="#_x0000_t32" style="position:absolute;margin-left:108.65pt;margin-top:59.9pt;width:114.55pt;height:25.0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A31084D" wp14:editId="06183569">
                <wp:simplePos x="0" y="0"/>
                <wp:positionH relativeFrom="margin">
                  <wp:posOffset>2937510</wp:posOffset>
                </wp:positionH>
                <wp:positionV relativeFrom="paragraph">
                  <wp:posOffset>1094905</wp:posOffset>
                </wp:positionV>
                <wp:extent cx="811033" cy="166978"/>
                <wp:effectExtent l="0" t="0" r="27305" b="2413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1669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43CC3" id="Rectangle 168" o:spid="_x0000_s1026" style="position:absolute;margin-left:231.3pt;margin-top:86.2pt;width:63.85pt;height:13.15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" filled="f" strokecolor="red">
                <v:stroke dashstyle="dash"/>
                <w10:wrap anchorx="margin"/>
              </v:rect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922432" behindDoc="0" locked="0" layoutInCell="1" allowOverlap="1" wp14:anchorId="3A0DB7F4" wp14:editId="3B56CBA1">
            <wp:simplePos x="0" y="0"/>
            <wp:positionH relativeFrom="margin">
              <wp:posOffset>353668</wp:posOffset>
            </wp:positionH>
            <wp:positionV relativeFrom="paragraph">
              <wp:posOffset>196353</wp:posOffset>
            </wp:positionV>
            <wp:extent cx="1741335" cy="1144731"/>
            <wp:effectExtent l="190500" t="190500" r="182880" b="18923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335" cy="11447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5AB7">
        <w:rPr>
          <w:noProof/>
        </w:rPr>
        <w:drawing>
          <wp:inline distT="0" distB="0" distL="0" distR="0" wp14:anchorId="6688D761" wp14:editId="2ABB947C">
            <wp:extent cx="2896691" cy="1168842"/>
            <wp:effectExtent l="190500" t="190500" r="189865" b="1841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331" t="35914" r="5358" b="8605"/>
                    <a:stretch/>
                  </pic:blipFill>
                  <pic:spPr bwMode="auto">
                    <a:xfrm>
                      <a:off x="0" y="0"/>
                      <a:ext cx="2912838" cy="1175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0566A" w:rsidSect="00F41843">
      <w:headerReference w:type="default" r:id="rId41"/>
      <w:footerReference w:type="default" r:id="rId42"/>
      <w:pgSz w:w="11909" w:h="16834" w:code="9"/>
      <w:pgMar w:top="1440" w:right="1440" w:bottom="1440" w:left="216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2EB3" w:rsidRDefault="00FE2EB3" w:rsidP="007928B2">
      <w:pPr>
        <w:spacing w:after="0" w:line="240" w:lineRule="auto"/>
      </w:pPr>
      <w:r>
        <w:separator/>
      </w:r>
    </w:p>
  </w:endnote>
  <w:endnote w:type="continuationSeparator" w:id="0">
    <w:p w:rsidR="00FE2EB3" w:rsidRDefault="00FE2EB3" w:rsidP="00792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1539729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7928B2" w:rsidRDefault="007928B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D1981">
          <w:rPr>
            <w:noProof/>
          </w:rPr>
          <w:t>4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7928B2" w:rsidRDefault="007928B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2EB3" w:rsidRDefault="00FE2EB3" w:rsidP="007928B2">
      <w:pPr>
        <w:spacing w:after="0" w:line="240" w:lineRule="auto"/>
      </w:pPr>
      <w:r>
        <w:separator/>
      </w:r>
    </w:p>
  </w:footnote>
  <w:footnote w:type="continuationSeparator" w:id="0">
    <w:p w:rsidR="00FE2EB3" w:rsidRDefault="00FE2EB3" w:rsidP="007928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8B2" w:rsidRPr="00F41843" w:rsidRDefault="007928B2" w:rsidP="007928B2">
    <w:pPr>
      <w:pStyle w:val="Header"/>
      <w:jc w:val="right"/>
      <w:rPr>
        <w:color w:val="993300"/>
      </w:rPr>
    </w:pPr>
    <w:r w:rsidRPr="00F41843">
      <w:rPr>
        <w:noProof/>
        <w:color w:val="993300"/>
      </w:rPr>
      <w:drawing>
        <wp:anchor distT="0" distB="0" distL="114300" distR="114300" simplePos="0" relativeHeight="251658240" behindDoc="1" locked="0" layoutInCell="1" allowOverlap="1" wp14:anchorId="4DC66B73" wp14:editId="00651AFB">
          <wp:simplePos x="0" y="0"/>
          <wp:positionH relativeFrom="column">
            <wp:posOffset>5585460</wp:posOffset>
          </wp:positionH>
          <wp:positionV relativeFrom="paragraph">
            <wp:posOffset>-144780</wp:posOffset>
          </wp:positionV>
          <wp:extent cx="291465" cy="356870"/>
          <wp:effectExtent l="0" t="0" r="0" b="5080"/>
          <wp:wrapThrough wrapText="bothSides">
            <wp:wrapPolygon edited="0">
              <wp:start x="7059" y="0"/>
              <wp:lineTo x="0" y="3459"/>
              <wp:lineTo x="0" y="16142"/>
              <wp:lineTo x="1412" y="18448"/>
              <wp:lineTo x="7059" y="20754"/>
              <wp:lineTo x="12706" y="20754"/>
              <wp:lineTo x="18353" y="18448"/>
              <wp:lineTo x="19765" y="16142"/>
              <wp:lineTo x="19765" y="3459"/>
              <wp:lineTo x="12706" y="0"/>
              <wp:lineTo x="7059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-Wi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1465" cy="35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F41843">
      <w:rPr>
        <w:noProof/>
        <w:color w:val="993300"/>
      </w:rPr>
      <w:t>I Wis Manual by IPACK Logistics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E263C"/>
    <w:multiLevelType w:val="hybridMultilevel"/>
    <w:tmpl w:val="6CD479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034DBB"/>
    <w:multiLevelType w:val="hybridMultilevel"/>
    <w:tmpl w:val="B0D44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1D5DC1"/>
    <w:multiLevelType w:val="hybridMultilevel"/>
    <w:tmpl w:val="81320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B049EE"/>
    <w:multiLevelType w:val="hybridMultilevel"/>
    <w:tmpl w:val="E472979E"/>
    <w:lvl w:ilvl="0" w:tplc="D1345DAC">
      <w:start w:val="4"/>
      <w:numFmt w:val="bullet"/>
      <w:lvlText w:val="-"/>
      <w:lvlJc w:val="left"/>
      <w:pPr>
        <w:ind w:left="72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375210"/>
    <w:multiLevelType w:val="hybridMultilevel"/>
    <w:tmpl w:val="91C82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215D98"/>
    <w:multiLevelType w:val="hybridMultilevel"/>
    <w:tmpl w:val="E3E4274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7987624"/>
    <w:multiLevelType w:val="hybridMultilevel"/>
    <w:tmpl w:val="D17868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8312EA"/>
    <w:multiLevelType w:val="hybridMultilevel"/>
    <w:tmpl w:val="C94C1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CE2"/>
    <w:rsid w:val="00080AF3"/>
    <w:rsid w:val="000F2A6E"/>
    <w:rsid w:val="000F2E13"/>
    <w:rsid w:val="00103E11"/>
    <w:rsid w:val="00126F2B"/>
    <w:rsid w:val="00137C0F"/>
    <w:rsid w:val="00145A6E"/>
    <w:rsid w:val="00194CC2"/>
    <w:rsid w:val="001C2C26"/>
    <w:rsid w:val="001C7440"/>
    <w:rsid w:val="001D28AA"/>
    <w:rsid w:val="001F553B"/>
    <w:rsid w:val="0026263D"/>
    <w:rsid w:val="002941D6"/>
    <w:rsid w:val="00296D89"/>
    <w:rsid w:val="002A2F26"/>
    <w:rsid w:val="002B0BA5"/>
    <w:rsid w:val="002C3F7C"/>
    <w:rsid w:val="002C5FEB"/>
    <w:rsid w:val="003034CA"/>
    <w:rsid w:val="00336B2C"/>
    <w:rsid w:val="00343EC8"/>
    <w:rsid w:val="00357278"/>
    <w:rsid w:val="003863FA"/>
    <w:rsid w:val="003B6017"/>
    <w:rsid w:val="00402B48"/>
    <w:rsid w:val="004045E7"/>
    <w:rsid w:val="00415344"/>
    <w:rsid w:val="00476031"/>
    <w:rsid w:val="00481C21"/>
    <w:rsid w:val="004D1883"/>
    <w:rsid w:val="005021DD"/>
    <w:rsid w:val="00503DBD"/>
    <w:rsid w:val="0059373A"/>
    <w:rsid w:val="00612A22"/>
    <w:rsid w:val="006354B2"/>
    <w:rsid w:val="006B4CA9"/>
    <w:rsid w:val="006C5F14"/>
    <w:rsid w:val="00703239"/>
    <w:rsid w:val="00765C0B"/>
    <w:rsid w:val="00772AE2"/>
    <w:rsid w:val="00786273"/>
    <w:rsid w:val="007928B2"/>
    <w:rsid w:val="0079505A"/>
    <w:rsid w:val="007B4057"/>
    <w:rsid w:val="007D1981"/>
    <w:rsid w:val="007E45FC"/>
    <w:rsid w:val="0080566A"/>
    <w:rsid w:val="00827876"/>
    <w:rsid w:val="00872B47"/>
    <w:rsid w:val="00890CFA"/>
    <w:rsid w:val="008E4B29"/>
    <w:rsid w:val="008F4BA5"/>
    <w:rsid w:val="0090571E"/>
    <w:rsid w:val="00905E67"/>
    <w:rsid w:val="00917A39"/>
    <w:rsid w:val="00990610"/>
    <w:rsid w:val="009A301D"/>
    <w:rsid w:val="009C5AB7"/>
    <w:rsid w:val="009D2706"/>
    <w:rsid w:val="00A75A46"/>
    <w:rsid w:val="00A86201"/>
    <w:rsid w:val="00A96650"/>
    <w:rsid w:val="00AC4C17"/>
    <w:rsid w:val="00AF234B"/>
    <w:rsid w:val="00AF2F42"/>
    <w:rsid w:val="00B24ABC"/>
    <w:rsid w:val="00B438E8"/>
    <w:rsid w:val="00B52CE2"/>
    <w:rsid w:val="00B65B18"/>
    <w:rsid w:val="00B7725C"/>
    <w:rsid w:val="00BB18BF"/>
    <w:rsid w:val="00BC6784"/>
    <w:rsid w:val="00BD4032"/>
    <w:rsid w:val="00C04CB8"/>
    <w:rsid w:val="00C136C6"/>
    <w:rsid w:val="00C313DE"/>
    <w:rsid w:val="00C32125"/>
    <w:rsid w:val="00C74D7A"/>
    <w:rsid w:val="00C80E27"/>
    <w:rsid w:val="00CB5278"/>
    <w:rsid w:val="00CE0FCF"/>
    <w:rsid w:val="00D3715E"/>
    <w:rsid w:val="00D60977"/>
    <w:rsid w:val="00D72BF1"/>
    <w:rsid w:val="00DA49A2"/>
    <w:rsid w:val="00DB4C0A"/>
    <w:rsid w:val="00E163A7"/>
    <w:rsid w:val="00E82279"/>
    <w:rsid w:val="00EC0C3B"/>
    <w:rsid w:val="00ED7357"/>
    <w:rsid w:val="00F41843"/>
    <w:rsid w:val="00F542D7"/>
    <w:rsid w:val="00F838C1"/>
    <w:rsid w:val="00FB5421"/>
    <w:rsid w:val="00FD4756"/>
    <w:rsid w:val="00FE2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0D049A3-DA7E-4112-9F09-4C013A48A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28B2"/>
    <w:rPr>
      <w:rFonts w:ascii="Angsana New" w:eastAsia="Angsana New" w:hAnsi="Angsana New" w:cs="Angsana New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28B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7928B2"/>
    <w:rPr>
      <w:rFonts w:ascii="Angsana New" w:eastAsia="Angsan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928B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928B2"/>
    <w:rPr>
      <w:rFonts w:ascii="Angsana New" w:eastAsia="Angsana New" w:hAnsi="Angsana New" w:cs="Angsana New"/>
      <w:sz w:val="32"/>
      <w:szCs w:val="40"/>
    </w:rPr>
  </w:style>
  <w:style w:type="paragraph" w:styleId="ListParagraph">
    <w:name w:val="List Paragraph"/>
    <w:basedOn w:val="Normal"/>
    <w:uiPriority w:val="34"/>
    <w:qFormat/>
    <w:rsid w:val="00BB18BF"/>
    <w:pPr>
      <w:ind w:left="720"/>
      <w:contextualSpacing/>
    </w:pPr>
    <w:rPr>
      <w:szCs w:val="40"/>
    </w:rPr>
  </w:style>
  <w:style w:type="character" w:styleId="Hyperlink">
    <w:name w:val="Hyperlink"/>
    <w:basedOn w:val="DefaultParagraphFont"/>
    <w:uiPriority w:val="99"/>
    <w:unhideWhenUsed/>
    <w:rsid w:val="002C5FEB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890CFA"/>
    <w:pPr>
      <w:spacing w:after="0" w:line="240" w:lineRule="auto"/>
    </w:pPr>
    <w:rPr>
      <w:rFonts w:ascii="Angsana New" w:eastAsia="Angsana New" w:hAnsi="Angsana New" w:cs="Angsana New"/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AF234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6.jpeg"/><Relationship Id="rId39" Type="http://schemas.microsoft.com/office/2007/relationships/hdphoto" Target="media/hdphoto3.wdp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microsoft.com/office/2007/relationships/hdphoto" Target="media/hdphoto1.wdp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29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microsoft.com/office/2007/relationships/hdphoto" Target="media/hdphoto2.wdp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hyperlink" Target="http://www.ipack-iwis.com/hq%20&#3649;&#3621;&#3632;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tebook\Desktop\manual\I%20Wis%20Manual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99D452-322D-4542-8D46-9AF299321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 Wis Manual (1)</Template>
  <TotalTime>1251</TotalTime>
  <Pages>8</Pages>
  <Words>488</Words>
  <Characters>2783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notebook</dc:creator>
  <cp:keywords/>
  <dc:description/>
  <cp:lastModifiedBy>Arnon Srisaikham</cp:lastModifiedBy>
  <cp:revision>14</cp:revision>
  <cp:lastPrinted>2018-10-09T13:29:00Z</cp:lastPrinted>
  <dcterms:created xsi:type="dcterms:W3CDTF">2018-10-09T01:51:00Z</dcterms:created>
  <dcterms:modified xsi:type="dcterms:W3CDTF">2018-10-11T13:09:00Z</dcterms:modified>
</cp:coreProperties>
</file>
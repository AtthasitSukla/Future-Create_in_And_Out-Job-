
<file path=[Content_Types].xml><?xml version="1.0" encoding="utf-8"?>
<Types xmlns="http://schemas.openxmlformats.org/package/2006/content-types">
  <Default Extension="jpg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10519" w14:textId="77777777" w:rsidR="003D3202" w:rsidRPr="00BD5DA3" w:rsidRDefault="003D3202" w:rsidP="003D3202">
      <w:pPr>
        <w:rPr>
          <w:rFonts w:asciiTheme="majorBidi" w:hAnsiTheme="majorBidi" w:cstheme="majorBidi"/>
          <w:sz w:val="32"/>
          <w:szCs w:val="32"/>
        </w:rPr>
      </w:pPr>
      <w:bookmarkStart w:id="0" w:name="_Hlk527558566"/>
      <w:bookmarkEnd w:id="0"/>
    </w:p>
    <w:p w14:paraId="593D76CF" w14:textId="3937DD53" w:rsidR="003D3202" w:rsidRPr="00BD5DA3" w:rsidRDefault="003D3202" w:rsidP="003D3202">
      <w:pPr>
        <w:rPr>
          <w:rFonts w:asciiTheme="majorBidi" w:hAnsiTheme="majorBidi" w:cstheme="majorBidi"/>
          <w:sz w:val="32"/>
          <w:szCs w:val="32"/>
        </w:rPr>
      </w:pPr>
      <w:r w:rsidRPr="00BD5DA3">
        <w:rPr>
          <w:rFonts w:asciiTheme="majorBidi" w:hAnsiTheme="majorBidi" w:cstheme="majorBidi"/>
          <w:sz w:val="32"/>
          <w:szCs w:val="32"/>
          <w:cs/>
        </w:rPr>
        <w:t xml:space="preserve">การเข้าสู่ระบบ </w:t>
      </w:r>
      <w:r w:rsidR="001D5EEF">
        <w:rPr>
          <w:rFonts w:asciiTheme="majorBidi" w:hAnsiTheme="majorBidi" w:cstheme="majorBidi"/>
          <w:sz w:val="32"/>
          <w:szCs w:val="32"/>
        </w:rPr>
        <w:t>Invoice</w:t>
      </w:r>
      <w:r w:rsidRPr="00BD5DA3">
        <w:rPr>
          <w:rFonts w:asciiTheme="majorBidi" w:hAnsiTheme="majorBidi" w:cstheme="majorBidi"/>
          <w:sz w:val="32"/>
          <w:szCs w:val="32"/>
        </w:rPr>
        <w:t xml:space="preserve"> </w:t>
      </w:r>
      <w:r w:rsidRPr="00BD5DA3">
        <w:rPr>
          <w:rFonts w:asciiTheme="majorBidi" w:hAnsiTheme="majorBidi" w:cstheme="majorBidi"/>
          <w:sz w:val="32"/>
          <w:szCs w:val="32"/>
          <w:cs/>
        </w:rPr>
        <w:t xml:space="preserve">เปิดโปรแกรม </w:t>
      </w:r>
      <w:r w:rsidRPr="00BD5DA3">
        <w:rPr>
          <w:rFonts w:asciiTheme="majorBidi" w:hAnsiTheme="majorBidi" w:cstheme="majorBidi"/>
          <w:sz w:val="32"/>
          <w:szCs w:val="32"/>
        </w:rPr>
        <w:t>Internet</w:t>
      </w:r>
      <w:r w:rsidRPr="00BD5DA3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34B86772" w14:textId="415B1A4F" w:rsidR="00145A6E" w:rsidRDefault="003D3202" w:rsidP="007928B2">
      <w:pPr>
        <w:rPr>
          <w:u w:val="single"/>
        </w:rPr>
      </w:pPr>
      <w:r>
        <w:rPr>
          <w:rFonts w:hint="cs"/>
          <w:noProof/>
          <w:cs/>
        </w:rPr>
        <w:drawing>
          <wp:inline distT="0" distB="0" distL="0" distR="0" wp14:anchorId="241D4866" wp14:editId="126F3B03">
            <wp:extent cx="410527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636" cy="235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12C4" w14:textId="2D88BF8F" w:rsidR="003D3202" w:rsidRPr="00A65BF4" w:rsidRDefault="003D3202" w:rsidP="003D3202">
      <w:pPr>
        <w:rPr>
          <w:rFonts w:asciiTheme="majorBidi" w:hAnsiTheme="majorBidi" w:cstheme="majorBidi"/>
          <w:sz w:val="32"/>
          <w:szCs w:val="32"/>
        </w:rPr>
      </w:pPr>
      <w:r w:rsidRPr="00A65BF4">
        <w:rPr>
          <w:rFonts w:asciiTheme="majorBidi" w:hAnsiTheme="majorBidi" w:cstheme="majorBidi"/>
          <w:sz w:val="32"/>
          <w:szCs w:val="32"/>
          <w:cs/>
        </w:rPr>
        <w:t xml:space="preserve">จากนั้นระบุ </w:t>
      </w:r>
      <w:r w:rsidRPr="00A65BF4">
        <w:rPr>
          <w:rFonts w:asciiTheme="majorBidi" w:hAnsiTheme="majorBidi" w:cstheme="majorBidi"/>
          <w:sz w:val="32"/>
          <w:szCs w:val="32"/>
        </w:rPr>
        <w:t xml:space="preserve">URL </w:t>
      </w:r>
      <w:r w:rsidRPr="00A65BF4">
        <w:rPr>
          <w:rFonts w:asciiTheme="majorBidi" w:hAnsiTheme="majorBidi" w:cstheme="majorBidi"/>
          <w:sz w:val="32"/>
          <w:szCs w:val="32"/>
          <w:cs/>
        </w:rPr>
        <w:t>ของระบบ</w:t>
      </w:r>
      <w:r w:rsidRPr="00A65BF4">
        <w:rPr>
          <w:rFonts w:asciiTheme="majorBidi" w:hAnsiTheme="majorBidi" w:cstheme="majorBidi"/>
          <w:sz w:val="32"/>
          <w:szCs w:val="32"/>
        </w:rPr>
        <w:t xml:space="preserve"> </w:t>
      </w:r>
      <w:r w:rsidRPr="00A65BF4">
        <w:rPr>
          <w:rFonts w:asciiTheme="majorBidi" w:hAnsiTheme="majorBidi" w:cstheme="majorBidi"/>
          <w:sz w:val="32"/>
          <w:szCs w:val="32"/>
          <w:cs/>
        </w:rPr>
        <w:t xml:space="preserve">ในช่อง </w:t>
      </w:r>
      <w:r w:rsidRPr="00A65BF4">
        <w:rPr>
          <w:rFonts w:asciiTheme="majorBidi" w:hAnsiTheme="majorBidi" w:cstheme="majorBidi"/>
          <w:sz w:val="32"/>
          <w:szCs w:val="32"/>
        </w:rPr>
        <w:t xml:space="preserve">Address </w:t>
      </w:r>
      <w:r w:rsidRPr="00A65BF4">
        <w:rPr>
          <w:rFonts w:asciiTheme="majorBidi" w:hAnsiTheme="majorBidi" w:cstheme="majorBidi"/>
          <w:sz w:val="32"/>
          <w:szCs w:val="32"/>
          <w:cs/>
        </w:rPr>
        <w:t xml:space="preserve">ใส่ </w:t>
      </w:r>
      <w:r w:rsidRPr="00A65BF4">
        <w:rPr>
          <w:rStyle w:val="Hyperlink"/>
          <w:rFonts w:asciiTheme="majorBidi" w:hAnsiTheme="majorBidi" w:cstheme="majorBidi"/>
          <w:sz w:val="32"/>
          <w:szCs w:val="32"/>
        </w:rPr>
        <w:t>http://www.ipack-iwis.com/inv/</w:t>
      </w:r>
    </w:p>
    <w:p w14:paraId="07BE7F6B" w14:textId="585603A5" w:rsidR="00A65BF4" w:rsidRPr="0083499A" w:rsidRDefault="003D3202" w:rsidP="007928B2">
      <w:pPr>
        <w:rPr>
          <w:u w:val="single"/>
        </w:rPr>
      </w:pPr>
      <w:r>
        <w:rPr>
          <w:rFonts w:hint="cs"/>
          <w:noProof/>
          <w:cs/>
        </w:rPr>
        <w:drawing>
          <wp:inline distT="0" distB="0" distL="0" distR="0" wp14:anchorId="495C0D6D" wp14:editId="6B7BEE34">
            <wp:extent cx="2736215" cy="37338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77" cy="383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4AAF7" w14:textId="53650C67" w:rsidR="003D3202" w:rsidRPr="00A65BF4" w:rsidRDefault="003D3202" w:rsidP="003D3202">
      <w:pPr>
        <w:rPr>
          <w:rFonts w:asciiTheme="majorBidi" w:hAnsiTheme="majorBidi" w:cstheme="majorBidi"/>
          <w:sz w:val="32"/>
          <w:szCs w:val="32"/>
        </w:rPr>
      </w:pPr>
      <w:r w:rsidRPr="00A65BF4">
        <w:rPr>
          <w:rFonts w:asciiTheme="majorBidi" w:hAnsiTheme="majorBidi" w:cstheme="majorBidi"/>
          <w:sz w:val="32"/>
          <w:szCs w:val="32"/>
          <w:cs/>
        </w:rPr>
        <w:t>กรอกข้อมูล ในหน้าเข้าสู่ระบบ</w:t>
      </w:r>
      <w:r w:rsidRPr="00A65BF4">
        <w:rPr>
          <w:rFonts w:asciiTheme="majorBidi" w:hAnsiTheme="majorBidi" w:cstheme="majorBidi"/>
          <w:sz w:val="32"/>
          <w:szCs w:val="32"/>
        </w:rPr>
        <w:t xml:space="preserve"> </w:t>
      </w:r>
      <w:r w:rsidRPr="00A65BF4">
        <w:rPr>
          <w:rFonts w:asciiTheme="majorBidi" w:hAnsiTheme="majorBidi" w:cstheme="majorBidi"/>
          <w:sz w:val="32"/>
          <w:szCs w:val="32"/>
          <w:cs/>
        </w:rPr>
        <w:t xml:space="preserve">ช่อง </w:t>
      </w:r>
      <w:r w:rsidRPr="00A65BF4">
        <w:rPr>
          <w:rFonts w:asciiTheme="majorBidi" w:hAnsiTheme="majorBidi" w:cstheme="majorBidi"/>
          <w:sz w:val="32"/>
          <w:szCs w:val="32"/>
        </w:rPr>
        <w:t xml:space="preserve">Username </w:t>
      </w:r>
      <w:r w:rsidRPr="00A65BF4">
        <w:rPr>
          <w:rFonts w:asciiTheme="majorBidi" w:hAnsiTheme="majorBidi" w:cstheme="majorBidi"/>
          <w:sz w:val="32"/>
          <w:szCs w:val="32"/>
          <w:cs/>
        </w:rPr>
        <w:t xml:space="preserve">และช่อง </w:t>
      </w:r>
      <w:r w:rsidRPr="00A65BF4">
        <w:rPr>
          <w:rFonts w:asciiTheme="majorBidi" w:hAnsiTheme="majorBidi" w:cstheme="majorBidi"/>
          <w:sz w:val="32"/>
          <w:szCs w:val="32"/>
        </w:rPr>
        <w:t xml:space="preserve">Password </w:t>
      </w:r>
      <w:r w:rsidRPr="00A65BF4">
        <w:rPr>
          <w:rFonts w:asciiTheme="majorBidi" w:hAnsiTheme="majorBidi" w:cstheme="majorBidi"/>
          <w:sz w:val="32"/>
          <w:szCs w:val="32"/>
          <w:cs/>
        </w:rPr>
        <w:t xml:space="preserve">และทำการ </w:t>
      </w:r>
      <w:r w:rsidRPr="00A65BF4">
        <w:rPr>
          <w:rFonts w:asciiTheme="majorBidi" w:hAnsiTheme="majorBidi" w:cstheme="majorBidi"/>
          <w:sz w:val="32"/>
          <w:szCs w:val="32"/>
        </w:rPr>
        <w:t>Login</w:t>
      </w:r>
      <w:r w:rsidRPr="00A65BF4">
        <w:rPr>
          <w:rFonts w:asciiTheme="majorBidi" w:hAnsiTheme="majorBidi" w:cstheme="majorBidi"/>
          <w:sz w:val="32"/>
          <w:szCs w:val="32"/>
          <w:cs/>
        </w:rPr>
        <w:t xml:space="preserve"> เข้าสู่ระบบ</w:t>
      </w:r>
    </w:p>
    <w:p w14:paraId="66999E83" w14:textId="2E62F24A" w:rsidR="00021E40" w:rsidRDefault="00021E40" w:rsidP="003D3202"/>
    <w:p w14:paraId="24F5CD89" w14:textId="04DAD3A5" w:rsidR="00021E40" w:rsidRPr="00A65BF4" w:rsidRDefault="00021E40" w:rsidP="003D3202">
      <w:pPr>
        <w:rPr>
          <w:sz w:val="32"/>
          <w:szCs w:val="32"/>
        </w:rPr>
      </w:pPr>
    </w:p>
    <w:p w14:paraId="7015E5B1" w14:textId="77777777" w:rsidR="00A65BF4" w:rsidRDefault="00A65BF4" w:rsidP="00A65BF4">
      <w:pPr>
        <w:pStyle w:val="ListParagraph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</w:pPr>
    </w:p>
    <w:p w14:paraId="16D4A6F2" w14:textId="5832483F" w:rsidR="003D3202" w:rsidRDefault="00A65BF4" w:rsidP="00A65BF4">
      <w:pPr>
        <w:pStyle w:val="ListParagraph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</w:pPr>
      <w:r w:rsidRPr="00A65BF4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  <w:lastRenderedPageBreak/>
        <w:t>1.</w:t>
      </w:r>
      <w:r w:rsidR="00021E40" w:rsidRPr="00A65BF4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  <w:t xml:space="preserve">PO </w:t>
      </w:r>
      <w:r w:rsidR="00C819D2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  <w:t>R</w:t>
      </w:r>
      <w:r w:rsidR="00021E40" w:rsidRPr="00A65BF4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  <w:t>eport</w:t>
      </w:r>
    </w:p>
    <w:p w14:paraId="1C0A78B9" w14:textId="77777777" w:rsidR="001A7825" w:rsidRDefault="001A7825" w:rsidP="00A65BF4">
      <w:pPr>
        <w:pStyle w:val="ListParagraph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</w:pPr>
    </w:p>
    <w:p w14:paraId="264CCC2A" w14:textId="0ABA0D50" w:rsidR="00701701" w:rsidRPr="00C819D2" w:rsidRDefault="001B330C" w:rsidP="007928B2">
      <w:pPr>
        <w:rPr>
          <w:rFonts w:asciiTheme="majorBidi" w:eastAsia="Times New Roman" w:hAnsiTheme="majorBidi" w:cstheme="majorBidi"/>
          <w:b/>
          <w:bCs/>
          <w:color w:val="000000"/>
          <w:u w:val="single"/>
          <w:cs/>
        </w:rPr>
      </w:pPr>
      <w:r w:rsidRPr="001B330C">
        <w:rPr>
          <w:rFonts w:asciiTheme="majorBidi" w:eastAsia="Times New Roman" w:hAnsiTheme="majorBidi" w:cstheme="majorBidi"/>
          <w:b/>
          <w:bCs/>
          <w:noProof/>
          <w:color w:val="000000"/>
          <w:cs/>
        </w:rPr>
        <w:drawing>
          <wp:inline distT="0" distB="0" distL="0" distR="0" wp14:anchorId="131CD473" wp14:editId="43D18243">
            <wp:extent cx="529590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D5CF" w14:textId="5A709875" w:rsidR="004C641C" w:rsidRDefault="00701701" w:rsidP="007928B2">
      <w:pPr>
        <w:rPr>
          <w:rFonts w:asciiTheme="majorBidi" w:hAnsiTheme="majorBidi" w:cstheme="majorBidi"/>
          <w:sz w:val="32"/>
          <w:szCs w:val="32"/>
        </w:rPr>
      </w:pPr>
      <w:r w:rsidRPr="00A65BF4">
        <w:rPr>
          <w:rFonts w:asciiTheme="majorBidi" w:hAnsiTheme="majorBidi" w:cstheme="majorBidi"/>
          <w:sz w:val="32"/>
          <w:szCs w:val="32"/>
          <w:cs/>
        </w:rPr>
        <w:t>เลือก</w:t>
      </w:r>
      <w:r w:rsidR="00BB17E4" w:rsidRPr="00A65BF4">
        <w:rPr>
          <w:rFonts w:asciiTheme="majorBidi" w:hAnsiTheme="majorBidi" w:cstheme="majorBidi"/>
          <w:sz w:val="32"/>
          <w:szCs w:val="32"/>
          <w:cs/>
        </w:rPr>
        <w:t>เมนู</w:t>
      </w:r>
      <w:r w:rsidRPr="00A65BF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A65BF4">
        <w:rPr>
          <w:rFonts w:asciiTheme="majorBidi" w:hAnsiTheme="majorBidi" w:cstheme="majorBidi"/>
          <w:sz w:val="32"/>
          <w:szCs w:val="32"/>
        </w:rPr>
        <w:t>HQ PRPO,</w:t>
      </w:r>
      <w:r w:rsidR="00377AC0" w:rsidRPr="00A65BF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A65BF4">
        <w:rPr>
          <w:rFonts w:asciiTheme="majorBidi" w:hAnsiTheme="majorBidi" w:cstheme="majorBidi"/>
          <w:sz w:val="32"/>
          <w:szCs w:val="32"/>
        </w:rPr>
        <w:t>PO Report</w:t>
      </w:r>
      <w:r w:rsidR="000C08DA" w:rsidRPr="00A65BF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77AC0" w:rsidRPr="00A65BF4">
        <w:rPr>
          <w:rFonts w:asciiTheme="majorBidi" w:hAnsiTheme="majorBidi" w:cstheme="majorBidi"/>
          <w:sz w:val="32"/>
          <w:szCs w:val="32"/>
          <w:cs/>
        </w:rPr>
        <w:t>หน้าจอจะแสดง</w:t>
      </w:r>
      <w:r w:rsidR="00753767" w:rsidRPr="00A65BF4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377AC0" w:rsidRPr="00A65BF4">
        <w:rPr>
          <w:rFonts w:asciiTheme="majorBidi" w:hAnsiTheme="majorBidi" w:cstheme="majorBidi"/>
          <w:sz w:val="32"/>
          <w:szCs w:val="32"/>
          <w:cs/>
        </w:rPr>
        <w:t xml:space="preserve">รายการที่เปิด </w:t>
      </w:r>
      <w:r w:rsidR="00377AC0" w:rsidRPr="00A65BF4">
        <w:rPr>
          <w:rFonts w:asciiTheme="majorBidi" w:hAnsiTheme="majorBidi" w:cstheme="majorBidi"/>
          <w:sz w:val="32"/>
          <w:szCs w:val="32"/>
        </w:rPr>
        <w:t xml:space="preserve">PO </w:t>
      </w:r>
      <w:r w:rsidR="00377AC0" w:rsidRPr="00A65BF4">
        <w:rPr>
          <w:rFonts w:asciiTheme="majorBidi" w:hAnsiTheme="majorBidi" w:cstheme="majorBidi"/>
          <w:sz w:val="32"/>
          <w:szCs w:val="32"/>
          <w:cs/>
        </w:rPr>
        <w:t>ทั้งหมด</w:t>
      </w:r>
      <w:r w:rsidR="00D20046" w:rsidRPr="00A65BF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80A54" w:rsidRPr="00A65BF4">
        <w:rPr>
          <w:rFonts w:asciiTheme="majorBidi" w:hAnsiTheme="majorBidi" w:cstheme="majorBidi"/>
          <w:sz w:val="32"/>
          <w:szCs w:val="32"/>
          <w:cs/>
        </w:rPr>
        <w:t>เพื่อใช้</w:t>
      </w:r>
      <w:r w:rsidR="00AD2306" w:rsidRPr="00A65BF4">
        <w:rPr>
          <w:rFonts w:asciiTheme="majorBidi" w:hAnsiTheme="majorBidi" w:cstheme="majorBidi"/>
          <w:sz w:val="32"/>
          <w:szCs w:val="32"/>
          <w:cs/>
        </w:rPr>
        <w:t>ในการ</w:t>
      </w:r>
      <w:r w:rsidR="00ED5763" w:rsidRPr="00A65BF4">
        <w:rPr>
          <w:rFonts w:asciiTheme="majorBidi" w:hAnsiTheme="majorBidi" w:cstheme="majorBidi"/>
          <w:sz w:val="32"/>
          <w:szCs w:val="32"/>
          <w:cs/>
        </w:rPr>
        <w:t>ติดตามการส่ง</w:t>
      </w:r>
      <w:r w:rsidR="001C0844" w:rsidRPr="00A65BF4">
        <w:rPr>
          <w:rFonts w:asciiTheme="majorBidi" w:hAnsiTheme="majorBidi" w:cstheme="majorBidi"/>
          <w:sz w:val="32"/>
          <w:szCs w:val="32"/>
          <w:cs/>
        </w:rPr>
        <w:t>สินค้าจาก</w:t>
      </w:r>
      <w:r w:rsidR="00AD2306" w:rsidRPr="00A65BF4">
        <w:rPr>
          <w:rFonts w:asciiTheme="majorBidi" w:hAnsiTheme="majorBidi" w:cstheme="majorBidi"/>
          <w:sz w:val="32"/>
          <w:szCs w:val="32"/>
          <w:cs/>
        </w:rPr>
        <w:t>ผู้ขาย</w:t>
      </w:r>
      <w:r w:rsidR="00ED5763" w:rsidRPr="00A65BF4">
        <w:rPr>
          <w:rFonts w:asciiTheme="majorBidi" w:hAnsiTheme="majorBidi" w:cstheme="majorBidi"/>
          <w:sz w:val="32"/>
          <w:szCs w:val="32"/>
        </w:rPr>
        <w:t xml:space="preserve"> </w:t>
      </w:r>
      <w:r w:rsidR="00753767" w:rsidRPr="00A65BF4">
        <w:rPr>
          <w:rFonts w:asciiTheme="majorBidi" w:hAnsiTheme="majorBidi" w:cstheme="majorBidi"/>
          <w:sz w:val="32"/>
          <w:szCs w:val="32"/>
          <w:cs/>
        </w:rPr>
        <w:t>โดยช่อง</w:t>
      </w:r>
      <w:r w:rsidR="001C0844" w:rsidRPr="00A65BF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C0844" w:rsidRPr="00A65BF4">
        <w:rPr>
          <w:rFonts w:asciiTheme="majorBidi" w:hAnsiTheme="majorBidi" w:cstheme="majorBidi"/>
          <w:sz w:val="32"/>
          <w:szCs w:val="32"/>
        </w:rPr>
        <w:t>PO Date</w:t>
      </w:r>
      <w:r w:rsidR="001C0844" w:rsidRPr="00A65BF4">
        <w:rPr>
          <w:rFonts w:asciiTheme="majorBidi" w:hAnsiTheme="majorBidi" w:cstheme="majorBidi"/>
          <w:sz w:val="32"/>
          <w:szCs w:val="32"/>
          <w:cs/>
        </w:rPr>
        <w:t xml:space="preserve"> ใช้ระบุวันที่ต้องการทราบว่าเปิด</w:t>
      </w:r>
      <w:r w:rsidR="001C0844" w:rsidRPr="00A65BF4">
        <w:rPr>
          <w:rFonts w:asciiTheme="majorBidi" w:hAnsiTheme="majorBidi" w:cstheme="majorBidi"/>
          <w:sz w:val="32"/>
          <w:szCs w:val="32"/>
        </w:rPr>
        <w:t>PO</w:t>
      </w:r>
      <w:r w:rsidR="0021443B" w:rsidRPr="00A65BF4">
        <w:rPr>
          <w:rFonts w:asciiTheme="majorBidi" w:hAnsiTheme="majorBidi" w:cstheme="majorBidi"/>
          <w:sz w:val="32"/>
          <w:szCs w:val="32"/>
          <w:cs/>
        </w:rPr>
        <w:t xml:space="preserve">อะไรไปบ้าง จากนั้นช่อง </w:t>
      </w:r>
      <w:r w:rsidR="00ED5763" w:rsidRPr="00A65BF4">
        <w:rPr>
          <w:rFonts w:asciiTheme="majorBidi" w:hAnsiTheme="majorBidi" w:cstheme="majorBidi"/>
          <w:sz w:val="32"/>
          <w:szCs w:val="32"/>
        </w:rPr>
        <w:t>Delivery</w:t>
      </w:r>
      <w:r w:rsidR="00753767" w:rsidRPr="00A65BF4">
        <w:rPr>
          <w:rFonts w:asciiTheme="majorBidi" w:hAnsiTheme="majorBidi" w:cstheme="majorBidi"/>
          <w:sz w:val="32"/>
          <w:szCs w:val="32"/>
          <w:cs/>
        </w:rPr>
        <w:t xml:space="preserve"> มาจากที่เรา</w:t>
      </w:r>
      <w:r w:rsidR="00ED5763" w:rsidRPr="00A65BF4">
        <w:rPr>
          <w:rFonts w:asciiTheme="majorBidi" w:hAnsiTheme="majorBidi" w:cstheme="majorBidi"/>
          <w:sz w:val="32"/>
          <w:szCs w:val="32"/>
          <w:cs/>
        </w:rPr>
        <w:t>กำหนดวันที่</w:t>
      </w:r>
      <w:r w:rsidR="00753767" w:rsidRPr="00A65BF4">
        <w:rPr>
          <w:rFonts w:asciiTheme="majorBidi" w:hAnsiTheme="majorBidi" w:cstheme="majorBidi"/>
          <w:sz w:val="32"/>
          <w:szCs w:val="32"/>
          <w:cs/>
        </w:rPr>
        <w:t>ไว้ใน</w:t>
      </w:r>
      <w:r w:rsidR="00753767" w:rsidRPr="00A65BF4">
        <w:rPr>
          <w:rFonts w:asciiTheme="majorBidi" w:hAnsiTheme="majorBidi" w:cstheme="majorBidi"/>
          <w:sz w:val="32"/>
          <w:szCs w:val="32"/>
        </w:rPr>
        <w:t xml:space="preserve">PO </w:t>
      </w:r>
      <w:r w:rsidR="00880A54" w:rsidRPr="00A65BF4">
        <w:rPr>
          <w:rFonts w:asciiTheme="majorBidi" w:hAnsiTheme="majorBidi" w:cstheme="majorBidi"/>
          <w:sz w:val="32"/>
          <w:szCs w:val="32"/>
          <w:cs/>
        </w:rPr>
        <w:t>เพื่อให้สินค้าส่ง</w:t>
      </w:r>
      <w:r w:rsidR="00E83401" w:rsidRPr="00A65BF4">
        <w:rPr>
          <w:rFonts w:asciiTheme="majorBidi" w:hAnsiTheme="majorBidi" w:cstheme="majorBidi"/>
          <w:sz w:val="32"/>
          <w:szCs w:val="32"/>
          <w:cs/>
        </w:rPr>
        <w:t>เข้า</w:t>
      </w:r>
      <w:r w:rsidR="00753767" w:rsidRPr="00A65BF4">
        <w:rPr>
          <w:rFonts w:asciiTheme="majorBidi" w:hAnsiTheme="majorBidi" w:cstheme="majorBidi"/>
          <w:sz w:val="32"/>
          <w:szCs w:val="32"/>
          <w:cs/>
        </w:rPr>
        <w:t>ตามกำหนด</w:t>
      </w:r>
      <w:r w:rsidR="0021443B" w:rsidRPr="00A65BF4">
        <w:rPr>
          <w:rFonts w:asciiTheme="majorBidi" w:hAnsiTheme="majorBidi" w:cstheme="majorBidi"/>
          <w:sz w:val="32"/>
          <w:szCs w:val="32"/>
          <w:cs/>
        </w:rPr>
        <w:t xml:space="preserve">ที่ต้องการ </w:t>
      </w:r>
      <w:r w:rsidR="00753767" w:rsidRPr="00A65BF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83401" w:rsidRPr="00A65BF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2C95A79B" w14:textId="77777777" w:rsidR="00CF1630" w:rsidRDefault="00CF1630" w:rsidP="007928B2">
      <w:pPr>
        <w:rPr>
          <w:rFonts w:asciiTheme="majorBidi" w:hAnsiTheme="majorBidi" w:cstheme="majorBidi"/>
          <w:sz w:val="32"/>
          <w:szCs w:val="32"/>
        </w:rPr>
      </w:pPr>
    </w:p>
    <w:p w14:paraId="5128EA2B" w14:textId="044BBCC1" w:rsidR="00CF1630" w:rsidRDefault="00995BA3" w:rsidP="007928B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drawing>
          <wp:inline distT="0" distB="0" distL="0" distR="0" wp14:anchorId="40266F5C" wp14:editId="39150850">
            <wp:extent cx="5553075" cy="2266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7FA3" w14:textId="7C93E79A" w:rsidR="00701701" w:rsidRPr="00472269" w:rsidRDefault="00472269" w:rsidP="007928B2">
      <w:pPr>
        <w:rPr>
          <w:cs/>
        </w:rPr>
      </w:pPr>
      <w:r w:rsidRPr="00A65BF4">
        <w:rPr>
          <w:rFonts w:asciiTheme="majorBidi" w:hAnsiTheme="majorBidi" w:cstheme="majorBidi"/>
          <w:sz w:val="32"/>
          <w:szCs w:val="32"/>
          <w:cs/>
        </w:rPr>
        <w:t xml:space="preserve">เมื่อถึงวันครบกำหนดส่งของเข้า ให้ดูที่ช่อง </w:t>
      </w:r>
      <w:r w:rsidR="00C06F01" w:rsidRPr="00A65BF4">
        <w:rPr>
          <w:rFonts w:asciiTheme="majorBidi" w:hAnsiTheme="majorBidi" w:cstheme="majorBidi"/>
          <w:sz w:val="32"/>
          <w:szCs w:val="32"/>
        </w:rPr>
        <w:t>Actual date</w:t>
      </w:r>
      <w:r w:rsidRPr="00A65BF4">
        <w:rPr>
          <w:rFonts w:asciiTheme="majorBidi" w:hAnsiTheme="majorBidi" w:cstheme="majorBidi"/>
          <w:sz w:val="32"/>
          <w:szCs w:val="32"/>
        </w:rPr>
        <w:t xml:space="preserve"> </w:t>
      </w:r>
      <w:r w:rsidRPr="00A65BF4">
        <w:rPr>
          <w:rFonts w:asciiTheme="majorBidi" w:hAnsiTheme="majorBidi" w:cstheme="majorBidi"/>
          <w:sz w:val="32"/>
          <w:szCs w:val="32"/>
          <w:cs/>
        </w:rPr>
        <w:t>จะแสดงเป็นวันที่ได้รับสินค้า และช่อง จำนวนมาครบ ให้ดู</w:t>
      </w:r>
      <w:r w:rsidR="00880A54" w:rsidRPr="00A65BF4">
        <w:rPr>
          <w:rFonts w:asciiTheme="majorBidi" w:hAnsiTheme="majorBidi" w:cstheme="majorBidi"/>
          <w:sz w:val="32"/>
          <w:szCs w:val="32"/>
          <w:cs/>
        </w:rPr>
        <w:t>จำนวน</w:t>
      </w:r>
      <w:r w:rsidRPr="00A65BF4">
        <w:rPr>
          <w:rFonts w:asciiTheme="majorBidi" w:hAnsiTheme="majorBidi" w:cstheme="majorBidi"/>
          <w:sz w:val="32"/>
          <w:szCs w:val="32"/>
          <w:cs/>
        </w:rPr>
        <w:t>สินค้ามาครบตาม</w:t>
      </w:r>
      <w:r w:rsidR="00880A54" w:rsidRPr="00A65BF4">
        <w:rPr>
          <w:rFonts w:asciiTheme="majorBidi" w:hAnsiTheme="majorBidi" w:cstheme="majorBidi"/>
          <w:sz w:val="32"/>
          <w:szCs w:val="32"/>
          <w:cs/>
        </w:rPr>
        <w:t>จำนวน</w:t>
      </w:r>
      <w:r w:rsidRPr="00A65BF4">
        <w:rPr>
          <w:rFonts w:asciiTheme="majorBidi" w:hAnsiTheme="majorBidi" w:cstheme="majorBidi"/>
          <w:sz w:val="32"/>
          <w:szCs w:val="32"/>
          <w:cs/>
        </w:rPr>
        <w:t>ที่สั่งหรือไม่ หากส่งสินค้าเข้าครบตามจำนวนที่สั่งซื้อจะแสดง</w:t>
      </w:r>
      <w:r w:rsidR="002C7E7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80A54" w:rsidRPr="00A65BF4">
        <w:rPr>
          <w:rFonts w:asciiTheme="majorBidi" w:hAnsiTheme="majorBidi" w:cstheme="majorBidi"/>
          <w:sz w:val="32"/>
          <w:szCs w:val="32"/>
          <w:cs/>
        </w:rPr>
        <w:t>เป็น</w:t>
      </w:r>
      <w:r w:rsidRPr="00A65BF4">
        <w:rPr>
          <w:rFonts w:asciiTheme="majorBidi" w:hAnsiTheme="majorBidi" w:cstheme="majorBidi"/>
          <w:sz w:val="32"/>
          <w:szCs w:val="32"/>
          <w:cs/>
        </w:rPr>
        <w:t>ตัวเลขสีน้ำเงิน</w:t>
      </w:r>
      <w:r w:rsidR="00880A54" w:rsidRPr="00A65BF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A65BF4">
        <w:rPr>
          <w:rFonts w:asciiTheme="majorBidi" w:hAnsiTheme="majorBidi" w:cstheme="majorBidi"/>
          <w:sz w:val="32"/>
          <w:szCs w:val="32"/>
          <w:cs/>
        </w:rPr>
        <w:t>หากส่งสินค้าไม่ครบ</w:t>
      </w:r>
      <w:r w:rsidR="002C7E7C">
        <w:rPr>
          <w:rFonts w:asciiTheme="majorBidi" w:hAnsiTheme="majorBidi" w:cstheme="majorBidi" w:hint="cs"/>
          <w:sz w:val="32"/>
          <w:szCs w:val="32"/>
          <w:cs/>
        </w:rPr>
        <w:t xml:space="preserve"> หรือ ยังไม่ส่งสินค้า </w:t>
      </w:r>
      <w:r w:rsidRPr="00A65BF4">
        <w:rPr>
          <w:rFonts w:asciiTheme="majorBidi" w:hAnsiTheme="majorBidi" w:cstheme="majorBidi"/>
          <w:sz w:val="32"/>
          <w:szCs w:val="32"/>
          <w:cs/>
        </w:rPr>
        <w:t>จะแสดงเป็นตัวเลขสีแด</w:t>
      </w:r>
      <w:r w:rsidR="00995BA3">
        <w:rPr>
          <w:rFonts w:asciiTheme="majorBidi" w:hAnsiTheme="majorBidi" w:cstheme="majorBidi" w:hint="cs"/>
          <w:sz w:val="32"/>
          <w:szCs w:val="32"/>
          <w:cs/>
        </w:rPr>
        <w:t>ง</w:t>
      </w:r>
      <w:r w:rsidR="00E21772">
        <w:rPr>
          <w:rFonts w:asciiTheme="majorBidi" w:hAnsiTheme="majorBidi" w:cstheme="majorBidi" w:hint="cs"/>
          <w:sz w:val="32"/>
          <w:szCs w:val="32"/>
          <w:cs/>
        </w:rPr>
        <w:t xml:space="preserve">อยู่ </w:t>
      </w:r>
      <w:r w:rsidR="00995BA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46355B1D" w14:textId="347EC409" w:rsidR="00701701" w:rsidRDefault="00701701" w:rsidP="007928B2">
      <w:pPr>
        <w:rPr>
          <w:u w:val="single"/>
        </w:rPr>
      </w:pPr>
    </w:p>
    <w:p w14:paraId="475B7AA4" w14:textId="2D655FBA" w:rsidR="0021443B" w:rsidRDefault="00ED10BA" w:rsidP="007928B2">
      <w:pPr>
        <w:rPr>
          <w:u w:val="single"/>
        </w:rPr>
      </w:pPr>
      <w:r w:rsidRPr="00ED10BA">
        <w:rPr>
          <w:noProof/>
        </w:rPr>
        <w:lastRenderedPageBreak/>
        <w:drawing>
          <wp:inline distT="0" distB="0" distL="0" distR="0" wp14:anchorId="0F88731D" wp14:editId="72388003">
            <wp:extent cx="5772150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42E9" w14:textId="25D6669B" w:rsidR="00E21772" w:rsidRPr="00E21772" w:rsidRDefault="00E21772" w:rsidP="007928B2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21772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การ</w:t>
      </w:r>
      <w:r w:rsidR="000D1FBB" w:rsidRPr="00E21772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 xml:space="preserve"> </w:t>
      </w:r>
      <w:r w:rsidR="00D03BDE" w:rsidRPr="00E21772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Add </w:t>
      </w:r>
      <w:r w:rsidR="000D1FBB" w:rsidRPr="00E21772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ใบกำกับภาษี/ใบเสร</w:t>
      </w:r>
      <w:r w:rsidR="00A8123B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็จ</w:t>
      </w:r>
    </w:p>
    <w:p w14:paraId="25163059" w14:textId="4B96F36E" w:rsidR="001A42B0" w:rsidRPr="001A42B0" w:rsidRDefault="000D1FBB" w:rsidP="00E2177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ให้กรอกรายละเอียด </w:t>
      </w:r>
      <w:r>
        <w:rPr>
          <w:rFonts w:asciiTheme="majorBidi" w:hAnsiTheme="majorBidi" w:cstheme="majorBidi"/>
          <w:sz w:val="32"/>
          <w:szCs w:val="32"/>
        </w:rPr>
        <w:t xml:space="preserve">Invoice 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E21772">
        <w:rPr>
          <w:rFonts w:asciiTheme="majorBidi" w:hAnsiTheme="majorBidi" w:cstheme="majorBidi" w:hint="cs"/>
          <w:sz w:val="32"/>
          <w:szCs w:val="32"/>
          <w:cs/>
        </w:rPr>
        <w:t>ไ</w:t>
      </w:r>
      <w:r>
        <w:rPr>
          <w:rFonts w:asciiTheme="majorBidi" w:hAnsiTheme="majorBidi" w:cstheme="majorBidi" w:hint="cs"/>
          <w:sz w:val="32"/>
          <w:szCs w:val="32"/>
          <w:cs/>
        </w:rPr>
        <w:t>ด้รับ</w:t>
      </w:r>
      <w:r w:rsidR="00F222A5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950C07">
        <w:rPr>
          <w:rFonts w:asciiTheme="majorBidi" w:hAnsiTheme="majorBidi" w:cstheme="majorBidi" w:hint="cs"/>
          <w:sz w:val="32"/>
          <w:szCs w:val="32"/>
          <w:cs/>
        </w:rPr>
        <w:t>สแกนเอกสารและ</w:t>
      </w:r>
      <w:r w:rsidR="00E217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50C07">
        <w:rPr>
          <w:rFonts w:asciiTheme="majorBidi" w:hAnsiTheme="majorBidi" w:cstheme="majorBidi"/>
          <w:sz w:val="32"/>
          <w:szCs w:val="32"/>
        </w:rPr>
        <w:t xml:space="preserve">Upload </w:t>
      </w:r>
      <w:r w:rsidR="00CF1630">
        <w:rPr>
          <w:rFonts w:asciiTheme="majorBidi" w:hAnsiTheme="majorBidi" w:cstheme="majorBidi"/>
          <w:sz w:val="32"/>
          <w:szCs w:val="32"/>
        </w:rPr>
        <w:t>File</w:t>
      </w:r>
      <w:r w:rsidR="006A7E7B">
        <w:rPr>
          <w:rFonts w:asciiTheme="majorBidi" w:hAnsiTheme="majorBidi" w:cstheme="majorBidi" w:hint="cs"/>
          <w:sz w:val="32"/>
          <w:szCs w:val="32"/>
          <w:cs/>
        </w:rPr>
        <w:t xml:space="preserve"> เพื่อเป็นหลักฐานว่าได้รับเอกสา</w:t>
      </w:r>
      <w:r w:rsidR="00E21772">
        <w:rPr>
          <w:rFonts w:asciiTheme="majorBidi" w:hAnsiTheme="majorBidi" w:cstheme="majorBidi" w:hint="cs"/>
          <w:sz w:val="32"/>
          <w:szCs w:val="32"/>
          <w:cs/>
        </w:rPr>
        <w:t>ร</w:t>
      </w:r>
      <w:r w:rsidR="006A7E7B">
        <w:rPr>
          <w:rFonts w:asciiTheme="majorBidi" w:hAnsiTheme="majorBidi" w:cstheme="majorBidi" w:hint="cs"/>
          <w:sz w:val="32"/>
          <w:szCs w:val="32"/>
          <w:cs/>
        </w:rPr>
        <w:t>แล้ว</w:t>
      </w:r>
      <w:r w:rsidR="00E217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ระบุการจ่ายเงินเป็นเงินสดหรือเช็ค และคลิกปุ่ม </w:t>
      </w:r>
      <w:r>
        <w:rPr>
          <w:rFonts w:asciiTheme="majorBidi" w:hAnsiTheme="majorBidi" w:cstheme="majorBidi"/>
          <w:sz w:val="32"/>
          <w:szCs w:val="32"/>
        </w:rPr>
        <w:t xml:space="preserve">Add New </w:t>
      </w:r>
    </w:p>
    <w:p w14:paraId="16030C5F" w14:textId="77777777" w:rsidR="00CF1630" w:rsidRDefault="00CF1630" w:rsidP="0021443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0BFFAB6" w14:textId="05289150" w:rsidR="009F2447" w:rsidRDefault="00F817E9" w:rsidP="009F244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  <w:t>2</w:t>
      </w:r>
      <w:r w:rsidR="00E57C59" w:rsidRPr="00A65BF4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u w:val="single"/>
          <w:cs/>
        </w:rPr>
        <w:t xml:space="preserve">. </w:t>
      </w:r>
      <w:r w:rsidR="009F2447" w:rsidRPr="00A65BF4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  <w:cs/>
        </w:rPr>
        <w:t xml:space="preserve">การกำหนด </w:t>
      </w:r>
      <w:r w:rsidR="009F2447" w:rsidRPr="009F244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  <w:t xml:space="preserve">Material </w:t>
      </w:r>
      <w:r w:rsidR="009F2447" w:rsidRPr="00A65BF4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  <w:t>T</w:t>
      </w:r>
      <w:r w:rsidR="009F2447" w:rsidRPr="009F244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  <w:t>ype</w:t>
      </w:r>
    </w:p>
    <w:p w14:paraId="6760E023" w14:textId="77777777" w:rsidR="001A7825" w:rsidRPr="00A65BF4" w:rsidRDefault="001A7825" w:rsidP="009F244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</w:pPr>
    </w:p>
    <w:p w14:paraId="27F330C5" w14:textId="77777777" w:rsidR="006A1454" w:rsidRPr="009F2447" w:rsidRDefault="006A1454" w:rsidP="009F244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u w:val="single"/>
        </w:rPr>
      </w:pPr>
    </w:p>
    <w:p w14:paraId="75EC3D72" w14:textId="77777777" w:rsidR="00E57C59" w:rsidRDefault="00E57C59" w:rsidP="007928B2">
      <w:r>
        <w:rPr>
          <w:rFonts w:hint="cs"/>
          <w:noProof/>
          <w:cs/>
        </w:rPr>
        <w:drawing>
          <wp:inline distT="0" distB="0" distL="0" distR="0" wp14:anchorId="6D0A3325" wp14:editId="59EB9665">
            <wp:extent cx="5276215" cy="2085975"/>
            <wp:effectExtent l="0" t="0" r="63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FD3F2" w14:textId="77777777" w:rsidR="00A65BF4" w:rsidRPr="00A65BF4" w:rsidRDefault="00A65BF4" w:rsidP="007928B2">
      <w:pPr>
        <w:rPr>
          <w:rFonts w:asciiTheme="majorBidi" w:hAnsiTheme="majorBidi" w:cstheme="majorBidi"/>
          <w:sz w:val="32"/>
          <w:szCs w:val="32"/>
        </w:rPr>
      </w:pPr>
    </w:p>
    <w:p w14:paraId="34062292" w14:textId="63609DBA" w:rsidR="009F2447" w:rsidRPr="00A65BF4" w:rsidRDefault="009F2447" w:rsidP="007928B2">
      <w:pPr>
        <w:rPr>
          <w:rFonts w:asciiTheme="majorBidi" w:hAnsiTheme="majorBidi" w:cstheme="majorBidi"/>
          <w:sz w:val="32"/>
          <w:szCs w:val="32"/>
        </w:rPr>
      </w:pPr>
      <w:r w:rsidRPr="00A65BF4">
        <w:rPr>
          <w:rFonts w:asciiTheme="majorBidi" w:hAnsiTheme="majorBidi" w:cstheme="majorBidi"/>
          <w:sz w:val="32"/>
          <w:szCs w:val="32"/>
          <w:cs/>
        </w:rPr>
        <w:t>เลือก</w:t>
      </w:r>
      <w:r w:rsidR="006A1454" w:rsidRPr="00A65BF4">
        <w:rPr>
          <w:rFonts w:asciiTheme="majorBidi" w:hAnsiTheme="majorBidi" w:cstheme="majorBidi"/>
          <w:sz w:val="32"/>
          <w:szCs w:val="32"/>
          <w:cs/>
        </w:rPr>
        <w:t xml:space="preserve">เมนู </w:t>
      </w:r>
      <w:r w:rsidR="006A1454" w:rsidRPr="00A65BF4">
        <w:rPr>
          <w:rFonts w:asciiTheme="majorBidi" w:hAnsiTheme="majorBidi" w:cstheme="majorBidi"/>
          <w:sz w:val="32"/>
          <w:szCs w:val="32"/>
        </w:rPr>
        <w:t>Material Master,</w:t>
      </w:r>
      <w:r w:rsidR="00631CFB" w:rsidRPr="00A65BF4">
        <w:rPr>
          <w:rFonts w:asciiTheme="majorBidi" w:hAnsiTheme="majorBidi" w:cstheme="majorBidi"/>
          <w:sz w:val="32"/>
          <w:szCs w:val="32"/>
        </w:rPr>
        <w:t xml:space="preserve"> </w:t>
      </w:r>
      <w:r w:rsidR="006A1454" w:rsidRPr="009F2447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Material </w:t>
      </w:r>
      <w:r w:rsidR="006A1454" w:rsidRPr="00A65BF4">
        <w:rPr>
          <w:rFonts w:asciiTheme="majorBidi" w:eastAsia="Times New Roman" w:hAnsiTheme="majorBidi" w:cstheme="majorBidi"/>
          <w:color w:val="000000"/>
          <w:sz w:val="32"/>
          <w:szCs w:val="32"/>
        </w:rPr>
        <w:t>T</w:t>
      </w:r>
      <w:r w:rsidR="006A1454" w:rsidRPr="009F2447">
        <w:rPr>
          <w:rFonts w:asciiTheme="majorBidi" w:eastAsia="Times New Roman" w:hAnsiTheme="majorBidi" w:cstheme="majorBidi"/>
          <w:color w:val="000000"/>
          <w:sz w:val="32"/>
          <w:szCs w:val="32"/>
        </w:rPr>
        <w:t>ype</w:t>
      </w:r>
      <w:r w:rsidR="006A1454" w:rsidRPr="00A65BF4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6A1454" w:rsidRPr="00A65BF4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กำหนด </w:t>
      </w:r>
      <w:r w:rsidR="006A1454" w:rsidRPr="00A65BF4">
        <w:rPr>
          <w:rFonts w:asciiTheme="majorBidi" w:eastAsia="Times New Roman" w:hAnsiTheme="majorBidi" w:cstheme="majorBidi"/>
          <w:color w:val="000000"/>
          <w:sz w:val="32"/>
          <w:szCs w:val="32"/>
        </w:rPr>
        <w:t>Ca</w:t>
      </w:r>
      <w:r w:rsidR="00CB0389" w:rsidRPr="00A65BF4">
        <w:rPr>
          <w:rFonts w:asciiTheme="majorBidi" w:eastAsia="Times New Roman" w:hAnsiTheme="majorBidi" w:cstheme="majorBidi"/>
          <w:color w:val="000000"/>
          <w:sz w:val="32"/>
          <w:szCs w:val="32"/>
        </w:rPr>
        <w:t>de</w:t>
      </w:r>
      <w:r w:rsidR="00822976" w:rsidRPr="00A65BF4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822976" w:rsidRPr="00A65BF4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และชื่อประเภทวัสดุในช่อง</w:t>
      </w:r>
      <w:r w:rsidR="00CB0389" w:rsidRPr="00A65BF4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822976" w:rsidRPr="00A65BF4">
        <w:rPr>
          <w:rFonts w:asciiTheme="majorBidi" w:hAnsiTheme="majorBidi" w:cstheme="majorBidi"/>
          <w:sz w:val="32"/>
          <w:szCs w:val="32"/>
        </w:rPr>
        <w:t>Material</w:t>
      </w:r>
      <w:r w:rsidR="00822976" w:rsidRPr="00A65BF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22976" w:rsidRPr="00A65BF4">
        <w:rPr>
          <w:rFonts w:asciiTheme="majorBidi" w:hAnsiTheme="majorBidi" w:cstheme="majorBidi"/>
          <w:sz w:val="32"/>
          <w:szCs w:val="32"/>
        </w:rPr>
        <w:t xml:space="preserve">Type Name </w:t>
      </w:r>
      <w:r w:rsidR="00E57C59" w:rsidRPr="00A65BF4">
        <w:rPr>
          <w:rFonts w:asciiTheme="majorBidi" w:hAnsiTheme="majorBidi" w:cstheme="majorBidi"/>
          <w:sz w:val="32"/>
          <w:szCs w:val="32"/>
          <w:cs/>
        </w:rPr>
        <w:t xml:space="preserve">และคลิกปุ่ม </w:t>
      </w:r>
      <w:r w:rsidR="00E57C59" w:rsidRPr="00A65BF4"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2499E92F" wp14:editId="4AE9F4FA">
            <wp:extent cx="952500" cy="2523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471" cy="25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C59" w:rsidRPr="00A65BF4">
        <w:rPr>
          <w:rFonts w:asciiTheme="majorBidi" w:hAnsiTheme="majorBidi" w:cstheme="majorBidi"/>
          <w:sz w:val="32"/>
          <w:szCs w:val="32"/>
          <w:cs/>
        </w:rPr>
        <w:t xml:space="preserve">  จะถูกบันทึกเป็นรายการ </w:t>
      </w:r>
      <w:r w:rsidR="00E57C59" w:rsidRPr="00A65BF4">
        <w:rPr>
          <w:rFonts w:asciiTheme="majorBidi" w:hAnsiTheme="majorBidi" w:cstheme="majorBidi"/>
          <w:sz w:val="32"/>
          <w:szCs w:val="32"/>
        </w:rPr>
        <w:t>Material Master</w:t>
      </w:r>
      <w:r w:rsidR="00E57C59" w:rsidRPr="00A65BF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57C59" w:rsidRPr="00A65BF4">
        <w:rPr>
          <w:rFonts w:asciiTheme="majorBidi" w:hAnsiTheme="majorBidi" w:cstheme="majorBidi"/>
          <w:sz w:val="32"/>
          <w:szCs w:val="32"/>
        </w:rPr>
        <w:t xml:space="preserve">List </w:t>
      </w:r>
    </w:p>
    <w:p w14:paraId="3CE53D79" w14:textId="0A837B41" w:rsidR="00A65BF4" w:rsidRDefault="00A65BF4" w:rsidP="007928B2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11C2C99" w14:textId="60E7EE6E" w:rsidR="001A7825" w:rsidRDefault="001A7825" w:rsidP="007928B2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CB2CDC0" w14:textId="328C05C8" w:rsidR="001A7825" w:rsidRDefault="001A7825" w:rsidP="007928B2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CB31741" w14:textId="77777777" w:rsidR="00907EA3" w:rsidRDefault="00907EA3" w:rsidP="007928B2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125A36F" w14:textId="05F101E8" w:rsidR="00FD49BC" w:rsidRPr="00A65BF4" w:rsidRDefault="00F817E9" w:rsidP="007928B2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3</w:t>
      </w:r>
      <w:r w:rsidR="00FD49BC" w:rsidRPr="00A65BF4">
        <w:rPr>
          <w:rFonts w:asciiTheme="majorBidi" w:hAnsiTheme="majorBidi" w:cstheme="majorBidi"/>
          <w:b/>
          <w:bCs/>
          <w:sz w:val="32"/>
          <w:szCs w:val="32"/>
          <w:u w:val="single"/>
        </w:rPr>
        <w:t>.</w:t>
      </w:r>
      <w:r w:rsidR="00FD49BC" w:rsidRPr="00A65BF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 xml:space="preserve">การ </w:t>
      </w:r>
      <w:r w:rsidR="00FD49BC" w:rsidRPr="00A65BF4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Create Supplier </w:t>
      </w:r>
    </w:p>
    <w:p w14:paraId="7A56DED7" w14:textId="30885D2F" w:rsidR="00A65BF4" w:rsidRPr="009E33A1" w:rsidRDefault="009E33A1" w:rsidP="007928B2">
      <w:pPr>
        <w:rPr>
          <w:b/>
          <w:bCs/>
          <w:u w:val="single"/>
        </w:rPr>
      </w:pPr>
      <w:r>
        <w:rPr>
          <w:rFonts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055F5" wp14:editId="38A1B5DB">
                <wp:simplePos x="0" y="0"/>
                <wp:positionH relativeFrom="column">
                  <wp:posOffset>3990975</wp:posOffset>
                </wp:positionH>
                <wp:positionV relativeFrom="paragraph">
                  <wp:posOffset>876300</wp:posOffset>
                </wp:positionV>
                <wp:extent cx="342900" cy="32385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378C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14.25pt;margin-top:69pt;width:27pt;height:25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D2FD3" w:rsidRPr="00AD2FD3">
        <w:rPr>
          <w:rFonts w:hint="cs"/>
          <w:b/>
          <w:bCs/>
          <w:noProof/>
          <w:cs/>
        </w:rPr>
        <w:drawing>
          <wp:inline distT="0" distB="0" distL="0" distR="0" wp14:anchorId="140BB42A" wp14:editId="56012969">
            <wp:extent cx="5105400" cy="27847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762" cy="279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FA35F" w14:textId="77777777" w:rsidR="00CF1630" w:rsidRDefault="00CF1630" w:rsidP="007928B2">
      <w:pPr>
        <w:rPr>
          <w:rFonts w:asciiTheme="majorBidi" w:hAnsiTheme="majorBidi" w:cstheme="majorBidi"/>
          <w:sz w:val="32"/>
          <w:szCs w:val="32"/>
        </w:rPr>
      </w:pPr>
    </w:p>
    <w:p w14:paraId="3DFB72F6" w14:textId="5FBEC72F" w:rsidR="0076463A" w:rsidRDefault="0076463A" w:rsidP="007928B2">
      <w:pPr>
        <w:rPr>
          <w:rFonts w:asciiTheme="majorBidi" w:hAnsiTheme="majorBidi" w:cstheme="majorBidi"/>
          <w:sz w:val="32"/>
          <w:szCs w:val="32"/>
        </w:rPr>
      </w:pPr>
      <w:r w:rsidRPr="009E33A1">
        <w:rPr>
          <w:rFonts w:asciiTheme="majorBidi" w:hAnsiTheme="majorBidi" w:cstheme="majorBidi"/>
          <w:sz w:val="32"/>
          <w:szCs w:val="32"/>
          <w:cs/>
        </w:rPr>
        <w:t>เมื่อต้องการ</w:t>
      </w:r>
      <w:r w:rsidR="00DF1978" w:rsidRPr="009E33A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E33A1">
        <w:rPr>
          <w:rFonts w:asciiTheme="majorBidi" w:hAnsiTheme="majorBidi" w:cstheme="majorBidi"/>
          <w:sz w:val="32"/>
          <w:szCs w:val="32"/>
        </w:rPr>
        <w:t>Add Supplier</w:t>
      </w:r>
      <w:r w:rsidR="00DF1978" w:rsidRPr="009E33A1">
        <w:rPr>
          <w:rFonts w:asciiTheme="majorBidi" w:hAnsiTheme="majorBidi" w:cstheme="majorBidi"/>
          <w:sz w:val="32"/>
          <w:szCs w:val="32"/>
          <w:cs/>
        </w:rPr>
        <w:t xml:space="preserve"> ได้กำหนดตาราง </w:t>
      </w:r>
      <w:r w:rsidR="00DF1978" w:rsidRPr="009E33A1">
        <w:rPr>
          <w:rFonts w:asciiTheme="majorBidi" w:hAnsiTheme="majorBidi" w:cstheme="majorBidi"/>
          <w:sz w:val="32"/>
          <w:szCs w:val="32"/>
        </w:rPr>
        <w:t>Material Master List</w:t>
      </w:r>
      <w:r w:rsidR="00DF1978" w:rsidRPr="009E33A1">
        <w:rPr>
          <w:rFonts w:asciiTheme="majorBidi" w:hAnsiTheme="majorBidi" w:cstheme="majorBidi"/>
          <w:sz w:val="32"/>
          <w:szCs w:val="32"/>
          <w:cs/>
        </w:rPr>
        <w:t xml:space="preserve"> ไว้ที่ </w:t>
      </w:r>
      <w:r w:rsidRPr="009E33A1">
        <w:rPr>
          <w:rFonts w:asciiTheme="majorBidi" w:hAnsiTheme="majorBidi" w:cstheme="majorBidi"/>
          <w:sz w:val="32"/>
          <w:szCs w:val="32"/>
        </w:rPr>
        <w:t>Drive Shar</w:t>
      </w:r>
      <w:r w:rsidR="00AD290D" w:rsidRPr="009E33A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75330">
        <w:rPr>
          <w:rFonts w:asciiTheme="majorBidi" w:hAnsiTheme="majorBidi" w:cstheme="majorBidi" w:hint="cs"/>
          <w:sz w:val="32"/>
          <w:szCs w:val="32"/>
          <w:cs/>
        </w:rPr>
        <w:t>ให้</w:t>
      </w:r>
      <w:r w:rsidR="00AD290D" w:rsidRPr="009E33A1">
        <w:rPr>
          <w:rFonts w:asciiTheme="majorBidi" w:hAnsiTheme="majorBidi" w:cstheme="majorBidi"/>
          <w:sz w:val="32"/>
          <w:szCs w:val="32"/>
          <w:cs/>
        </w:rPr>
        <w:t>ระบุช</w:t>
      </w:r>
      <w:r w:rsidR="009E33A1" w:rsidRPr="009E33A1">
        <w:rPr>
          <w:rFonts w:asciiTheme="majorBidi" w:hAnsiTheme="majorBidi" w:cstheme="majorBidi"/>
          <w:sz w:val="32"/>
          <w:szCs w:val="32"/>
          <w:cs/>
        </w:rPr>
        <w:t>ื่อ</w:t>
      </w:r>
      <w:r w:rsidR="009E33A1">
        <w:rPr>
          <w:rFonts w:asciiTheme="majorBidi" w:hAnsiTheme="majorBidi" w:cstheme="majorBidi" w:hint="cs"/>
          <w:sz w:val="32"/>
          <w:szCs w:val="32"/>
          <w:cs/>
        </w:rPr>
        <w:t>บริษัทที่ต้องการ</w:t>
      </w:r>
      <w:r w:rsidR="009E33A1">
        <w:rPr>
          <w:rFonts w:asciiTheme="majorBidi" w:hAnsiTheme="majorBidi" w:cstheme="majorBidi"/>
          <w:sz w:val="32"/>
          <w:szCs w:val="32"/>
        </w:rPr>
        <w:t xml:space="preserve">Add </w:t>
      </w:r>
      <w:r w:rsidR="009E33A1" w:rsidRPr="009E33A1">
        <w:rPr>
          <w:rFonts w:asciiTheme="majorBidi" w:hAnsiTheme="majorBidi" w:cstheme="majorBidi"/>
          <w:sz w:val="32"/>
          <w:szCs w:val="32"/>
          <w:cs/>
        </w:rPr>
        <w:t>ในช่อง</w:t>
      </w:r>
      <w:r w:rsidR="00AD290D" w:rsidRPr="009E33A1">
        <w:rPr>
          <w:rFonts w:asciiTheme="majorBidi" w:hAnsiTheme="majorBidi" w:cstheme="majorBidi"/>
          <w:sz w:val="32"/>
          <w:szCs w:val="32"/>
        </w:rPr>
        <w:t xml:space="preserve"> </w:t>
      </w:r>
      <w:r w:rsidR="009E33A1" w:rsidRPr="009E33A1">
        <w:rPr>
          <w:rFonts w:asciiTheme="majorBidi" w:hAnsiTheme="majorBidi" w:cstheme="majorBidi"/>
          <w:sz w:val="32"/>
          <w:szCs w:val="32"/>
        </w:rPr>
        <w:t xml:space="preserve">Supplier </w:t>
      </w:r>
      <w:r w:rsidR="00AD290D" w:rsidRPr="009E33A1">
        <w:rPr>
          <w:rFonts w:asciiTheme="majorBidi" w:hAnsiTheme="majorBidi" w:cstheme="majorBidi"/>
          <w:sz w:val="32"/>
          <w:szCs w:val="32"/>
        </w:rPr>
        <w:t xml:space="preserve">Name </w:t>
      </w:r>
      <w:r w:rsidR="00AD290D" w:rsidRPr="009E33A1">
        <w:rPr>
          <w:rFonts w:asciiTheme="majorBidi" w:hAnsiTheme="majorBidi" w:cstheme="majorBidi"/>
          <w:sz w:val="32"/>
          <w:szCs w:val="32"/>
          <w:cs/>
        </w:rPr>
        <w:t xml:space="preserve">และแจ้งไปยังหน่วยงาน </w:t>
      </w:r>
      <w:r w:rsidR="00AD290D" w:rsidRPr="009E33A1">
        <w:rPr>
          <w:rFonts w:asciiTheme="majorBidi" w:hAnsiTheme="majorBidi" w:cstheme="majorBidi"/>
          <w:sz w:val="32"/>
          <w:szCs w:val="32"/>
        </w:rPr>
        <w:t xml:space="preserve">Engineer </w:t>
      </w:r>
      <w:r w:rsidR="00AD290D" w:rsidRPr="009E33A1">
        <w:rPr>
          <w:rFonts w:asciiTheme="majorBidi" w:hAnsiTheme="majorBidi" w:cstheme="majorBidi"/>
          <w:sz w:val="32"/>
          <w:szCs w:val="32"/>
          <w:cs/>
        </w:rPr>
        <w:t xml:space="preserve">เพื่อกำหนด </w:t>
      </w:r>
      <w:r w:rsidR="00AD290D" w:rsidRPr="009E33A1">
        <w:rPr>
          <w:rFonts w:asciiTheme="majorBidi" w:hAnsiTheme="majorBidi" w:cstheme="majorBidi"/>
          <w:sz w:val="32"/>
          <w:szCs w:val="32"/>
        </w:rPr>
        <w:t xml:space="preserve">Supplier Code </w:t>
      </w:r>
      <w:r w:rsidR="00AD290D" w:rsidRPr="009E33A1">
        <w:rPr>
          <w:rFonts w:asciiTheme="majorBidi" w:hAnsiTheme="majorBidi" w:cstheme="majorBidi"/>
          <w:sz w:val="32"/>
          <w:szCs w:val="32"/>
          <w:cs/>
        </w:rPr>
        <w:t xml:space="preserve">ให้ </w:t>
      </w:r>
    </w:p>
    <w:p w14:paraId="34EC34B6" w14:textId="77777777" w:rsidR="00A8123B" w:rsidRDefault="00A8123B" w:rsidP="007928B2">
      <w:pPr>
        <w:rPr>
          <w:rFonts w:asciiTheme="majorBidi" w:hAnsiTheme="majorBidi" w:cstheme="majorBidi"/>
          <w:sz w:val="32"/>
          <w:szCs w:val="32"/>
        </w:rPr>
      </w:pPr>
    </w:p>
    <w:p w14:paraId="6E8BBF62" w14:textId="5AA06D10" w:rsidR="00A65BF4" w:rsidRDefault="00A65BF4" w:rsidP="007928B2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noProof/>
          <w:color w:val="FF0000"/>
          <w:sz w:val="32"/>
          <w:szCs w:val="32"/>
        </w:rPr>
        <w:drawing>
          <wp:inline distT="0" distB="0" distL="0" distR="0" wp14:anchorId="42D52464" wp14:editId="144041A5">
            <wp:extent cx="5275973" cy="2743200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983" cy="274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020B7" w14:textId="67E783B5" w:rsidR="00D10C57" w:rsidRPr="001A7825" w:rsidRDefault="00A65BF4" w:rsidP="007928B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จากนั้น </w:t>
      </w:r>
      <w:r w:rsidRPr="00A65BF4">
        <w:rPr>
          <w:rFonts w:asciiTheme="majorBidi" w:hAnsiTheme="majorBidi" w:cstheme="majorBidi"/>
          <w:sz w:val="32"/>
          <w:szCs w:val="32"/>
          <w:cs/>
        </w:rPr>
        <w:t xml:space="preserve">เลือกเมนู </w:t>
      </w:r>
      <w:r w:rsidRPr="00A65BF4">
        <w:rPr>
          <w:rFonts w:asciiTheme="majorBidi" w:hAnsiTheme="majorBidi" w:cstheme="majorBidi"/>
          <w:sz w:val="32"/>
          <w:szCs w:val="32"/>
        </w:rPr>
        <w:t>Material Master</w:t>
      </w:r>
      <w:r>
        <w:rPr>
          <w:rFonts w:asciiTheme="majorBidi" w:hAnsiTheme="majorBidi" w:cstheme="majorBidi"/>
          <w:sz w:val="32"/>
          <w:szCs w:val="32"/>
        </w:rPr>
        <w:t xml:space="preserve">, Supplier </w:t>
      </w:r>
      <w:r w:rsidR="00490271">
        <w:rPr>
          <w:rFonts w:asciiTheme="majorBidi" w:hAnsiTheme="majorBidi" w:cstheme="majorBidi" w:hint="cs"/>
          <w:sz w:val="32"/>
          <w:szCs w:val="32"/>
          <w:cs/>
        </w:rPr>
        <w:t xml:space="preserve">หน้าจอจะแสดง </w:t>
      </w:r>
      <w:r w:rsidR="00490271">
        <w:rPr>
          <w:rFonts w:asciiTheme="majorBidi" w:hAnsiTheme="majorBidi" w:cstheme="majorBidi" w:hint="cs"/>
          <w:noProof/>
          <w:sz w:val="32"/>
          <w:szCs w:val="32"/>
          <w:cs/>
        </w:rPr>
        <w:drawing>
          <wp:inline distT="0" distB="0" distL="0" distR="0" wp14:anchorId="19D8D278" wp14:editId="32EC8E7F">
            <wp:extent cx="781050" cy="171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372" cy="17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271">
        <w:rPr>
          <w:rFonts w:asciiTheme="majorBidi" w:hAnsiTheme="majorBidi" w:cstheme="majorBidi" w:hint="cs"/>
          <w:sz w:val="32"/>
          <w:szCs w:val="32"/>
          <w:cs/>
        </w:rPr>
        <w:t xml:space="preserve"> นำ </w:t>
      </w:r>
      <w:r w:rsidR="00490271">
        <w:rPr>
          <w:rFonts w:asciiTheme="majorBidi" w:hAnsiTheme="majorBidi" w:cstheme="majorBidi"/>
          <w:sz w:val="32"/>
          <w:szCs w:val="32"/>
        </w:rPr>
        <w:t>Code</w:t>
      </w:r>
      <w:r w:rsidR="00490271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90271" w:rsidRPr="009E33A1">
        <w:rPr>
          <w:rFonts w:asciiTheme="majorBidi" w:hAnsiTheme="majorBidi" w:cstheme="majorBidi"/>
          <w:sz w:val="32"/>
          <w:szCs w:val="32"/>
          <w:cs/>
        </w:rPr>
        <w:t xml:space="preserve">หน่วยงาน </w:t>
      </w:r>
      <w:r w:rsidR="00490271" w:rsidRPr="009E33A1">
        <w:rPr>
          <w:rFonts w:asciiTheme="majorBidi" w:hAnsiTheme="majorBidi" w:cstheme="majorBidi"/>
          <w:sz w:val="32"/>
          <w:szCs w:val="32"/>
        </w:rPr>
        <w:t>Engineer</w:t>
      </w:r>
      <w:r w:rsidR="00490271">
        <w:rPr>
          <w:rFonts w:asciiTheme="majorBidi" w:hAnsiTheme="majorBidi" w:cstheme="majorBidi" w:hint="cs"/>
          <w:sz w:val="32"/>
          <w:szCs w:val="32"/>
          <w:cs/>
        </w:rPr>
        <w:t xml:space="preserve"> กำหนดให้มาระบุ ในช่อง </w:t>
      </w:r>
      <w:r w:rsidR="00490271" w:rsidRPr="009E33A1">
        <w:rPr>
          <w:rFonts w:asciiTheme="majorBidi" w:hAnsiTheme="majorBidi" w:cstheme="majorBidi"/>
          <w:sz w:val="32"/>
          <w:szCs w:val="32"/>
        </w:rPr>
        <w:t>Supplier Code</w:t>
      </w:r>
      <w:r w:rsidR="00490271">
        <w:rPr>
          <w:rFonts w:asciiTheme="majorBidi" w:hAnsiTheme="majorBidi" w:cstheme="majorBidi" w:hint="cs"/>
          <w:sz w:val="32"/>
          <w:szCs w:val="32"/>
          <w:cs/>
        </w:rPr>
        <w:t xml:space="preserve"> จากนั้น</w:t>
      </w:r>
      <w:r w:rsidR="00D10C57">
        <w:rPr>
          <w:rFonts w:asciiTheme="majorBidi" w:hAnsiTheme="majorBidi" w:cstheme="majorBidi" w:hint="cs"/>
          <w:sz w:val="32"/>
          <w:szCs w:val="32"/>
          <w:cs/>
        </w:rPr>
        <w:t>ใส่รายละเอียด</w:t>
      </w:r>
      <w:r w:rsidR="00B81E86">
        <w:rPr>
          <w:rFonts w:asciiTheme="majorBidi" w:hAnsiTheme="majorBidi" w:cstheme="majorBidi" w:hint="cs"/>
          <w:sz w:val="32"/>
          <w:szCs w:val="32"/>
          <w:cs/>
        </w:rPr>
        <w:t>ใ</w:t>
      </w:r>
      <w:r w:rsidR="00490271">
        <w:rPr>
          <w:rFonts w:asciiTheme="majorBidi" w:hAnsiTheme="majorBidi" w:cstheme="majorBidi" w:hint="cs"/>
          <w:sz w:val="32"/>
          <w:szCs w:val="32"/>
          <w:cs/>
        </w:rPr>
        <w:t>ห้ครบทุกช่อง</w:t>
      </w:r>
      <w:r w:rsidR="00B81E86">
        <w:rPr>
          <w:rFonts w:asciiTheme="majorBidi" w:hAnsiTheme="majorBidi" w:cstheme="majorBidi" w:hint="cs"/>
          <w:sz w:val="32"/>
          <w:szCs w:val="32"/>
          <w:cs/>
        </w:rPr>
        <w:t xml:space="preserve"> และคลิกปุ่ม</w:t>
      </w:r>
      <w:r w:rsidR="00B81E86">
        <w:rPr>
          <w:rFonts w:asciiTheme="majorBidi" w:hAnsiTheme="majorBidi" w:cstheme="majorBidi" w:hint="cs"/>
          <w:noProof/>
          <w:sz w:val="32"/>
          <w:szCs w:val="32"/>
          <w:cs/>
        </w:rPr>
        <w:drawing>
          <wp:inline distT="0" distB="0" distL="0" distR="0" wp14:anchorId="3F3A8D63" wp14:editId="02F67A10">
            <wp:extent cx="952500" cy="257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E86">
        <w:rPr>
          <w:rFonts w:asciiTheme="majorBidi" w:hAnsiTheme="majorBidi" w:cstheme="majorBidi" w:hint="cs"/>
          <w:sz w:val="32"/>
          <w:szCs w:val="32"/>
          <w:cs/>
        </w:rPr>
        <w:t xml:space="preserve"> ข้อ</w:t>
      </w:r>
      <w:r w:rsidR="004C4ABB">
        <w:rPr>
          <w:rFonts w:asciiTheme="majorBidi" w:hAnsiTheme="majorBidi" w:cstheme="majorBidi" w:hint="cs"/>
          <w:sz w:val="32"/>
          <w:szCs w:val="32"/>
          <w:cs/>
        </w:rPr>
        <w:t>มูล</w:t>
      </w:r>
      <w:r w:rsidR="00B81E86">
        <w:rPr>
          <w:rFonts w:asciiTheme="majorBidi" w:hAnsiTheme="majorBidi" w:cstheme="majorBidi" w:hint="cs"/>
          <w:sz w:val="32"/>
          <w:szCs w:val="32"/>
          <w:cs/>
        </w:rPr>
        <w:t>จะถูกบันทึกเป็น</w:t>
      </w:r>
      <w:r w:rsidR="004C4ABB">
        <w:rPr>
          <w:rFonts w:asciiTheme="majorBidi" w:hAnsiTheme="majorBidi" w:cstheme="majorBidi"/>
          <w:sz w:val="32"/>
          <w:szCs w:val="32"/>
        </w:rPr>
        <w:t xml:space="preserve"> Supplier Lis</w:t>
      </w:r>
      <w:r w:rsidR="001A7825">
        <w:rPr>
          <w:rFonts w:asciiTheme="majorBidi" w:hAnsiTheme="majorBidi" w:cstheme="majorBidi"/>
          <w:sz w:val="32"/>
          <w:szCs w:val="32"/>
        </w:rPr>
        <w:t>t</w:t>
      </w:r>
    </w:p>
    <w:p w14:paraId="1EA29376" w14:textId="3F8A6C1C" w:rsidR="00BD5DA3" w:rsidRDefault="00F817E9" w:rsidP="007928B2">
      <w:pP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4</w:t>
      </w:r>
      <w:r w:rsidR="002A3BA8" w:rsidRPr="00B75330">
        <w:rPr>
          <w:rFonts w:asciiTheme="majorBidi" w:hAnsiTheme="majorBidi" w:cstheme="majorBidi"/>
          <w:b/>
          <w:bCs/>
          <w:sz w:val="32"/>
          <w:szCs w:val="32"/>
          <w:u w:val="single"/>
        </w:rPr>
        <w:t>.</w:t>
      </w:r>
      <w:r w:rsidR="00563D3A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การ</w:t>
      </w:r>
      <w:r w:rsidR="00563D3A">
        <w:rPr>
          <w:rFonts w:asciiTheme="majorBidi" w:hAnsiTheme="majorBidi" w:cstheme="majorBidi"/>
          <w:b/>
          <w:bCs/>
          <w:sz w:val="32"/>
          <w:szCs w:val="32"/>
          <w:u w:val="single"/>
        </w:rPr>
        <w:t>Add</w:t>
      </w:r>
      <w:r w:rsidR="00B75330" w:rsidRPr="00B75330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 xml:space="preserve"> </w:t>
      </w:r>
      <w:r w:rsidR="00B75330" w:rsidRPr="00B75330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  <w:t>Material Maste</w:t>
      </w:r>
      <w:r w:rsidR="001A7825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u w:val="single"/>
        </w:rPr>
        <w:t>r</w:t>
      </w:r>
    </w:p>
    <w:p w14:paraId="605C4A97" w14:textId="711B43F7" w:rsidR="00A8123B" w:rsidRDefault="00C819D2" w:rsidP="007928B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61086A23" wp14:editId="0B45996B">
            <wp:extent cx="1353747" cy="22383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222" cy="224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4FD78" w14:textId="4FA6677C" w:rsidR="00CC70E2" w:rsidRDefault="0083499A" w:rsidP="007928B2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เป็นการสร้างวัสดุ</w:t>
      </w:r>
      <w:r w:rsidR="00C819D2">
        <w:rPr>
          <w:rFonts w:asciiTheme="majorBidi" w:hAnsiTheme="majorBidi" w:cstheme="majorBidi" w:hint="cs"/>
          <w:sz w:val="32"/>
          <w:szCs w:val="32"/>
          <w:cs/>
        </w:rPr>
        <w:t xml:space="preserve">เพื่อสั่งซื้อสินค้า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</w:t>
      </w:r>
      <w:r w:rsidR="00563D3A">
        <w:rPr>
          <w:rFonts w:asciiTheme="majorBidi" w:hAnsiTheme="majorBidi" w:cstheme="majorBidi" w:hint="cs"/>
          <w:sz w:val="32"/>
          <w:szCs w:val="32"/>
          <w:cs/>
        </w:rPr>
        <w:t>เลือก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563D3A">
        <w:rPr>
          <w:rFonts w:asciiTheme="majorBidi" w:hAnsiTheme="majorBidi" w:cstheme="majorBidi" w:hint="cs"/>
          <w:sz w:val="32"/>
          <w:szCs w:val="32"/>
          <w:cs/>
        </w:rPr>
        <w:t xml:space="preserve">เมนู </w:t>
      </w:r>
      <w:r w:rsidR="00563D3A" w:rsidRPr="00A65BF4">
        <w:rPr>
          <w:rFonts w:asciiTheme="majorBidi" w:hAnsiTheme="majorBidi" w:cstheme="majorBidi"/>
          <w:sz w:val="32"/>
          <w:szCs w:val="32"/>
        </w:rPr>
        <w:t xml:space="preserve">Material Master, </w:t>
      </w:r>
      <w:r w:rsidR="00563D3A" w:rsidRPr="009F2447">
        <w:rPr>
          <w:rFonts w:asciiTheme="majorBidi" w:eastAsia="Times New Roman" w:hAnsiTheme="majorBidi" w:cstheme="majorBidi"/>
          <w:color w:val="000000"/>
          <w:sz w:val="32"/>
          <w:szCs w:val="32"/>
        </w:rPr>
        <w:t>Material</w:t>
      </w:r>
      <w:r w:rsidR="00563D3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563D3A">
        <w:rPr>
          <w:rFonts w:asciiTheme="majorBidi" w:eastAsia="Times New Roman" w:hAnsiTheme="majorBidi" w:cstheme="majorBidi"/>
          <w:color w:val="000000"/>
          <w:sz w:val="32"/>
          <w:szCs w:val="32"/>
        </w:rPr>
        <w:t>Master</w:t>
      </w:r>
      <w:r w:rsidR="00BD5DA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จะแสดงหน้าจอ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Create Material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D10C57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และใส่รายละเอียดดังนี้</w:t>
      </w:r>
    </w:p>
    <w:p w14:paraId="3DDCEEB7" w14:textId="77777777" w:rsidR="00A8123B" w:rsidRDefault="00A8123B" w:rsidP="007928B2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D0C9EBB" w14:textId="5B717C30" w:rsidR="001A7825" w:rsidRDefault="00FA1F93" w:rsidP="00A8123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7120F9D7" wp14:editId="30789077">
            <wp:extent cx="4685260" cy="26098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549" cy="26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19D2">
        <w:rPr>
          <w:rFonts w:asciiTheme="majorBidi" w:hAnsiTheme="majorBidi" w:cstheme="majorBidi"/>
          <w:sz w:val="32"/>
          <w:szCs w:val="32"/>
          <w:cs/>
        </w:rPr>
        <w:tab/>
      </w:r>
    </w:p>
    <w:p w14:paraId="22613032" w14:textId="1EE99898" w:rsidR="00D10C57" w:rsidRDefault="00D10C57" w:rsidP="00D10C57">
      <w:pPr>
        <w:pStyle w:val="ListParagraph"/>
        <w:numPr>
          <w:ilvl w:val="0"/>
          <w:numId w:val="2"/>
        </w:numPr>
        <w:tabs>
          <w:tab w:val="left" w:pos="750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Job </w:t>
      </w:r>
      <w:r w:rsidR="00A8123B">
        <w:rPr>
          <w:rFonts w:asciiTheme="majorBidi" w:hAnsiTheme="majorBidi" w:cstheme="majorBidi"/>
          <w:sz w:val="32"/>
          <w:szCs w:val="32"/>
        </w:rPr>
        <w:t>Type: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D1319E">
        <w:rPr>
          <w:rFonts w:asciiTheme="majorBidi" w:hAnsiTheme="majorBidi" w:cstheme="majorBidi" w:hint="cs"/>
          <w:sz w:val="32"/>
          <w:szCs w:val="32"/>
          <w:cs/>
        </w:rPr>
        <w:t>เลือก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ใช้กับงานอะไร </w:t>
      </w:r>
    </w:p>
    <w:p w14:paraId="60EA96FF" w14:textId="110CFC51" w:rsidR="00D10C57" w:rsidRDefault="00A8123B" w:rsidP="00D10C57">
      <w:pPr>
        <w:pStyle w:val="ListParagraph"/>
        <w:numPr>
          <w:ilvl w:val="0"/>
          <w:numId w:val="2"/>
        </w:numPr>
        <w:tabs>
          <w:tab w:val="left" w:pos="750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Supplier:</w:t>
      </w:r>
      <w:r w:rsidR="00D10C57">
        <w:rPr>
          <w:rFonts w:asciiTheme="majorBidi" w:hAnsiTheme="majorBidi" w:cstheme="majorBidi"/>
          <w:sz w:val="32"/>
          <w:szCs w:val="32"/>
        </w:rPr>
        <w:t xml:space="preserve"> </w:t>
      </w:r>
      <w:r w:rsidR="00D10C57">
        <w:rPr>
          <w:rFonts w:asciiTheme="majorBidi" w:hAnsiTheme="majorBidi" w:cstheme="majorBidi" w:hint="cs"/>
          <w:sz w:val="32"/>
          <w:szCs w:val="32"/>
          <w:cs/>
        </w:rPr>
        <w:t>เลือกชื่อบริษัทที่จะสั่งซื้อ</w:t>
      </w:r>
    </w:p>
    <w:p w14:paraId="6A977B34" w14:textId="02BC510E" w:rsidR="00D10C57" w:rsidRDefault="00D10C57" w:rsidP="00D10C57">
      <w:pPr>
        <w:pStyle w:val="ListParagraph"/>
        <w:numPr>
          <w:ilvl w:val="0"/>
          <w:numId w:val="2"/>
        </w:numPr>
        <w:tabs>
          <w:tab w:val="left" w:pos="750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Material Type: </w:t>
      </w:r>
      <w:r>
        <w:rPr>
          <w:rFonts w:asciiTheme="majorBidi" w:hAnsiTheme="majorBidi" w:cstheme="majorBidi" w:hint="cs"/>
          <w:sz w:val="32"/>
          <w:szCs w:val="32"/>
          <w:cs/>
        </w:rPr>
        <w:t>เลือกประเภทวัสดุ</w:t>
      </w:r>
    </w:p>
    <w:p w14:paraId="4D6D89C3" w14:textId="3F50A7CE" w:rsidR="001346B9" w:rsidRPr="001346B9" w:rsidRDefault="001346B9" w:rsidP="001346B9">
      <w:pPr>
        <w:pStyle w:val="ListParagraph"/>
        <w:numPr>
          <w:ilvl w:val="0"/>
          <w:numId w:val="2"/>
        </w:numPr>
        <w:tabs>
          <w:tab w:val="left" w:pos="750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Material use Type: </w:t>
      </w:r>
      <w:r>
        <w:rPr>
          <w:rFonts w:asciiTheme="majorBidi" w:hAnsiTheme="majorBidi" w:cstheme="majorBidi" w:hint="cs"/>
          <w:sz w:val="32"/>
          <w:szCs w:val="32"/>
          <w:cs/>
        </w:rPr>
        <w:t>เลือกประเภทการใช้วัสดุ</w:t>
      </w:r>
    </w:p>
    <w:p w14:paraId="64FAA018" w14:textId="087D2ABD" w:rsidR="001346B9" w:rsidRPr="00CF1630" w:rsidRDefault="00D1319E" w:rsidP="00CF1630">
      <w:pPr>
        <w:pStyle w:val="ListParagraph"/>
        <w:numPr>
          <w:ilvl w:val="0"/>
          <w:numId w:val="2"/>
        </w:numPr>
        <w:tabs>
          <w:tab w:val="left" w:pos="7500"/>
        </w:tabs>
        <w:rPr>
          <w:rFonts w:asciiTheme="majorBidi" w:hAnsiTheme="majorBidi" w:cstheme="majorBidi"/>
          <w:sz w:val="32"/>
          <w:szCs w:val="32"/>
        </w:rPr>
      </w:pPr>
      <w:r w:rsidRPr="009F2447">
        <w:rPr>
          <w:rFonts w:asciiTheme="majorBidi" w:eastAsia="Times New Roman" w:hAnsiTheme="majorBidi" w:cstheme="majorBidi"/>
          <w:color w:val="000000"/>
          <w:sz w:val="32"/>
          <w:szCs w:val="32"/>
        </w:rPr>
        <w:t>Material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Name: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ระบุชื่อรายการสินค้า </w:t>
      </w:r>
    </w:p>
    <w:p w14:paraId="5B177C63" w14:textId="0B807808" w:rsidR="00D1319E" w:rsidRPr="00D1319E" w:rsidRDefault="00D1319E" w:rsidP="00D1319E">
      <w:pPr>
        <w:pStyle w:val="ListParagraph"/>
        <w:numPr>
          <w:ilvl w:val="0"/>
          <w:numId w:val="2"/>
        </w:numPr>
        <w:tabs>
          <w:tab w:val="left" w:pos="750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Detail: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ระบุชื่อ</w:t>
      </w:r>
      <w:r w:rsidR="004873C2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รายละเอียดของสินค้า</w:t>
      </w:r>
      <w:bookmarkStart w:id="1" w:name="_GoBack"/>
      <w:bookmarkEnd w:id="1"/>
    </w:p>
    <w:p w14:paraId="1A177634" w14:textId="16080A44" w:rsidR="001346B9" w:rsidRDefault="00FA1F93" w:rsidP="001346B9">
      <w:pPr>
        <w:pStyle w:val="ListParagraph"/>
        <w:numPr>
          <w:ilvl w:val="0"/>
          <w:numId w:val="2"/>
        </w:numPr>
        <w:tabs>
          <w:tab w:val="left" w:pos="750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Pack </w:t>
      </w:r>
      <w:r w:rsidR="003966F3">
        <w:rPr>
          <w:rFonts w:asciiTheme="majorBidi" w:hAnsiTheme="majorBidi" w:cstheme="majorBidi"/>
          <w:sz w:val="32"/>
          <w:szCs w:val="32"/>
        </w:rPr>
        <w:t>Size: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ระบุจำนวน ที่บรรจุ</w:t>
      </w:r>
    </w:p>
    <w:p w14:paraId="2C6A6588" w14:textId="2978AE15" w:rsidR="001346B9" w:rsidRDefault="001346B9" w:rsidP="001346B9">
      <w:pPr>
        <w:pStyle w:val="ListParagraph"/>
        <w:numPr>
          <w:ilvl w:val="0"/>
          <w:numId w:val="2"/>
        </w:numPr>
        <w:tabs>
          <w:tab w:val="left" w:pos="750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Unit: </w:t>
      </w:r>
      <w:r>
        <w:rPr>
          <w:rFonts w:asciiTheme="majorBidi" w:hAnsiTheme="majorBidi" w:cstheme="majorBidi" w:hint="cs"/>
          <w:sz w:val="32"/>
          <w:szCs w:val="32"/>
          <w:cs/>
        </w:rPr>
        <w:t>หน่วย</w:t>
      </w:r>
      <w:r w:rsidR="007C1B7F">
        <w:rPr>
          <w:rFonts w:asciiTheme="majorBidi" w:hAnsiTheme="majorBidi" w:cstheme="majorBidi" w:hint="cs"/>
          <w:sz w:val="32"/>
          <w:szCs w:val="32"/>
          <w:cs/>
        </w:rPr>
        <w:t xml:space="preserve">ของสินค้า </w:t>
      </w:r>
    </w:p>
    <w:p w14:paraId="15BB2A9B" w14:textId="531849C8" w:rsidR="007C1B7F" w:rsidRDefault="007C1B7F" w:rsidP="001346B9">
      <w:pPr>
        <w:pStyle w:val="ListParagraph"/>
        <w:numPr>
          <w:ilvl w:val="0"/>
          <w:numId w:val="2"/>
        </w:numPr>
        <w:tabs>
          <w:tab w:val="left" w:pos="750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Price: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ราคาสินค้า </w:t>
      </w:r>
    </w:p>
    <w:p w14:paraId="349C736C" w14:textId="0C18F2BC" w:rsidR="00A8123B" w:rsidRDefault="007C1B7F" w:rsidP="00A8123B">
      <w:pPr>
        <w:pStyle w:val="ListParagraph"/>
        <w:numPr>
          <w:ilvl w:val="0"/>
          <w:numId w:val="2"/>
        </w:numPr>
        <w:tabs>
          <w:tab w:val="left" w:pos="750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Customer: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เลือกชื่อลูกค้า </w:t>
      </w:r>
      <w:r>
        <w:rPr>
          <w:rFonts w:asciiTheme="majorBidi" w:hAnsiTheme="majorBidi" w:cstheme="majorBidi"/>
          <w:sz w:val="32"/>
          <w:szCs w:val="32"/>
        </w:rPr>
        <w:t>&gt;</w:t>
      </w:r>
      <w:r>
        <w:rPr>
          <w:rFonts w:asciiTheme="majorBidi" w:hAnsiTheme="majorBidi" w:cstheme="majorBidi" w:hint="cs"/>
          <w:sz w:val="32"/>
          <w:szCs w:val="32"/>
          <w:cs/>
        </w:rPr>
        <w:t>สินค้าที่สั่งซื้อใช้กับลูกค้า</w:t>
      </w:r>
      <w:r w:rsidR="003966F3">
        <w:rPr>
          <w:rFonts w:asciiTheme="majorBidi" w:hAnsiTheme="majorBidi" w:cstheme="majorBidi" w:hint="cs"/>
          <w:sz w:val="32"/>
          <w:szCs w:val="32"/>
          <w:cs/>
        </w:rPr>
        <w:t>เจ้าไหน</w:t>
      </w:r>
    </w:p>
    <w:p w14:paraId="3424C32E" w14:textId="77777777" w:rsidR="00A8123B" w:rsidRPr="00A8123B" w:rsidRDefault="00A8123B" w:rsidP="00A8123B">
      <w:pPr>
        <w:pStyle w:val="ListParagraph"/>
        <w:tabs>
          <w:tab w:val="left" w:pos="7500"/>
        </w:tabs>
        <w:rPr>
          <w:rFonts w:asciiTheme="majorBidi" w:hAnsiTheme="majorBidi" w:cstheme="majorBidi"/>
          <w:sz w:val="32"/>
          <w:szCs w:val="32"/>
        </w:rPr>
      </w:pPr>
    </w:p>
    <w:p w14:paraId="4BDA601C" w14:textId="13A5FE4C" w:rsidR="00A8123B" w:rsidRPr="00A8123B" w:rsidRDefault="00A8123B" w:rsidP="00A8123B">
      <w:pPr>
        <w:tabs>
          <w:tab w:val="left" w:pos="7500"/>
        </w:tabs>
        <w:rPr>
          <w:rFonts w:asciiTheme="majorBidi" w:hAnsiTheme="majorBidi" w:cstheme="majorBidi"/>
          <w:sz w:val="32"/>
          <w:szCs w:val="32"/>
        </w:rPr>
      </w:pPr>
      <w:r w:rsidRPr="00A8123B">
        <w:rPr>
          <w:rFonts w:asciiTheme="majorBidi" w:hAnsiTheme="majorBidi" w:cstheme="majorBidi" w:hint="cs"/>
          <w:sz w:val="32"/>
          <w:szCs w:val="32"/>
          <w:cs/>
        </w:rPr>
        <w:t>จากนั้นคลิกปุ่ม</w:t>
      </w:r>
      <w:r w:rsidRPr="00A8123B">
        <w:rPr>
          <w:rFonts w:asciiTheme="majorBidi" w:hAnsiTheme="majorBidi" w:cstheme="majorBidi"/>
          <w:sz w:val="32"/>
          <w:szCs w:val="32"/>
        </w:rPr>
        <w:t xml:space="preserve"> Save </w:t>
      </w:r>
      <w:r w:rsidRPr="00A8123B">
        <w:rPr>
          <w:rFonts w:asciiTheme="majorBidi" w:hAnsiTheme="majorBidi" w:cstheme="majorBidi" w:hint="cs"/>
          <w:sz w:val="32"/>
          <w:szCs w:val="32"/>
          <w:cs/>
        </w:rPr>
        <w:t>รายการจะเลื่อนลงมาแถบด้านล่าง เป็นรา</w:t>
      </w:r>
      <w:r>
        <w:rPr>
          <w:rFonts w:asciiTheme="majorBidi" w:hAnsiTheme="majorBidi" w:cstheme="majorBidi" w:hint="cs"/>
          <w:sz w:val="32"/>
          <w:szCs w:val="32"/>
          <w:cs/>
        </w:rPr>
        <w:t>ย</w:t>
      </w:r>
      <w:r w:rsidRPr="00A8123B">
        <w:rPr>
          <w:rFonts w:asciiTheme="majorBidi" w:hAnsiTheme="majorBidi" w:cstheme="majorBidi" w:hint="cs"/>
          <w:sz w:val="32"/>
          <w:szCs w:val="32"/>
          <w:cs/>
        </w:rPr>
        <w:t>ก</w:t>
      </w:r>
      <w:r>
        <w:rPr>
          <w:rFonts w:asciiTheme="majorBidi" w:hAnsiTheme="majorBidi" w:cstheme="majorBidi" w:hint="cs"/>
          <w:sz w:val="32"/>
          <w:szCs w:val="32"/>
          <w:cs/>
        </w:rPr>
        <w:t>า</w:t>
      </w:r>
      <w:r w:rsidRPr="00A8123B">
        <w:rPr>
          <w:rFonts w:asciiTheme="majorBidi" w:hAnsiTheme="majorBidi" w:cstheme="majorBidi" w:hint="cs"/>
          <w:sz w:val="32"/>
          <w:szCs w:val="32"/>
          <w:cs/>
        </w:rPr>
        <w:t xml:space="preserve">ร </w:t>
      </w:r>
      <w:r w:rsidRPr="00A8123B">
        <w:rPr>
          <w:rFonts w:asciiTheme="majorBidi" w:hAnsiTheme="majorBidi" w:cstheme="majorBidi"/>
          <w:sz w:val="32"/>
          <w:szCs w:val="32"/>
        </w:rPr>
        <w:t>Material</w:t>
      </w:r>
      <w:r w:rsidRPr="00A8123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8123B">
        <w:rPr>
          <w:rFonts w:asciiTheme="majorBidi" w:hAnsiTheme="majorBidi" w:cstheme="majorBidi"/>
          <w:sz w:val="32"/>
          <w:szCs w:val="32"/>
        </w:rPr>
        <w:t>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8123B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ดังภาพ</w:t>
      </w:r>
    </w:p>
    <w:p w14:paraId="29329E2C" w14:textId="05C55554" w:rsidR="003966F3" w:rsidRPr="00A8123B" w:rsidRDefault="003966F3" w:rsidP="00A8123B">
      <w:pPr>
        <w:tabs>
          <w:tab w:val="left" w:pos="7500"/>
        </w:tabs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E673C5F" wp14:editId="7392EB19">
            <wp:extent cx="5124450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1909" w14:textId="28C0A781" w:rsidR="003966F3" w:rsidRPr="003966F3" w:rsidRDefault="003966F3" w:rsidP="003966F3">
      <w:pPr>
        <w:pStyle w:val="ListParagraph"/>
        <w:tabs>
          <w:tab w:val="left" w:pos="7500"/>
        </w:tabs>
        <w:rPr>
          <w:rFonts w:asciiTheme="majorBidi" w:hAnsiTheme="majorBidi" w:cstheme="majorBidi"/>
          <w:sz w:val="32"/>
          <w:szCs w:val="32"/>
        </w:rPr>
      </w:pPr>
    </w:p>
    <w:sectPr w:rsidR="003966F3" w:rsidRPr="003966F3" w:rsidSect="00F41843">
      <w:headerReference w:type="default" r:id="rId22"/>
      <w:footerReference w:type="default" r:id="rId23"/>
      <w:pgSz w:w="11909" w:h="16834" w:code="9"/>
      <w:pgMar w:top="1440" w:right="1440" w:bottom="1440" w:left="21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7D176" w14:textId="77777777" w:rsidR="003F22EB" w:rsidRDefault="003F22EB" w:rsidP="007928B2">
      <w:pPr>
        <w:spacing w:after="0" w:line="240" w:lineRule="auto"/>
      </w:pPr>
      <w:r>
        <w:separator/>
      </w:r>
    </w:p>
  </w:endnote>
  <w:endnote w:type="continuationSeparator" w:id="0">
    <w:p w14:paraId="57F7F715" w14:textId="77777777" w:rsidR="003F22EB" w:rsidRDefault="003F22EB" w:rsidP="0079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397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57623B" w14:textId="77777777" w:rsidR="007928B2" w:rsidRDefault="007928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602E80" w14:textId="77777777" w:rsidR="007928B2" w:rsidRDefault="00792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03174" w14:textId="77777777" w:rsidR="003F22EB" w:rsidRDefault="003F22EB" w:rsidP="007928B2">
      <w:pPr>
        <w:spacing w:after="0" w:line="240" w:lineRule="auto"/>
      </w:pPr>
      <w:r>
        <w:separator/>
      </w:r>
    </w:p>
  </w:footnote>
  <w:footnote w:type="continuationSeparator" w:id="0">
    <w:p w14:paraId="557874DC" w14:textId="77777777" w:rsidR="003F22EB" w:rsidRDefault="003F22EB" w:rsidP="0079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73140" w14:textId="77777777" w:rsidR="007928B2" w:rsidRPr="00F41843" w:rsidRDefault="007928B2" w:rsidP="007928B2">
    <w:pPr>
      <w:pStyle w:val="Header"/>
      <w:jc w:val="right"/>
      <w:rPr>
        <w:color w:val="993300"/>
      </w:rPr>
    </w:pPr>
    <w:r w:rsidRPr="00F41843">
      <w:rPr>
        <w:noProof/>
        <w:color w:val="993300"/>
      </w:rPr>
      <w:drawing>
        <wp:anchor distT="0" distB="0" distL="114300" distR="114300" simplePos="0" relativeHeight="251658240" behindDoc="1" locked="0" layoutInCell="1" allowOverlap="1" wp14:anchorId="1C17161C" wp14:editId="3CB7DF27">
          <wp:simplePos x="0" y="0"/>
          <wp:positionH relativeFrom="column">
            <wp:posOffset>5585460</wp:posOffset>
          </wp:positionH>
          <wp:positionV relativeFrom="paragraph">
            <wp:posOffset>-144780</wp:posOffset>
          </wp:positionV>
          <wp:extent cx="291465" cy="356870"/>
          <wp:effectExtent l="0" t="0" r="0" b="5080"/>
          <wp:wrapThrough wrapText="bothSides">
            <wp:wrapPolygon edited="0">
              <wp:start x="7059" y="0"/>
              <wp:lineTo x="0" y="3459"/>
              <wp:lineTo x="0" y="16142"/>
              <wp:lineTo x="1412" y="18448"/>
              <wp:lineTo x="7059" y="20754"/>
              <wp:lineTo x="12706" y="20754"/>
              <wp:lineTo x="18353" y="18448"/>
              <wp:lineTo x="19765" y="16142"/>
              <wp:lineTo x="19765" y="3459"/>
              <wp:lineTo x="12706" y="0"/>
              <wp:lineTo x="7059" y="0"/>
            </wp:wrapPolygon>
          </wp:wrapThrough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-W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465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1843">
      <w:rPr>
        <w:noProof/>
        <w:color w:val="993300"/>
      </w:rPr>
      <w:t>I Wis Manual by IPACK Logistics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24C0A"/>
    <w:multiLevelType w:val="hybridMultilevel"/>
    <w:tmpl w:val="4D4A793C"/>
    <w:lvl w:ilvl="0" w:tplc="DD52491C">
      <w:start w:val="1"/>
      <w:numFmt w:val="decimal"/>
      <w:lvlText w:val="%1."/>
      <w:lvlJc w:val="left"/>
      <w:pPr>
        <w:ind w:left="720" w:hanging="360"/>
      </w:pPr>
      <w:rPr>
        <w:rFonts w:eastAsia="Angsana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91577"/>
    <w:multiLevelType w:val="hybridMultilevel"/>
    <w:tmpl w:val="058E9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02"/>
    <w:rsid w:val="00021E40"/>
    <w:rsid w:val="00031495"/>
    <w:rsid w:val="00050904"/>
    <w:rsid w:val="0008139F"/>
    <w:rsid w:val="000C08DA"/>
    <w:rsid w:val="000C28E2"/>
    <w:rsid w:val="000D1FBB"/>
    <w:rsid w:val="000E265E"/>
    <w:rsid w:val="00107405"/>
    <w:rsid w:val="001346B9"/>
    <w:rsid w:val="00145A6E"/>
    <w:rsid w:val="001A42B0"/>
    <w:rsid w:val="001A7825"/>
    <w:rsid w:val="001B330C"/>
    <w:rsid w:val="001C0844"/>
    <w:rsid w:val="001D2C9A"/>
    <w:rsid w:val="001D5EEF"/>
    <w:rsid w:val="001F144B"/>
    <w:rsid w:val="001F34CF"/>
    <w:rsid w:val="0021443B"/>
    <w:rsid w:val="00255619"/>
    <w:rsid w:val="0029399F"/>
    <w:rsid w:val="002A3BA8"/>
    <w:rsid w:val="002C7E7C"/>
    <w:rsid w:val="002E7998"/>
    <w:rsid w:val="00336B2C"/>
    <w:rsid w:val="003655DD"/>
    <w:rsid w:val="00377AC0"/>
    <w:rsid w:val="003966F3"/>
    <w:rsid w:val="003D2DBD"/>
    <w:rsid w:val="003D2FA1"/>
    <w:rsid w:val="003D3202"/>
    <w:rsid w:val="003F22EB"/>
    <w:rsid w:val="00435BFA"/>
    <w:rsid w:val="0044367C"/>
    <w:rsid w:val="00472269"/>
    <w:rsid w:val="004873C2"/>
    <w:rsid w:val="00490271"/>
    <w:rsid w:val="004B147B"/>
    <w:rsid w:val="004C4ABB"/>
    <w:rsid w:val="004C641C"/>
    <w:rsid w:val="004D1C20"/>
    <w:rsid w:val="00534E41"/>
    <w:rsid w:val="00563D3A"/>
    <w:rsid w:val="005D3CE6"/>
    <w:rsid w:val="00631CFB"/>
    <w:rsid w:val="00653418"/>
    <w:rsid w:val="006A0CA6"/>
    <w:rsid w:val="006A1454"/>
    <w:rsid w:val="006A7E7B"/>
    <w:rsid w:val="006D6D8F"/>
    <w:rsid w:val="00701701"/>
    <w:rsid w:val="007229A2"/>
    <w:rsid w:val="00753767"/>
    <w:rsid w:val="0076463A"/>
    <w:rsid w:val="007928B2"/>
    <w:rsid w:val="00792AB3"/>
    <w:rsid w:val="007C1B7F"/>
    <w:rsid w:val="00822976"/>
    <w:rsid w:val="00826DF5"/>
    <w:rsid w:val="0083499A"/>
    <w:rsid w:val="0084129A"/>
    <w:rsid w:val="00855B75"/>
    <w:rsid w:val="00880A54"/>
    <w:rsid w:val="008C32D1"/>
    <w:rsid w:val="00907EA3"/>
    <w:rsid w:val="00950C07"/>
    <w:rsid w:val="00995BA3"/>
    <w:rsid w:val="009D0A0C"/>
    <w:rsid w:val="009E33A1"/>
    <w:rsid w:val="009F2447"/>
    <w:rsid w:val="00A20E63"/>
    <w:rsid w:val="00A32EDC"/>
    <w:rsid w:val="00A54ECE"/>
    <w:rsid w:val="00A650F3"/>
    <w:rsid w:val="00A65BF4"/>
    <w:rsid w:val="00A8123B"/>
    <w:rsid w:val="00AC02FF"/>
    <w:rsid w:val="00AD2306"/>
    <w:rsid w:val="00AD290D"/>
    <w:rsid w:val="00AD2FD3"/>
    <w:rsid w:val="00B437F4"/>
    <w:rsid w:val="00B75330"/>
    <w:rsid w:val="00B81E86"/>
    <w:rsid w:val="00B86527"/>
    <w:rsid w:val="00B87061"/>
    <w:rsid w:val="00BB17E4"/>
    <w:rsid w:val="00BC72E6"/>
    <w:rsid w:val="00BD5DA3"/>
    <w:rsid w:val="00BE04BF"/>
    <w:rsid w:val="00C06F01"/>
    <w:rsid w:val="00C42A31"/>
    <w:rsid w:val="00C5390E"/>
    <w:rsid w:val="00C819D2"/>
    <w:rsid w:val="00CB0389"/>
    <w:rsid w:val="00CC6C1E"/>
    <w:rsid w:val="00CC70E2"/>
    <w:rsid w:val="00CD4852"/>
    <w:rsid w:val="00CF1630"/>
    <w:rsid w:val="00D00FF9"/>
    <w:rsid w:val="00D0153F"/>
    <w:rsid w:val="00D03BDE"/>
    <w:rsid w:val="00D10C57"/>
    <w:rsid w:val="00D1319E"/>
    <w:rsid w:val="00D20046"/>
    <w:rsid w:val="00D47D5C"/>
    <w:rsid w:val="00DF1978"/>
    <w:rsid w:val="00E21772"/>
    <w:rsid w:val="00E2656C"/>
    <w:rsid w:val="00E57C59"/>
    <w:rsid w:val="00E83401"/>
    <w:rsid w:val="00E8464B"/>
    <w:rsid w:val="00EA0672"/>
    <w:rsid w:val="00EA690F"/>
    <w:rsid w:val="00ED10BA"/>
    <w:rsid w:val="00ED5763"/>
    <w:rsid w:val="00F0001B"/>
    <w:rsid w:val="00F151E0"/>
    <w:rsid w:val="00F222A5"/>
    <w:rsid w:val="00F41843"/>
    <w:rsid w:val="00F817E9"/>
    <w:rsid w:val="00FA1F93"/>
    <w:rsid w:val="00FB297A"/>
    <w:rsid w:val="00FD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106C6"/>
  <w15:chartTrackingRefBased/>
  <w15:docId w15:val="{D671335D-D8B9-4E4A-8A45-A121409F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3A1"/>
  </w:style>
  <w:style w:type="paragraph" w:styleId="Heading1">
    <w:name w:val="heading 1"/>
    <w:basedOn w:val="Normal"/>
    <w:next w:val="Normal"/>
    <w:link w:val="Heading1Char"/>
    <w:uiPriority w:val="9"/>
    <w:qFormat/>
    <w:rsid w:val="009E33A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3A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3A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3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3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3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3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3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3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3D32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1E40"/>
    <w:pPr>
      <w:ind w:left="720"/>
      <w:contextualSpacing/>
    </w:pPr>
    <w:rPr>
      <w:rFonts w:cs="Cordia New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9E3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3A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3A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3A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3A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3A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3A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3A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3A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33A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E33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3A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3A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33A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E33A1"/>
    <w:rPr>
      <w:b/>
      <w:bCs/>
    </w:rPr>
  </w:style>
  <w:style w:type="character" w:styleId="Emphasis">
    <w:name w:val="Emphasis"/>
    <w:basedOn w:val="DefaultParagraphFont"/>
    <w:uiPriority w:val="20"/>
    <w:qFormat/>
    <w:rsid w:val="009E33A1"/>
    <w:rPr>
      <w:i/>
      <w:iCs/>
    </w:rPr>
  </w:style>
  <w:style w:type="paragraph" w:styleId="NoSpacing">
    <w:name w:val="No Spacing"/>
    <w:uiPriority w:val="1"/>
    <w:qFormat/>
    <w:rsid w:val="009E33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33A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3A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3A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3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33A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E33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33A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33A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E33A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33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_pc\Pictures\&#3591;&#3634;&#3609;&#3626;&#3656;&#3591;&#3614;&#3637;&#3656;&#3605;&#3657;&#3609;\I%20Wis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72BDF-C322-4EF0-AD95-9F040C2D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 Wis Manual</Template>
  <TotalTime>1719</TotalTime>
  <Pages>6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2018-10-24T01:28:00Z</dcterms:created>
  <dcterms:modified xsi:type="dcterms:W3CDTF">2019-07-02T02:45:00Z</dcterms:modified>
</cp:coreProperties>
</file>
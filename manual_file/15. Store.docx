
<file path=[Content_Types].xml><?xml version="1.0" encoding="utf-8"?>
<Types xmlns="http://schemas.openxmlformats.org/package/2006/content-types">
  <Default Extension="jpg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AEBFAE" w14:textId="77777777" w:rsidR="006B11E7" w:rsidRDefault="00820F8C" w:rsidP="006B11E7">
      <w:pPr>
        <w:jc w:val="center"/>
      </w:pPr>
      <w:r>
        <w:rPr>
          <w:b/>
          <w:bCs/>
        </w:rPr>
        <w:t>Store</w:t>
      </w:r>
    </w:p>
    <w:p w14:paraId="1EFC6A21" w14:textId="1487F6D2" w:rsidR="00AD0239" w:rsidRPr="00D273B7" w:rsidRDefault="00C547C3" w:rsidP="006B11E7">
      <w:pPr>
        <w:ind w:firstLine="360"/>
        <w:rPr>
          <w:rFonts w:hint="cs"/>
          <w:cs/>
        </w:rPr>
      </w:pPr>
      <w:r w:rsidRPr="00121575">
        <w:rPr>
          <w:rFonts w:hint="cs"/>
          <w:cs/>
        </w:rPr>
        <w:t xml:space="preserve">นิยามหรือความหมายของ </w:t>
      </w:r>
      <w:r w:rsidR="00820F8C" w:rsidRPr="00DE3D3D">
        <w:rPr>
          <w:b/>
          <w:bCs/>
          <w:color w:val="FF0000"/>
        </w:rPr>
        <w:t>Store</w:t>
      </w:r>
      <w:r w:rsidR="006B11E7">
        <w:rPr>
          <w:b/>
          <w:bCs/>
          <w:color w:val="0070C0"/>
        </w:rPr>
        <w:t xml:space="preserve"> </w:t>
      </w:r>
      <w:r w:rsidRPr="00121575">
        <w:rPr>
          <w:rFonts w:hint="cs"/>
          <w:cs/>
        </w:rPr>
        <w:t xml:space="preserve">คือ </w:t>
      </w:r>
      <w:r w:rsidR="008D56EA">
        <w:rPr>
          <w:rFonts w:hint="cs"/>
          <w:cs/>
        </w:rPr>
        <w:t>ระบบ</w:t>
      </w:r>
      <w:r w:rsidR="00820F8C">
        <w:rPr>
          <w:rFonts w:hint="cs"/>
          <w:cs/>
        </w:rPr>
        <w:t xml:space="preserve">ที่ถูกสร้างขึ้นมาเพื่อเอาไว้ใช้รับ </w:t>
      </w:r>
      <w:r w:rsidR="00820F8C">
        <w:t>Material</w:t>
      </w:r>
      <w:r w:rsidR="00820F8C">
        <w:rPr>
          <w:rFonts w:hint="cs"/>
          <w:cs/>
        </w:rPr>
        <w:t>ที่ใช้แพ</w:t>
      </w:r>
      <w:proofErr w:type="spellStart"/>
      <w:r w:rsidR="00820F8C">
        <w:rPr>
          <w:rFonts w:hint="cs"/>
          <w:cs/>
        </w:rPr>
        <w:t>็ค</w:t>
      </w:r>
      <w:bookmarkStart w:id="0" w:name="_GoBack"/>
      <w:bookmarkEnd w:id="0"/>
      <w:proofErr w:type="spellEnd"/>
      <w:r w:rsidR="00820F8C">
        <w:rPr>
          <w:rFonts w:hint="cs"/>
          <w:cs/>
        </w:rPr>
        <w:t xml:space="preserve">งานต่าง </w:t>
      </w:r>
      <w:r w:rsidR="00820F8C">
        <w:rPr>
          <w:cs/>
        </w:rPr>
        <w:t>ๆ</w:t>
      </w:r>
      <w:r w:rsidR="00820F8C">
        <w:rPr>
          <w:rFonts w:hint="cs"/>
          <w:cs/>
        </w:rPr>
        <w:t xml:space="preserve"> ที่ถูกส่งมาจาก </w:t>
      </w:r>
      <w:r w:rsidR="00820F8C">
        <w:t xml:space="preserve">Supplier </w:t>
      </w:r>
      <w:r w:rsidR="00820F8C">
        <w:rPr>
          <w:rFonts w:hint="cs"/>
          <w:cs/>
        </w:rPr>
        <w:t xml:space="preserve">และ </w:t>
      </w:r>
      <w:r w:rsidR="00820F8C">
        <w:t xml:space="preserve">Material </w:t>
      </w:r>
      <w:r w:rsidR="00820F8C">
        <w:rPr>
          <w:rFonts w:hint="cs"/>
          <w:cs/>
        </w:rPr>
        <w:t xml:space="preserve">ที่ถูกส่งมาจากลูกค้า </w:t>
      </w:r>
      <w:r w:rsidR="00820F8C">
        <w:t xml:space="preserve">Nissan </w:t>
      </w:r>
    </w:p>
    <w:p w14:paraId="54802763" w14:textId="77777777" w:rsidR="00AD0239" w:rsidRPr="00AD0239" w:rsidRDefault="00AD0239" w:rsidP="006B11E7">
      <w:pPr>
        <w:ind w:firstLine="360"/>
        <w:rPr>
          <w:cs/>
        </w:rPr>
      </w:pPr>
    </w:p>
    <w:p w14:paraId="5373F208" w14:textId="387DB80C" w:rsidR="00C547C3" w:rsidRDefault="00C547C3" w:rsidP="00D50F39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>วิธีการใช้งานระบบ</w:t>
      </w:r>
      <w:r w:rsidR="00D50F39">
        <w:rPr>
          <w:rFonts w:hint="cs"/>
          <w:b/>
          <w:bCs/>
          <w:cs/>
        </w:rPr>
        <w:t xml:space="preserve"> </w:t>
      </w:r>
      <w:r w:rsidR="00820F8C">
        <w:rPr>
          <w:b/>
          <w:bCs/>
        </w:rPr>
        <w:t xml:space="preserve">Store </w:t>
      </w:r>
      <w:r>
        <w:rPr>
          <w:rFonts w:hint="cs"/>
          <w:b/>
          <w:bCs/>
          <w:cs/>
        </w:rPr>
        <w:t>ให้ปฏิบัติ ดังนี้</w:t>
      </w:r>
    </w:p>
    <w:p w14:paraId="2218FA6B" w14:textId="77777777" w:rsidR="00BB18BF" w:rsidRDefault="00BB18BF" w:rsidP="00BB18B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14:paraId="334BA8B9" w14:textId="77777777" w:rsidR="00BB18BF" w:rsidRPr="001D28AA" w:rsidRDefault="00BB18BF" w:rsidP="00103E11">
      <w:pPr>
        <w:pStyle w:val="ListParagraph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14:paraId="7894907A" w14:textId="77777777" w:rsidR="00481C21" w:rsidRPr="00481C21" w:rsidRDefault="00481C21" w:rsidP="00481C21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" w:history="1">
        <w:r w:rsidRPr="00D47BE4">
          <w:rPr>
            <w:rStyle w:val="Hyperlink"/>
          </w:rPr>
          <w:t xml:space="preserve">http://www.ipack-iwis.com/hq </w:t>
        </w:r>
        <w:r w:rsidRPr="00481C21">
          <w:rPr>
            <w:rStyle w:val="Hyperlink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14:paraId="76779F43" w14:textId="77777777" w:rsidR="00D50F39" w:rsidRDefault="001D28AA" w:rsidP="00010B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60E2569" wp14:editId="07BDF501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1DD53" id="Rectangle 101" o:spid="_x0000_s1026" style="position:absolute;margin-left:43.45pt;margin-top:24.3pt;width:100.05pt;height:9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" filled="f" strokecolor="red" strokeweight="1pt">
                <v:stroke dashstyle="3 1"/>
              </v:rect>
            </w:pict>
          </mc:Fallback>
        </mc:AlternateContent>
      </w:r>
      <w:r w:rsidR="006C5F14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D6CE242" wp14:editId="7530CEF9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2E7F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78.95pt;margin-top:35.2pt;width:33.75pt;height:21.75pt;flip:x y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" strokecolor="red" strokeweight="1pt">
                <v:stroke dashstyle="3 1" endarrow="block" joinstyle="miter"/>
              </v:shape>
            </w:pict>
          </mc:Fallback>
        </mc:AlternateContent>
      </w:r>
      <w:r w:rsidR="002A2F26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C810DDB" wp14:editId="2DFD7DE0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9D1D1" w14:textId="77777777" w:rsidR="002A2F26" w:rsidRPr="001D28AA" w:rsidRDefault="00481C21" w:rsidP="002A2F26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810DDB" id="Rounded Rectangle 5" o:spid="_x0000_s1026" style="position:absolute;left:0;text-align:left;margin-left:0;margin-top:42.7pt;width:174.85pt;height:37.4pt;z-index:2516449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" filled="f" stroked="f" strokeweight="1pt">
                <v:stroke joinstyle="miter"/>
                <v:textbox>
                  <w:txbxContent>
                    <w:p w14:paraId="70C9D1D1" w14:textId="77777777" w:rsidR="002A2F26" w:rsidRPr="001D28AA" w:rsidRDefault="00481C21" w:rsidP="002A2F26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="00BB18BF">
        <w:rPr>
          <w:noProof/>
        </w:rPr>
        <w:drawing>
          <wp:inline distT="0" distB="0" distL="0" distR="0" wp14:anchorId="70D2C2D4" wp14:editId="608931A7">
            <wp:extent cx="4561894" cy="2565070"/>
            <wp:effectExtent l="190500" t="190500" r="181610" b="1974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5D2C9" w14:textId="77777777" w:rsidR="002A2F26" w:rsidRDefault="002A2F26" w:rsidP="00A86201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14:paraId="54145630" w14:textId="77777777" w:rsidR="002A2F26" w:rsidRDefault="002A2F26" w:rsidP="002A2F26">
      <w:r>
        <w:t>ID</w:t>
      </w:r>
      <w:r>
        <w:tab/>
      </w:r>
      <w:r>
        <w:tab/>
        <w:t>: admin</w:t>
      </w:r>
    </w:p>
    <w:p w14:paraId="2B3B623B" w14:textId="77777777" w:rsidR="002A2F26" w:rsidRPr="00BB18BF" w:rsidRDefault="002A2F26" w:rsidP="002A2F26">
      <w:r>
        <w:t>Password</w:t>
      </w:r>
      <w:r>
        <w:tab/>
        <w:t xml:space="preserve">: Password </w:t>
      </w:r>
    </w:p>
    <w:p w14:paraId="20342F67" w14:textId="77777777" w:rsidR="00E73772" w:rsidRDefault="00C547C3" w:rsidP="00C547C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A42D094" wp14:editId="40486960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E4187" id="Rectangle 13" o:spid="_x0000_s1026" style="position:absolute;margin-left:232.85pt;margin-top:153pt;width:24.8pt;height:13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4FF56C7" wp14:editId="42B0CE09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B7837" id="Rectangle 12" o:spid="_x0000_s1026" style="position:absolute;margin-left:156.4pt;margin-top:122.65pt;width:100.05pt;height:9.3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AoEpwIAAKs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3DCFC86" wp14:editId="1FD05E93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8D03E" id="Rectangle 11" o:spid="_x0000_s1026" style="position:absolute;margin-left:156.5pt;margin-top:105.85pt;width:100.05pt;height:9.3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 w:rsidR="002C5FEB">
        <w:rPr>
          <w:noProof/>
        </w:rPr>
        <w:drawing>
          <wp:inline distT="0" distB="0" distL="0" distR="0" wp14:anchorId="17C8E23B" wp14:editId="109BA716">
            <wp:extent cx="4607626" cy="2503170"/>
            <wp:effectExtent l="190500" t="190500" r="15494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B3E37" w14:textId="1BF759F8" w:rsidR="00C547C3" w:rsidRDefault="005F347B" w:rsidP="00010B51">
      <w:pPr>
        <w:ind w:firstLine="720"/>
      </w:pPr>
      <w:r>
        <w:rPr>
          <w:rFonts w:hint="cs"/>
          <w:cs/>
        </w:rPr>
        <w:t>จากนั้น</w:t>
      </w:r>
      <w:r w:rsidR="006C5F14">
        <w:rPr>
          <w:rFonts w:hint="cs"/>
          <w:cs/>
        </w:rPr>
        <w:t>ระบบจะเข้าสู่หน้ากระ</w:t>
      </w:r>
      <w:r w:rsidR="00C547C3">
        <w:rPr>
          <w:rFonts w:hint="cs"/>
          <w:cs/>
        </w:rPr>
        <w:t>บวนการ</w:t>
      </w:r>
      <w:r w:rsidR="00AD0239">
        <w:rPr>
          <w:rFonts w:hint="cs"/>
          <w:cs/>
        </w:rPr>
        <w:t xml:space="preserve"> การทำงาน</w:t>
      </w:r>
      <w:r w:rsidR="006C5F14">
        <w:rPr>
          <w:rFonts w:hint="cs"/>
          <w:cs/>
        </w:rPr>
        <w:t xml:space="preserve">ของ </w:t>
      </w:r>
      <w:r w:rsidR="00820F8C">
        <w:t>Store</w:t>
      </w:r>
      <w:r w:rsidR="006C5F14">
        <w:t xml:space="preserve"> </w:t>
      </w:r>
      <w:r w:rsidR="000A0FD8">
        <w:rPr>
          <w:rFonts w:hint="cs"/>
          <w:cs/>
        </w:rPr>
        <w:t>โดย</w:t>
      </w:r>
      <w:r w:rsidR="00820F8C">
        <w:rPr>
          <w:rFonts w:hint="cs"/>
          <w:cs/>
        </w:rPr>
        <w:t xml:space="preserve"> ไอคอนที่โชว์ขึ้นมาจะมีอยู่ด้วยกัน 3 วิธีการด้วยกัน คือ </w:t>
      </w:r>
    </w:p>
    <w:p w14:paraId="0F4B24B0" w14:textId="485DCA7E" w:rsidR="00820F8C" w:rsidRPr="00D273B7" w:rsidRDefault="00820F8C" w:rsidP="00820F8C">
      <w:pPr>
        <w:pStyle w:val="ListParagraph"/>
        <w:numPr>
          <w:ilvl w:val="0"/>
          <w:numId w:val="19"/>
        </w:numPr>
        <w:rPr>
          <w:b/>
          <w:bCs/>
          <w:sz w:val="36"/>
          <w:szCs w:val="44"/>
        </w:rPr>
      </w:pPr>
      <w:r w:rsidRPr="00D273B7">
        <w:rPr>
          <w:b/>
          <w:bCs/>
          <w:sz w:val="36"/>
          <w:szCs w:val="44"/>
        </w:rPr>
        <w:t>Receive PO</w:t>
      </w:r>
    </w:p>
    <w:p w14:paraId="512E2BFF" w14:textId="01554E2E" w:rsidR="00820F8C" w:rsidRPr="00D273B7" w:rsidRDefault="00820F8C" w:rsidP="00820F8C">
      <w:pPr>
        <w:pStyle w:val="ListParagraph"/>
        <w:numPr>
          <w:ilvl w:val="0"/>
          <w:numId w:val="19"/>
        </w:numPr>
        <w:rPr>
          <w:b/>
          <w:bCs/>
          <w:sz w:val="36"/>
          <w:szCs w:val="44"/>
        </w:rPr>
      </w:pPr>
      <w:r w:rsidRPr="00D273B7">
        <w:rPr>
          <w:b/>
          <w:bCs/>
          <w:sz w:val="36"/>
          <w:szCs w:val="44"/>
        </w:rPr>
        <w:t>Receive SAB Rack.</w:t>
      </w:r>
    </w:p>
    <w:p w14:paraId="03DA6AE2" w14:textId="40A4EB7D" w:rsidR="00820F8C" w:rsidRPr="00D273B7" w:rsidRDefault="00820F8C" w:rsidP="00820F8C">
      <w:pPr>
        <w:pStyle w:val="ListParagraph"/>
        <w:numPr>
          <w:ilvl w:val="0"/>
          <w:numId w:val="19"/>
        </w:numPr>
        <w:rPr>
          <w:b/>
          <w:bCs/>
          <w:sz w:val="36"/>
          <w:szCs w:val="44"/>
        </w:rPr>
      </w:pPr>
      <w:r w:rsidRPr="00D273B7">
        <w:rPr>
          <w:b/>
          <w:bCs/>
          <w:sz w:val="36"/>
          <w:szCs w:val="44"/>
        </w:rPr>
        <w:t>Receive Topre Rack.</w:t>
      </w:r>
    </w:p>
    <w:p w14:paraId="11EAFDC5" w14:textId="00B175E5" w:rsidR="00820F8C" w:rsidRDefault="00820F8C" w:rsidP="00820F8C">
      <w:pPr>
        <w:jc w:val="center"/>
      </w:pPr>
      <w:r>
        <w:rPr>
          <w:rFonts w:hint="cs"/>
          <w:cs/>
        </w:rPr>
        <w:t>ดังรูป</w:t>
      </w:r>
    </w:p>
    <w:p w14:paraId="035E7583" w14:textId="06CC90C6" w:rsidR="00C547C3" w:rsidRDefault="00820F8C" w:rsidP="00820F8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D49242C" wp14:editId="248F4ACC">
                <wp:simplePos x="0" y="0"/>
                <wp:positionH relativeFrom="column">
                  <wp:posOffset>1435210</wp:posOffset>
                </wp:positionH>
                <wp:positionV relativeFrom="paragraph">
                  <wp:posOffset>461645</wp:posOffset>
                </wp:positionV>
                <wp:extent cx="214686" cy="235833"/>
                <wp:effectExtent l="38100" t="0" r="33020" b="5016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FB6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13pt;margin-top:36.35pt;width:16.9pt;height:18.55pt;flip:x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3C04624" wp14:editId="2E5836EF">
                <wp:simplePos x="0" y="0"/>
                <wp:positionH relativeFrom="column">
                  <wp:posOffset>735496</wp:posOffset>
                </wp:positionH>
                <wp:positionV relativeFrom="paragraph">
                  <wp:posOffset>771747</wp:posOffset>
                </wp:positionV>
                <wp:extent cx="874643" cy="572494"/>
                <wp:effectExtent l="0" t="0" r="20955" b="1841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3" cy="5724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BAE95" id="Rectangle 7" o:spid="_x0000_s1026" style="position:absolute;margin-left:57.9pt;margin-top:60.75pt;width:68.85pt;height:45.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0AB23F" wp14:editId="0AEC0E83">
            <wp:extent cx="3992767" cy="1454729"/>
            <wp:effectExtent l="19050" t="19050" r="2730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01" t="17153" r="41368" b="45051"/>
                    <a:stretch/>
                  </pic:blipFill>
                  <pic:spPr bwMode="auto">
                    <a:xfrm>
                      <a:off x="0" y="0"/>
                      <a:ext cx="4026016" cy="1466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0B51">
        <w:rPr>
          <w:noProof/>
        </w:rPr>
        <w:t xml:space="preserve"> </w:t>
      </w:r>
    </w:p>
    <w:p w14:paraId="70DA9E52" w14:textId="3C84CA27" w:rsidR="00820F8C" w:rsidRDefault="00820F8C" w:rsidP="00820F8C">
      <w:pPr>
        <w:jc w:val="center"/>
        <w:rPr>
          <w:cs/>
        </w:rPr>
      </w:pPr>
      <w:r>
        <w:rPr>
          <w:rFonts w:hint="cs"/>
          <w:cs/>
        </w:rPr>
        <w:t>หลังจากนั้น</w:t>
      </w:r>
    </w:p>
    <w:p w14:paraId="5007D39D" w14:textId="381488B0" w:rsidR="00010B51" w:rsidRPr="00820F8C" w:rsidRDefault="00FB1928" w:rsidP="00820F8C">
      <w:pPr>
        <w:jc w:val="center"/>
        <w:rPr>
          <w:noProof/>
        </w:rPr>
      </w:pPr>
      <w:r>
        <w:rPr>
          <w:rFonts w:hint="cs"/>
          <w:b/>
          <w:bCs/>
          <w:noProof/>
          <w:cs/>
        </w:rPr>
        <w:t>วิธีการใช้งาน</w:t>
      </w:r>
      <w:r w:rsidR="004E5087" w:rsidRPr="004E5087">
        <w:rPr>
          <w:rFonts w:hint="cs"/>
          <w:b/>
          <w:bCs/>
          <w:noProof/>
          <w:cs/>
        </w:rPr>
        <w:t>ให้ปฏิบัติ ดังนี้</w:t>
      </w:r>
    </w:p>
    <w:p w14:paraId="574E08C6" w14:textId="5E174F2A" w:rsidR="00FB1928" w:rsidRPr="00D273B7" w:rsidRDefault="00820F8C" w:rsidP="00FB1928">
      <w:pPr>
        <w:pStyle w:val="ListParagraph"/>
        <w:numPr>
          <w:ilvl w:val="0"/>
          <w:numId w:val="16"/>
        </w:numPr>
        <w:rPr>
          <w:b/>
          <w:bCs/>
          <w:noProof/>
          <w:sz w:val="36"/>
          <w:szCs w:val="36"/>
        </w:rPr>
      </w:pPr>
      <w:r w:rsidRPr="00D273B7">
        <w:rPr>
          <w:b/>
          <w:bCs/>
          <w:noProof/>
          <w:sz w:val="36"/>
          <w:szCs w:val="36"/>
        </w:rPr>
        <w:t>R</w:t>
      </w:r>
      <w:r w:rsidR="00D273B7">
        <w:rPr>
          <w:b/>
          <w:bCs/>
          <w:noProof/>
          <w:sz w:val="36"/>
          <w:szCs w:val="36"/>
        </w:rPr>
        <w:t>ECEIVE</w:t>
      </w:r>
      <w:r w:rsidRPr="00D273B7">
        <w:rPr>
          <w:b/>
          <w:bCs/>
          <w:noProof/>
          <w:sz w:val="36"/>
          <w:szCs w:val="36"/>
        </w:rPr>
        <w:t xml:space="preserve"> PO process.</w:t>
      </w:r>
    </w:p>
    <w:p w14:paraId="0A15C28D" w14:textId="6A42BEEC" w:rsidR="00820F8C" w:rsidRPr="00820F8C" w:rsidRDefault="00705C21" w:rsidP="005D0E20">
      <w:pPr>
        <w:ind w:left="360" w:firstLine="360"/>
        <w:rPr>
          <w:noProof/>
          <w:cs/>
        </w:rPr>
      </w:pPr>
      <w:r>
        <w:rPr>
          <w:noProof/>
        </w:rPr>
        <w:t xml:space="preserve">Receive po process </w:t>
      </w:r>
      <w:r>
        <w:rPr>
          <w:rFonts w:hint="cs"/>
          <w:noProof/>
          <w:cs/>
        </w:rPr>
        <w:t xml:space="preserve">คือ ขั้นตอนการรับ </w:t>
      </w:r>
      <w:r>
        <w:rPr>
          <w:noProof/>
        </w:rPr>
        <w:t xml:space="preserve">Material </w:t>
      </w:r>
      <w:r>
        <w:rPr>
          <w:rFonts w:hint="cs"/>
          <w:noProof/>
          <w:cs/>
        </w:rPr>
        <w:t xml:space="preserve">ต่างๆที่ทาง </w:t>
      </w:r>
      <w:r>
        <w:rPr>
          <w:noProof/>
        </w:rPr>
        <w:t xml:space="preserve">IPACK </w:t>
      </w:r>
      <w:r>
        <w:rPr>
          <w:rFonts w:hint="cs"/>
          <w:noProof/>
          <w:cs/>
        </w:rPr>
        <w:t xml:space="preserve">ได้ทำการเปิดสั่งซื้อไปเพื่อนำมาใช้เป็นวัสดุอุปกรณ์ในการแพ็คงานต่าง ๆ โดยให้ปฏิบัติดังนี้ </w:t>
      </w:r>
    </w:p>
    <w:p w14:paraId="1B52A2B8" w14:textId="2F382C50" w:rsidR="00705C21" w:rsidRDefault="00705C21" w:rsidP="005D0E20">
      <w:pPr>
        <w:ind w:firstLine="360"/>
        <w:rPr>
          <w:noProof/>
        </w:rPr>
      </w:pPr>
      <w:r>
        <w:rPr>
          <w:noProof/>
        </w:rPr>
        <w:lastRenderedPageBreak/>
        <w:t xml:space="preserve">1.1 </w:t>
      </w:r>
      <w:r>
        <w:rPr>
          <w:rFonts w:hint="cs"/>
          <w:noProof/>
          <w:cs/>
        </w:rPr>
        <w:t xml:space="preserve">คลิกเข้าไปที่ </w:t>
      </w:r>
      <w:r>
        <w:rPr>
          <w:noProof/>
        </w:rPr>
        <w:t xml:space="preserve">Receive PO </w:t>
      </w:r>
    </w:p>
    <w:p w14:paraId="474BF371" w14:textId="5506C292" w:rsidR="00705C21" w:rsidRDefault="00705C21" w:rsidP="00705C21">
      <w:pPr>
        <w:rPr>
          <w:noProof/>
          <w:cs/>
        </w:rPr>
      </w:pPr>
      <w:r>
        <w:rPr>
          <w:noProof/>
        </w:rPr>
        <w:tab/>
      </w:r>
      <w:r>
        <w:rPr>
          <w:rFonts w:hint="cs"/>
          <w:noProof/>
          <w:cs/>
        </w:rPr>
        <w:t>จากนั้นระบบ</w:t>
      </w:r>
      <w:r w:rsidR="002D1613">
        <w:rPr>
          <w:rFonts w:hint="cs"/>
          <w:noProof/>
          <w:cs/>
        </w:rPr>
        <w:t>จะโชว์หน้ายิงรับขึ้นมา</w:t>
      </w:r>
    </w:p>
    <w:p w14:paraId="67B36C7E" w14:textId="1908C079" w:rsidR="00361C76" w:rsidRDefault="0009618F" w:rsidP="00705C2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26D446C" wp14:editId="74EBF62B">
                <wp:simplePos x="0" y="0"/>
                <wp:positionH relativeFrom="column">
                  <wp:posOffset>766390</wp:posOffset>
                </wp:positionH>
                <wp:positionV relativeFrom="paragraph">
                  <wp:posOffset>427935</wp:posOffset>
                </wp:positionV>
                <wp:extent cx="214686" cy="235833"/>
                <wp:effectExtent l="38100" t="0" r="33020" b="501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1699F" id="Straight Arrow Connector 17" o:spid="_x0000_s1026" type="#_x0000_t32" style="position:absolute;margin-left:60.35pt;margin-top:33.7pt;width:16.9pt;height:18.55pt;flip:x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" strokecolor="red" strokeweight="1pt">
                <v:stroke endarrow="block" joinstyle="miter"/>
              </v:shape>
            </w:pict>
          </mc:Fallback>
        </mc:AlternateContent>
      </w:r>
      <w:r w:rsidR="00D6743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6140DBD" wp14:editId="6A20B432">
                <wp:simplePos x="0" y="0"/>
                <wp:positionH relativeFrom="column">
                  <wp:posOffset>218081</wp:posOffset>
                </wp:positionH>
                <wp:positionV relativeFrom="paragraph">
                  <wp:posOffset>722465</wp:posOffset>
                </wp:positionV>
                <wp:extent cx="874643" cy="182880"/>
                <wp:effectExtent l="0" t="0" r="20955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3" cy="182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D80E" id="Rectangle 14" o:spid="_x0000_s1026" style="position:absolute;margin-left:17.15pt;margin-top:56.9pt;width:68.85pt;height:14.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" filled="f" strokecolor="red">
                <v:stroke dashstyle="3 1"/>
              </v:rect>
            </w:pict>
          </mc:Fallback>
        </mc:AlternateContent>
      </w:r>
      <w:r w:rsidR="00705C21">
        <w:rPr>
          <w:noProof/>
        </w:rPr>
        <w:drawing>
          <wp:inline distT="0" distB="0" distL="0" distR="0" wp14:anchorId="420CCA18" wp14:editId="1E44199A">
            <wp:extent cx="5266571" cy="1431235"/>
            <wp:effectExtent l="57150" t="57150" r="106045" b="1123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957" r="15155" b="41035"/>
                    <a:stretch/>
                  </pic:blipFill>
                  <pic:spPr bwMode="auto">
                    <a:xfrm>
                      <a:off x="0" y="0"/>
                      <a:ext cx="5306391" cy="14420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53117" w14:textId="39A592C5" w:rsidR="00D6743B" w:rsidRDefault="002D1613" w:rsidP="005D0E20">
      <w:pPr>
        <w:ind w:firstLine="720"/>
        <w:rPr>
          <w:noProof/>
          <w:cs/>
        </w:rPr>
      </w:pPr>
      <w:r>
        <w:rPr>
          <w:rFonts w:hint="cs"/>
          <w:noProof/>
          <w:cs/>
        </w:rPr>
        <w:t xml:space="preserve">1.2 ยิงสแกนที่บัตรพนักงาน ลงในช่อง </w:t>
      </w:r>
      <w:r>
        <w:rPr>
          <w:noProof/>
        </w:rPr>
        <w:t xml:space="preserve">Scan Emp ID </w:t>
      </w:r>
      <w:r>
        <w:rPr>
          <w:rFonts w:hint="cs"/>
          <w:noProof/>
          <w:cs/>
        </w:rPr>
        <w:t>เพื่อบอกว่าใครเป็นคนรับของ</w:t>
      </w:r>
    </w:p>
    <w:p w14:paraId="5F0C3E5C" w14:textId="3402DBB4" w:rsidR="002D1613" w:rsidRDefault="002D1613" w:rsidP="00705C2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D218E1C" wp14:editId="121F0006">
                <wp:simplePos x="0" y="0"/>
                <wp:positionH relativeFrom="column">
                  <wp:posOffset>2078686</wp:posOffset>
                </wp:positionH>
                <wp:positionV relativeFrom="paragraph">
                  <wp:posOffset>445881</wp:posOffset>
                </wp:positionV>
                <wp:extent cx="2735248" cy="349858"/>
                <wp:effectExtent l="0" t="0" r="27305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248" cy="3498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40C8F" id="Rectangle 19" o:spid="_x0000_s1026" style="position:absolute;margin-left:163.7pt;margin-top:35.1pt;width:215.35pt;height:27.5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DE67CE9" wp14:editId="3DBAD2D3">
                <wp:simplePos x="0" y="0"/>
                <wp:positionH relativeFrom="column">
                  <wp:posOffset>2912634</wp:posOffset>
                </wp:positionH>
                <wp:positionV relativeFrom="paragraph">
                  <wp:posOffset>86498</wp:posOffset>
                </wp:positionV>
                <wp:extent cx="214686" cy="235833"/>
                <wp:effectExtent l="38100" t="0" r="33020" b="501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56F0" id="Straight Arrow Connector 20" o:spid="_x0000_s1026" type="#_x0000_t32" style="position:absolute;margin-left:229.35pt;margin-top:6.8pt;width:16.9pt;height:18.55pt;flip:x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0D149C" wp14:editId="73F1B05B">
            <wp:extent cx="5308984" cy="1407381"/>
            <wp:effectExtent l="57150" t="57150" r="120650" b="1168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0" t="16198" r="15672" b="52480"/>
                    <a:stretch/>
                  </pic:blipFill>
                  <pic:spPr bwMode="auto">
                    <a:xfrm>
                      <a:off x="0" y="0"/>
                      <a:ext cx="5580802" cy="147943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EF703" w14:textId="0294C0D2" w:rsidR="00705C21" w:rsidRDefault="002D1613" w:rsidP="005D0E20">
      <w:pPr>
        <w:ind w:firstLine="720"/>
        <w:rPr>
          <w:noProof/>
          <w:cs/>
        </w:rPr>
      </w:pPr>
      <w:r>
        <w:rPr>
          <w:noProof/>
        </w:rPr>
        <w:t xml:space="preserve">1.3 </w:t>
      </w:r>
      <w:r>
        <w:rPr>
          <w:rFonts w:hint="cs"/>
          <w:noProof/>
          <w:cs/>
        </w:rPr>
        <w:t xml:space="preserve">ยิงสแกนที่ เลข </w:t>
      </w:r>
      <w:r>
        <w:rPr>
          <w:noProof/>
        </w:rPr>
        <w:t>PO</w:t>
      </w:r>
      <w:r w:rsidR="007966BC">
        <w:rPr>
          <w:noProof/>
        </w:rPr>
        <w:t xml:space="preserve"> IPACK</w:t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ที่ </w:t>
      </w:r>
      <w:r>
        <w:rPr>
          <w:noProof/>
        </w:rPr>
        <w:t xml:space="preserve">Supplier </w:t>
      </w:r>
      <w:r w:rsidR="007966BC">
        <w:rPr>
          <w:rFonts w:hint="cs"/>
          <w:noProof/>
          <w:cs/>
        </w:rPr>
        <w:t>นำ</w:t>
      </w:r>
      <w:r>
        <w:rPr>
          <w:rFonts w:hint="cs"/>
          <w:noProof/>
          <w:cs/>
        </w:rPr>
        <w:t xml:space="preserve">มาส่งของ </w:t>
      </w:r>
      <w:r>
        <w:rPr>
          <w:noProof/>
        </w:rPr>
        <w:t xml:space="preserve">( </w:t>
      </w:r>
      <w:r>
        <w:rPr>
          <w:rFonts w:hint="cs"/>
          <w:noProof/>
          <w:cs/>
        </w:rPr>
        <w:t>ทุกคร</w:t>
      </w:r>
      <w:r w:rsidR="007966BC">
        <w:rPr>
          <w:rFonts w:hint="cs"/>
          <w:noProof/>
          <w:cs/>
        </w:rPr>
        <w:t>ั้ง</w:t>
      </w:r>
      <w:r>
        <w:rPr>
          <w:rFonts w:hint="cs"/>
          <w:noProof/>
          <w:cs/>
        </w:rPr>
        <w:t xml:space="preserve">ที่ </w:t>
      </w:r>
      <w:r>
        <w:rPr>
          <w:noProof/>
        </w:rPr>
        <w:t xml:space="preserve">Supplier </w:t>
      </w:r>
      <w:r>
        <w:rPr>
          <w:rFonts w:hint="cs"/>
          <w:noProof/>
          <w:cs/>
        </w:rPr>
        <w:t xml:space="preserve">มาส่งของต้องมีเอกสาร </w:t>
      </w:r>
      <w:r>
        <w:rPr>
          <w:noProof/>
        </w:rPr>
        <w:t xml:space="preserve">PO </w:t>
      </w:r>
      <w:r>
        <w:rPr>
          <w:rFonts w:hint="cs"/>
          <w:noProof/>
          <w:cs/>
        </w:rPr>
        <w:t>แนบมาด้วยทุกครั้ง ถ้าไม่มีจะไม่สามารถรับของเข้าระบบได้</w:t>
      </w:r>
      <w:r w:rsidR="007966BC">
        <w:rPr>
          <w:noProof/>
        </w:rPr>
        <w:t xml:space="preserve"> </w:t>
      </w:r>
      <w:r w:rsidR="007966BC">
        <w:rPr>
          <w:rFonts w:hint="cs"/>
          <w:noProof/>
          <w:cs/>
        </w:rPr>
        <w:t xml:space="preserve">จากนั้นระบบจะโชว์ชื่อ </w:t>
      </w:r>
      <w:r w:rsidR="007966BC">
        <w:rPr>
          <w:noProof/>
        </w:rPr>
        <w:t xml:space="preserve">Supplier </w:t>
      </w:r>
      <w:r w:rsidR="007966BC">
        <w:rPr>
          <w:rFonts w:hint="cs"/>
          <w:noProof/>
          <w:cs/>
        </w:rPr>
        <w:t>ขึ้นมาว่าคือ เจ้าไหน.</w:t>
      </w:r>
    </w:p>
    <w:p w14:paraId="5B027AFF" w14:textId="34230503" w:rsidR="002D1613" w:rsidRDefault="005D0E20" w:rsidP="00705C2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FCDC18F" wp14:editId="7C8ACC3F">
                <wp:simplePos x="0" y="0"/>
                <wp:positionH relativeFrom="column">
                  <wp:posOffset>3166442</wp:posOffset>
                </wp:positionH>
                <wp:positionV relativeFrom="paragraph">
                  <wp:posOffset>236855</wp:posOffset>
                </wp:positionV>
                <wp:extent cx="214686" cy="235833"/>
                <wp:effectExtent l="38100" t="0" r="33020" b="5016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39F3" id="Straight Arrow Connector 24" o:spid="_x0000_s1026" type="#_x0000_t32" style="position:absolute;margin-left:249.35pt;margin-top:18.65pt;width:16.9pt;height:18.55pt;flip:x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="007D61E9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1D1695F" wp14:editId="4EAA3047">
                <wp:simplePos x="0" y="0"/>
                <wp:positionH relativeFrom="margin">
                  <wp:align>right</wp:align>
                </wp:positionH>
                <wp:positionV relativeFrom="paragraph">
                  <wp:posOffset>409354</wp:posOffset>
                </wp:positionV>
                <wp:extent cx="3267987" cy="299196"/>
                <wp:effectExtent l="0" t="0" r="27940" b="247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87" cy="2991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D10DF" id="Rectangle 23" o:spid="_x0000_s1026" style="position:absolute;margin-left:206.1pt;margin-top:32.25pt;width:257.3pt;height:23.55pt;z-index:251996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" filled="f" strokecolor="red">
                <v:stroke dashstyle="3 1"/>
                <w10:wrap anchorx="margin"/>
              </v:rect>
            </w:pict>
          </mc:Fallback>
        </mc:AlternateContent>
      </w:r>
      <w:r w:rsidR="007D61E9">
        <w:rPr>
          <w:noProof/>
        </w:rPr>
        <w:drawing>
          <wp:inline distT="0" distB="0" distL="0" distR="0" wp14:anchorId="64701B5F" wp14:editId="6A5D27FB">
            <wp:extent cx="5284792" cy="1677725"/>
            <wp:effectExtent l="57150" t="57150" r="106680" b="1130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109" r="14057" b="32680"/>
                    <a:stretch/>
                  </pic:blipFill>
                  <pic:spPr bwMode="auto">
                    <a:xfrm>
                      <a:off x="0" y="0"/>
                      <a:ext cx="5402969" cy="171524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4F1E" w14:textId="7FC6BC76" w:rsidR="002D1613" w:rsidRDefault="002D1613" w:rsidP="005D0E20">
      <w:pPr>
        <w:ind w:firstLine="720"/>
        <w:rPr>
          <w:noProof/>
          <w:cs/>
        </w:rPr>
      </w:pPr>
      <w:r>
        <w:rPr>
          <w:rFonts w:hint="cs"/>
          <w:noProof/>
          <w:cs/>
        </w:rPr>
        <w:t xml:space="preserve">1.4 </w:t>
      </w:r>
      <w:r w:rsidR="007966BC">
        <w:rPr>
          <w:rFonts w:hint="cs"/>
          <w:noProof/>
          <w:cs/>
        </w:rPr>
        <w:t>จากนั้น</w:t>
      </w:r>
      <w:r>
        <w:rPr>
          <w:rFonts w:hint="cs"/>
          <w:noProof/>
          <w:cs/>
        </w:rPr>
        <w:t xml:space="preserve">ระบบจะโชว์สถานะรายการขึ้นมาตาม </w:t>
      </w:r>
      <w:r>
        <w:rPr>
          <w:noProof/>
        </w:rPr>
        <w:t xml:space="preserve">PO </w:t>
      </w:r>
      <w:r>
        <w:rPr>
          <w:rFonts w:hint="cs"/>
          <w:noProof/>
          <w:cs/>
        </w:rPr>
        <w:t>สั่งซื้อว่ามีกี่รายการ และจำนวนเท่าไหร่</w:t>
      </w:r>
      <w:r w:rsidR="007966BC">
        <w:rPr>
          <w:noProof/>
        </w:rPr>
        <w:t xml:space="preserve"> </w:t>
      </w:r>
      <w:r w:rsidR="007966BC">
        <w:rPr>
          <w:rFonts w:hint="cs"/>
          <w:noProof/>
          <w:cs/>
        </w:rPr>
        <w:t xml:space="preserve">ให้พนักงาน ตรวจสอบความถูกต้องของวัสดุอุปกรณ์ และจำนวนก่อน แล้วคลิกที่ คอลัมน์ </w:t>
      </w:r>
      <w:r w:rsidR="007966BC">
        <w:rPr>
          <w:noProof/>
        </w:rPr>
        <w:t xml:space="preserve">Receive </w:t>
      </w:r>
      <w:r w:rsidR="007966BC">
        <w:rPr>
          <w:rFonts w:hint="cs"/>
          <w:noProof/>
          <w:cs/>
        </w:rPr>
        <w:t xml:space="preserve">ตรง </w:t>
      </w:r>
      <w:r w:rsidR="007966BC">
        <w:rPr>
          <w:noProof/>
        </w:rPr>
        <w:t xml:space="preserve">Drop downe list </w:t>
      </w:r>
      <w:r w:rsidR="005D0E20">
        <w:rPr>
          <w:rFonts w:hint="cs"/>
          <w:noProof/>
          <w:cs/>
        </w:rPr>
        <w:t>แล้วใส่จำนวนจริงตามจำนวนของมาส่ง ดังรูป</w:t>
      </w:r>
    </w:p>
    <w:p w14:paraId="3F4CB664" w14:textId="0638E6C5" w:rsidR="005D0E20" w:rsidRDefault="005D0E20" w:rsidP="00705C21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AB14555" wp14:editId="6AF1FBE8">
                <wp:simplePos x="0" y="0"/>
                <wp:positionH relativeFrom="column">
                  <wp:posOffset>4464077</wp:posOffset>
                </wp:positionH>
                <wp:positionV relativeFrom="paragraph">
                  <wp:posOffset>723155</wp:posOffset>
                </wp:positionV>
                <wp:extent cx="214686" cy="235833"/>
                <wp:effectExtent l="38100" t="0" r="33020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41350" id="Straight Arrow Connector 31" o:spid="_x0000_s1026" type="#_x0000_t32" style="position:absolute;margin-left:351.5pt;margin-top:56.95pt;width:16.9pt;height:18.55pt;flip:x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D947E52" wp14:editId="0516398F">
                <wp:simplePos x="0" y="0"/>
                <wp:positionH relativeFrom="margin">
                  <wp:posOffset>3971677</wp:posOffset>
                </wp:positionH>
                <wp:positionV relativeFrom="paragraph">
                  <wp:posOffset>1033670</wp:posOffset>
                </wp:positionV>
                <wp:extent cx="453224" cy="477078"/>
                <wp:effectExtent l="0" t="0" r="23495" b="1841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4770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87784" id="Rectangle 30" o:spid="_x0000_s1026" style="position:absolute;margin-left:312.75pt;margin-top:81.4pt;width:35.7pt;height:37.5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" filled="f" strokecolor="red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56F323" wp14:editId="5BB9B8BB">
            <wp:extent cx="5197848" cy="1749287"/>
            <wp:effectExtent l="57150" t="57150" r="117475" b="1181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4473" r="11801" b="33797"/>
                    <a:stretch/>
                  </pic:blipFill>
                  <pic:spPr bwMode="auto">
                    <a:xfrm>
                      <a:off x="0" y="0"/>
                      <a:ext cx="5229878" cy="1760066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9B642" w14:textId="39C30FCA" w:rsidR="005D0E20" w:rsidRDefault="005D0E20" w:rsidP="00705C21">
      <w:pPr>
        <w:rPr>
          <w:noProof/>
        </w:rPr>
      </w:pPr>
      <w:r>
        <w:rPr>
          <w:rFonts w:hint="cs"/>
          <w:noProof/>
          <w:cs/>
        </w:rPr>
        <w:t xml:space="preserve">1.5 กด </w:t>
      </w:r>
      <w:r>
        <w:rPr>
          <w:noProof/>
        </w:rPr>
        <w:t xml:space="preserve">SAVE </w:t>
      </w:r>
      <w:r>
        <w:rPr>
          <w:rFonts w:hint="cs"/>
          <w:noProof/>
          <w:cs/>
        </w:rPr>
        <w:t>เพื่อบันทึกข้อมูลการรับวัสดุอุปกรณ์ เข้าระบบ</w:t>
      </w:r>
      <w:r>
        <w:rPr>
          <w:noProof/>
        </w:rPr>
        <w:t xml:space="preserve"> </w:t>
      </w:r>
    </w:p>
    <w:p w14:paraId="4BCD5C7C" w14:textId="31E859A0" w:rsidR="005D0E20" w:rsidRDefault="005D0E20" w:rsidP="00705C21">
      <w:pPr>
        <w:rPr>
          <w:noProof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9485247" wp14:editId="4900B168">
                <wp:simplePos x="0" y="0"/>
                <wp:positionH relativeFrom="column">
                  <wp:posOffset>3088502</wp:posOffset>
                </wp:positionH>
                <wp:positionV relativeFrom="paragraph">
                  <wp:posOffset>1403157</wp:posOffset>
                </wp:positionV>
                <wp:extent cx="214686" cy="235833"/>
                <wp:effectExtent l="38100" t="0" r="33020" b="5016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6" cy="2358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33C28" id="Straight Arrow Connector 34" o:spid="_x0000_s1026" type="#_x0000_t32" style="position:absolute;margin-left:243.2pt;margin-top:110.5pt;width:16.9pt;height:18.55pt;flip:x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1E61100" wp14:editId="0BD41188">
                <wp:simplePos x="0" y="0"/>
                <wp:positionH relativeFrom="margin">
                  <wp:posOffset>2810786</wp:posOffset>
                </wp:positionH>
                <wp:positionV relativeFrom="paragraph">
                  <wp:posOffset>1705527</wp:posOffset>
                </wp:positionV>
                <wp:extent cx="269489" cy="270345"/>
                <wp:effectExtent l="0" t="0" r="16510" b="158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89" cy="2703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8B857" id="Rectangle 33" o:spid="_x0000_s1026" style="position:absolute;margin-left:221.3pt;margin-top:134.3pt;width:21.2pt;height:21.3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4826E5" wp14:editId="1D8E9DB1">
            <wp:extent cx="5197700" cy="1940118"/>
            <wp:effectExtent l="57150" t="57150" r="117475" b="1174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" t="16354" r="11669" b="33058"/>
                    <a:stretch/>
                  </pic:blipFill>
                  <pic:spPr bwMode="auto">
                    <a:xfrm>
                      <a:off x="0" y="0"/>
                      <a:ext cx="5221627" cy="194904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E1A1" w14:textId="2621F25B" w:rsidR="005D0E20" w:rsidRPr="00705C21" w:rsidRDefault="005D0E20" w:rsidP="005D0E20">
      <w:pPr>
        <w:jc w:val="center"/>
        <w:rPr>
          <w:noProof/>
        </w:rPr>
      </w:pPr>
      <w:r>
        <w:rPr>
          <w:rFonts w:hint="cs"/>
          <w:noProof/>
          <w:cs/>
        </w:rPr>
        <w:t xml:space="preserve">จบขั้นตอนการ </w:t>
      </w:r>
      <w:r>
        <w:rPr>
          <w:noProof/>
        </w:rPr>
        <w:t>Receive PO</w:t>
      </w:r>
    </w:p>
    <w:p w14:paraId="6956126F" w14:textId="53CD5252" w:rsidR="00361C76" w:rsidRPr="00D273B7" w:rsidRDefault="005D0E20" w:rsidP="005D0E20">
      <w:pPr>
        <w:pStyle w:val="ListParagraph"/>
        <w:numPr>
          <w:ilvl w:val="0"/>
          <w:numId w:val="16"/>
        </w:numPr>
        <w:rPr>
          <w:b/>
          <w:bCs/>
          <w:noProof/>
          <w:sz w:val="36"/>
          <w:szCs w:val="44"/>
        </w:rPr>
      </w:pPr>
      <w:r w:rsidRPr="00D273B7">
        <w:rPr>
          <w:b/>
          <w:bCs/>
          <w:noProof/>
          <w:sz w:val="36"/>
          <w:szCs w:val="44"/>
        </w:rPr>
        <w:t>R</w:t>
      </w:r>
      <w:r w:rsidR="00D273B7">
        <w:rPr>
          <w:b/>
          <w:bCs/>
          <w:noProof/>
          <w:sz w:val="36"/>
          <w:szCs w:val="44"/>
        </w:rPr>
        <w:t>ECEIVE</w:t>
      </w:r>
      <w:r w:rsidRPr="00D273B7">
        <w:rPr>
          <w:b/>
          <w:bCs/>
          <w:noProof/>
          <w:sz w:val="36"/>
          <w:szCs w:val="44"/>
        </w:rPr>
        <w:t xml:space="preserve"> SAB RACK</w:t>
      </w:r>
      <w:r w:rsidRPr="00D273B7">
        <w:rPr>
          <w:rFonts w:hint="cs"/>
          <w:b/>
          <w:bCs/>
          <w:noProof/>
          <w:sz w:val="36"/>
          <w:szCs w:val="44"/>
          <w:cs/>
        </w:rPr>
        <w:t xml:space="preserve"> </w:t>
      </w:r>
      <w:r w:rsidRPr="00D273B7">
        <w:rPr>
          <w:b/>
          <w:bCs/>
          <w:noProof/>
          <w:sz w:val="36"/>
          <w:szCs w:val="44"/>
        </w:rPr>
        <w:t>process.</w:t>
      </w:r>
    </w:p>
    <w:p w14:paraId="30F9C541" w14:textId="672E692A" w:rsidR="005D0E20" w:rsidRDefault="005D0E20" w:rsidP="0009618F">
      <w:pPr>
        <w:ind w:firstLine="720"/>
        <w:rPr>
          <w:noProof/>
        </w:rPr>
      </w:pPr>
      <w:r w:rsidRPr="0009618F">
        <w:rPr>
          <w:noProof/>
        </w:rPr>
        <w:t xml:space="preserve">Receive SAB RACK </w:t>
      </w:r>
      <w:r w:rsidRPr="0009618F">
        <w:rPr>
          <w:rFonts w:hint="cs"/>
          <w:noProof/>
          <w:cs/>
        </w:rPr>
        <w:t xml:space="preserve">คือ ขั้นตอนการรับ </w:t>
      </w:r>
      <w:r w:rsidRPr="0009618F">
        <w:rPr>
          <w:noProof/>
        </w:rPr>
        <w:t>Rack</w:t>
      </w:r>
      <w:r w:rsidR="0009618F" w:rsidRPr="0009618F">
        <w:rPr>
          <w:noProof/>
        </w:rPr>
        <w:t xml:space="preserve"> </w:t>
      </w:r>
      <w:r w:rsidR="0009618F" w:rsidRPr="0009618F">
        <w:rPr>
          <w:rFonts w:hint="cs"/>
          <w:noProof/>
          <w:cs/>
        </w:rPr>
        <w:t xml:space="preserve">เปล่าของลูกค้า </w:t>
      </w:r>
      <w:r w:rsidR="0009618F" w:rsidRPr="0009618F">
        <w:rPr>
          <w:noProof/>
        </w:rPr>
        <w:t xml:space="preserve">Nissan </w:t>
      </w:r>
      <w:r w:rsidR="0009618F" w:rsidRPr="0009618F">
        <w:rPr>
          <w:rFonts w:hint="cs"/>
          <w:noProof/>
          <w:cs/>
        </w:rPr>
        <w:t>หลังจากรถส่งของไปส่งของเสร็จ</w:t>
      </w:r>
      <w:r w:rsidR="0009618F">
        <w:rPr>
          <w:rFonts w:hint="cs"/>
          <w:noProof/>
          <w:cs/>
        </w:rPr>
        <w:t>แล้ว</w:t>
      </w:r>
      <w:r w:rsidR="0009618F" w:rsidRPr="0009618F">
        <w:rPr>
          <w:rFonts w:hint="cs"/>
          <w:noProof/>
          <w:cs/>
        </w:rPr>
        <w:t xml:space="preserve"> จะทำการ</w:t>
      </w:r>
      <w:r w:rsidR="0009618F">
        <w:rPr>
          <w:rFonts w:hint="cs"/>
          <w:noProof/>
          <w:cs/>
        </w:rPr>
        <w:t>รับ</w:t>
      </w:r>
      <w:r w:rsidR="0009618F" w:rsidRPr="0009618F">
        <w:rPr>
          <w:rFonts w:hint="cs"/>
          <w:noProof/>
          <w:cs/>
        </w:rPr>
        <w:t xml:space="preserve">แร็คเปล่ากลับคืนมาด้วย </w:t>
      </w:r>
      <w:r w:rsidR="0009618F">
        <w:rPr>
          <w:rFonts w:hint="cs"/>
          <w:noProof/>
          <w:cs/>
        </w:rPr>
        <w:t xml:space="preserve">แล้วนำมาให้กับทาง </w:t>
      </w:r>
      <w:r w:rsidR="0009618F">
        <w:rPr>
          <w:noProof/>
        </w:rPr>
        <w:t xml:space="preserve">IPACK </w:t>
      </w:r>
      <w:r w:rsidR="0009618F" w:rsidRPr="0009618F">
        <w:rPr>
          <w:rFonts w:hint="cs"/>
          <w:noProof/>
          <w:cs/>
        </w:rPr>
        <w:t>โดยให้ปฏิบัติ</w:t>
      </w:r>
      <w:r w:rsidR="0009618F">
        <w:rPr>
          <w:rFonts w:hint="cs"/>
          <w:noProof/>
          <w:cs/>
        </w:rPr>
        <w:t>ตามขั้นตอน</w:t>
      </w:r>
      <w:r w:rsidR="0009618F" w:rsidRPr="0009618F">
        <w:rPr>
          <w:rFonts w:hint="cs"/>
          <w:noProof/>
          <w:cs/>
        </w:rPr>
        <w:t xml:space="preserve"> ดังนี้ </w:t>
      </w:r>
    </w:p>
    <w:p w14:paraId="7A855EA0" w14:textId="4CC704F7" w:rsidR="0009618F" w:rsidRDefault="0009618F" w:rsidP="0009618F">
      <w:pPr>
        <w:ind w:firstLine="720"/>
        <w:rPr>
          <w:noProof/>
          <w:cs/>
        </w:rPr>
      </w:pPr>
      <w:r>
        <w:rPr>
          <w:rFonts w:hint="cs"/>
          <w:noProof/>
          <w:cs/>
        </w:rPr>
        <w:t xml:space="preserve">2.1 เข้าไปที่ </w:t>
      </w:r>
      <w:r>
        <w:rPr>
          <w:noProof/>
        </w:rPr>
        <w:t xml:space="preserve">Store </w:t>
      </w:r>
      <w:r>
        <w:rPr>
          <w:rFonts w:hint="cs"/>
          <w:noProof/>
          <w:cs/>
        </w:rPr>
        <w:t xml:space="preserve">จากนั้นคลิกเลือก </w:t>
      </w:r>
      <w:r>
        <w:rPr>
          <w:noProof/>
        </w:rPr>
        <w:t xml:space="preserve">Receive SAB Rack </w:t>
      </w:r>
      <w:r>
        <w:rPr>
          <w:rFonts w:hint="cs"/>
          <w:noProof/>
          <w:cs/>
        </w:rPr>
        <w:t xml:space="preserve">ดังรูป </w:t>
      </w:r>
    </w:p>
    <w:p w14:paraId="6D040D62" w14:textId="4CA03B2E" w:rsidR="0009618F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90837FB" wp14:editId="7F0E8CCF">
                <wp:simplePos x="0" y="0"/>
                <wp:positionH relativeFrom="column">
                  <wp:posOffset>599992</wp:posOffset>
                </wp:positionH>
                <wp:positionV relativeFrom="paragraph">
                  <wp:posOffset>618960</wp:posOffset>
                </wp:positionV>
                <wp:extent cx="151075" cy="231747"/>
                <wp:effectExtent l="38100" t="0" r="20955" b="5461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2317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2E8D6" id="Straight Arrow Connector 37" o:spid="_x0000_s1026" type="#_x0000_t32" style="position:absolute;margin-left:47.25pt;margin-top:48.75pt;width:11.9pt;height:18.25pt;flip:x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3B26F" wp14:editId="3A8E0466">
                <wp:simplePos x="0" y="0"/>
                <wp:positionH relativeFrom="margin">
                  <wp:posOffset>186441</wp:posOffset>
                </wp:positionH>
                <wp:positionV relativeFrom="paragraph">
                  <wp:posOffset>873595</wp:posOffset>
                </wp:positionV>
                <wp:extent cx="699715" cy="119822"/>
                <wp:effectExtent l="0" t="0" r="24765" b="139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11982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7ACCA" id="Rectangle 36" o:spid="_x0000_s1026" style="position:absolute;margin-left:14.7pt;margin-top:68.8pt;width:55.1pt;height:9.4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ACD150" wp14:editId="5BF03F4F">
            <wp:extent cx="5203754" cy="1168842"/>
            <wp:effectExtent l="57150" t="57150" r="111760" b="1079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01" t="16081" r="16327" b="54454"/>
                    <a:stretch/>
                  </pic:blipFill>
                  <pic:spPr bwMode="auto">
                    <a:xfrm>
                      <a:off x="0" y="0"/>
                      <a:ext cx="5238110" cy="117655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5963" w14:textId="5A4FE6CD" w:rsidR="0009618F" w:rsidRDefault="0009618F" w:rsidP="0009618F">
      <w:pPr>
        <w:ind w:firstLine="720"/>
        <w:rPr>
          <w:noProof/>
        </w:rPr>
      </w:pPr>
      <w:r>
        <w:rPr>
          <w:rFonts w:hint="cs"/>
          <w:noProof/>
          <w:cs/>
        </w:rPr>
        <w:t xml:space="preserve">จากนั้นระบบจะโชว์หน้า </w:t>
      </w:r>
      <w:r>
        <w:rPr>
          <w:noProof/>
        </w:rPr>
        <w:t xml:space="preserve">Receive SAB RACK </w:t>
      </w:r>
      <w:r>
        <w:rPr>
          <w:rFonts w:hint="cs"/>
          <w:noProof/>
          <w:cs/>
        </w:rPr>
        <w:t>ขึ้นมา</w:t>
      </w:r>
    </w:p>
    <w:p w14:paraId="1591BC39" w14:textId="1B001919" w:rsidR="0009618F" w:rsidRDefault="0009618F" w:rsidP="0009618F">
      <w:pPr>
        <w:rPr>
          <w:noProof/>
        </w:rPr>
      </w:pPr>
      <w:r>
        <w:rPr>
          <w:rFonts w:hint="cs"/>
          <w:noProof/>
          <w:cs/>
        </w:rPr>
        <w:lastRenderedPageBreak/>
        <w:t xml:space="preserve">2.2 สแกนที่บัตรพนักงาน ลงในช่อง </w:t>
      </w:r>
      <w:r>
        <w:rPr>
          <w:noProof/>
        </w:rPr>
        <w:t>Scan Emp ID</w:t>
      </w:r>
    </w:p>
    <w:p w14:paraId="79D75F6B" w14:textId="5873D7C8" w:rsidR="0009618F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A72718D" wp14:editId="38EA5764">
                <wp:simplePos x="0" y="0"/>
                <wp:positionH relativeFrom="column">
                  <wp:posOffset>2913490</wp:posOffset>
                </wp:positionH>
                <wp:positionV relativeFrom="paragraph">
                  <wp:posOffset>79098</wp:posOffset>
                </wp:positionV>
                <wp:extent cx="151075" cy="231747"/>
                <wp:effectExtent l="38100" t="0" r="20955" b="5461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2317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2C328" id="Straight Arrow Connector 40" o:spid="_x0000_s1026" type="#_x0000_t32" style="position:absolute;margin-left:229.4pt;margin-top:6.25pt;width:11.9pt;height:18.2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9CA79FE" wp14:editId="11538B32">
                <wp:simplePos x="0" y="0"/>
                <wp:positionH relativeFrom="margin">
                  <wp:posOffset>2119023</wp:posOffset>
                </wp:positionH>
                <wp:positionV relativeFrom="paragraph">
                  <wp:posOffset>365815</wp:posOffset>
                </wp:positionV>
                <wp:extent cx="2679589" cy="206734"/>
                <wp:effectExtent l="0" t="0" r="26035" b="2222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589" cy="2067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E3D6E" id="Rectangle 39" o:spid="_x0000_s1026" style="position:absolute;margin-left:166.85pt;margin-top:28.8pt;width:211pt;height:16.3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" filled="f" strokecolor="red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909751" wp14:editId="0E1213E0">
            <wp:extent cx="5214247" cy="1685677"/>
            <wp:effectExtent l="57150" t="57150" r="120015" b="1054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081" r="17225" b="31647"/>
                    <a:stretch/>
                  </pic:blipFill>
                  <pic:spPr bwMode="auto">
                    <a:xfrm>
                      <a:off x="0" y="0"/>
                      <a:ext cx="5286485" cy="1709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8DC9" w14:textId="672A77DC" w:rsidR="0009618F" w:rsidRDefault="001E38B3" w:rsidP="0009618F">
      <w:pPr>
        <w:rPr>
          <w:noProof/>
        </w:rPr>
      </w:pPr>
      <w:r>
        <w:rPr>
          <w:noProof/>
        </w:rPr>
        <w:t xml:space="preserve">2.3 </w:t>
      </w:r>
      <w:r w:rsidR="003D3D86">
        <w:rPr>
          <w:rFonts w:hint="cs"/>
          <w:noProof/>
          <w:cs/>
        </w:rPr>
        <w:t>ใส่หมายเลขเอกสารใบรับของ ดังรูป</w:t>
      </w:r>
    </w:p>
    <w:p w14:paraId="190A18BD" w14:textId="0EE72061" w:rsidR="003D3D86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9836D35" wp14:editId="48B7B63D">
                <wp:simplePos x="0" y="0"/>
                <wp:positionH relativeFrom="column">
                  <wp:posOffset>1952045</wp:posOffset>
                </wp:positionH>
                <wp:positionV relativeFrom="paragraph">
                  <wp:posOffset>644415</wp:posOffset>
                </wp:positionV>
                <wp:extent cx="683812" cy="222636"/>
                <wp:effectExtent l="0" t="38100" r="59690" b="254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3812" cy="22263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BD86" id="Straight Arrow Connector 45" o:spid="_x0000_s1026" type="#_x0000_t32" style="position:absolute;margin-left:153.7pt;margin-top:50.75pt;width:53.85pt;height:17.55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143D96C" wp14:editId="4791D632">
                <wp:simplePos x="0" y="0"/>
                <wp:positionH relativeFrom="margin">
                  <wp:posOffset>1457960</wp:posOffset>
                </wp:positionH>
                <wp:positionV relativeFrom="paragraph">
                  <wp:posOffset>850651</wp:posOffset>
                </wp:positionV>
                <wp:extent cx="437322" cy="135172"/>
                <wp:effectExtent l="0" t="0" r="20320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351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EEDDF" id="Rectangle 44" o:spid="_x0000_s1026" style="position:absolute;margin-left:114.8pt;margin-top:67pt;width:34.45pt;height:10.6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7779682" wp14:editId="01EF08A1">
                <wp:simplePos x="0" y="0"/>
                <wp:positionH relativeFrom="margin">
                  <wp:posOffset>2667664</wp:posOffset>
                </wp:positionH>
                <wp:positionV relativeFrom="paragraph">
                  <wp:posOffset>469486</wp:posOffset>
                </wp:positionV>
                <wp:extent cx="1248354" cy="206375"/>
                <wp:effectExtent l="0" t="0" r="28575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4" cy="206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D89A6" id="Rectangle 42" o:spid="_x0000_s1026" style="position:absolute;margin-left:210.05pt;margin-top:36.95pt;width:98.3pt;height:16.2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" filled="f" strokecolor="red">
                <v:stroke dashstyle="3 1"/>
                <w10:wrap anchorx="margin"/>
              </v:rect>
            </w:pict>
          </mc:Fallback>
        </mc:AlternateContent>
      </w:r>
      <w:r w:rsidR="003D3D86">
        <w:rPr>
          <w:noProof/>
        </w:rPr>
        <w:drawing>
          <wp:anchor distT="0" distB="0" distL="114300" distR="114300" simplePos="0" relativeHeight="252015616" behindDoc="0" locked="0" layoutInCell="1" allowOverlap="1" wp14:anchorId="1BBCEFAE" wp14:editId="7027DF97">
            <wp:simplePos x="0" y="0"/>
            <wp:positionH relativeFrom="page">
              <wp:posOffset>2027777</wp:posOffset>
            </wp:positionH>
            <wp:positionV relativeFrom="paragraph">
              <wp:posOffset>289078</wp:posOffset>
            </wp:positionV>
            <wp:extent cx="938299" cy="1981444"/>
            <wp:effectExtent l="49848" t="64452" r="121602" b="121603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1" t="4879" r="8869" b="8932"/>
                    <a:stretch/>
                  </pic:blipFill>
                  <pic:spPr bwMode="auto">
                    <a:xfrm rot="16200000">
                      <a:off x="0" y="0"/>
                      <a:ext cx="938299" cy="198144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D86">
        <w:rPr>
          <w:noProof/>
        </w:rPr>
        <w:drawing>
          <wp:inline distT="0" distB="0" distL="0" distR="0" wp14:anchorId="2D4D9CBB" wp14:editId="4FC5250E">
            <wp:extent cx="5231958" cy="1725295"/>
            <wp:effectExtent l="57150" t="57150" r="121285" b="1225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4" t="16885" r="15909" b="36478"/>
                    <a:stretch/>
                  </pic:blipFill>
                  <pic:spPr bwMode="auto">
                    <a:xfrm>
                      <a:off x="0" y="0"/>
                      <a:ext cx="5286811" cy="174338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1D958" w14:textId="516B4A42" w:rsidR="003D3D86" w:rsidRDefault="003D3D86" w:rsidP="0009618F">
      <w:pPr>
        <w:rPr>
          <w:noProof/>
        </w:rPr>
      </w:pPr>
      <w:r>
        <w:rPr>
          <w:rFonts w:hint="cs"/>
          <w:noProof/>
          <w:cs/>
        </w:rPr>
        <w:t xml:space="preserve">2.4 ใส่เลขทะเบียนรถที่มาส่ง ในช่อง </w:t>
      </w:r>
      <w:r>
        <w:rPr>
          <w:noProof/>
        </w:rPr>
        <w:t>Truck No………….</w:t>
      </w:r>
    </w:p>
    <w:p w14:paraId="7852010B" w14:textId="01843037" w:rsidR="003D3D86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C5A3489" wp14:editId="685CAC40">
                <wp:simplePos x="0" y="0"/>
                <wp:positionH relativeFrom="column">
                  <wp:posOffset>3168043</wp:posOffset>
                </wp:positionH>
                <wp:positionV relativeFrom="paragraph">
                  <wp:posOffset>523958</wp:posOffset>
                </wp:positionV>
                <wp:extent cx="254994" cy="174929"/>
                <wp:effectExtent l="38100" t="0" r="31115" b="539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15003" id="Straight Arrow Connector 51" o:spid="_x0000_s1026" type="#_x0000_t32" style="position:absolute;margin-left:249.45pt;margin-top:41.25pt;width:20.1pt;height:13.75pt;flip:x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F8FF65D" wp14:editId="7443604B">
                <wp:simplePos x="0" y="0"/>
                <wp:positionH relativeFrom="margin">
                  <wp:posOffset>2190584</wp:posOffset>
                </wp:positionH>
                <wp:positionV relativeFrom="paragraph">
                  <wp:posOffset>587569</wp:posOffset>
                </wp:positionV>
                <wp:extent cx="1724854" cy="182880"/>
                <wp:effectExtent l="0" t="0" r="2794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854" cy="182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E742B" id="Rectangle 47" o:spid="_x0000_s1026" style="position:absolute;margin-left:172.5pt;margin-top:46.25pt;width:135.8pt;height:14.4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" filled="f" strokecolor="red">
                <v:stroke dashstyle="3 1"/>
                <w10:wrap anchorx="margin"/>
              </v:rect>
            </w:pict>
          </mc:Fallback>
        </mc:AlternateContent>
      </w:r>
      <w:r w:rsidR="003D3D86">
        <w:rPr>
          <w:noProof/>
        </w:rPr>
        <w:drawing>
          <wp:inline distT="0" distB="0" distL="0" distR="0" wp14:anchorId="42B7571A" wp14:editId="411830DC">
            <wp:extent cx="5269644" cy="1590011"/>
            <wp:effectExtent l="57150" t="57150" r="121920" b="1060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6617" r="15883" b="29771"/>
                    <a:stretch/>
                  </pic:blipFill>
                  <pic:spPr bwMode="auto">
                    <a:xfrm>
                      <a:off x="0" y="0"/>
                      <a:ext cx="5352349" cy="161496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FEABD" w14:textId="00969749" w:rsidR="003D3D86" w:rsidRDefault="003D3D86" w:rsidP="0009618F">
      <w:pPr>
        <w:rPr>
          <w:noProof/>
        </w:rPr>
      </w:pPr>
      <w:r>
        <w:rPr>
          <w:noProof/>
        </w:rPr>
        <w:t xml:space="preserve">2.5 </w:t>
      </w:r>
      <w:r>
        <w:rPr>
          <w:rFonts w:hint="cs"/>
          <w:noProof/>
          <w:cs/>
        </w:rPr>
        <w:t xml:space="preserve">คลิกเลือกชนิดของแร็คที่มาส่ง ในช่อง </w:t>
      </w:r>
      <w:r>
        <w:rPr>
          <w:noProof/>
        </w:rPr>
        <w:t xml:space="preserve">Rack Name </w:t>
      </w:r>
      <w:r>
        <w:rPr>
          <w:rFonts w:hint="cs"/>
          <w:noProof/>
          <w:cs/>
        </w:rPr>
        <w:t>จากนั้นระบบก็จะ</w:t>
      </w:r>
      <w:r w:rsidR="008B3D0B">
        <w:rPr>
          <w:rFonts w:hint="cs"/>
          <w:noProof/>
          <w:cs/>
        </w:rPr>
        <w:t>แสดง</w:t>
      </w:r>
      <w:r>
        <w:rPr>
          <w:rFonts w:hint="cs"/>
          <w:noProof/>
          <w:cs/>
        </w:rPr>
        <w:t>ชื่อของแร็คต่าง ๆ ขึ้นมา แล้วทำการคลิกเลือกให้ถูกต้อง</w:t>
      </w:r>
      <w:r>
        <w:rPr>
          <w:noProof/>
        </w:rPr>
        <w:t xml:space="preserve"> </w:t>
      </w:r>
      <w:r>
        <w:rPr>
          <w:rFonts w:hint="cs"/>
          <w:noProof/>
          <w:cs/>
        </w:rPr>
        <w:t>ดังรูป</w:t>
      </w:r>
    </w:p>
    <w:p w14:paraId="2C36855E" w14:textId="77777777" w:rsidR="008B3D0B" w:rsidRDefault="008B3D0B" w:rsidP="0009618F">
      <w:pPr>
        <w:rPr>
          <w:noProof/>
        </w:rPr>
      </w:pPr>
    </w:p>
    <w:p w14:paraId="11928B59" w14:textId="2B5A26C0" w:rsidR="003D3D86" w:rsidRDefault="0009618F" w:rsidP="0009618F">
      <w:pPr>
        <w:rPr>
          <w:noProof/>
        </w:rPr>
      </w:pPr>
      <w:r w:rsidRPr="0009618F">
        <w:rPr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20ABF4" wp14:editId="76ABAF34">
                <wp:simplePos x="0" y="0"/>
                <wp:positionH relativeFrom="column">
                  <wp:posOffset>3016940</wp:posOffset>
                </wp:positionH>
                <wp:positionV relativeFrom="paragraph">
                  <wp:posOffset>675447</wp:posOffset>
                </wp:positionV>
                <wp:extent cx="254994" cy="174929"/>
                <wp:effectExtent l="38100" t="0" r="31115" b="539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C93DC" id="Straight Arrow Connector 59" o:spid="_x0000_s1026" type="#_x0000_t32" style="position:absolute;margin-left:237.55pt;margin-top:53.2pt;width:20.1pt;height:13.75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87E72C9" wp14:editId="6FD172A0">
                <wp:simplePos x="0" y="0"/>
                <wp:positionH relativeFrom="margin">
                  <wp:posOffset>2580198</wp:posOffset>
                </wp:positionH>
                <wp:positionV relativeFrom="paragraph">
                  <wp:posOffset>739471</wp:posOffset>
                </wp:positionV>
                <wp:extent cx="1335819" cy="262393"/>
                <wp:effectExtent l="0" t="0" r="17145" b="2349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819" cy="2623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F13C8" id="Rectangle 52" o:spid="_x0000_s1026" style="position:absolute;margin-left:203.15pt;margin-top:58.25pt;width:105.2pt;height:20.6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 w:rsidR="003D3D86">
        <w:rPr>
          <w:noProof/>
        </w:rPr>
        <w:drawing>
          <wp:inline distT="0" distB="0" distL="0" distR="0" wp14:anchorId="366C5461" wp14:editId="5375C8ED">
            <wp:extent cx="5247861" cy="1605250"/>
            <wp:effectExtent l="57150" t="57150" r="105410" b="1098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52" t="17157" r="15417" b="28708"/>
                    <a:stretch/>
                  </pic:blipFill>
                  <pic:spPr bwMode="auto">
                    <a:xfrm>
                      <a:off x="0" y="0"/>
                      <a:ext cx="5278240" cy="161454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A2734" w14:textId="48AFBFAE" w:rsidR="008B3D0B" w:rsidRDefault="008B3D0B" w:rsidP="0009618F">
      <w:pPr>
        <w:rPr>
          <w:noProof/>
        </w:rPr>
      </w:pPr>
      <w:r>
        <w:rPr>
          <w:noProof/>
        </w:rPr>
        <w:t xml:space="preserve">2.6 </w:t>
      </w:r>
      <w:r>
        <w:rPr>
          <w:rFonts w:hint="cs"/>
          <w:noProof/>
          <w:cs/>
        </w:rPr>
        <w:t xml:space="preserve">คลิกเลือกจำนวน ในช่อง </w:t>
      </w:r>
      <w:r>
        <w:rPr>
          <w:noProof/>
        </w:rPr>
        <w:t xml:space="preserve">Rack Q’ty </w:t>
      </w:r>
      <w:r>
        <w:rPr>
          <w:rFonts w:hint="cs"/>
          <w:noProof/>
          <w:cs/>
        </w:rPr>
        <w:t>จากนั้นระบบจะโชว์จำนวนขึ้นมาให้เลือก ทำการเลือกจำนวนให้ตรงตามของที่มาส่ง ดังรูป</w:t>
      </w:r>
    </w:p>
    <w:p w14:paraId="33DB2155" w14:textId="659C5E74" w:rsidR="008B3D0B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733BCBB" wp14:editId="0B6E7797">
                <wp:simplePos x="0" y="0"/>
                <wp:positionH relativeFrom="column">
                  <wp:posOffset>2961281</wp:posOffset>
                </wp:positionH>
                <wp:positionV relativeFrom="paragraph">
                  <wp:posOffset>956917</wp:posOffset>
                </wp:positionV>
                <wp:extent cx="254994" cy="174929"/>
                <wp:effectExtent l="38100" t="0" r="31115" b="5397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9779B" id="Straight Arrow Connector 60" o:spid="_x0000_s1026" type="#_x0000_t32" style="position:absolute;margin-left:233.15pt;margin-top:75.35pt;width:20.1pt;height:13.75pt;flip:x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45DFF8F" wp14:editId="4DA48F00">
                <wp:simplePos x="0" y="0"/>
                <wp:positionH relativeFrom="margin">
                  <wp:posOffset>2158779</wp:posOffset>
                </wp:positionH>
                <wp:positionV relativeFrom="paragraph">
                  <wp:posOffset>981241</wp:posOffset>
                </wp:positionV>
                <wp:extent cx="1828800" cy="262393"/>
                <wp:effectExtent l="0" t="0" r="19050" b="234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23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D9D66" id="Rectangle 56" o:spid="_x0000_s1026" style="position:absolute;margin-left:170pt;margin-top:77.25pt;width:2in;height:20.6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 w:rsidR="008B3D0B">
        <w:rPr>
          <w:noProof/>
        </w:rPr>
        <w:drawing>
          <wp:inline distT="0" distB="0" distL="0" distR="0" wp14:anchorId="42F379A2" wp14:editId="2DB2C607">
            <wp:extent cx="5287617" cy="1454717"/>
            <wp:effectExtent l="57150" t="57150" r="104140" b="1079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4" t="14742" r="14698" b="36212"/>
                    <a:stretch/>
                  </pic:blipFill>
                  <pic:spPr bwMode="auto">
                    <a:xfrm>
                      <a:off x="0" y="0"/>
                      <a:ext cx="5336444" cy="14681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D25B" w14:textId="2A12B029" w:rsidR="008B3D0B" w:rsidRDefault="008B3D0B" w:rsidP="0009618F">
      <w:pPr>
        <w:rPr>
          <w:noProof/>
          <w:cs/>
        </w:rPr>
      </w:pPr>
      <w:r>
        <w:rPr>
          <w:noProof/>
        </w:rPr>
        <w:t xml:space="preserve">2.7 </w:t>
      </w:r>
      <w:r>
        <w:rPr>
          <w:rFonts w:hint="cs"/>
          <w:noProof/>
          <w:cs/>
        </w:rPr>
        <w:t xml:space="preserve">จากนั้นให้กด ไปที่ </w:t>
      </w:r>
      <w:r>
        <w:rPr>
          <w:noProof/>
        </w:rPr>
        <w:t xml:space="preserve">Add </w:t>
      </w:r>
      <w:r>
        <w:rPr>
          <w:rFonts w:hint="cs"/>
          <w:noProof/>
          <w:cs/>
        </w:rPr>
        <w:t xml:space="preserve">ระบบจะทำการบันทึกข้อมูลการรับ </w:t>
      </w:r>
      <w:r>
        <w:rPr>
          <w:noProof/>
        </w:rPr>
        <w:t xml:space="preserve">Rack </w:t>
      </w:r>
      <w:r>
        <w:rPr>
          <w:rFonts w:hint="cs"/>
          <w:noProof/>
          <w:cs/>
        </w:rPr>
        <w:t>เข้าไปทั้นที จากนั้นถ้ามีรับหลายรายการในหนึ่งเที่ยว ก็ให้กลับไปทำตามข้อ 2.5 เป็นต้นมา</w:t>
      </w:r>
    </w:p>
    <w:p w14:paraId="49FD9377" w14:textId="1021978A" w:rsidR="008B3D0B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D9FF44B" wp14:editId="3A18DB33">
                <wp:simplePos x="0" y="0"/>
                <wp:positionH relativeFrom="column">
                  <wp:posOffset>3358846</wp:posOffset>
                </wp:positionH>
                <wp:positionV relativeFrom="paragraph">
                  <wp:posOffset>1088914</wp:posOffset>
                </wp:positionV>
                <wp:extent cx="254994" cy="174929"/>
                <wp:effectExtent l="38100" t="0" r="31115" b="539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C940" id="Straight Arrow Connector 61" o:spid="_x0000_s1026" type="#_x0000_t32" style="position:absolute;margin-left:264.5pt;margin-top:85.75pt;width:20.1pt;height:13.75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56B0B9E" wp14:editId="60002AFE">
                <wp:simplePos x="0" y="0"/>
                <wp:positionH relativeFrom="margin">
                  <wp:posOffset>2834640</wp:posOffset>
                </wp:positionH>
                <wp:positionV relativeFrom="paragraph">
                  <wp:posOffset>1176627</wp:posOffset>
                </wp:positionV>
                <wp:extent cx="461176" cy="262393"/>
                <wp:effectExtent l="0" t="0" r="15240" b="2349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623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75A44" id="Rectangle 57" o:spid="_x0000_s1026" style="position:absolute;margin-left:223.2pt;margin-top:92.65pt;width:36.3pt;height:20.6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 w:rsidR="008B3D0B">
        <w:rPr>
          <w:noProof/>
        </w:rPr>
        <w:drawing>
          <wp:inline distT="0" distB="0" distL="0" distR="0" wp14:anchorId="5F9095E9" wp14:editId="6DB249A3">
            <wp:extent cx="5287617" cy="2153605"/>
            <wp:effectExtent l="57150" t="57150" r="123190" b="1136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563" t="16621" r="15592" b="10751"/>
                    <a:stretch/>
                  </pic:blipFill>
                  <pic:spPr bwMode="auto">
                    <a:xfrm>
                      <a:off x="0" y="0"/>
                      <a:ext cx="5307638" cy="216175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3B3F" w14:textId="77777777" w:rsidR="00431EA1" w:rsidRDefault="008B3D0B" w:rsidP="0009618F">
      <w:pPr>
        <w:rPr>
          <w:noProof/>
        </w:rPr>
      </w:pPr>
      <w:r>
        <w:rPr>
          <w:noProof/>
        </w:rPr>
        <w:tab/>
      </w:r>
    </w:p>
    <w:p w14:paraId="5C8FFC96" w14:textId="0AFCA76F" w:rsidR="00431EA1" w:rsidRDefault="00431EA1" w:rsidP="0009618F">
      <w:pPr>
        <w:rPr>
          <w:noProof/>
        </w:rPr>
      </w:pPr>
    </w:p>
    <w:p w14:paraId="1550355E" w14:textId="411C11BE" w:rsidR="00431EA1" w:rsidRDefault="00431EA1" w:rsidP="0009618F">
      <w:pPr>
        <w:rPr>
          <w:noProof/>
        </w:rPr>
      </w:pPr>
    </w:p>
    <w:p w14:paraId="6CE18182" w14:textId="31145853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lastRenderedPageBreak/>
        <w:t xml:space="preserve">กรณีที่กด </w:t>
      </w:r>
      <w:r>
        <w:rPr>
          <w:noProof/>
        </w:rPr>
        <w:t xml:space="preserve">Add </w:t>
      </w:r>
      <w:r>
        <w:rPr>
          <w:rFonts w:hint="cs"/>
          <w:noProof/>
          <w:cs/>
        </w:rPr>
        <w:t xml:space="preserve">ไปแล้วข้อมูลไม่ถูกต้อง สามารถกด </w:t>
      </w:r>
      <w:r>
        <w:rPr>
          <w:noProof/>
        </w:rPr>
        <w:t xml:space="preserve">Cancel </w:t>
      </w:r>
      <w:r>
        <w:rPr>
          <w:rFonts w:hint="cs"/>
          <w:noProof/>
          <w:cs/>
        </w:rPr>
        <w:t>ยกเลิกได้ และระบบจะถามว่า ต้องการยกเลิกรายการนี้ใช่หรือไม่</w:t>
      </w:r>
    </w:p>
    <w:p w14:paraId="748D3B05" w14:textId="5EF513FA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ถ้าใช่ให้ตอบ </w:t>
      </w:r>
      <w:r>
        <w:rPr>
          <w:noProof/>
        </w:rPr>
        <w:t>OK</w:t>
      </w:r>
    </w:p>
    <w:p w14:paraId="7B0C4871" w14:textId="6B6B9382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ถ้าไม่ใช่ให้ตอบ </w:t>
      </w:r>
      <w:r>
        <w:rPr>
          <w:noProof/>
        </w:rPr>
        <w:t>Cancel.</w:t>
      </w:r>
    </w:p>
    <w:p w14:paraId="383CF7FA" w14:textId="270BCF51" w:rsidR="00431EA1" w:rsidRDefault="0009618F" w:rsidP="0009618F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DD97506" wp14:editId="32F691B6">
                <wp:simplePos x="0" y="0"/>
                <wp:positionH relativeFrom="margin">
                  <wp:posOffset>3979628</wp:posOffset>
                </wp:positionH>
                <wp:positionV relativeFrom="paragraph">
                  <wp:posOffset>680996</wp:posOffset>
                </wp:positionV>
                <wp:extent cx="826466" cy="1240266"/>
                <wp:effectExtent l="38100" t="38100" r="31115" b="1714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466" cy="1240266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919B" id="Straight Arrow Connector 97" o:spid="_x0000_s1026" type="#_x0000_t32" style="position:absolute;margin-left:313.35pt;margin-top:53.6pt;width:65.1pt;height:97.65pt;flip:x y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3282A27" wp14:editId="3840CB15">
                <wp:simplePos x="0" y="0"/>
                <wp:positionH relativeFrom="margin">
                  <wp:posOffset>3789790</wp:posOffset>
                </wp:positionH>
                <wp:positionV relativeFrom="paragraph">
                  <wp:posOffset>134316</wp:posOffset>
                </wp:positionV>
                <wp:extent cx="254994" cy="174929"/>
                <wp:effectExtent l="38100" t="0" r="31115" b="5397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4D98" id="Straight Arrow Connector 96" o:spid="_x0000_s1026" type="#_x0000_t32" style="position:absolute;margin-left:298.4pt;margin-top:10.6pt;width:20.1pt;height:13.75pt;flip:x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CF47DBA" wp14:editId="28BBC7E9">
                <wp:simplePos x="0" y="0"/>
                <wp:positionH relativeFrom="margin">
                  <wp:posOffset>2079265</wp:posOffset>
                </wp:positionH>
                <wp:positionV relativeFrom="paragraph">
                  <wp:posOffset>52842</wp:posOffset>
                </wp:positionV>
                <wp:extent cx="2115047" cy="532737"/>
                <wp:effectExtent l="0" t="0" r="19050" b="2032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5047" cy="53273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9F21F" id="Rectangle 63" o:spid="_x0000_s1026" style="position:absolute;margin-left:163.7pt;margin-top:4.15pt;width:166.55pt;height:41.9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A9EDD2F" wp14:editId="46F102F8">
                <wp:simplePos x="0" y="0"/>
                <wp:positionH relativeFrom="margin">
                  <wp:align>right</wp:align>
                </wp:positionH>
                <wp:positionV relativeFrom="paragraph">
                  <wp:posOffset>1844288</wp:posOffset>
                </wp:positionV>
                <wp:extent cx="254994" cy="174929"/>
                <wp:effectExtent l="38100" t="0" r="31115" b="539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E153C" id="Straight Arrow Connector 62" o:spid="_x0000_s1026" type="#_x0000_t32" style="position:absolute;margin-left:-31.1pt;margin-top:145.2pt;width:20.1pt;height:13.75pt;flip:x;z-index:252040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2F187A5" wp14:editId="2FD9A7D2">
                <wp:simplePos x="0" y="0"/>
                <wp:positionH relativeFrom="margin">
                  <wp:posOffset>4719099</wp:posOffset>
                </wp:positionH>
                <wp:positionV relativeFrom="paragraph">
                  <wp:posOffset>1987882</wp:posOffset>
                </wp:positionV>
                <wp:extent cx="461176" cy="214686"/>
                <wp:effectExtent l="0" t="0" r="15240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146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90723" id="Rectangle 58" o:spid="_x0000_s1026" style="position:absolute;margin-left:371.6pt;margin-top:156.55pt;width:36.3pt;height:16.9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" filled="f" strokecolor="red">
                <v:stroke dashstyle="3 1"/>
                <w10:wrap anchorx="margin"/>
              </v:rect>
            </w:pict>
          </mc:Fallback>
        </mc:AlternateContent>
      </w:r>
      <w:r w:rsidR="00431EA1">
        <w:rPr>
          <w:noProof/>
        </w:rPr>
        <w:drawing>
          <wp:inline distT="0" distB="0" distL="0" distR="0" wp14:anchorId="63896AED" wp14:editId="5B314D6D">
            <wp:extent cx="5295568" cy="2376733"/>
            <wp:effectExtent l="57150" t="57150" r="114935" b="1193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4" t="8309" r="13929" b="11539"/>
                    <a:stretch/>
                  </pic:blipFill>
                  <pic:spPr bwMode="auto">
                    <a:xfrm>
                      <a:off x="0" y="0"/>
                      <a:ext cx="5309475" cy="238297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D2D7F" w14:textId="3BDF0AD8" w:rsidR="00431EA1" w:rsidRDefault="00431EA1" w:rsidP="00431EA1">
      <w:pPr>
        <w:jc w:val="center"/>
        <w:rPr>
          <w:b/>
          <w:bCs/>
          <w:noProof/>
        </w:rPr>
      </w:pPr>
      <w:r w:rsidRPr="00431EA1">
        <w:rPr>
          <w:rFonts w:hint="cs"/>
          <w:b/>
          <w:bCs/>
          <w:noProof/>
          <w:cs/>
        </w:rPr>
        <w:t xml:space="preserve">จบขั้นตอนการ </w:t>
      </w:r>
      <w:r w:rsidRPr="00431EA1">
        <w:rPr>
          <w:b/>
          <w:bCs/>
          <w:noProof/>
        </w:rPr>
        <w:t>Receive SAB RACK</w:t>
      </w:r>
    </w:p>
    <w:p w14:paraId="203A280C" w14:textId="5935EF99" w:rsidR="00431EA1" w:rsidRPr="00D273B7" w:rsidRDefault="00431EA1" w:rsidP="00431EA1">
      <w:pPr>
        <w:pStyle w:val="ListParagraph"/>
        <w:numPr>
          <w:ilvl w:val="0"/>
          <w:numId w:val="16"/>
        </w:numPr>
        <w:rPr>
          <w:b/>
          <w:bCs/>
          <w:noProof/>
          <w:sz w:val="36"/>
          <w:szCs w:val="44"/>
        </w:rPr>
      </w:pPr>
      <w:r w:rsidRPr="00D273B7">
        <w:rPr>
          <w:b/>
          <w:bCs/>
          <w:noProof/>
          <w:sz w:val="36"/>
          <w:szCs w:val="44"/>
        </w:rPr>
        <w:t>Receive Topre RACK</w:t>
      </w:r>
      <w:r w:rsidRPr="00D273B7">
        <w:rPr>
          <w:rFonts w:hint="cs"/>
          <w:b/>
          <w:bCs/>
          <w:noProof/>
          <w:sz w:val="36"/>
          <w:szCs w:val="44"/>
          <w:cs/>
        </w:rPr>
        <w:t xml:space="preserve"> </w:t>
      </w:r>
      <w:r w:rsidRPr="00D273B7">
        <w:rPr>
          <w:b/>
          <w:bCs/>
          <w:noProof/>
          <w:sz w:val="36"/>
          <w:szCs w:val="44"/>
        </w:rPr>
        <w:t>process.</w:t>
      </w:r>
    </w:p>
    <w:p w14:paraId="721F1013" w14:textId="2A7FB581" w:rsidR="00431EA1" w:rsidRDefault="00431EA1" w:rsidP="00431EA1">
      <w:pPr>
        <w:ind w:firstLine="720"/>
        <w:rPr>
          <w:noProof/>
        </w:rPr>
      </w:pPr>
      <w:r w:rsidRPr="0009618F">
        <w:rPr>
          <w:noProof/>
        </w:rPr>
        <w:t xml:space="preserve">Receive </w:t>
      </w:r>
      <w:r>
        <w:rPr>
          <w:noProof/>
        </w:rPr>
        <w:t>Topre</w:t>
      </w:r>
      <w:r w:rsidRPr="0009618F">
        <w:rPr>
          <w:noProof/>
        </w:rPr>
        <w:t xml:space="preserve"> RACK </w:t>
      </w:r>
      <w:r w:rsidRPr="0009618F">
        <w:rPr>
          <w:rFonts w:hint="cs"/>
          <w:noProof/>
          <w:cs/>
        </w:rPr>
        <w:t xml:space="preserve">คือ ขั้นตอนการรับ </w:t>
      </w:r>
      <w:r w:rsidRPr="0009618F">
        <w:rPr>
          <w:noProof/>
        </w:rPr>
        <w:t xml:space="preserve">Rack </w:t>
      </w:r>
      <w:r w:rsidRPr="0009618F">
        <w:rPr>
          <w:rFonts w:hint="cs"/>
          <w:noProof/>
          <w:cs/>
        </w:rPr>
        <w:t xml:space="preserve">เปล่าของลูกค้า </w:t>
      </w:r>
      <w:r w:rsidRPr="0009618F">
        <w:rPr>
          <w:noProof/>
        </w:rPr>
        <w:t xml:space="preserve">Nissan </w:t>
      </w:r>
      <w:r w:rsidRPr="0009618F">
        <w:rPr>
          <w:rFonts w:hint="cs"/>
          <w:noProof/>
          <w:cs/>
        </w:rPr>
        <w:t>หลังจากรถส่งของไปส่งของเสร็จ</w:t>
      </w:r>
      <w:r>
        <w:rPr>
          <w:rFonts w:hint="cs"/>
          <w:noProof/>
          <w:cs/>
        </w:rPr>
        <w:t>แล้ว</w:t>
      </w:r>
      <w:r w:rsidRPr="0009618F">
        <w:rPr>
          <w:rFonts w:hint="cs"/>
          <w:noProof/>
          <w:cs/>
        </w:rPr>
        <w:t xml:space="preserve"> จะทำการ</w:t>
      </w:r>
      <w:r>
        <w:rPr>
          <w:rFonts w:hint="cs"/>
          <w:noProof/>
          <w:cs/>
        </w:rPr>
        <w:t>รับ</w:t>
      </w:r>
      <w:r w:rsidRPr="0009618F">
        <w:rPr>
          <w:rFonts w:hint="cs"/>
          <w:noProof/>
          <w:cs/>
        </w:rPr>
        <w:t xml:space="preserve">แร็คเปล่ากลับคืนมาด้วย </w:t>
      </w:r>
      <w:r>
        <w:rPr>
          <w:rFonts w:hint="cs"/>
          <w:noProof/>
          <w:cs/>
        </w:rPr>
        <w:t xml:space="preserve">แล้วนำมาให้กับทาง </w:t>
      </w:r>
      <w:r>
        <w:rPr>
          <w:noProof/>
        </w:rPr>
        <w:t xml:space="preserve">IPACK </w:t>
      </w:r>
      <w:r w:rsidRPr="0009618F">
        <w:rPr>
          <w:rFonts w:hint="cs"/>
          <w:noProof/>
          <w:cs/>
        </w:rPr>
        <w:t>โดยให้ปฏิบัติ</w:t>
      </w:r>
      <w:r>
        <w:rPr>
          <w:rFonts w:hint="cs"/>
          <w:noProof/>
          <w:cs/>
        </w:rPr>
        <w:t>ตามขั้นตอน</w:t>
      </w:r>
      <w:r w:rsidRPr="0009618F">
        <w:rPr>
          <w:rFonts w:hint="cs"/>
          <w:noProof/>
          <w:cs/>
        </w:rPr>
        <w:t xml:space="preserve"> ดังนี้ </w:t>
      </w:r>
    </w:p>
    <w:p w14:paraId="2CB8A031" w14:textId="5C6886FA" w:rsidR="00431EA1" w:rsidRDefault="00431EA1" w:rsidP="00431EA1">
      <w:pPr>
        <w:ind w:firstLine="720"/>
        <w:rPr>
          <w:noProof/>
          <w:cs/>
        </w:rPr>
      </w:pPr>
      <w:r>
        <w:rPr>
          <w:rFonts w:hint="cs"/>
          <w:noProof/>
          <w:cs/>
        </w:rPr>
        <w:t xml:space="preserve">3.1 เข้าไปที่ </w:t>
      </w:r>
      <w:r>
        <w:rPr>
          <w:noProof/>
        </w:rPr>
        <w:t xml:space="preserve">Store </w:t>
      </w:r>
      <w:r>
        <w:rPr>
          <w:rFonts w:hint="cs"/>
          <w:noProof/>
          <w:cs/>
        </w:rPr>
        <w:t xml:space="preserve">จากนั้นคลิกเลือก </w:t>
      </w:r>
      <w:r>
        <w:rPr>
          <w:noProof/>
        </w:rPr>
        <w:t xml:space="preserve">Receive Topre Rack </w:t>
      </w:r>
      <w:r>
        <w:rPr>
          <w:rFonts w:hint="cs"/>
          <w:noProof/>
          <w:cs/>
        </w:rPr>
        <w:t xml:space="preserve">ดังรูป </w:t>
      </w:r>
    </w:p>
    <w:p w14:paraId="41E631DF" w14:textId="5DFB1029" w:rsidR="00431EA1" w:rsidRDefault="0009618F" w:rsidP="00431EA1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B95D690" wp14:editId="60026C81">
                <wp:simplePos x="0" y="0"/>
                <wp:positionH relativeFrom="margin">
                  <wp:posOffset>178104</wp:posOffset>
                </wp:positionH>
                <wp:positionV relativeFrom="paragraph">
                  <wp:posOffset>785413</wp:posOffset>
                </wp:positionV>
                <wp:extent cx="699715" cy="119822"/>
                <wp:effectExtent l="0" t="0" r="24765" b="1397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11982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17116" id="Rectangle 99" o:spid="_x0000_s1026" style="position:absolute;margin-left:14pt;margin-top:61.85pt;width:55.1pt;height:9.4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229F8D1" wp14:editId="6FEEDA23">
                <wp:simplePos x="0" y="0"/>
                <wp:positionH relativeFrom="column">
                  <wp:posOffset>917161</wp:posOffset>
                </wp:positionH>
                <wp:positionV relativeFrom="paragraph">
                  <wp:posOffset>474345</wp:posOffset>
                </wp:positionV>
                <wp:extent cx="151075" cy="231747"/>
                <wp:effectExtent l="38100" t="0" r="20955" b="5461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2317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44DA" id="Straight Arrow Connector 98" o:spid="_x0000_s1026" type="#_x0000_t32" style="position:absolute;margin-left:72.2pt;margin-top:37.35pt;width:11.9pt;height:18.25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" strokecolor="red" strokeweight="1pt">
                <v:stroke endarrow="block" joinstyle="miter"/>
              </v:shape>
            </w:pict>
          </mc:Fallback>
        </mc:AlternateContent>
      </w:r>
      <w:r w:rsidR="00D175FC">
        <w:rPr>
          <w:noProof/>
        </w:rPr>
        <w:drawing>
          <wp:inline distT="0" distB="0" distL="0" distR="0" wp14:anchorId="7D738696" wp14:editId="14AE0A8F">
            <wp:extent cx="5406887" cy="1581150"/>
            <wp:effectExtent l="57150" t="57150" r="118110" b="1143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5813" r="17535" b="30848"/>
                    <a:stretch/>
                  </pic:blipFill>
                  <pic:spPr bwMode="auto">
                    <a:xfrm>
                      <a:off x="0" y="0"/>
                      <a:ext cx="5463972" cy="159784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0916" w14:textId="77A9A7E7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จากนั้นระบบจะโชว์หน้า </w:t>
      </w:r>
      <w:r>
        <w:rPr>
          <w:noProof/>
        </w:rPr>
        <w:t xml:space="preserve">Receive </w:t>
      </w:r>
      <w:r w:rsidR="00D175FC">
        <w:rPr>
          <w:noProof/>
        </w:rPr>
        <w:t>Topre</w:t>
      </w:r>
      <w:r>
        <w:rPr>
          <w:noProof/>
        </w:rPr>
        <w:t xml:space="preserve"> RACK </w:t>
      </w:r>
      <w:r>
        <w:rPr>
          <w:rFonts w:hint="cs"/>
          <w:noProof/>
          <w:cs/>
        </w:rPr>
        <w:t>ขึ้นมา</w:t>
      </w:r>
    </w:p>
    <w:p w14:paraId="429B3B55" w14:textId="77777777" w:rsidR="00D175FC" w:rsidRDefault="00D175FC" w:rsidP="00431EA1">
      <w:pPr>
        <w:ind w:firstLine="720"/>
        <w:rPr>
          <w:noProof/>
        </w:rPr>
      </w:pPr>
    </w:p>
    <w:p w14:paraId="16AD5900" w14:textId="2D449D34" w:rsidR="00431EA1" w:rsidRDefault="00D175FC" w:rsidP="00D175FC">
      <w:pPr>
        <w:ind w:firstLine="720"/>
        <w:rPr>
          <w:noProof/>
        </w:rPr>
      </w:pPr>
      <w:r>
        <w:rPr>
          <w:rFonts w:hint="cs"/>
          <w:noProof/>
          <w:cs/>
        </w:rPr>
        <w:t>3</w:t>
      </w:r>
      <w:r w:rsidR="00431EA1">
        <w:rPr>
          <w:rFonts w:hint="cs"/>
          <w:noProof/>
          <w:cs/>
        </w:rPr>
        <w:t xml:space="preserve">.2 สแกนที่บัตรพนักงาน ลงในช่อง </w:t>
      </w:r>
      <w:r w:rsidR="00431EA1">
        <w:rPr>
          <w:noProof/>
        </w:rPr>
        <w:t>Scan Emp ID</w:t>
      </w:r>
    </w:p>
    <w:p w14:paraId="133C1DD5" w14:textId="5E66C23E" w:rsidR="00431EA1" w:rsidRDefault="0009618F" w:rsidP="00431EA1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901A226" wp14:editId="394A9BE9">
                <wp:simplePos x="0" y="0"/>
                <wp:positionH relativeFrom="margin">
                  <wp:posOffset>2142877</wp:posOffset>
                </wp:positionH>
                <wp:positionV relativeFrom="paragraph">
                  <wp:posOffset>349333</wp:posOffset>
                </wp:positionV>
                <wp:extent cx="2679589" cy="166618"/>
                <wp:effectExtent l="0" t="0" r="26035" b="2413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589" cy="1666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D9969" id="Rectangle 102" o:spid="_x0000_s1026" style="position:absolute;margin-left:168.75pt;margin-top:27.5pt;width:211pt;height:13.1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" filled="f" strokecolor="red">
                <v:stroke dashstyle="3 1"/>
                <w10:wrap anchorx="margin"/>
              </v:rect>
            </w:pict>
          </mc:Fallback>
        </mc:AlternateContent>
      </w:r>
      <w:r w:rsidR="00D175FC">
        <w:rPr>
          <w:noProof/>
        </w:rPr>
        <w:drawing>
          <wp:inline distT="0" distB="0" distL="0" distR="0" wp14:anchorId="3033D3F2" wp14:editId="29B47121">
            <wp:extent cx="5276215" cy="1543079"/>
            <wp:effectExtent l="57150" t="57150" r="114935" b="11430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5813" r="17535" b="30848"/>
                    <a:stretch/>
                  </pic:blipFill>
                  <pic:spPr bwMode="auto">
                    <a:xfrm>
                      <a:off x="0" y="0"/>
                      <a:ext cx="5276215" cy="154307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B4D9870" wp14:editId="725605A8">
                <wp:simplePos x="0" y="0"/>
                <wp:positionH relativeFrom="column">
                  <wp:posOffset>2913490</wp:posOffset>
                </wp:positionH>
                <wp:positionV relativeFrom="paragraph">
                  <wp:posOffset>79098</wp:posOffset>
                </wp:positionV>
                <wp:extent cx="151075" cy="231747"/>
                <wp:effectExtent l="38100" t="0" r="20955" b="5461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075" cy="2317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589F" id="Straight Arrow Connector 100" o:spid="_x0000_s1026" type="#_x0000_t32" style="position:absolute;margin-left:229.4pt;margin-top:6.25pt;width:11.9pt;height:18.25pt;flip:x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" strokecolor="red" strokeweight="1pt">
                <v:stroke endarrow="block" joinstyle="miter"/>
              </v:shape>
            </w:pict>
          </mc:Fallback>
        </mc:AlternateContent>
      </w:r>
    </w:p>
    <w:p w14:paraId="04513D23" w14:textId="351E66B7" w:rsidR="00431EA1" w:rsidRDefault="00D175FC" w:rsidP="00D175FC">
      <w:pPr>
        <w:ind w:firstLine="720"/>
        <w:rPr>
          <w:noProof/>
        </w:rPr>
      </w:pPr>
      <w:r>
        <w:rPr>
          <w:noProof/>
        </w:rPr>
        <w:t>3</w:t>
      </w:r>
      <w:r w:rsidR="00431EA1">
        <w:rPr>
          <w:noProof/>
        </w:rPr>
        <w:t xml:space="preserve">.3 </w:t>
      </w:r>
      <w:r w:rsidR="00431EA1">
        <w:rPr>
          <w:rFonts w:hint="cs"/>
          <w:noProof/>
          <w:cs/>
        </w:rPr>
        <w:t>ใส่หมายเลขเอกสารใบรับของ ดังรูป</w:t>
      </w:r>
    </w:p>
    <w:p w14:paraId="3BA32981" w14:textId="5448B6BC" w:rsidR="00431EA1" w:rsidRDefault="0009618F" w:rsidP="00431EA1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8CF3584" wp14:editId="36C25F59">
                <wp:simplePos x="0" y="0"/>
                <wp:positionH relativeFrom="column">
                  <wp:posOffset>1952044</wp:posOffset>
                </wp:positionH>
                <wp:positionV relativeFrom="paragraph">
                  <wp:posOffset>721525</wp:posOffset>
                </wp:positionV>
                <wp:extent cx="795131" cy="142737"/>
                <wp:effectExtent l="0" t="57150" r="5080" b="2921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131" cy="14273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BBE34" id="Straight Arrow Connector 103" o:spid="_x0000_s1026" type="#_x0000_t32" style="position:absolute;margin-left:153.7pt;margin-top:56.8pt;width:62.6pt;height:11.25pt;flip:y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813167D" wp14:editId="05EA7580">
                <wp:simplePos x="0" y="0"/>
                <wp:positionH relativeFrom="margin">
                  <wp:posOffset>2818710</wp:posOffset>
                </wp:positionH>
                <wp:positionV relativeFrom="paragraph">
                  <wp:posOffset>564680</wp:posOffset>
                </wp:positionV>
                <wp:extent cx="1248354" cy="206375"/>
                <wp:effectExtent l="0" t="0" r="28575" b="2222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354" cy="206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5BCBE" id="Rectangle 105" o:spid="_x0000_s1026" style="position:absolute;margin-left:221.95pt;margin-top:44.45pt;width:98.3pt;height:16.2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6EC85EB" wp14:editId="60F6904D">
                <wp:simplePos x="0" y="0"/>
                <wp:positionH relativeFrom="margin">
                  <wp:posOffset>1457960</wp:posOffset>
                </wp:positionH>
                <wp:positionV relativeFrom="paragraph">
                  <wp:posOffset>850651</wp:posOffset>
                </wp:positionV>
                <wp:extent cx="437322" cy="135172"/>
                <wp:effectExtent l="0" t="0" r="20320" b="1778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351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F56E1" id="Rectangle 104" o:spid="_x0000_s1026" style="position:absolute;margin-left:114.8pt;margin-top:67pt;width:34.45pt;height:10.6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" filled="f" strokecolor="red">
                <v:stroke dashstyle="3 1"/>
                <w10:wrap anchorx="margin"/>
              </v:rect>
            </w:pict>
          </mc:Fallback>
        </mc:AlternateContent>
      </w:r>
      <w:r w:rsidR="00431EA1">
        <w:rPr>
          <w:noProof/>
        </w:rPr>
        <w:drawing>
          <wp:anchor distT="0" distB="0" distL="114300" distR="114300" simplePos="0" relativeHeight="252053504" behindDoc="0" locked="0" layoutInCell="1" allowOverlap="1" wp14:anchorId="1A333A9A" wp14:editId="3A5BEA35">
            <wp:simplePos x="0" y="0"/>
            <wp:positionH relativeFrom="page">
              <wp:posOffset>2027777</wp:posOffset>
            </wp:positionH>
            <wp:positionV relativeFrom="paragraph">
              <wp:posOffset>289078</wp:posOffset>
            </wp:positionV>
            <wp:extent cx="938299" cy="1981444"/>
            <wp:effectExtent l="49848" t="64452" r="121602" b="121603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1" t="4879" r="8869" b="8932"/>
                    <a:stretch/>
                  </pic:blipFill>
                  <pic:spPr bwMode="auto">
                    <a:xfrm rot="16200000">
                      <a:off x="0" y="0"/>
                      <a:ext cx="938299" cy="198144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5FC">
        <w:rPr>
          <w:noProof/>
        </w:rPr>
        <w:drawing>
          <wp:inline distT="0" distB="0" distL="0" distR="0" wp14:anchorId="51C7C33A" wp14:editId="21B53A5F">
            <wp:extent cx="5343276" cy="1772920"/>
            <wp:effectExtent l="57150" t="57150" r="105410" b="11303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3" t="17153" r="17252" b="23070"/>
                    <a:stretch/>
                  </pic:blipFill>
                  <pic:spPr bwMode="auto">
                    <a:xfrm>
                      <a:off x="0" y="0"/>
                      <a:ext cx="5351938" cy="177579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BFFC5" w14:textId="32D7A4A3" w:rsidR="00431EA1" w:rsidRDefault="00D175FC" w:rsidP="00D175FC">
      <w:pPr>
        <w:ind w:firstLine="720"/>
        <w:rPr>
          <w:noProof/>
        </w:rPr>
      </w:pPr>
      <w:r>
        <w:rPr>
          <w:rFonts w:hint="cs"/>
          <w:noProof/>
          <w:cs/>
        </w:rPr>
        <w:t>3</w:t>
      </w:r>
      <w:r w:rsidR="00431EA1">
        <w:rPr>
          <w:rFonts w:hint="cs"/>
          <w:noProof/>
          <w:cs/>
        </w:rPr>
        <w:t xml:space="preserve">.4 ใส่เลขทะเบียนรถที่มาส่ง ในช่อง </w:t>
      </w:r>
      <w:r w:rsidR="00431EA1">
        <w:rPr>
          <w:noProof/>
        </w:rPr>
        <w:t>Truck No………….</w:t>
      </w:r>
    </w:p>
    <w:p w14:paraId="19101477" w14:textId="4B28F7AD" w:rsidR="00431EA1" w:rsidRDefault="0009618F" w:rsidP="00431EA1">
      <w:pPr>
        <w:rPr>
          <w:noProof/>
          <w:cs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33882EC" wp14:editId="4C91D297">
                <wp:simplePos x="0" y="0"/>
                <wp:positionH relativeFrom="margin">
                  <wp:posOffset>2857942</wp:posOffset>
                </wp:positionH>
                <wp:positionV relativeFrom="paragraph">
                  <wp:posOffset>857664</wp:posOffset>
                </wp:positionV>
                <wp:extent cx="1304014" cy="166977"/>
                <wp:effectExtent l="0" t="0" r="10795" b="241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1669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D86E1" id="Rectangle 107" o:spid="_x0000_s1026" style="position:absolute;margin-left:225.05pt;margin-top:67.55pt;width:102.7pt;height:13.1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29F0834" wp14:editId="0C582D8C">
                <wp:simplePos x="0" y="0"/>
                <wp:positionH relativeFrom="column">
                  <wp:posOffset>3255479</wp:posOffset>
                </wp:positionH>
                <wp:positionV relativeFrom="paragraph">
                  <wp:posOffset>722657</wp:posOffset>
                </wp:positionV>
                <wp:extent cx="254994" cy="174929"/>
                <wp:effectExtent l="38100" t="0" r="31115" b="5397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C5BD" id="Straight Arrow Connector 106" o:spid="_x0000_s1026" type="#_x0000_t32" style="position:absolute;margin-left:256.35pt;margin-top:56.9pt;width:20.1pt;height:13.75pt;flip:x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="00D175FC">
        <w:rPr>
          <w:noProof/>
        </w:rPr>
        <w:drawing>
          <wp:inline distT="0" distB="0" distL="0" distR="0" wp14:anchorId="06C67DC2" wp14:editId="62363493">
            <wp:extent cx="5406887" cy="1757045"/>
            <wp:effectExtent l="57150" t="57150" r="118110" b="1098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2" t="16349" r="17859" b="24413"/>
                    <a:stretch/>
                  </pic:blipFill>
                  <pic:spPr bwMode="auto">
                    <a:xfrm>
                      <a:off x="0" y="0"/>
                      <a:ext cx="5410796" cy="17583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DE24A" w14:textId="2F6B25C5" w:rsidR="00431EA1" w:rsidRDefault="00D175FC" w:rsidP="00D175FC">
      <w:pPr>
        <w:ind w:firstLine="720"/>
        <w:rPr>
          <w:noProof/>
        </w:rPr>
      </w:pPr>
      <w:r>
        <w:rPr>
          <w:noProof/>
        </w:rPr>
        <w:t>3</w:t>
      </w:r>
      <w:r w:rsidR="00431EA1">
        <w:rPr>
          <w:noProof/>
        </w:rPr>
        <w:t xml:space="preserve">.5 </w:t>
      </w:r>
      <w:r w:rsidR="00431EA1">
        <w:rPr>
          <w:rFonts w:hint="cs"/>
          <w:noProof/>
          <w:cs/>
        </w:rPr>
        <w:t xml:space="preserve">คลิกเลือกชนิดของแร็คที่มาส่ง ในช่อง </w:t>
      </w:r>
      <w:r w:rsidR="00431EA1">
        <w:rPr>
          <w:noProof/>
        </w:rPr>
        <w:t xml:space="preserve">Rack Name </w:t>
      </w:r>
      <w:r w:rsidR="00431EA1">
        <w:rPr>
          <w:rFonts w:hint="cs"/>
          <w:noProof/>
          <w:cs/>
        </w:rPr>
        <w:t>จากนั้น</w:t>
      </w:r>
      <w:r>
        <w:rPr>
          <w:rFonts w:hint="cs"/>
          <w:noProof/>
          <w:cs/>
        </w:rPr>
        <w:t xml:space="preserve"> </w:t>
      </w:r>
      <w:r w:rsidR="00431EA1">
        <w:rPr>
          <w:rFonts w:hint="cs"/>
          <w:noProof/>
          <w:cs/>
        </w:rPr>
        <w:t>ระบบก็จะแสดงชื่อของ</w:t>
      </w:r>
      <w:r>
        <w:rPr>
          <w:rFonts w:hint="cs"/>
          <w:noProof/>
          <w:cs/>
        </w:rPr>
        <w:t xml:space="preserve">   -</w:t>
      </w:r>
      <w:r w:rsidR="00431EA1">
        <w:rPr>
          <w:rFonts w:hint="cs"/>
          <w:noProof/>
          <w:cs/>
        </w:rPr>
        <w:t>แร็คต่าง ๆ ขึ้นมา แล้วทำการคลิกเลือกให้ถูกต้อง</w:t>
      </w:r>
      <w:r w:rsidR="00431EA1">
        <w:rPr>
          <w:noProof/>
        </w:rPr>
        <w:t xml:space="preserve"> </w:t>
      </w:r>
      <w:r w:rsidR="00431EA1">
        <w:rPr>
          <w:rFonts w:hint="cs"/>
          <w:noProof/>
          <w:cs/>
        </w:rPr>
        <w:t>ดังรูป</w:t>
      </w:r>
    </w:p>
    <w:p w14:paraId="790EE82D" w14:textId="77777777" w:rsidR="00431EA1" w:rsidRDefault="00431EA1" w:rsidP="00431EA1">
      <w:pPr>
        <w:rPr>
          <w:noProof/>
        </w:rPr>
      </w:pPr>
    </w:p>
    <w:p w14:paraId="4BEE087F" w14:textId="00EAB55C" w:rsidR="00431EA1" w:rsidRDefault="0009618F" w:rsidP="00431EA1">
      <w:pPr>
        <w:rPr>
          <w:noProof/>
        </w:rPr>
      </w:pPr>
      <w:r w:rsidRPr="0009618F">
        <w:rPr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1A190D4" wp14:editId="560A7310">
                <wp:simplePos x="0" y="0"/>
                <wp:positionH relativeFrom="margin">
                  <wp:posOffset>2293952</wp:posOffset>
                </wp:positionH>
                <wp:positionV relativeFrom="paragraph">
                  <wp:posOffset>1025718</wp:posOffset>
                </wp:positionV>
                <wp:extent cx="1876094" cy="214685"/>
                <wp:effectExtent l="0" t="0" r="10160" b="1397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094" cy="2146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D9AFB" id="Rectangle 109" o:spid="_x0000_s1026" style="position:absolute;margin-left:180.65pt;margin-top:80.75pt;width:147.7pt;height:16.9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61B490F" wp14:editId="5C880304">
                <wp:simplePos x="0" y="0"/>
                <wp:positionH relativeFrom="column">
                  <wp:posOffset>4098262</wp:posOffset>
                </wp:positionH>
                <wp:positionV relativeFrom="paragraph">
                  <wp:posOffset>929447</wp:posOffset>
                </wp:positionV>
                <wp:extent cx="254994" cy="174929"/>
                <wp:effectExtent l="38100" t="0" r="31115" b="5397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ED269" id="Straight Arrow Connector 108" o:spid="_x0000_s1026" type="#_x0000_t32" style="position:absolute;margin-left:322.7pt;margin-top:73.2pt;width:20.1pt;height:13.75pt;flip:x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="00D175FC">
        <w:rPr>
          <w:noProof/>
        </w:rPr>
        <w:drawing>
          <wp:inline distT="0" distB="0" distL="0" distR="0" wp14:anchorId="59E67BEB" wp14:editId="56AACDBB">
            <wp:extent cx="5375081" cy="1947545"/>
            <wp:effectExtent l="57150" t="57150" r="111760" b="1098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153" r="17553" b="17173"/>
                    <a:stretch/>
                  </pic:blipFill>
                  <pic:spPr bwMode="auto">
                    <a:xfrm>
                      <a:off x="0" y="0"/>
                      <a:ext cx="5388621" cy="195245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8DD9C" w14:textId="1DF70050" w:rsidR="00431EA1" w:rsidRDefault="00D175FC" w:rsidP="00D175FC">
      <w:pPr>
        <w:ind w:firstLine="720"/>
        <w:rPr>
          <w:noProof/>
        </w:rPr>
      </w:pPr>
      <w:r>
        <w:rPr>
          <w:noProof/>
        </w:rPr>
        <w:t>3</w:t>
      </w:r>
      <w:r w:rsidR="00431EA1">
        <w:rPr>
          <w:noProof/>
        </w:rPr>
        <w:t xml:space="preserve">.6 </w:t>
      </w:r>
      <w:r w:rsidR="00431EA1">
        <w:rPr>
          <w:rFonts w:hint="cs"/>
          <w:noProof/>
          <w:cs/>
        </w:rPr>
        <w:t xml:space="preserve">คลิกเลือกจำนวน ในช่อง </w:t>
      </w:r>
      <w:r w:rsidR="00431EA1">
        <w:rPr>
          <w:noProof/>
        </w:rPr>
        <w:t xml:space="preserve">Rack Q’ty </w:t>
      </w:r>
      <w:r w:rsidR="00431EA1">
        <w:rPr>
          <w:rFonts w:hint="cs"/>
          <w:noProof/>
          <w:cs/>
        </w:rPr>
        <w:t>จากนั้นระบบจะโชว์จำนวนขึ้นมาให้เลือก ทำการเลือกจำนวนให้ตรงตามของที่มาส่ง ดังรูป</w:t>
      </w:r>
    </w:p>
    <w:p w14:paraId="05EA6B9D" w14:textId="48DD205C" w:rsidR="00431EA1" w:rsidRDefault="0009618F" w:rsidP="00431EA1">
      <w:pPr>
        <w:rPr>
          <w:noProof/>
          <w:cs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A56752D" wp14:editId="610E2726">
                <wp:simplePos x="0" y="0"/>
                <wp:positionH relativeFrom="column">
                  <wp:posOffset>4098041</wp:posOffset>
                </wp:positionH>
                <wp:positionV relativeFrom="paragraph">
                  <wp:posOffset>1170995</wp:posOffset>
                </wp:positionV>
                <wp:extent cx="254994" cy="174929"/>
                <wp:effectExtent l="38100" t="0" r="31115" b="5397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A35BA" id="Straight Arrow Connector 110" o:spid="_x0000_s1026" type="#_x0000_t32" style="position:absolute;margin-left:322.7pt;margin-top:92.2pt;width:20.1pt;height:13.75pt;flip:x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7D40ECC" wp14:editId="0A963CD3">
                <wp:simplePos x="0" y="0"/>
                <wp:positionH relativeFrom="margin">
                  <wp:posOffset>2349610</wp:posOffset>
                </wp:positionH>
                <wp:positionV relativeFrom="paragraph">
                  <wp:posOffset>1282397</wp:posOffset>
                </wp:positionV>
                <wp:extent cx="1828800" cy="214686"/>
                <wp:effectExtent l="0" t="0" r="1905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146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17739" id="Rectangle 111" o:spid="_x0000_s1026" style="position:absolute;margin-left:185pt;margin-top:101pt;width:2in;height:16.9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" filled="f" strokecolor="red">
                <v:stroke dashstyle="3 1"/>
                <w10:wrap anchorx="margin"/>
              </v:rect>
            </w:pict>
          </mc:Fallback>
        </mc:AlternateContent>
      </w:r>
      <w:r w:rsidR="00D175FC">
        <w:rPr>
          <w:noProof/>
        </w:rPr>
        <w:drawing>
          <wp:inline distT="0" distB="0" distL="0" distR="0" wp14:anchorId="0ABA586D" wp14:editId="601041C6">
            <wp:extent cx="5351228" cy="1708150"/>
            <wp:effectExtent l="57150" t="57150" r="116205" b="1206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1" t="16087" r="17868" b="26295"/>
                    <a:stretch/>
                  </pic:blipFill>
                  <pic:spPr bwMode="auto">
                    <a:xfrm>
                      <a:off x="0" y="0"/>
                      <a:ext cx="5359570" cy="171081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1385" w14:textId="75AA6CC0" w:rsidR="00431EA1" w:rsidRDefault="00D175FC" w:rsidP="00D175FC">
      <w:pPr>
        <w:ind w:firstLine="720"/>
        <w:rPr>
          <w:noProof/>
          <w:cs/>
        </w:rPr>
      </w:pPr>
      <w:r>
        <w:rPr>
          <w:noProof/>
        </w:rPr>
        <w:t>3</w:t>
      </w:r>
      <w:r w:rsidR="00431EA1">
        <w:rPr>
          <w:noProof/>
        </w:rPr>
        <w:t xml:space="preserve">.7 </w:t>
      </w:r>
      <w:r w:rsidR="00431EA1">
        <w:rPr>
          <w:rFonts w:hint="cs"/>
          <w:noProof/>
          <w:cs/>
        </w:rPr>
        <w:t xml:space="preserve">จากนั้นให้กด ไปที่ </w:t>
      </w:r>
      <w:r w:rsidR="00431EA1">
        <w:rPr>
          <w:noProof/>
        </w:rPr>
        <w:t xml:space="preserve">Add </w:t>
      </w:r>
      <w:r w:rsidR="00431EA1">
        <w:rPr>
          <w:rFonts w:hint="cs"/>
          <w:noProof/>
          <w:cs/>
        </w:rPr>
        <w:t xml:space="preserve">ระบบจะทำการบันทึกข้อมูลการรับ </w:t>
      </w:r>
      <w:r w:rsidR="00431EA1">
        <w:rPr>
          <w:noProof/>
        </w:rPr>
        <w:t xml:space="preserve">Rack </w:t>
      </w:r>
      <w:r w:rsidR="00431EA1">
        <w:rPr>
          <w:rFonts w:hint="cs"/>
          <w:noProof/>
          <w:cs/>
        </w:rPr>
        <w:t xml:space="preserve">เข้าไปทั้นที จากนั้นถ้ามีรับหลายรายการในหนึ่งเที่ยว ก็ให้กลับไปทำตามข้อ </w:t>
      </w:r>
      <w:r w:rsidR="005E6D7E">
        <w:rPr>
          <w:rFonts w:hint="cs"/>
          <w:noProof/>
          <w:cs/>
        </w:rPr>
        <w:t>3</w:t>
      </w:r>
      <w:r w:rsidR="00431EA1">
        <w:rPr>
          <w:rFonts w:hint="cs"/>
          <w:noProof/>
          <w:cs/>
        </w:rPr>
        <w:t>.5 เป็นต้นมา</w:t>
      </w:r>
    </w:p>
    <w:p w14:paraId="620C929B" w14:textId="5FBDC3D6" w:rsidR="00431EA1" w:rsidRDefault="0009618F" w:rsidP="00431EA1">
      <w:pPr>
        <w:rPr>
          <w:noProof/>
          <w:cs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302B0CE" wp14:editId="4C5FC8ED">
                <wp:simplePos x="0" y="0"/>
                <wp:positionH relativeFrom="margin">
                  <wp:posOffset>2834088</wp:posOffset>
                </wp:positionH>
                <wp:positionV relativeFrom="paragraph">
                  <wp:posOffset>1318012</wp:posOffset>
                </wp:positionV>
                <wp:extent cx="461176" cy="262393"/>
                <wp:effectExtent l="0" t="0" r="15240" b="234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623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D4029" id="Rectangle 113" o:spid="_x0000_s1026" style="position:absolute;margin-left:223.15pt;margin-top:103.8pt;width:36.3pt;height:20.6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0A2757B6" wp14:editId="1E540529">
                <wp:simplePos x="0" y="0"/>
                <wp:positionH relativeFrom="column">
                  <wp:posOffset>3262851</wp:posOffset>
                </wp:positionH>
                <wp:positionV relativeFrom="paragraph">
                  <wp:posOffset>1080411</wp:posOffset>
                </wp:positionV>
                <wp:extent cx="254994" cy="174929"/>
                <wp:effectExtent l="38100" t="0" r="31115" b="5397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994" cy="17492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BE17E" id="Straight Arrow Connector 112" o:spid="_x0000_s1026" type="#_x0000_t32" style="position:absolute;margin-left:256.9pt;margin-top:85.05pt;width:20.1pt;height:13.75pt;flip:x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 w:rsidR="00D175FC">
        <w:rPr>
          <w:noProof/>
        </w:rPr>
        <w:drawing>
          <wp:inline distT="0" distB="0" distL="0" distR="0" wp14:anchorId="2E7A1464" wp14:editId="45082EE2">
            <wp:extent cx="5406804" cy="2019264"/>
            <wp:effectExtent l="57150" t="57150" r="118110" b="1149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1" t="16351" r="11840" b="15575"/>
                    <a:stretch/>
                  </pic:blipFill>
                  <pic:spPr bwMode="auto">
                    <a:xfrm>
                      <a:off x="0" y="0"/>
                      <a:ext cx="5441471" cy="203221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1347B" w14:textId="77777777" w:rsidR="00431EA1" w:rsidRDefault="00431EA1" w:rsidP="00431EA1">
      <w:pPr>
        <w:rPr>
          <w:noProof/>
        </w:rPr>
      </w:pPr>
      <w:r>
        <w:rPr>
          <w:noProof/>
        </w:rPr>
        <w:tab/>
      </w:r>
    </w:p>
    <w:p w14:paraId="072702F1" w14:textId="77777777" w:rsidR="00431EA1" w:rsidRDefault="00431EA1" w:rsidP="00431EA1">
      <w:pPr>
        <w:rPr>
          <w:noProof/>
        </w:rPr>
      </w:pPr>
    </w:p>
    <w:p w14:paraId="7EA88A20" w14:textId="77777777" w:rsidR="00431EA1" w:rsidRDefault="00431EA1" w:rsidP="00431EA1">
      <w:pPr>
        <w:rPr>
          <w:noProof/>
        </w:rPr>
      </w:pPr>
    </w:p>
    <w:p w14:paraId="22C7DEC5" w14:textId="77777777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กรณีที่กด </w:t>
      </w:r>
      <w:r>
        <w:rPr>
          <w:noProof/>
        </w:rPr>
        <w:t xml:space="preserve">Add </w:t>
      </w:r>
      <w:r>
        <w:rPr>
          <w:rFonts w:hint="cs"/>
          <w:noProof/>
          <w:cs/>
        </w:rPr>
        <w:t xml:space="preserve">ไปแล้วข้อมูลไม่ถูกต้อง สามารถกด </w:t>
      </w:r>
      <w:r>
        <w:rPr>
          <w:noProof/>
        </w:rPr>
        <w:t xml:space="preserve">Cancel </w:t>
      </w:r>
      <w:r>
        <w:rPr>
          <w:rFonts w:hint="cs"/>
          <w:noProof/>
          <w:cs/>
        </w:rPr>
        <w:t>ยกเลิกได้ และระบบจะถามว่า ต้องการยกเลิกรายการนี้ใช่หรือไม่</w:t>
      </w:r>
    </w:p>
    <w:p w14:paraId="68B9E9D4" w14:textId="77777777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ถ้าใช่ให้ตอบ </w:t>
      </w:r>
      <w:r>
        <w:rPr>
          <w:noProof/>
        </w:rPr>
        <w:t>OK</w:t>
      </w:r>
    </w:p>
    <w:p w14:paraId="3F4C680C" w14:textId="77777777" w:rsidR="00431EA1" w:rsidRDefault="00431EA1" w:rsidP="00431EA1">
      <w:pPr>
        <w:ind w:firstLine="720"/>
        <w:rPr>
          <w:noProof/>
        </w:rPr>
      </w:pPr>
      <w:r>
        <w:rPr>
          <w:rFonts w:hint="cs"/>
          <w:noProof/>
          <w:cs/>
        </w:rPr>
        <w:t xml:space="preserve">ถ้าไม่ใช่ให้ตอบ </w:t>
      </w:r>
      <w:r>
        <w:rPr>
          <w:noProof/>
        </w:rPr>
        <w:t>Cancel.</w:t>
      </w:r>
    </w:p>
    <w:p w14:paraId="71405BC3" w14:textId="1A2A55F1" w:rsidR="00431EA1" w:rsidRDefault="0009618F" w:rsidP="00431EA1">
      <w:pPr>
        <w:rPr>
          <w:noProof/>
        </w:rPr>
      </w:pP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E7CF90E" wp14:editId="48ED767C">
                <wp:simplePos x="0" y="0"/>
                <wp:positionH relativeFrom="margin">
                  <wp:posOffset>2094561</wp:posOffset>
                </wp:positionH>
                <wp:positionV relativeFrom="paragraph">
                  <wp:posOffset>5080</wp:posOffset>
                </wp:positionV>
                <wp:extent cx="2154555" cy="604300"/>
                <wp:effectExtent l="0" t="0" r="17145" b="2476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555" cy="604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E872D" id="Rectangle 116" o:spid="_x0000_s1026" style="position:absolute;margin-left:164.95pt;margin-top:.4pt;width:169.65pt;height:47.6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3FCE635" wp14:editId="583AE038">
                <wp:simplePos x="0" y="0"/>
                <wp:positionH relativeFrom="margin">
                  <wp:posOffset>3884211</wp:posOffset>
                </wp:positionH>
                <wp:positionV relativeFrom="paragraph">
                  <wp:posOffset>673099</wp:posOffset>
                </wp:positionV>
                <wp:extent cx="921523" cy="1247609"/>
                <wp:effectExtent l="38100" t="38100" r="31115" b="2921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1523" cy="1247609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93B5" id="Straight Arrow Connector 114" o:spid="_x0000_s1026" type="#_x0000_t32" style="position:absolute;margin-left:305.85pt;margin-top:53pt;width:72.55pt;height:98.25pt;flip:x y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19A6752" wp14:editId="24B3903C">
                <wp:simplePos x="0" y="0"/>
                <wp:positionH relativeFrom="margin">
                  <wp:posOffset>4774344</wp:posOffset>
                </wp:positionH>
                <wp:positionV relativeFrom="paragraph">
                  <wp:posOffset>2051160</wp:posOffset>
                </wp:positionV>
                <wp:extent cx="461176" cy="214686"/>
                <wp:effectExtent l="0" t="0" r="15240" b="1397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146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1952A" id="Rectangle 118" o:spid="_x0000_s1026" style="position:absolute;margin-left:375.95pt;margin-top:161.5pt;width:36.3pt;height:16.9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" filled="f" strokecolor="red">
                <v:stroke dashstyle="3 1"/>
                <w10:wrap anchorx="margin"/>
              </v:rect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C156A9E" wp14:editId="3D92A395">
                <wp:simplePos x="0" y="0"/>
                <wp:positionH relativeFrom="margin">
                  <wp:posOffset>4989443</wp:posOffset>
                </wp:positionH>
                <wp:positionV relativeFrom="paragraph">
                  <wp:posOffset>1547744</wp:posOffset>
                </wp:positionV>
                <wp:extent cx="238540" cy="285944"/>
                <wp:effectExtent l="38100" t="0" r="285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40" cy="285944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3A9B6" id="Straight Arrow Connector 117" o:spid="_x0000_s1026" type="#_x0000_t32" style="position:absolute;margin-left:392.85pt;margin-top:121.85pt;width:18.8pt;height:22.5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Pr="0009618F">
        <w:rPr>
          <w:noProof/>
          <w:cs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83BA99C" wp14:editId="5BB59C9B">
                <wp:simplePos x="0" y="0"/>
                <wp:positionH relativeFrom="margin">
                  <wp:posOffset>3788796</wp:posOffset>
                </wp:positionH>
                <wp:positionV relativeFrom="paragraph">
                  <wp:posOffset>76753</wp:posOffset>
                </wp:positionV>
                <wp:extent cx="190831" cy="230284"/>
                <wp:effectExtent l="38100" t="0" r="19050" b="5588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831" cy="230284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6A89" id="Straight Arrow Connector 115" o:spid="_x0000_s1026" type="#_x0000_t32" style="position:absolute;margin-left:298.35pt;margin-top:6.05pt;width:15.05pt;height:18.15pt;flip:x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" strokecolor="red" strokeweight=".25pt">
                <v:stroke endarrow="block" joinstyle="miter"/>
                <w10:wrap anchorx="margin"/>
              </v:shape>
            </w:pict>
          </mc:Fallback>
        </mc:AlternateContent>
      </w:r>
      <w:r w:rsidR="005E6D7E">
        <w:rPr>
          <w:noProof/>
        </w:rPr>
        <w:drawing>
          <wp:inline distT="0" distB="0" distL="0" distR="0" wp14:anchorId="7636E77A" wp14:editId="679C45EB">
            <wp:extent cx="5295568" cy="2202180"/>
            <wp:effectExtent l="57150" t="57150" r="114935" b="1219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1" t="8041" r="15296" b="17712"/>
                    <a:stretch/>
                  </pic:blipFill>
                  <pic:spPr bwMode="auto">
                    <a:xfrm>
                      <a:off x="0" y="0"/>
                      <a:ext cx="5303998" cy="2205686"/>
                    </a:xfrm>
                    <a:prstGeom prst="rect">
                      <a:avLst/>
                    </a:prstGeom>
                    <a:ln w="317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4C03" w14:textId="69F4AB08" w:rsidR="00431EA1" w:rsidRDefault="00431EA1" w:rsidP="00431EA1">
      <w:pPr>
        <w:jc w:val="center"/>
        <w:rPr>
          <w:b/>
          <w:bCs/>
          <w:noProof/>
        </w:rPr>
      </w:pPr>
      <w:r w:rsidRPr="00431EA1">
        <w:rPr>
          <w:rFonts w:hint="cs"/>
          <w:b/>
          <w:bCs/>
          <w:noProof/>
          <w:cs/>
        </w:rPr>
        <w:t xml:space="preserve">จบขั้นตอนการ </w:t>
      </w:r>
      <w:r w:rsidRPr="00431EA1">
        <w:rPr>
          <w:b/>
          <w:bCs/>
          <w:noProof/>
        </w:rPr>
        <w:t xml:space="preserve">Receive </w:t>
      </w:r>
      <w:r w:rsidR="005E6D7E">
        <w:rPr>
          <w:b/>
          <w:bCs/>
          <w:noProof/>
        </w:rPr>
        <w:t>Topre</w:t>
      </w:r>
      <w:r w:rsidRPr="00431EA1">
        <w:rPr>
          <w:b/>
          <w:bCs/>
          <w:noProof/>
        </w:rPr>
        <w:t xml:space="preserve"> RACK</w:t>
      </w:r>
    </w:p>
    <w:p w14:paraId="76AFCE8B" w14:textId="77777777" w:rsidR="00431EA1" w:rsidRPr="00431EA1" w:rsidRDefault="00431EA1" w:rsidP="00431EA1">
      <w:pPr>
        <w:rPr>
          <w:b/>
          <w:bCs/>
          <w:noProof/>
        </w:rPr>
      </w:pPr>
    </w:p>
    <w:p w14:paraId="1F8D29A9" w14:textId="77777777" w:rsidR="00431EA1" w:rsidRDefault="00431EA1" w:rsidP="0009618F">
      <w:pPr>
        <w:rPr>
          <w:noProof/>
        </w:rPr>
      </w:pPr>
    </w:p>
    <w:p w14:paraId="1ACD8A35" w14:textId="77777777" w:rsidR="00431EA1" w:rsidRDefault="00431EA1" w:rsidP="0009618F">
      <w:pPr>
        <w:rPr>
          <w:noProof/>
          <w:cs/>
        </w:rPr>
      </w:pPr>
    </w:p>
    <w:p w14:paraId="3E1440FF" w14:textId="77777777" w:rsidR="008B3D0B" w:rsidRDefault="008B3D0B" w:rsidP="0009618F">
      <w:pPr>
        <w:rPr>
          <w:noProof/>
        </w:rPr>
      </w:pPr>
    </w:p>
    <w:p w14:paraId="156D5592" w14:textId="77777777" w:rsidR="008B3D0B" w:rsidRDefault="008B3D0B" w:rsidP="0009618F">
      <w:pPr>
        <w:rPr>
          <w:noProof/>
          <w:cs/>
        </w:rPr>
      </w:pPr>
    </w:p>
    <w:p w14:paraId="5ED20CED" w14:textId="77777777" w:rsidR="003D3D86" w:rsidRDefault="003D3D86" w:rsidP="0009618F">
      <w:pPr>
        <w:rPr>
          <w:noProof/>
          <w:cs/>
        </w:rPr>
      </w:pPr>
    </w:p>
    <w:p w14:paraId="4268FBCE" w14:textId="77777777" w:rsidR="003D3D86" w:rsidRDefault="003D3D86" w:rsidP="0009618F">
      <w:pPr>
        <w:rPr>
          <w:noProof/>
          <w:cs/>
        </w:rPr>
      </w:pPr>
    </w:p>
    <w:p w14:paraId="07C0FC9C" w14:textId="77777777" w:rsidR="003D3D86" w:rsidRPr="0009618F" w:rsidRDefault="003D3D86" w:rsidP="0009618F">
      <w:pPr>
        <w:rPr>
          <w:noProof/>
          <w:cs/>
        </w:rPr>
      </w:pPr>
    </w:p>
    <w:sectPr w:rsidR="003D3D86" w:rsidRPr="0009618F" w:rsidSect="00F41843">
      <w:headerReference w:type="default" r:id="rId44"/>
      <w:footerReference w:type="default" r:id="rId45"/>
      <w:pgSz w:w="11909" w:h="16834" w:code="9"/>
      <w:pgMar w:top="144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BBC8DF" w14:textId="77777777" w:rsidR="00673CC9" w:rsidRDefault="00673CC9" w:rsidP="007928B2">
      <w:pPr>
        <w:spacing w:after="0" w:line="240" w:lineRule="auto"/>
      </w:pPr>
      <w:r>
        <w:separator/>
      </w:r>
    </w:p>
  </w:endnote>
  <w:endnote w:type="continuationSeparator" w:id="0">
    <w:p w14:paraId="5DBB6FDF" w14:textId="77777777" w:rsidR="00673CC9" w:rsidRDefault="00673CC9" w:rsidP="00792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153972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244B59" w14:textId="77777777" w:rsidR="007928B2" w:rsidRDefault="007928B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2647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D6B50AD" w14:textId="77777777" w:rsidR="007928B2" w:rsidRDefault="007928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F88F07" w14:textId="77777777" w:rsidR="00673CC9" w:rsidRDefault="00673CC9" w:rsidP="007928B2">
      <w:pPr>
        <w:spacing w:after="0" w:line="240" w:lineRule="auto"/>
      </w:pPr>
      <w:r>
        <w:separator/>
      </w:r>
    </w:p>
  </w:footnote>
  <w:footnote w:type="continuationSeparator" w:id="0">
    <w:p w14:paraId="5E0D4186" w14:textId="77777777" w:rsidR="00673CC9" w:rsidRDefault="00673CC9" w:rsidP="007928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9352CE" w14:textId="77777777" w:rsidR="007928B2" w:rsidRPr="00F41843" w:rsidRDefault="007928B2" w:rsidP="007928B2">
    <w:pPr>
      <w:pStyle w:val="Header"/>
      <w:jc w:val="right"/>
      <w:rPr>
        <w:color w:val="993300"/>
      </w:rPr>
    </w:pPr>
    <w:r w:rsidRPr="00F41843">
      <w:rPr>
        <w:noProof/>
        <w:color w:val="993300"/>
      </w:rPr>
      <w:drawing>
        <wp:anchor distT="0" distB="0" distL="114300" distR="114300" simplePos="0" relativeHeight="251658240" behindDoc="1" locked="0" layoutInCell="1" allowOverlap="1" wp14:anchorId="1B1144F0" wp14:editId="008E5E71">
          <wp:simplePos x="0" y="0"/>
          <wp:positionH relativeFrom="column">
            <wp:posOffset>5585460</wp:posOffset>
          </wp:positionH>
          <wp:positionV relativeFrom="paragraph">
            <wp:posOffset>-144780</wp:posOffset>
          </wp:positionV>
          <wp:extent cx="291465" cy="356870"/>
          <wp:effectExtent l="0" t="0" r="0" b="5080"/>
          <wp:wrapThrough wrapText="bothSides">
            <wp:wrapPolygon edited="0">
              <wp:start x="7059" y="0"/>
              <wp:lineTo x="0" y="3459"/>
              <wp:lineTo x="0" y="16142"/>
              <wp:lineTo x="1412" y="18448"/>
              <wp:lineTo x="7059" y="20754"/>
              <wp:lineTo x="12706" y="20754"/>
              <wp:lineTo x="18353" y="18448"/>
              <wp:lineTo x="19765" y="16142"/>
              <wp:lineTo x="19765" y="3459"/>
              <wp:lineTo x="12706" y="0"/>
              <wp:lineTo x="705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-W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1465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F41843">
      <w:rPr>
        <w:noProof/>
        <w:color w:val="993300"/>
      </w:rPr>
      <w:t>I Wis Manual by IPACK Logistics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263C"/>
    <w:multiLevelType w:val="hybridMultilevel"/>
    <w:tmpl w:val="6CD47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574EE"/>
    <w:multiLevelType w:val="hybridMultilevel"/>
    <w:tmpl w:val="0A803694"/>
    <w:lvl w:ilvl="0" w:tplc="E3105E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9A5685"/>
    <w:multiLevelType w:val="multilevel"/>
    <w:tmpl w:val="E08260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28481D3A"/>
    <w:multiLevelType w:val="hybridMultilevel"/>
    <w:tmpl w:val="8C285432"/>
    <w:lvl w:ilvl="0" w:tplc="06CC3C8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41210"/>
    <w:multiLevelType w:val="hybridMultilevel"/>
    <w:tmpl w:val="66DED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34DBB"/>
    <w:multiLevelType w:val="hybridMultilevel"/>
    <w:tmpl w:val="B0D44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1D5DC1"/>
    <w:multiLevelType w:val="hybridMultilevel"/>
    <w:tmpl w:val="8132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811674"/>
    <w:multiLevelType w:val="multilevel"/>
    <w:tmpl w:val="1FA2F2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8" w15:restartNumberingAfterBreak="0">
    <w:nsid w:val="4D3476A8"/>
    <w:multiLevelType w:val="hybridMultilevel"/>
    <w:tmpl w:val="2CFE8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458A6"/>
    <w:multiLevelType w:val="hybridMultilevel"/>
    <w:tmpl w:val="B358E77E"/>
    <w:lvl w:ilvl="0" w:tplc="BADC365C"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B049EE"/>
    <w:multiLevelType w:val="hybridMultilevel"/>
    <w:tmpl w:val="E472979E"/>
    <w:lvl w:ilvl="0" w:tplc="D1345DAC">
      <w:start w:val="4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C2055A"/>
    <w:multiLevelType w:val="multilevel"/>
    <w:tmpl w:val="E1109F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2" w15:restartNumberingAfterBreak="0">
    <w:nsid w:val="61375210"/>
    <w:multiLevelType w:val="hybridMultilevel"/>
    <w:tmpl w:val="91C8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215D98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50127E3"/>
    <w:multiLevelType w:val="multilevel"/>
    <w:tmpl w:val="E08260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5" w15:restartNumberingAfterBreak="0">
    <w:nsid w:val="67987624"/>
    <w:multiLevelType w:val="hybridMultilevel"/>
    <w:tmpl w:val="D1786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8312EA"/>
    <w:multiLevelType w:val="hybridMultilevel"/>
    <w:tmpl w:val="C94C1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0B74A8"/>
    <w:multiLevelType w:val="hybridMultilevel"/>
    <w:tmpl w:val="3302600E"/>
    <w:lvl w:ilvl="0" w:tplc="B4CC7A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1DE2D0E"/>
    <w:multiLevelType w:val="hybridMultilevel"/>
    <w:tmpl w:val="DF66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3F3AAE"/>
    <w:multiLevelType w:val="hybridMultilevel"/>
    <w:tmpl w:val="F550A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2"/>
  </w:num>
  <w:num w:numId="3">
    <w:abstractNumId w:val="0"/>
  </w:num>
  <w:num w:numId="4">
    <w:abstractNumId w:val="15"/>
  </w:num>
  <w:num w:numId="5">
    <w:abstractNumId w:val="6"/>
  </w:num>
  <w:num w:numId="6">
    <w:abstractNumId w:val="13"/>
  </w:num>
  <w:num w:numId="7">
    <w:abstractNumId w:val="10"/>
  </w:num>
  <w:num w:numId="8">
    <w:abstractNumId w:val="5"/>
  </w:num>
  <w:num w:numId="9">
    <w:abstractNumId w:val="9"/>
  </w:num>
  <w:num w:numId="10">
    <w:abstractNumId w:val="1"/>
  </w:num>
  <w:num w:numId="11">
    <w:abstractNumId w:val="18"/>
  </w:num>
  <w:num w:numId="12">
    <w:abstractNumId w:val="8"/>
  </w:num>
  <w:num w:numId="13">
    <w:abstractNumId w:val="3"/>
  </w:num>
  <w:num w:numId="14">
    <w:abstractNumId w:val="4"/>
  </w:num>
  <w:num w:numId="15">
    <w:abstractNumId w:val="19"/>
  </w:num>
  <w:num w:numId="16">
    <w:abstractNumId w:val="2"/>
  </w:num>
  <w:num w:numId="17">
    <w:abstractNumId w:val="11"/>
  </w:num>
  <w:num w:numId="18">
    <w:abstractNumId w:val="7"/>
  </w:num>
  <w:num w:numId="19">
    <w:abstractNumId w:val="17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CE2"/>
    <w:rsid w:val="00001A8D"/>
    <w:rsid w:val="00010B51"/>
    <w:rsid w:val="00080AF3"/>
    <w:rsid w:val="0009618F"/>
    <w:rsid w:val="000A0FD8"/>
    <w:rsid w:val="000E5F51"/>
    <w:rsid w:val="000F2A6E"/>
    <w:rsid w:val="000F2E13"/>
    <w:rsid w:val="00103E11"/>
    <w:rsid w:val="00121575"/>
    <w:rsid w:val="00126F2B"/>
    <w:rsid w:val="00137C0F"/>
    <w:rsid w:val="0014270E"/>
    <w:rsid w:val="001440C5"/>
    <w:rsid w:val="0014465E"/>
    <w:rsid w:val="00145A6E"/>
    <w:rsid w:val="00167204"/>
    <w:rsid w:val="00194CC2"/>
    <w:rsid w:val="001C2C26"/>
    <w:rsid w:val="001C7440"/>
    <w:rsid w:val="001D28AA"/>
    <w:rsid w:val="001E38B3"/>
    <w:rsid w:val="001F209F"/>
    <w:rsid w:val="001F553B"/>
    <w:rsid w:val="002017B9"/>
    <w:rsid w:val="00222647"/>
    <w:rsid w:val="00250C2A"/>
    <w:rsid w:val="0026263D"/>
    <w:rsid w:val="002941D6"/>
    <w:rsid w:val="002947E8"/>
    <w:rsid w:val="00296D89"/>
    <w:rsid w:val="002A2F26"/>
    <w:rsid w:val="002A3C95"/>
    <w:rsid w:val="002B0BA5"/>
    <w:rsid w:val="002C3F7C"/>
    <w:rsid w:val="002C4AF0"/>
    <w:rsid w:val="002C5FEB"/>
    <w:rsid w:val="002D1613"/>
    <w:rsid w:val="002E7B6B"/>
    <w:rsid w:val="003034CA"/>
    <w:rsid w:val="00336B2C"/>
    <w:rsid w:val="00343EC8"/>
    <w:rsid w:val="00347A1A"/>
    <w:rsid w:val="00355F05"/>
    <w:rsid w:val="00357278"/>
    <w:rsid w:val="00361C76"/>
    <w:rsid w:val="003863FA"/>
    <w:rsid w:val="003B6017"/>
    <w:rsid w:val="003C304B"/>
    <w:rsid w:val="003D3D86"/>
    <w:rsid w:val="00402B48"/>
    <w:rsid w:val="004045E7"/>
    <w:rsid w:val="00415344"/>
    <w:rsid w:val="00423A8A"/>
    <w:rsid w:val="00431EA1"/>
    <w:rsid w:val="00476031"/>
    <w:rsid w:val="00481C21"/>
    <w:rsid w:val="004A488C"/>
    <w:rsid w:val="004D1883"/>
    <w:rsid w:val="004E2752"/>
    <w:rsid w:val="004E5087"/>
    <w:rsid w:val="005021DD"/>
    <w:rsid w:val="00503DBD"/>
    <w:rsid w:val="00545122"/>
    <w:rsid w:val="0059373A"/>
    <w:rsid w:val="005A5754"/>
    <w:rsid w:val="005D0E20"/>
    <w:rsid w:val="005E6D7E"/>
    <w:rsid w:val="005F347B"/>
    <w:rsid w:val="005F7CE2"/>
    <w:rsid w:val="00612A22"/>
    <w:rsid w:val="006331CF"/>
    <w:rsid w:val="006354B2"/>
    <w:rsid w:val="00656BA8"/>
    <w:rsid w:val="00673CC9"/>
    <w:rsid w:val="00681D51"/>
    <w:rsid w:val="006B11E7"/>
    <w:rsid w:val="006B4CA9"/>
    <w:rsid w:val="006C5F14"/>
    <w:rsid w:val="00703239"/>
    <w:rsid w:val="00705C21"/>
    <w:rsid w:val="00765C0B"/>
    <w:rsid w:val="00772AE2"/>
    <w:rsid w:val="007846A2"/>
    <w:rsid w:val="00786273"/>
    <w:rsid w:val="007928B2"/>
    <w:rsid w:val="0079505A"/>
    <w:rsid w:val="007966BC"/>
    <w:rsid w:val="007B4057"/>
    <w:rsid w:val="007C0703"/>
    <w:rsid w:val="007D1981"/>
    <w:rsid w:val="007D4A9D"/>
    <w:rsid w:val="007D61E9"/>
    <w:rsid w:val="007E45FC"/>
    <w:rsid w:val="007F0835"/>
    <w:rsid w:val="0080566A"/>
    <w:rsid w:val="00816F05"/>
    <w:rsid w:val="00820F8C"/>
    <w:rsid w:val="00827876"/>
    <w:rsid w:val="00833106"/>
    <w:rsid w:val="00872B47"/>
    <w:rsid w:val="00890CFA"/>
    <w:rsid w:val="00892B45"/>
    <w:rsid w:val="008B277C"/>
    <w:rsid w:val="008B3D0B"/>
    <w:rsid w:val="008D56EA"/>
    <w:rsid w:val="008E34C8"/>
    <w:rsid w:val="008E4B29"/>
    <w:rsid w:val="008F1A44"/>
    <w:rsid w:val="008F4BA5"/>
    <w:rsid w:val="0090456B"/>
    <w:rsid w:val="0090571E"/>
    <w:rsid w:val="00905E67"/>
    <w:rsid w:val="00917A39"/>
    <w:rsid w:val="00923CC5"/>
    <w:rsid w:val="0094299C"/>
    <w:rsid w:val="009762A3"/>
    <w:rsid w:val="00990610"/>
    <w:rsid w:val="009A301D"/>
    <w:rsid w:val="009C5AB7"/>
    <w:rsid w:val="009D2706"/>
    <w:rsid w:val="00A7022C"/>
    <w:rsid w:val="00A75A46"/>
    <w:rsid w:val="00A86201"/>
    <w:rsid w:val="00A96650"/>
    <w:rsid w:val="00AC4C17"/>
    <w:rsid w:val="00AC5056"/>
    <w:rsid w:val="00AD0239"/>
    <w:rsid w:val="00AD2B83"/>
    <w:rsid w:val="00AD5BAF"/>
    <w:rsid w:val="00AF234B"/>
    <w:rsid w:val="00AF2F42"/>
    <w:rsid w:val="00B0660F"/>
    <w:rsid w:val="00B24ABC"/>
    <w:rsid w:val="00B438E8"/>
    <w:rsid w:val="00B52CE2"/>
    <w:rsid w:val="00B628B3"/>
    <w:rsid w:val="00B65B18"/>
    <w:rsid w:val="00B7725C"/>
    <w:rsid w:val="00BB18BF"/>
    <w:rsid w:val="00BC6784"/>
    <w:rsid w:val="00BD4032"/>
    <w:rsid w:val="00C04CB8"/>
    <w:rsid w:val="00C136C6"/>
    <w:rsid w:val="00C313DE"/>
    <w:rsid w:val="00C32125"/>
    <w:rsid w:val="00C3679C"/>
    <w:rsid w:val="00C547C3"/>
    <w:rsid w:val="00C74D7A"/>
    <w:rsid w:val="00C80E27"/>
    <w:rsid w:val="00C83BDD"/>
    <w:rsid w:val="00CA44B2"/>
    <w:rsid w:val="00CB5278"/>
    <w:rsid w:val="00CD4A36"/>
    <w:rsid w:val="00CE0FCF"/>
    <w:rsid w:val="00D175FC"/>
    <w:rsid w:val="00D20EA6"/>
    <w:rsid w:val="00D273B7"/>
    <w:rsid w:val="00D3715E"/>
    <w:rsid w:val="00D50F39"/>
    <w:rsid w:val="00D5522C"/>
    <w:rsid w:val="00D57A81"/>
    <w:rsid w:val="00D60977"/>
    <w:rsid w:val="00D6743B"/>
    <w:rsid w:val="00D72BF1"/>
    <w:rsid w:val="00D7523D"/>
    <w:rsid w:val="00DA49A2"/>
    <w:rsid w:val="00DB4C0A"/>
    <w:rsid w:val="00DE3D3D"/>
    <w:rsid w:val="00DF4F9F"/>
    <w:rsid w:val="00E163A7"/>
    <w:rsid w:val="00E501F9"/>
    <w:rsid w:val="00E73772"/>
    <w:rsid w:val="00E82279"/>
    <w:rsid w:val="00E824B7"/>
    <w:rsid w:val="00E86FB6"/>
    <w:rsid w:val="00EC0C3B"/>
    <w:rsid w:val="00EC0FB0"/>
    <w:rsid w:val="00ED7357"/>
    <w:rsid w:val="00F06948"/>
    <w:rsid w:val="00F17104"/>
    <w:rsid w:val="00F23A27"/>
    <w:rsid w:val="00F41843"/>
    <w:rsid w:val="00F542D7"/>
    <w:rsid w:val="00F838C1"/>
    <w:rsid w:val="00FA2EB2"/>
    <w:rsid w:val="00FB1928"/>
    <w:rsid w:val="00FB5421"/>
    <w:rsid w:val="00FD4756"/>
    <w:rsid w:val="00FE2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635AD4"/>
  <w15:chartTrackingRefBased/>
  <w15:docId w15:val="{10D049A3-DA7E-4112-9F09-4C013A48A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28B2"/>
    <w:rPr>
      <w:rFonts w:ascii="Angsana New" w:eastAsia="Angsana New" w:hAnsi="Angsana New"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BB18BF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C5FE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90CFA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AF23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pack-iwis.com/hq%20&#3649;&#3621;&#3632;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microsoft.com/office/2007/relationships/hdphoto" Target="media/hdphoto2.wdp"/><Relationship Id="rId25" Type="http://schemas.microsoft.com/office/2007/relationships/hdphoto" Target="media/hdphoto5.wdp"/><Relationship Id="rId33" Type="http://schemas.microsoft.com/office/2007/relationships/hdphoto" Target="media/hdphoto9.wdp"/><Relationship Id="rId38" Type="http://schemas.openxmlformats.org/officeDocument/2006/relationships/image" Target="media/image1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07/relationships/hdphoto" Target="media/hdphoto3.wdp"/><Relationship Id="rId29" Type="http://schemas.microsoft.com/office/2007/relationships/hdphoto" Target="media/hdphoto7.wdp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microsoft.com/office/2007/relationships/hdphoto" Target="media/hdphoto11.wdp"/><Relationship Id="rId40" Type="http://schemas.openxmlformats.org/officeDocument/2006/relationships/image" Target="media/image2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4.wdp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microsoft.com/office/2007/relationships/hdphoto" Target="media/hdphoto8.wdp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microsoft.com/office/2007/relationships/hdphoto" Target="media/hdphoto6.wdp"/><Relationship Id="rId30" Type="http://schemas.openxmlformats.org/officeDocument/2006/relationships/image" Target="media/image15.png"/><Relationship Id="rId35" Type="http://schemas.microsoft.com/office/2007/relationships/hdphoto" Target="media/hdphoto10.wdp"/><Relationship Id="rId43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esktop\manual\I%20Wis%20Manual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5C546-9C00-48A4-9F3B-D2615E7DD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 Wis Manual (1).dotx</Template>
  <TotalTime>585</TotalTime>
  <Pages>1</Pages>
  <Words>554</Words>
  <Characters>3161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</dc:creator>
  <cp:keywords/>
  <dc:description/>
  <cp:lastModifiedBy>arnon_ipack</cp:lastModifiedBy>
  <cp:revision>32</cp:revision>
  <cp:lastPrinted>2018-10-09T13:29:00Z</cp:lastPrinted>
  <dcterms:created xsi:type="dcterms:W3CDTF">2018-10-15T07:01:00Z</dcterms:created>
  <dcterms:modified xsi:type="dcterms:W3CDTF">2019-01-28T09:14:00Z</dcterms:modified>
</cp:coreProperties>
</file>
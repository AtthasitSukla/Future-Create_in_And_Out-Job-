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15.jpg" ContentType="image/gi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1425" w14:textId="77777777" w:rsidR="004C213F" w:rsidRDefault="004C213F" w:rsidP="004C213F">
      <w:pPr>
        <w:jc w:val="center"/>
        <w:rPr>
          <w:noProof/>
        </w:rPr>
      </w:pPr>
      <w:r>
        <w:rPr>
          <w:rFonts w:hint="cs"/>
          <w:noProof/>
          <w:cs/>
        </w:rPr>
        <w:t xml:space="preserve">เปิดโปรแกรม </w:t>
      </w:r>
      <w:r>
        <w:rPr>
          <w:noProof/>
        </w:rPr>
        <w:t>Google Chome</w:t>
      </w:r>
    </w:p>
    <w:p w14:paraId="4E15B92A" w14:textId="77777777" w:rsidR="00145A6E" w:rsidRDefault="00E65870" w:rsidP="007928B2">
      <w:r>
        <w:rPr>
          <w:noProof/>
        </w:rPr>
        <w:drawing>
          <wp:inline distT="0" distB="0" distL="0" distR="0" wp14:anchorId="0F7547D9" wp14:editId="2152119F">
            <wp:extent cx="52673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656A" w14:textId="77777777" w:rsidR="004C213F" w:rsidRPr="004C213F" w:rsidRDefault="004C213F" w:rsidP="004C213F">
      <w:pPr>
        <w:rPr>
          <w:noProof/>
        </w:rPr>
      </w:pPr>
      <w:r>
        <w:rPr>
          <w:rFonts w:hint="cs"/>
          <w:cs/>
        </w:rPr>
        <w:t xml:space="preserve">จากนั้นระบุ </w:t>
      </w:r>
      <w:r>
        <w:t xml:space="preserve">URL  </w:t>
      </w:r>
      <w:r>
        <w:fldChar w:fldCharType="begin"/>
      </w:r>
      <w:r>
        <w:instrText xml:space="preserve"> HYPERLINK "</w:instrText>
      </w:r>
      <w:r w:rsidRPr="004C213F">
        <w:instrText>http://www.ipack-iwis.com/hrs/</w:instrText>
      </w:r>
      <w:r w:rsidRPr="004C213F">
        <w:rPr>
          <w:rFonts w:hint="cs"/>
          <w:cs/>
        </w:rPr>
        <w:instrText xml:space="preserve"> </w:instrText>
      </w:r>
    </w:p>
    <w:p w14:paraId="29D84F3A" w14:textId="77777777" w:rsidR="004C213F" w:rsidRPr="00167D9A" w:rsidRDefault="004C213F" w:rsidP="004C213F">
      <w:pPr>
        <w:rPr>
          <w:rStyle w:val="Hyperlink"/>
          <w:noProof/>
        </w:rPr>
      </w:pPr>
      <w:r w:rsidRPr="004C213F">
        <w:rPr>
          <w:noProof/>
        </w:rPr>
        <w:drawing>
          <wp:inline distT="0" distB="0" distL="0" distR="0" wp14:anchorId="647AC6AB" wp14:editId="55247A04">
            <wp:extent cx="4086225" cy="6572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48369" b="-33206"/>
                    <a:stretch/>
                  </pic:blipFill>
                  <pic:spPr bwMode="auto">
                    <a:xfrm>
                      <a:off x="0" y="0"/>
                      <a:ext cx="4098613" cy="65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instrText xml:space="preserve">" </w:instrText>
      </w:r>
      <w:r>
        <w:fldChar w:fldCharType="separate"/>
      </w:r>
      <w:r w:rsidRPr="00167D9A">
        <w:rPr>
          <w:rStyle w:val="Hyperlink"/>
        </w:rPr>
        <w:t>http://www.ipack-iwis.com/hrs/</w:t>
      </w:r>
      <w:r w:rsidRPr="00167D9A">
        <w:rPr>
          <w:rStyle w:val="Hyperlink"/>
          <w:rFonts w:hint="cs"/>
          <w:cs/>
        </w:rPr>
        <w:t xml:space="preserve"> </w:t>
      </w:r>
    </w:p>
    <w:p w14:paraId="6A6434FE" w14:textId="77777777" w:rsidR="004C213F" w:rsidRDefault="004C213F" w:rsidP="004C213F">
      <w:pPr>
        <w:jc w:val="center"/>
      </w:pPr>
      <w:r w:rsidRPr="00167D9A">
        <w:rPr>
          <w:rStyle w:val="Hyperlink"/>
          <w:noProof/>
        </w:rPr>
        <w:drawing>
          <wp:inline distT="0" distB="0" distL="0" distR="0" wp14:anchorId="7369DADE" wp14:editId="3EFE7AAC">
            <wp:extent cx="4086225" cy="6572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48369" b="-33206"/>
                    <a:stretch/>
                  </pic:blipFill>
                  <pic:spPr bwMode="auto">
                    <a:xfrm>
                      <a:off x="0" y="0"/>
                      <a:ext cx="4098613" cy="65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151D4B5" w14:textId="77777777" w:rsidR="004C213F" w:rsidRDefault="00E55F24" w:rsidP="004C213F">
      <w:r>
        <w:rPr>
          <w:rFonts w:hint="cs"/>
          <w:cs/>
        </w:rPr>
        <w:t xml:space="preserve">กรอก </w:t>
      </w:r>
      <w:r>
        <w:t xml:space="preserve">Username </w:t>
      </w:r>
      <w:r>
        <w:rPr>
          <w:rFonts w:hint="cs"/>
          <w:cs/>
        </w:rPr>
        <w:t xml:space="preserve">และ </w:t>
      </w:r>
      <w:r>
        <w:t xml:space="preserve">Password </w:t>
      </w:r>
      <w:r>
        <w:rPr>
          <w:rFonts w:hint="cs"/>
          <w:cs/>
        </w:rPr>
        <w:t xml:space="preserve">เพื่อทำการ </w:t>
      </w:r>
      <w:r>
        <w:t>Login</w:t>
      </w:r>
    </w:p>
    <w:p w14:paraId="5B59F4D3" w14:textId="77777777" w:rsidR="004C213F" w:rsidRDefault="004C213F" w:rsidP="004C213F">
      <w:pPr>
        <w:jc w:val="center"/>
      </w:pPr>
      <w:r>
        <w:rPr>
          <w:noProof/>
        </w:rPr>
        <w:drawing>
          <wp:inline distT="0" distB="0" distL="0" distR="0" wp14:anchorId="43B4F46C" wp14:editId="1011A835">
            <wp:extent cx="3939618" cy="37433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512" cy="37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7C8B" w14:textId="77777777" w:rsidR="00D074FA" w:rsidRDefault="00D074FA" w:rsidP="00D074FA">
      <w:pPr>
        <w:jc w:val="center"/>
        <w:rPr>
          <w:b/>
          <w:bCs/>
          <w:sz w:val="48"/>
          <w:szCs w:val="48"/>
        </w:rPr>
      </w:pPr>
    </w:p>
    <w:p w14:paraId="42F8B8C7" w14:textId="77777777" w:rsidR="00D074FA" w:rsidRDefault="00D074FA" w:rsidP="00D074FA">
      <w:pPr>
        <w:jc w:val="center"/>
        <w:rPr>
          <w:b/>
          <w:bCs/>
          <w:sz w:val="48"/>
          <w:szCs w:val="48"/>
        </w:rPr>
      </w:pPr>
    </w:p>
    <w:p w14:paraId="4C26BEEE" w14:textId="77777777" w:rsidR="00D074FA" w:rsidRDefault="00D074FA" w:rsidP="00D074FA">
      <w:pPr>
        <w:jc w:val="center"/>
        <w:rPr>
          <w:b/>
          <w:bCs/>
          <w:sz w:val="48"/>
          <w:szCs w:val="48"/>
        </w:rPr>
      </w:pPr>
    </w:p>
    <w:p w14:paraId="54832ED8" w14:textId="77777777" w:rsidR="00D074FA" w:rsidRDefault="00D074FA" w:rsidP="00D074FA">
      <w:pPr>
        <w:jc w:val="center"/>
        <w:rPr>
          <w:b/>
          <w:bCs/>
          <w:sz w:val="48"/>
          <w:szCs w:val="48"/>
        </w:rPr>
      </w:pPr>
    </w:p>
    <w:p w14:paraId="38606C23" w14:textId="77777777" w:rsidR="00D074FA" w:rsidRDefault="00D074FA" w:rsidP="00D074FA">
      <w:pPr>
        <w:jc w:val="center"/>
        <w:rPr>
          <w:b/>
          <w:bCs/>
          <w:sz w:val="48"/>
          <w:szCs w:val="48"/>
        </w:rPr>
      </w:pPr>
    </w:p>
    <w:p w14:paraId="26CCC7BC" w14:textId="77777777" w:rsidR="00D074FA" w:rsidRDefault="00D074FA" w:rsidP="00D074FA">
      <w:pPr>
        <w:jc w:val="center"/>
        <w:rPr>
          <w:b/>
          <w:bCs/>
          <w:sz w:val="48"/>
          <w:szCs w:val="48"/>
        </w:rPr>
      </w:pPr>
    </w:p>
    <w:p w14:paraId="2CC771F3" w14:textId="77777777" w:rsidR="00D074FA" w:rsidRDefault="00D074FA" w:rsidP="00D074FA">
      <w:pPr>
        <w:jc w:val="center"/>
        <w:rPr>
          <w:b/>
          <w:bCs/>
          <w:sz w:val="48"/>
          <w:szCs w:val="48"/>
        </w:rPr>
      </w:pPr>
    </w:p>
    <w:p w14:paraId="7EB8A67E" w14:textId="1917453A" w:rsidR="00D074FA" w:rsidRDefault="00D074FA" w:rsidP="00D074FA">
      <w:pPr>
        <w:jc w:val="center"/>
        <w:rPr>
          <w:b/>
          <w:bCs/>
          <w:sz w:val="48"/>
          <w:szCs w:val="48"/>
        </w:rPr>
      </w:pPr>
      <w:r w:rsidRPr="00B80BDF">
        <w:rPr>
          <w:b/>
          <w:bCs/>
          <w:sz w:val="48"/>
          <w:szCs w:val="48"/>
        </w:rPr>
        <w:t>IT Service Request</w:t>
      </w:r>
    </w:p>
    <w:p w14:paraId="0CD82304" w14:textId="77777777" w:rsidR="00D074FA" w:rsidRDefault="00D074FA" w:rsidP="00D074FA">
      <w:pPr>
        <w:rPr>
          <w:b/>
          <w:bCs/>
          <w:sz w:val="48"/>
          <w:szCs w:val="48"/>
        </w:rPr>
      </w:pPr>
    </w:p>
    <w:p w14:paraId="5AC41204" w14:textId="77777777" w:rsidR="00D074FA" w:rsidRDefault="00D074FA" w:rsidP="00D074FA">
      <w:pPr>
        <w:rPr>
          <w:b/>
          <w:bCs/>
          <w:sz w:val="48"/>
          <w:szCs w:val="48"/>
        </w:rPr>
      </w:pPr>
    </w:p>
    <w:p w14:paraId="2EF3FAD2" w14:textId="77777777" w:rsidR="00D074FA" w:rsidRDefault="00D074FA" w:rsidP="00D074FA">
      <w:pPr>
        <w:rPr>
          <w:b/>
          <w:bCs/>
          <w:sz w:val="48"/>
          <w:szCs w:val="48"/>
        </w:rPr>
      </w:pPr>
    </w:p>
    <w:p w14:paraId="60EA1C2F" w14:textId="77777777" w:rsidR="00D074FA" w:rsidRDefault="00D074FA" w:rsidP="00D074FA">
      <w:pPr>
        <w:rPr>
          <w:b/>
          <w:bCs/>
          <w:sz w:val="48"/>
          <w:szCs w:val="48"/>
        </w:rPr>
      </w:pPr>
    </w:p>
    <w:p w14:paraId="1048255F" w14:textId="77777777" w:rsidR="00D074FA" w:rsidRDefault="00D074FA" w:rsidP="00D074FA">
      <w:pPr>
        <w:rPr>
          <w:b/>
          <w:bCs/>
          <w:sz w:val="48"/>
          <w:szCs w:val="48"/>
        </w:rPr>
      </w:pPr>
    </w:p>
    <w:p w14:paraId="3ACE6F60" w14:textId="77777777" w:rsidR="00D074FA" w:rsidRDefault="00D074FA" w:rsidP="00D074FA">
      <w:pPr>
        <w:rPr>
          <w:b/>
          <w:bCs/>
          <w:sz w:val="48"/>
          <w:szCs w:val="48"/>
        </w:rPr>
      </w:pPr>
    </w:p>
    <w:p w14:paraId="1C9382C1" w14:textId="77777777" w:rsidR="00D074FA" w:rsidRDefault="00D074FA" w:rsidP="00D074FA">
      <w:pPr>
        <w:rPr>
          <w:b/>
          <w:bCs/>
          <w:sz w:val="48"/>
          <w:szCs w:val="48"/>
        </w:rPr>
      </w:pPr>
    </w:p>
    <w:p w14:paraId="620BE786" w14:textId="77777777" w:rsidR="00D074FA" w:rsidRDefault="00D074FA" w:rsidP="00D074FA"/>
    <w:p w14:paraId="7DBDEF78" w14:textId="7FADAD03" w:rsidR="00D074FA" w:rsidRDefault="00D074FA" w:rsidP="00D074FA">
      <w:r>
        <w:rPr>
          <w:rFonts w:hint="cs"/>
          <w:b/>
          <w:bCs/>
          <w:noProof/>
          <w:u w:val="single"/>
          <w:lang w:val="th-TH"/>
        </w:rPr>
        <w:lastRenderedPageBreak/>
        <w:drawing>
          <wp:anchor distT="0" distB="0" distL="114300" distR="114300" simplePos="0" relativeHeight="251659264" behindDoc="0" locked="0" layoutInCell="1" allowOverlap="1" wp14:anchorId="081B1510" wp14:editId="1203CEE6">
            <wp:simplePos x="0" y="0"/>
            <wp:positionH relativeFrom="margin">
              <wp:posOffset>-942975</wp:posOffset>
            </wp:positionH>
            <wp:positionV relativeFrom="paragraph">
              <wp:posOffset>1333500</wp:posOffset>
            </wp:positionV>
            <wp:extent cx="6828790" cy="3219450"/>
            <wp:effectExtent l="0" t="0" r="0" b="0"/>
            <wp:wrapThrough wrapText="bothSides">
              <wp:wrapPolygon edited="0">
                <wp:start x="0" y="0"/>
                <wp:lineTo x="0" y="21472"/>
                <wp:lineTo x="21512" y="21472"/>
                <wp:lineTo x="21512" y="0"/>
                <wp:lineTo x="0" y="0"/>
              </wp:wrapPolygon>
            </wp:wrapThrough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t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160">
        <w:rPr>
          <w:b/>
          <w:bCs/>
          <w:u w:val="single"/>
        </w:rPr>
        <w:t>IT Service Request</w:t>
      </w:r>
      <w:r>
        <w:rPr>
          <w:b/>
          <w:bCs/>
          <w:u w:val="single"/>
        </w:rPr>
        <w:br/>
      </w:r>
      <w:r w:rsidRPr="00BE1BD2">
        <w:rPr>
          <w:rFonts w:hint="cs"/>
          <w:cs/>
        </w:rPr>
        <w:t xml:space="preserve">เมื่อพบปัญหา </w:t>
      </w:r>
      <w:r w:rsidRPr="00BE1BD2">
        <w:t>Hardware,  Software</w:t>
      </w:r>
      <w:r>
        <w:t>,</w:t>
      </w:r>
      <w:r w:rsidR="00533148">
        <w:t xml:space="preserve"> Develop,</w:t>
      </w:r>
      <w:bookmarkStart w:id="0" w:name="_GoBack"/>
      <w:bookmarkEnd w:id="0"/>
      <w:r>
        <w:t xml:space="preserve"> </w:t>
      </w:r>
      <w:r w:rsidRPr="00BE1BD2">
        <w:t xml:space="preserve">Network </w:t>
      </w:r>
      <w:r w:rsidRPr="00BE1BD2">
        <w:rPr>
          <w:rFonts w:hint="cs"/>
          <w:cs/>
        </w:rPr>
        <w:t xml:space="preserve">และต้องการให้ทาง </w:t>
      </w:r>
      <w:r w:rsidRPr="00BE1BD2">
        <w:t xml:space="preserve">IT Department </w:t>
      </w:r>
      <w:r w:rsidRPr="00BE1BD2">
        <w:rPr>
          <w:rFonts w:hint="cs"/>
          <w:cs/>
        </w:rPr>
        <w:t>เข้าช่วยเหลือ</w:t>
      </w:r>
      <w:r>
        <w:rPr>
          <w:rFonts w:hint="cs"/>
          <w:cs/>
        </w:rPr>
        <w:t xml:space="preserve"> มีขั้นตอนดังนี้</w:t>
      </w:r>
      <w:r>
        <w:rPr>
          <w:cs/>
        </w:rPr>
        <w:br/>
      </w:r>
      <w:r>
        <w:rPr>
          <w:rFonts w:hint="cs"/>
          <w:cs/>
        </w:rPr>
        <w:t xml:space="preserve">1. ไปที่เมนู </w:t>
      </w:r>
      <w:r>
        <w:t xml:space="preserve">IT Service &amp; Develop &gt; Add IT Service </w:t>
      </w:r>
      <w:r>
        <w:rPr>
          <w:rFonts w:hint="cs"/>
          <w:cs/>
        </w:rPr>
        <w:t xml:space="preserve">จะปรากฏ </w:t>
      </w:r>
      <w:r>
        <w:t xml:space="preserve">form </w:t>
      </w:r>
      <w:r>
        <w:rPr>
          <w:rFonts w:hint="cs"/>
          <w:cs/>
        </w:rPr>
        <w:t>กรอกข้อมูลดังรูปด้านล่าง</w:t>
      </w:r>
    </w:p>
    <w:p w14:paraId="7A98CF18" w14:textId="77777777" w:rsidR="00D074FA" w:rsidRDefault="00D074FA" w:rsidP="00D074FA">
      <w:r>
        <w:rPr>
          <w:noProof/>
          <w:lang w:val="th-TH"/>
        </w:rPr>
        <w:drawing>
          <wp:anchor distT="0" distB="0" distL="114300" distR="114300" simplePos="0" relativeHeight="251660288" behindDoc="0" locked="0" layoutInCell="1" allowOverlap="1" wp14:anchorId="3724F6FE" wp14:editId="202432E9">
            <wp:simplePos x="0" y="0"/>
            <wp:positionH relativeFrom="column">
              <wp:posOffset>-435889</wp:posOffset>
            </wp:positionH>
            <wp:positionV relativeFrom="paragraph">
              <wp:posOffset>5192522</wp:posOffset>
            </wp:positionV>
            <wp:extent cx="5605145" cy="1960245"/>
            <wp:effectExtent l="0" t="0" r="0" b="1905"/>
            <wp:wrapThrough wrapText="bothSides">
              <wp:wrapPolygon edited="0">
                <wp:start x="0" y="0"/>
                <wp:lineTo x="0" y="21411"/>
                <wp:lineTo x="21509" y="21411"/>
                <wp:lineTo x="21509" y="0"/>
                <wp:lineTo x="0" y="0"/>
              </wp:wrapPolygon>
            </wp:wrapThrough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t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>ให้ทำการกรอกข้อมูลตามลำดับให้ครบถ้วน หากมีไฟล์แนบ</w:t>
      </w:r>
      <w:r>
        <w:t xml:space="preserve"> (</w:t>
      </w:r>
      <w:r>
        <w:rPr>
          <w:rFonts w:hint="cs"/>
          <w:cs/>
        </w:rPr>
        <w:t xml:space="preserve">ไฟล์ </w:t>
      </w:r>
      <w:r>
        <w:t xml:space="preserve">capture </w:t>
      </w:r>
      <w:r>
        <w:rPr>
          <w:rFonts w:hint="cs"/>
          <w:cs/>
        </w:rPr>
        <w:t>หน้าจอ</w:t>
      </w:r>
      <w:r>
        <w:t xml:space="preserve">, </w:t>
      </w:r>
      <w:r>
        <w:rPr>
          <w:rFonts w:hint="cs"/>
          <w:cs/>
        </w:rPr>
        <w:t xml:space="preserve">เอกสารอ้างอิง </w:t>
      </w:r>
      <w:r>
        <w:t xml:space="preserve">) </w:t>
      </w:r>
      <w:r>
        <w:rPr>
          <w:rFonts w:hint="cs"/>
          <w:cs/>
        </w:rPr>
        <w:t xml:space="preserve">ให้ทำการคลิกที่ปุ่ม </w:t>
      </w:r>
      <w:r>
        <w:rPr>
          <w:noProof/>
        </w:rPr>
        <w:drawing>
          <wp:inline distT="0" distB="0" distL="0" distR="0" wp14:anchorId="27C1D6CF" wp14:editId="525A8596">
            <wp:extent cx="1657350" cy="3619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โดยสามารถแนบได้หลายไฟล์ต่อการ </w:t>
      </w:r>
      <w:r>
        <w:t xml:space="preserve">Request 1 </w:t>
      </w:r>
      <w:r>
        <w:rPr>
          <w:rFonts w:hint="cs"/>
          <w:cs/>
        </w:rPr>
        <w:t xml:space="preserve">ครั้ง หลังจากนั้นคลิกที่ปุ่ม </w:t>
      </w:r>
      <w:r>
        <w:rPr>
          <w:noProof/>
        </w:rPr>
        <w:drawing>
          <wp:inline distT="0" distB="0" distL="0" distR="0" wp14:anchorId="75C3A2C8" wp14:editId="6D48C3F2">
            <wp:extent cx="609600" cy="2857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cs/>
        </w:rPr>
        <w:t>เพื่อทำการบันทึกข้อมูล</w:t>
      </w:r>
      <w:r>
        <w:t xml:space="preserve"> </w:t>
      </w:r>
      <w:r>
        <w:rPr>
          <w:rFonts w:hint="cs"/>
          <w:cs/>
        </w:rPr>
        <w:t xml:space="preserve">ในกรณีผู้แจ้งเป็นระดับ </w:t>
      </w:r>
      <w:r>
        <w:t>Supervisor</w:t>
      </w:r>
      <w:r>
        <w:rPr>
          <w:rFonts w:hint="cs"/>
          <w:cs/>
        </w:rPr>
        <w:t xml:space="preserve"> ระบบ จะทำการส่ง </w:t>
      </w:r>
      <w:r>
        <w:t xml:space="preserve">Email </w:t>
      </w:r>
      <w:r>
        <w:rPr>
          <w:rFonts w:hint="cs"/>
          <w:cs/>
        </w:rPr>
        <w:t xml:space="preserve">ให้หัวหน้าทำการ </w:t>
      </w:r>
      <w:r>
        <w:t xml:space="preserve">Approve Request </w:t>
      </w:r>
      <w:r>
        <w:rPr>
          <w:rFonts w:hint="cs"/>
          <w:cs/>
        </w:rPr>
        <w:t xml:space="preserve">สถานะงานซ่อมจะเป็น </w:t>
      </w:r>
      <w:r>
        <w:t xml:space="preserve">wait approve </w:t>
      </w:r>
      <w:r>
        <w:rPr>
          <w:rFonts w:hint="cs"/>
          <w:cs/>
        </w:rPr>
        <w:t>ตามรูปด้านล่าง</w:t>
      </w:r>
    </w:p>
    <w:p w14:paraId="534DB957" w14:textId="77777777" w:rsidR="00D074FA" w:rsidRDefault="00D074FA" w:rsidP="00D074FA">
      <w:r>
        <w:rPr>
          <w:rFonts w:hint="cs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920D55" wp14:editId="4D163771">
            <wp:simplePos x="0" y="0"/>
            <wp:positionH relativeFrom="page">
              <wp:align>center</wp:align>
            </wp:positionH>
            <wp:positionV relativeFrom="paragraph">
              <wp:posOffset>609</wp:posOffset>
            </wp:positionV>
            <wp:extent cx="6866972" cy="1623974"/>
            <wp:effectExtent l="0" t="0" r="0" b="0"/>
            <wp:wrapThrough wrapText="bothSides">
              <wp:wrapPolygon edited="0">
                <wp:start x="0" y="0"/>
                <wp:lineTo x="0" y="21287"/>
                <wp:lineTo x="21512" y="21287"/>
                <wp:lineTo x="21512" y="0"/>
                <wp:lineTo x="0" y="0"/>
              </wp:wrapPolygon>
            </wp:wrapThrough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t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972" cy="1623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s/>
        </w:rPr>
        <w:t xml:space="preserve">เมื่อทางหัวหน้างานเข้าตรวจสอบปัญหาเบื้องต้น และต้องการ </w:t>
      </w:r>
      <w:r>
        <w:t xml:space="preserve">Approve Request </w:t>
      </w:r>
      <w:r>
        <w:rPr>
          <w:rFonts w:hint="cs"/>
          <w:cs/>
        </w:rPr>
        <w:t xml:space="preserve">ให้เข้าไปที่รายการ </w:t>
      </w:r>
      <w:r>
        <w:t xml:space="preserve">Request </w:t>
      </w:r>
      <w:r>
        <w:rPr>
          <w:rFonts w:hint="cs"/>
          <w:cs/>
        </w:rPr>
        <w:t xml:space="preserve">นั้นๆ และคลิกที่ปุ่ม </w:t>
      </w:r>
      <w:r>
        <w:rPr>
          <w:noProof/>
        </w:rPr>
        <w:drawing>
          <wp:inline distT="0" distB="0" distL="0" distR="0" wp14:anchorId="6859C16A" wp14:editId="565DF7C4">
            <wp:extent cx="552450" cy="2000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cs/>
        </w:rPr>
        <w:t xml:space="preserve">หากไม่อนุมัติให้คลิกที่ปุ่ม </w:t>
      </w:r>
      <w:r>
        <w:rPr>
          <w:noProof/>
        </w:rPr>
        <w:drawing>
          <wp:inline distT="0" distB="0" distL="0" distR="0" wp14:anchorId="6DF7087F" wp14:editId="390DD85D">
            <wp:extent cx="476250" cy="23812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</w:t>
      </w:r>
    </w:p>
    <w:p w14:paraId="67CC0E8D" w14:textId="77777777" w:rsidR="00D074FA" w:rsidRPr="00F809BB" w:rsidRDefault="00D074FA" w:rsidP="00D074FA">
      <w:pPr>
        <w:rPr>
          <w: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3234BC" wp14:editId="181DFF0B">
            <wp:simplePos x="0" y="0"/>
            <wp:positionH relativeFrom="page">
              <wp:align>center</wp:align>
            </wp:positionH>
            <wp:positionV relativeFrom="paragraph">
              <wp:posOffset>774700</wp:posOffset>
            </wp:positionV>
            <wp:extent cx="6797040" cy="1600200"/>
            <wp:effectExtent l="0" t="0" r="3810" b="0"/>
            <wp:wrapThrough wrapText="bothSides">
              <wp:wrapPolygon edited="0">
                <wp:start x="0" y="0"/>
                <wp:lineTo x="0" y="21343"/>
                <wp:lineTo x="21552" y="21343"/>
                <wp:lineTo x="21552" y="0"/>
                <wp:lineTo x="0" y="0"/>
              </wp:wrapPolygon>
            </wp:wrapThrough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t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 xml:space="preserve">เมื่อทำการ </w:t>
      </w:r>
      <w:r>
        <w:t xml:space="preserve">Approve </w:t>
      </w:r>
      <w:r>
        <w:rPr>
          <w:rFonts w:hint="cs"/>
          <w:cs/>
        </w:rPr>
        <w:t xml:space="preserve">แล้ว สถานะงานซ่อมจะเปลี่ยนเป็น </w:t>
      </w:r>
      <w:r>
        <w:t xml:space="preserve">New </w:t>
      </w:r>
      <w:r>
        <w:rPr>
          <w:rFonts w:hint="cs"/>
          <w:cs/>
        </w:rPr>
        <w:t xml:space="preserve">เพื่อให้ทาง </w:t>
      </w:r>
      <w:r>
        <w:t xml:space="preserve">IT Department </w:t>
      </w:r>
      <w:r>
        <w:rPr>
          <w:rFonts w:hint="cs"/>
          <w:cs/>
        </w:rPr>
        <w:t>เข้าดำเนินการต่อไป</w:t>
      </w:r>
      <w:r>
        <w:br/>
      </w:r>
    </w:p>
    <w:p w14:paraId="1A573029" w14:textId="77777777" w:rsidR="00D074FA" w:rsidRPr="005C76E4" w:rsidRDefault="00D074FA" w:rsidP="00D074FA">
      <w:pPr>
        <w:rPr>
          <w:cs/>
        </w:rPr>
      </w:pPr>
      <w:r>
        <w:rPr>
          <w:b/>
          <w:bCs/>
          <w:u w:val="single"/>
        </w:rPr>
        <w:t>Update Status</w:t>
      </w:r>
      <w:r>
        <w:rPr>
          <w:rFonts w:hint="cs"/>
          <w:b/>
          <w:bCs/>
          <w:u w:val="single"/>
          <w:cs/>
        </w:rPr>
        <w:t xml:space="preserve"> </w:t>
      </w:r>
      <w:r w:rsidRPr="006A7160">
        <w:rPr>
          <w:b/>
          <w:bCs/>
          <w:u w:val="single"/>
        </w:rPr>
        <w:t>IT Service Request</w:t>
      </w: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( IT</w:t>
      </w:r>
      <w:proofErr w:type="gramEnd"/>
      <w:r>
        <w:rPr>
          <w:b/>
          <w:bCs/>
          <w:u w:val="single"/>
        </w:rPr>
        <w:t xml:space="preserve"> Department )</w:t>
      </w:r>
      <w:r>
        <w:rPr>
          <w:b/>
          <w:bCs/>
          <w:u w:val="single"/>
        </w:rPr>
        <w:br/>
      </w:r>
      <w:r w:rsidRPr="005C76E4">
        <w:rPr>
          <w:rFonts w:hint="cs"/>
          <w:cs/>
        </w:rPr>
        <w:t xml:space="preserve">เมื่อ </w:t>
      </w:r>
      <w:r w:rsidRPr="005C76E4">
        <w:t xml:space="preserve">IT </w:t>
      </w:r>
      <w:r w:rsidRPr="005C76E4">
        <w:rPr>
          <w:rFonts w:hint="cs"/>
          <w:cs/>
        </w:rPr>
        <w:t xml:space="preserve">เข้าดำเนินการ ให้ทำการ </w:t>
      </w:r>
      <w:r w:rsidRPr="005C76E4">
        <w:t xml:space="preserve">Update </w:t>
      </w:r>
      <w:r w:rsidRPr="005C76E4">
        <w:rPr>
          <w:rFonts w:hint="cs"/>
          <w:cs/>
        </w:rPr>
        <w:t>สถานะ ดังนี้</w:t>
      </w:r>
      <w:r>
        <w:rPr>
          <w:cs/>
        </w:rPr>
        <w:br/>
      </w:r>
      <w:r>
        <w:rPr>
          <w:rFonts w:hint="cs"/>
          <w:cs/>
        </w:rPr>
        <w:t xml:space="preserve">1. ไปที่หน้า </w:t>
      </w:r>
      <w:r>
        <w:t xml:space="preserve">IT Service List </w:t>
      </w:r>
      <w:r>
        <w:rPr>
          <w:rFonts w:hint="cs"/>
          <w:cs/>
        </w:rPr>
        <w:t xml:space="preserve">คลิกเข้าไปยัง </w:t>
      </w:r>
      <w:r>
        <w:t xml:space="preserve">Job </w:t>
      </w:r>
      <w:r>
        <w:rPr>
          <w:rFonts w:hint="cs"/>
          <w:cs/>
        </w:rPr>
        <w:t xml:space="preserve">ที่ต้องการ </w:t>
      </w:r>
      <w:r>
        <w:t xml:space="preserve">Update </w:t>
      </w:r>
      <w:r>
        <w:rPr>
          <w:rFonts w:hint="cs"/>
          <w:cs/>
        </w:rPr>
        <w:t xml:space="preserve">หลังจากนั้นพิมพ์ข้อความตอบกลับ </w:t>
      </w:r>
      <w:r>
        <w:t xml:space="preserve">User </w:t>
      </w:r>
      <w:r>
        <w:rPr>
          <w:rFonts w:hint="cs"/>
          <w:cs/>
        </w:rPr>
        <w:t xml:space="preserve">ว่ารับทราบ และกำลังดำเนินการ เลือก </w:t>
      </w:r>
      <w:r>
        <w:t xml:space="preserve">Job Status </w:t>
      </w:r>
      <w:r>
        <w:rPr>
          <w:rFonts w:hint="cs"/>
          <w:cs/>
        </w:rPr>
        <w:t xml:space="preserve">เป็น </w:t>
      </w:r>
      <w:r>
        <w:t xml:space="preserve">In Progress </w:t>
      </w:r>
      <w:r>
        <w:rPr>
          <w:cs/>
        </w:rPr>
        <w:br/>
      </w:r>
      <w:r>
        <w:rPr>
          <w:rFonts w:hint="cs"/>
          <w:cs/>
        </w:rPr>
        <w:t xml:space="preserve">และคลิกที่ปุ่ม </w:t>
      </w:r>
      <w:r>
        <w:rPr>
          <w:noProof/>
        </w:rPr>
        <w:drawing>
          <wp:inline distT="0" distB="0" distL="0" distR="0" wp14:anchorId="51CE0E4E" wp14:editId="6907A0D9">
            <wp:extent cx="523875" cy="28575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เพื่อเป็นการอัพเดทสถานะงานซ่อม</w:t>
      </w:r>
    </w:p>
    <w:p w14:paraId="1DDF4ED1" w14:textId="77777777" w:rsidR="00D074FA" w:rsidRDefault="00D074FA" w:rsidP="00D074FA">
      <w:r>
        <w:rPr>
          <w:noProof/>
        </w:rPr>
        <w:lastRenderedPageBreak/>
        <w:drawing>
          <wp:inline distT="0" distB="0" distL="0" distR="0" wp14:anchorId="64B28EDB" wp14:editId="311F4239">
            <wp:extent cx="5276215" cy="2764155"/>
            <wp:effectExtent l="0" t="0" r="63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</w:p>
    <w:p w14:paraId="1ADF6B10" w14:textId="77777777" w:rsidR="00D074FA" w:rsidRPr="005C76E4" w:rsidRDefault="00D074FA" w:rsidP="00D074FA">
      <w:r>
        <w:rPr>
          <w:noProof/>
        </w:rPr>
        <w:drawing>
          <wp:anchor distT="0" distB="0" distL="114300" distR="114300" simplePos="0" relativeHeight="251662336" behindDoc="0" locked="0" layoutInCell="1" allowOverlap="1" wp14:anchorId="173C564F" wp14:editId="00C7C0C3">
            <wp:simplePos x="0" y="0"/>
            <wp:positionH relativeFrom="margin">
              <wp:align>left</wp:align>
            </wp:positionH>
            <wp:positionV relativeFrom="paragraph">
              <wp:posOffset>1873885</wp:posOffset>
            </wp:positionV>
            <wp:extent cx="5572125" cy="2333625"/>
            <wp:effectExtent l="0" t="0" r="9525" b="9525"/>
            <wp:wrapThrough wrapText="bothSides">
              <wp:wrapPolygon edited="0">
                <wp:start x="0" y="0"/>
                <wp:lineTo x="0" y="21512"/>
                <wp:lineTo x="21563" y="21512"/>
                <wp:lineTo x="21563" y="0"/>
                <wp:lineTo x="0" y="0"/>
              </wp:wrapPolygon>
            </wp:wrapThrough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>Close Job</w:t>
      </w:r>
      <w:r>
        <w:rPr>
          <w:rFonts w:hint="cs"/>
          <w:b/>
          <w:bCs/>
          <w:u w:val="single"/>
          <w:cs/>
        </w:rPr>
        <w:t xml:space="preserve"> </w:t>
      </w:r>
      <w:r w:rsidRPr="006A7160">
        <w:rPr>
          <w:b/>
          <w:bCs/>
          <w:u w:val="single"/>
        </w:rPr>
        <w:t>IT Service Request</w:t>
      </w: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( IT</w:t>
      </w:r>
      <w:proofErr w:type="gramEnd"/>
      <w:r>
        <w:rPr>
          <w:b/>
          <w:bCs/>
          <w:u w:val="single"/>
        </w:rPr>
        <w:t xml:space="preserve"> Department )</w:t>
      </w:r>
      <w:r>
        <w:rPr>
          <w:b/>
          <w:bCs/>
          <w:u w:val="single"/>
        </w:rPr>
        <w:br/>
      </w:r>
      <w:r w:rsidRPr="005C76E4">
        <w:rPr>
          <w:rFonts w:hint="cs"/>
          <w:cs/>
        </w:rPr>
        <w:t>เมื่อทำการแก้ไขปัญหาเสร็จเรียบร้อย ให้ทำการปิดเคสงานซ่อม โดยมีวิธีดังนี้</w:t>
      </w:r>
      <w:r>
        <w:rPr>
          <w:cs/>
        </w:rPr>
        <w:br/>
      </w:r>
      <w:r>
        <w:rPr>
          <w:rFonts w:hint="cs"/>
          <w:cs/>
        </w:rPr>
        <w:t xml:space="preserve">1. ไปที่หน้า </w:t>
      </w:r>
      <w:r>
        <w:t xml:space="preserve">IT Service List </w:t>
      </w:r>
      <w:r>
        <w:rPr>
          <w:rFonts w:hint="cs"/>
          <w:cs/>
        </w:rPr>
        <w:t xml:space="preserve">คลิกเข้าไปยัง </w:t>
      </w:r>
      <w:r>
        <w:t xml:space="preserve">Job </w:t>
      </w:r>
      <w:r>
        <w:rPr>
          <w:rFonts w:hint="cs"/>
          <w:cs/>
        </w:rPr>
        <w:t xml:space="preserve">ที่ต้องการ </w:t>
      </w:r>
      <w:r>
        <w:t xml:space="preserve">Close </w:t>
      </w:r>
      <w:r>
        <w:rPr>
          <w:rFonts w:hint="cs"/>
          <w:cs/>
        </w:rPr>
        <w:t xml:space="preserve">พิมพ์รายละเอียดการแก้ไขปัญหา และเลือก </w:t>
      </w:r>
      <w:r>
        <w:t xml:space="preserve">Job Status </w:t>
      </w:r>
      <w:r>
        <w:rPr>
          <w:rFonts w:hint="cs"/>
          <w:cs/>
        </w:rPr>
        <w:t xml:space="preserve">เป็น </w:t>
      </w:r>
      <w:r>
        <w:t xml:space="preserve">Close </w:t>
      </w:r>
      <w:r>
        <w:rPr>
          <w:rFonts w:hint="cs"/>
          <w:cs/>
        </w:rPr>
        <w:t xml:space="preserve">หลังจากนั้นคลิกที่ปุ่ม </w:t>
      </w:r>
      <w:r>
        <w:rPr>
          <w:noProof/>
        </w:rPr>
        <w:drawing>
          <wp:inline distT="0" distB="0" distL="0" distR="0" wp14:anchorId="0A3AA4D4" wp14:editId="06D1FE09">
            <wp:extent cx="523875" cy="28575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เพื่อบันทึกข้อมูลและปิดงานซ่อม งานซ่อมที่ดำเนินการเรียบร้อยแล้ว สถานะจะเป็น </w:t>
      </w:r>
      <w:r>
        <w:t xml:space="preserve">Close </w:t>
      </w:r>
      <w:r>
        <w:rPr>
          <w:rFonts w:hint="cs"/>
          <w:cs/>
        </w:rPr>
        <w:t>ตามภาพด้านล่าง</w:t>
      </w:r>
      <w:r>
        <w:rPr>
          <w:cs/>
        </w:rPr>
        <w:br/>
      </w:r>
    </w:p>
    <w:p w14:paraId="45EF7C03" w14:textId="4043A909" w:rsidR="00E646FE" w:rsidRPr="007928B2" w:rsidRDefault="00E646FE" w:rsidP="00D074FA"/>
    <w:sectPr w:rsidR="00E646FE" w:rsidRPr="007928B2" w:rsidSect="00F41843">
      <w:headerReference w:type="default" r:id="rId21"/>
      <w:footerReference w:type="default" r:id="rId22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D8AE5" w14:textId="77777777" w:rsidR="00C7171C" w:rsidRDefault="00C7171C" w:rsidP="007928B2">
      <w:pPr>
        <w:spacing w:after="0" w:line="240" w:lineRule="auto"/>
      </w:pPr>
      <w:r>
        <w:separator/>
      </w:r>
    </w:p>
  </w:endnote>
  <w:endnote w:type="continuationSeparator" w:id="0">
    <w:p w14:paraId="41E6E188" w14:textId="77777777" w:rsidR="00C7171C" w:rsidRDefault="00C7171C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AAB63E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E303B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02266" w14:textId="77777777" w:rsidR="00C7171C" w:rsidRDefault="00C7171C" w:rsidP="007928B2">
      <w:pPr>
        <w:spacing w:after="0" w:line="240" w:lineRule="auto"/>
      </w:pPr>
      <w:r>
        <w:separator/>
      </w:r>
    </w:p>
  </w:footnote>
  <w:footnote w:type="continuationSeparator" w:id="0">
    <w:p w14:paraId="0DB9B48F" w14:textId="77777777" w:rsidR="00C7171C" w:rsidRDefault="00C7171C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32240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10205E5A" wp14:editId="44D05054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70"/>
    <w:rsid w:val="00145A6E"/>
    <w:rsid w:val="00196D4A"/>
    <w:rsid w:val="00336B2C"/>
    <w:rsid w:val="00481DA7"/>
    <w:rsid w:val="004C213F"/>
    <w:rsid w:val="00533148"/>
    <w:rsid w:val="007928B2"/>
    <w:rsid w:val="00982F65"/>
    <w:rsid w:val="00C7171C"/>
    <w:rsid w:val="00D074FA"/>
    <w:rsid w:val="00E55F24"/>
    <w:rsid w:val="00E646FE"/>
    <w:rsid w:val="00E65870"/>
    <w:rsid w:val="00F4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66DF3"/>
  <w15:chartTrackingRefBased/>
  <w15:docId w15:val="{8E57F4DD-C044-4608-91B4-449FBBB5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4C2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1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4FA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4FA"/>
    <w:rPr>
      <w:rFonts w:ascii="Segoe UI" w:eastAsia="Angsana New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sktop\Manual\I%20Wis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8C9D4-AE0E-459F-B3B3-FB409256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</Template>
  <TotalTime>2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pg_ipack</dc:creator>
  <cp:keywords/>
  <dc:description/>
  <cp:lastModifiedBy>nakkarin.j</cp:lastModifiedBy>
  <cp:revision>3</cp:revision>
  <dcterms:created xsi:type="dcterms:W3CDTF">2019-03-19T04:14:00Z</dcterms:created>
  <dcterms:modified xsi:type="dcterms:W3CDTF">2019-03-19T04:15:00Z</dcterms:modified>
</cp:coreProperties>
</file>
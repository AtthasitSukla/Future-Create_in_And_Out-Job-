
<file path=[Content_Types].xml><?xml version="1.0" encoding="utf-8"?>
<Types xmlns="http://schemas.openxmlformats.org/package/2006/content-types">
  <Default Extension="emf" ContentType="image/x-emf"/>
  <Default Extension="jpg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8E99E8" w14:textId="74C35D12" w:rsidR="00B52CE2" w:rsidRDefault="00B272C9" w:rsidP="00B52CE2">
      <w:pPr>
        <w:jc w:val="center"/>
        <w:rPr>
          <w:b/>
          <w:bCs/>
        </w:rPr>
      </w:pPr>
      <w:r>
        <w:rPr>
          <w:b/>
          <w:bCs/>
        </w:rPr>
        <w:t xml:space="preserve">Topre </w:t>
      </w:r>
      <w:r w:rsidR="004B7D87">
        <w:rPr>
          <w:b/>
          <w:bCs/>
        </w:rPr>
        <w:t>Packing</w:t>
      </w:r>
      <w:r w:rsidR="00B52CE2">
        <w:rPr>
          <w:b/>
          <w:bCs/>
        </w:rPr>
        <w:t xml:space="preserve"> proce</w:t>
      </w:r>
      <w:r w:rsidR="00BB18BF">
        <w:rPr>
          <w:b/>
          <w:bCs/>
        </w:rPr>
        <w:t>ss</w:t>
      </w:r>
      <w:r>
        <w:rPr>
          <w:b/>
          <w:bCs/>
        </w:rPr>
        <w:t xml:space="preserve"> </w:t>
      </w:r>
    </w:p>
    <w:p w14:paraId="65B3524A" w14:textId="11CFA032" w:rsidR="00BB18BF" w:rsidRDefault="00BB18BF" w:rsidP="00BB18BF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14:paraId="2B68C823" w14:textId="0DBB84E1" w:rsidR="00BB18BF" w:rsidRPr="001D28AA" w:rsidRDefault="00BB18BF" w:rsidP="00103E11">
      <w:pPr>
        <w:pStyle w:val="ListParagraph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14:paraId="6DD2A5BA" w14:textId="43C7B31F" w:rsidR="00481C21" w:rsidRPr="00481C21" w:rsidRDefault="00481C21" w:rsidP="00481C21">
      <w:pPr>
        <w:jc w:val="both"/>
      </w:pPr>
      <w:r>
        <w:rPr>
          <w:rFonts w:hint="cs"/>
          <w:cs/>
        </w:rPr>
        <w:t>จากนั้นระบุ</w:t>
      </w:r>
      <w:r>
        <w:t>URL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8" w:history="1">
        <w:r w:rsidR="00B272C9" w:rsidRPr="00217917">
          <w:rPr>
            <w:rStyle w:val="Hyperlink"/>
          </w:rPr>
          <w:t xml:space="preserve"> http://www.ipack-iwis.com/Topre/importexcel.php</w:t>
        </w:r>
        <w:r w:rsidR="00B272C9" w:rsidRPr="00217917">
          <w:rPr>
            <w:rStyle w:val="Hyperlink"/>
            <w:rFonts w:hint="cs"/>
          </w:rPr>
          <w:t xml:space="preserve"> </w:t>
        </w:r>
        <w:r w:rsidR="00B272C9" w:rsidRPr="00217917">
          <w:rPr>
            <w:rStyle w:val="Hyperlink"/>
            <w:rFonts w:hint="cs"/>
            <w:cs/>
          </w:rPr>
          <w:t xml:space="preserve"> และ</w:t>
        </w:r>
      </w:hyperlink>
      <w:r w:rsidR="00B272C9">
        <w:rPr>
          <w:rFonts w:hint="cs"/>
          <w:cs/>
        </w:rPr>
        <w:t xml:space="preserve"> </w:t>
      </w:r>
      <w:r>
        <w:rPr>
          <w:rFonts w:hint="cs"/>
          <w:cs/>
        </w:rPr>
        <w:t xml:space="preserve">กด </w:t>
      </w:r>
      <w:r>
        <w:t>Enter</w:t>
      </w:r>
    </w:p>
    <w:p w14:paraId="5645A4F8" w14:textId="43AD4DFC" w:rsidR="00153E30" w:rsidRDefault="00B272C9" w:rsidP="00326E2C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FA8378C" wp14:editId="78D7AA10">
                <wp:simplePos x="0" y="0"/>
                <wp:positionH relativeFrom="margin">
                  <wp:align>center</wp:align>
                </wp:positionH>
                <wp:positionV relativeFrom="paragraph">
                  <wp:posOffset>649798</wp:posOffset>
                </wp:positionV>
                <wp:extent cx="3077155" cy="475013"/>
                <wp:effectExtent l="0" t="0" r="0" b="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7155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D32FB7" w14:textId="23C1D383" w:rsidR="00AA2AC7" w:rsidRPr="00B272C9" w:rsidRDefault="00AA2AC7" w:rsidP="002A2F26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B272C9">
                              <w:rPr>
                                <w:color w:val="FF0000"/>
                              </w:rPr>
                              <w:t>http://www.ipack-iwis.com/Topre/importexcel.php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FA8378C" id="Rounded Rectangle 5" o:spid="_x0000_s1026" style="position:absolute;left:0;text-align:left;margin-left:0;margin-top:51.15pt;width:242.3pt;height:37.4pt;z-index:2516367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" filled="f" stroked="f" strokeweight="1pt">
                <v:stroke joinstyle="miter"/>
                <v:textbox>
                  <w:txbxContent>
                    <w:p w14:paraId="44D32FB7" w14:textId="23C1D383" w:rsidR="00AA2AC7" w:rsidRPr="00B272C9" w:rsidRDefault="00AA2AC7" w:rsidP="002A2F26">
                      <w:pPr>
                        <w:jc w:val="center"/>
                        <w:rPr>
                          <w:color w:val="FF0000"/>
                        </w:rPr>
                      </w:pPr>
                      <w:r w:rsidRPr="00B272C9">
                        <w:rPr>
                          <w:color w:val="FF0000"/>
                        </w:rPr>
                        <w:t>http://www.ipack-iwis.com/Topre/importexcel.php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D28AA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C6F9B9A" wp14:editId="04A43103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D26385" id="Rectangle 101" o:spid="_x0000_s1026" style="position:absolute;margin-left:43.45pt;margin-top:24.3pt;width:100.05pt;height: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" filled="f" strokecolor="red" strokeweight="1pt">
                <v:stroke dashstyle="3 1"/>
              </v:rect>
            </w:pict>
          </mc:Fallback>
        </mc:AlternateContent>
      </w:r>
      <w:r w:rsidR="006C5F14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8E90E8A" wp14:editId="29F8E3AF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8BF4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78.95pt;margin-top:35.2pt;width:33.75pt;height:21.75pt;flip:x y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" strokecolor="red" strokeweight="1pt">
                <v:stroke dashstyle="3 1" endarrow="block" joinstyle="miter"/>
              </v:shape>
            </w:pict>
          </mc:Fallback>
        </mc:AlternateContent>
      </w:r>
      <w:r w:rsidR="00BB18BF">
        <w:rPr>
          <w:noProof/>
        </w:rPr>
        <w:drawing>
          <wp:inline distT="0" distB="0" distL="0" distR="0" wp14:anchorId="1C92C600" wp14:editId="4C436EC4">
            <wp:extent cx="4561352" cy="2421026"/>
            <wp:effectExtent l="190500" t="190500" r="182245" b="1892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604"/>
                    <a:stretch/>
                  </pic:blipFill>
                  <pic:spPr bwMode="auto">
                    <a:xfrm>
                      <a:off x="0" y="0"/>
                      <a:ext cx="4566725" cy="2423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07D82" w14:textId="3A1BC447" w:rsidR="002A2F26" w:rsidRDefault="002A2F26" w:rsidP="00A86201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14:paraId="620BC5C8" w14:textId="214B55B7" w:rsidR="002A2F26" w:rsidRDefault="002A2F26" w:rsidP="002A2F26">
      <w:r>
        <w:t>ID</w:t>
      </w:r>
      <w:r>
        <w:tab/>
      </w:r>
      <w:r>
        <w:tab/>
        <w:t>: admin</w:t>
      </w:r>
    </w:p>
    <w:p w14:paraId="78AF7686" w14:textId="05922778" w:rsidR="002A2F26" w:rsidRDefault="002A2F26" w:rsidP="002A2F26">
      <w:r>
        <w:t>Password</w:t>
      </w:r>
      <w:r>
        <w:tab/>
        <w:t xml:space="preserve">: Password </w:t>
      </w:r>
    </w:p>
    <w:p w14:paraId="70A667A0" w14:textId="522B12A5" w:rsidR="00C23D8A" w:rsidRPr="00BB18BF" w:rsidRDefault="00326E2C" w:rsidP="002A2F26">
      <w:pPr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59771DDB" wp14:editId="34316088">
                <wp:simplePos x="0" y="0"/>
                <wp:positionH relativeFrom="column">
                  <wp:posOffset>1504950</wp:posOffset>
                </wp:positionH>
                <wp:positionV relativeFrom="paragraph">
                  <wp:posOffset>142875</wp:posOffset>
                </wp:positionV>
                <wp:extent cx="1752600" cy="1670050"/>
                <wp:effectExtent l="76200" t="76200" r="133350" b="13970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670050"/>
                          <a:chOff x="0" y="0"/>
                          <a:chExt cx="1752600" cy="1670050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0" y="0"/>
                            <a:ext cx="1752600" cy="1670050"/>
                            <a:chOff x="0" y="0"/>
                            <a:chExt cx="1752600" cy="1670050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0806" t="21300" r="30894" b="10803"/>
                            <a:stretch/>
                          </pic:blipFill>
                          <pic:spPr bwMode="auto">
                            <a:xfrm>
                              <a:off x="0" y="0"/>
                              <a:ext cx="1752600" cy="1670050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chemeClr val="bg1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" name="Rectangle 11"/>
                          <wps:cNvSpPr/>
                          <wps:spPr>
                            <a:xfrm>
                              <a:off x="257175" y="638175"/>
                              <a:ext cx="1270659" cy="11875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257175" y="809625"/>
                              <a:ext cx="1270635" cy="1187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" name="Rectangle 13"/>
                        <wps:cNvSpPr/>
                        <wps:spPr>
                          <a:xfrm>
                            <a:off x="1181100" y="1228725"/>
                            <a:ext cx="315292" cy="1774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6FD183" id="Group 54" o:spid="_x0000_s1026" style="position:absolute;margin-left:118.5pt;margin-top:11.25pt;width:138pt;height:131.5pt;z-index:251643904" coordsize="17526,16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">
                <v:group id="Group 53" o:spid="_x0000_s1027" style="position:absolute;width:17526;height:16700" coordsize="17526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9" o:spid="_x0000_s1028" type="#_x0000_t75" style="position:absolute;width:17526;height:16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" stroked="t" strokecolor="white [3212]" strokeweight="3pt">
                    <v:stroke endcap="square"/>
                    <v:imagedata r:id="rId11" o:title="" croptop="13959f" cropbottom="7080f" cropleft="20189f" cropright="20247f"/>
                    <v:shadow on="t" color="black" opacity="28180f" origin="-.5,-.5" offset=".74836mm,.74836mm"/>
                    <v:path arrowok="t"/>
                  </v:shape>
                  <v:rect id="Rectangle 11" o:spid="_x0000_s1029" style="position:absolute;left:2571;top:6381;width:12707;height:1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" filled="f" strokecolor="red">
                    <v:stroke dashstyle="3 1"/>
                  </v:rect>
                  <v:rect id="Rectangle 12" o:spid="_x0000_s1030" style="position:absolute;left:2571;top:8096;width:12707;height:1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" filled="f" strokecolor="red">
                    <v:stroke dashstyle="3 1"/>
                  </v:rect>
                </v:group>
                <v:rect id="Rectangle 13" o:spid="_x0000_s1031" style="position:absolute;left:11811;top:12287;width:3152;height:17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" filled="f" strokecolor="red">
                  <v:stroke dashstyle="3 1"/>
                </v:rect>
              </v:group>
            </w:pict>
          </mc:Fallback>
        </mc:AlternateContent>
      </w:r>
      <w:r w:rsidR="00C23D8A">
        <w:tab/>
      </w:r>
      <w:r w:rsidR="00C23D8A">
        <w:rPr>
          <w:rFonts w:hint="cs"/>
          <w:cs/>
        </w:rPr>
        <w:t>ดังรูป</w:t>
      </w:r>
    </w:p>
    <w:p w14:paraId="2600B98F" w14:textId="3F492E25" w:rsidR="00326E2C" w:rsidRDefault="00326E2C" w:rsidP="00BB18BF">
      <w:pPr>
        <w:jc w:val="both"/>
      </w:pPr>
    </w:p>
    <w:p w14:paraId="703B867D" w14:textId="78AEDB79" w:rsidR="00326E2C" w:rsidRDefault="00326E2C" w:rsidP="00BB18BF">
      <w:pPr>
        <w:jc w:val="both"/>
      </w:pPr>
    </w:p>
    <w:p w14:paraId="32C4A410" w14:textId="28B9E7B3" w:rsidR="00326E2C" w:rsidRDefault="00326E2C" w:rsidP="00BB18BF">
      <w:pPr>
        <w:jc w:val="both"/>
      </w:pPr>
    </w:p>
    <w:p w14:paraId="7E62EFF5" w14:textId="25F7B7D1" w:rsidR="00827876" w:rsidRDefault="00827876" w:rsidP="00BB18BF">
      <w:pPr>
        <w:jc w:val="both"/>
      </w:pPr>
    </w:p>
    <w:p w14:paraId="349C7ED1" w14:textId="50A29441" w:rsidR="00481C21" w:rsidRDefault="006C5F14" w:rsidP="001D28AA">
      <w:pPr>
        <w:ind w:firstLine="720"/>
        <w:rPr>
          <w:u w:val="single"/>
        </w:rPr>
      </w:pPr>
      <w:bookmarkStart w:id="0" w:name="_Hlk528767262"/>
      <w:r>
        <w:rPr>
          <w:rFonts w:hint="cs"/>
          <w:cs/>
        </w:rPr>
        <w:t>จากนั้น ระบบจะเข้าสู่หน้ากระ</w:t>
      </w:r>
      <w:r w:rsidR="002A2F26">
        <w:rPr>
          <w:rFonts w:hint="cs"/>
          <w:cs/>
        </w:rPr>
        <w:t>บวนการ</w:t>
      </w:r>
      <w:r w:rsidR="00C23D8A">
        <w:rPr>
          <w:rFonts w:hint="cs"/>
          <w:cs/>
        </w:rPr>
        <w:t>ทำ</w:t>
      </w:r>
      <w:r w:rsidR="002A2F26">
        <w:rPr>
          <w:rFonts w:hint="cs"/>
          <w:cs/>
        </w:rPr>
        <w:t>งาน</w:t>
      </w:r>
      <w:r>
        <w:rPr>
          <w:rFonts w:hint="cs"/>
          <w:cs/>
        </w:rPr>
        <w:t xml:space="preserve">ของ </w:t>
      </w:r>
      <w:r w:rsidR="00B272C9">
        <w:t>Topre</w:t>
      </w:r>
      <w:r>
        <w:t xml:space="preserve"> </w:t>
      </w:r>
      <w:r>
        <w:rPr>
          <w:rFonts w:hint="cs"/>
          <w:cs/>
        </w:rPr>
        <w:t xml:space="preserve">ให้เลือกขั้นตอน </w:t>
      </w:r>
      <w:r w:rsidR="004B7D87">
        <w:rPr>
          <w:b/>
          <w:bCs/>
          <w:color w:val="002060"/>
          <w:u w:val="single"/>
        </w:rPr>
        <w:t>Packing</w:t>
      </w:r>
    </w:p>
    <w:bookmarkEnd w:id="0"/>
    <w:p w14:paraId="06A8B7ED" w14:textId="7802F74B" w:rsidR="00B272C9" w:rsidRDefault="00241589" w:rsidP="00BB18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C54FA5C" wp14:editId="0E3022DD">
                <wp:simplePos x="0" y="0"/>
                <wp:positionH relativeFrom="column">
                  <wp:posOffset>73457</wp:posOffset>
                </wp:positionH>
                <wp:positionV relativeFrom="paragraph">
                  <wp:posOffset>331902</wp:posOffset>
                </wp:positionV>
                <wp:extent cx="523875" cy="127221"/>
                <wp:effectExtent l="0" t="0" r="28575" b="254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2722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9C11B" id="Rectangle 15" o:spid="_x0000_s1026" style="position:absolute;margin-left:5.8pt;margin-top:26.15pt;width:41.25pt;height:10pt;z-index: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" filled="f" strokecolor="red">
                <v:stroke dashstyle="dash"/>
              </v:rect>
            </w:pict>
          </mc:Fallback>
        </mc:AlternateContent>
      </w:r>
      <w:r w:rsidR="00B272C9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DC860D5" wp14:editId="58D22A04">
                <wp:simplePos x="0" y="0"/>
                <wp:positionH relativeFrom="column">
                  <wp:posOffset>329978</wp:posOffset>
                </wp:positionH>
                <wp:positionV relativeFrom="paragraph">
                  <wp:posOffset>62423</wp:posOffset>
                </wp:positionV>
                <wp:extent cx="198783" cy="207977"/>
                <wp:effectExtent l="38100" t="0" r="29845" b="5905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783" cy="20797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4A2EF" id="Straight Arrow Connector 16" o:spid="_x0000_s1026" type="#_x0000_t32" style="position:absolute;margin-left:26pt;margin-top:4.9pt;width:15.65pt;height:16.4pt;flip:x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" strokecolor="red" strokeweight="1pt">
                <v:stroke endarrow="block" joinstyle="miter"/>
              </v:shape>
            </w:pict>
          </mc:Fallback>
        </mc:AlternateContent>
      </w:r>
      <w:r w:rsidR="004B7D87">
        <w:rPr>
          <w:noProof/>
        </w:rPr>
        <w:drawing>
          <wp:inline distT="0" distB="0" distL="0" distR="0" wp14:anchorId="264C5E5C" wp14:editId="5CC13F36">
            <wp:extent cx="4946073" cy="1698171"/>
            <wp:effectExtent l="57150" t="57150" r="121285" b="1117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7" t="15411" r="3730" b="27349"/>
                    <a:stretch/>
                  </pic:blipFill>
                  <pic:spPr bwMode="auto">
                    <a:xfrm>
                      <a:off x="0" y="0"/>
                      <a:ext cx="4946073" cy="169817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2C9">
        <w:rPr>
          <w:noProof/>
        </w:rPr>
        <w:t xml:space="preserve"> </w:t>
      </w:r>
      <w:bookmarkStart w:id="1" w:name="_GoBack"/>
      <w:bookmarkEnd w:id="1"/>
    </w:p>
    <w:p w14:paraId="20BC649A" w14:textId="6904F795" w:rsidR="00C85D4E" w:rsidRPr="005179E7" w:rsidRDefault="006B4CA9" w:rsidP="00C85D4E">
      <w:pPr>
        <w:jc w:val="center"/>
      </w:pPr>
      <w:r w:rsidRPr="005179E7">
        <w:rPr>
          <w:rFonts w:hint="cs"/>
          <w:cs/>
        </w:rPr>
        <w:t>จากนั้น</w:t>
      </w:r>
      <w:r w:rsidRPr="005179E7">
        <w:t xml:space="preserve"> </w:t>
      </w:r>
      <w:r w:rsidR="00103E11" w:rsidRPr="005179E7">
        <w:rPr>
          <w:rFonts w:hint="cs"/>
          <w:cs/>
        </w:rPr>
        <w:t>ขั้นตอนการ</w:t>
      </w:r>
      <w:r w:rsidR="004B7D87" w:rsidRPr="005179E7">
        <w:rPr>
          <w:rFonts w:hint="cs"/>
          <w:cs/>
        </w:rPr>
        <w:t>แพ</w:t>
      </w:r>
      <w:proofErr w:type="spellStart"/>
      <w:r w:rsidR="004B7D87" w:rsidRPr="005179E7">
        <w:rPr>
          <w:rFonts w:hint="cs"/>
          <w:cs/>
        </w:rPr>
        <w:t>็ค</w:t>
      </w:r>
      <w:proofErr w:type="spellEnd"/>
      <w:r w:rsidR="004B7D87" w:rsidRPr="005179E7">
        <w:rPr>
          <w:rFonts w:hint="cs"/>
          <w:cs/>
        </w:rPr>
        <w:t>งาน</w:t>
      </w:r>
      <w:r w:rsidR="00103E11" w:rsidRPr="005179E7">
        <w:rPr>
          <w:rFonts w:hint="cs"/>
          <w:cs/>
        </w:rPr>
        <w:t xml:space="preserve">ของ </w:t>
      </w:r>
      <w:r w:rsidR="00B272C9" w:rsidRPr="005179E7">
        <w:t>Topre</w:t>
      </w:r>
      <w:r w:rsidR="00103E11" w:rsidRPr="005179E7">
        <w:t xml:space="preserve"> </w:t>
      </w:r>
      <w:r w:rsidR="00103E11" w:rsidRPr="005179E7">
        <w:rPr>
          <w:rFonts w:hint="cs"/>
          <w:cs/>
        </w:rPr>
        <w:t>ให้ทำตามขั้นตอน ดังนี้</w:t>
      </w:r>
    </w:p>
    <w:p w14:paraId="504B9958" w14:textId="65511DA4" w:rsidR="00326E2C" w:rsidRPr="005179E7" w:rsidRDefault="003F1E16" w:rsidP="00326E2C">
      <w:pPr>
        <w:pStyle w:val="ListParagraph"/>
        <w:numPr>
          <w:ilvl w:val="0"/>
          <w:numId w:val="8"/>
        </w:numPr>
        <w:rPr>
          <w:b/>
          <w:bCs/>
          <w:sz w:val="36"/>
          <w:szCs w:val="44"/>
        </w:rPr>
      </w:pPr>
      <w:r w:rsidRPr="005179E7">
        <w:rPr>
          <w:b/>
          <w:bCs/>
          <w:sz w:val="36"/>
          <w:szCs w:val="44"/>
        </w:rPr>
        <w:t>Scan before packing</w:t>
      </w:r>
    </w:p>
    <w:p w14:paraId="144950E4" w14:textId="70C736E6" w:rsidR="00EC767D" w:rsidRDefault="00326E2C" w:rsidP="00EC767D">
      <w:pPr>
        <w:pStyle w:val="ListParagraph"/>
        <w:rPr>
          <w:szCs w:val="32"/>
        </w:rPr>
      </w:pPr>
      <w:r w:rsidRPr="00326E2C">
        <w:rPr>
          <w:rFonts w:hint="cs"/>
          <w:szCs w:val="32"/>
          <w:cs/>
        </w:rPr>
        <w:t>วิธีการสแกนให้ปฏิบัติดังนี้</w:t>
      </w:r>
    </w:p>
    <w:p w14:paraId="3E6B7B8D" w14:textId="4ED04BBD" w:rsidR="007B4057" w:rsidRDefault="00EC767D" w:rsidP="00EC767D">
      <w:pPr>
        <w:pStyle w:val="ListParagraph"/>
        <w:numPr>
          <w:ilvl w:val="0"/>
          <w:numId w:val="9"/>
        </w:numPr>
        <w:rPr>
          <w:szCs w:val="32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F321D48" wp14:editId="0F8FDE0D">
            <wp:simplePos x="0" y="0"/>
            <wp:positionH relativeFrom="page">
              <wp:align>center</wp:align>
            </wp:positionH>
            <wp:positionV relativeFrom="paragraph">
              <wp:posOffset>306045</wp:posOffset>
            </wp:positionV>
            <wp:extent cx="5046396" cy="1360627"/>
            <wp:effectExtent l="57150" t="57150" r="116205" b="1066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" t="32301" r="1664" b="21809"/>
                    <a:stretch/>
                  </pic:blipFill>
                  <pic:spPr bwMode="auto">
                    <a:xfrm>
                      <a:off x="0" y="0"/>
                      <a:ext cx="5046396" cy="136062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C767D">
        <w:rPr>
          <w:rFonts w:hint="cs"/>
          <w:szCs w:val="32"/>
          <w:cs/>
        </w:rPr>
        <w:t>ยิง</w:t>
      </w:r>
      <w:r>
        <w:rPr>
          <w:rFonts w:hint="cs"/>
          <w:szCs w:val="32"/>
          <w:cs/>
        </w:rPr>
        <w:t>สแกน</w:t>
      </w:r>
      <w:r w:rsidRPr="00EC767D">
        <w:rPr>
          <w:rFonts w:hint="cs"/>
          <w:szCs w:val="32"/>
          <w:cs/>
        </w:rPr>
        <w:t xml:space="preserve">ข้อมูลลงในช่อง </w:t>
      </w:r>
      <w:r w:rsidRPr="00EC767D">
        <w:rPr>
          <w:szCs w:val="32"/>
        </w:rPr>
        <w:t>Master Label.</w:t>
      </w:r>
    </w:p>
    <w:p w14:paraId="693BE07A" w14:textId="05D075AE" w:rsidR="00EC767D" w:rsidRDefault="00EC767D" w:rsidP="00EC767D"/>
    <w:p w14:paraId="293F3ACD" w14:textId="79BF92DA" w:rsidR="00EC767D" w:rsidRDefault="00EC767D" w:rsidP="00EC767D"/>
    <w:p w14:paraId="4571A0DE" w14:textId="33353F3D" w:rsidR="00EC767D" w:rsidRDefault="00EC767D" w:rsidP="00EC767D"/>
    <w:p w14:paraId="6D890E87" w14:textId="4BA22378" w:rsidR="0083613A" w:rsidRDefault="0083613A" w:rsidP="0083613A"/>
    <w:p w14:paraId="786DA086" w14:textId="0BF75B2F" w:rsidR="00EC767D" w:rsidRPr="00532534" w:rsidRDefault="00EC767D" w:rsidP="0083613A">
      <w:pPr>
        <w:pStyle w:val="ListParagraph"/>
        <w:numPr>
          <w:ilvl w:val="0"/>
          <w:numId w:val="9"/>
        </w:numPr>
        <w:rPr>
          <w:szCs w:val="32"/>
        </w:rPr>
      </w:pPr>
      <w:r w:rsidRPr="00532534">
        <w:rPr>
          <w:rFonts w:hint="cs"/>
          <w:szCs w:val="32"/>
          <w:cs/>
        </w:rPr>
        <w:t xml:space="preserve">ยิงสแกนข้อมูลลงในช่อง </w:t>
      </w:r>
      <w:r w:rsidRPr="00532534">
        <w:rPr>
          <w:szCs w:val="32"/>
        </w:rPr>
        <w:t>Nissan Label.</w:t>
      </w:r>
    </w:p>
    <w:p w14:paraId="78CC2A42" w14:textId="2B71E48E" w:rsidR="00EC767D" w:rsidRDefault="0083613A" w:rsidP="00EC767D">
      <w:r>
        <w:rPr>
          <w:noProof/>
        </w:rPr>
        <w:drawing>
          <wp:anchor distT="0" distB="0" distL="114300" distR="114300" simplePos="0" relativeHeight="251743232" behindDoc="0" locked="0" layoutInCell="1" allowOverlap="1" wp14:anchorId="37936B85" wp14:editId="576377E5">
            <wp:simplePos x="0" y="0"/>
            <wp:positionH relativeFrom="page">
              <wp:align>center</wp:align>
            </wp:positionH>
            <wp:positionV relativeFrom="paragraph">
              <wp:posOffset>150749</wp:posOffset>
            </wp:positionV>
            <wp:extent cx="5067935" cy="1294791"/>
            <wp:effectExtent l="57150" t="57150" r="113665" b="11493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" t="35515" r="1562" b="20829"/>
                    <a:stretch/>
                  </pic:blipFill>
                  <pic:spPr bwMode="auto">
                    <a:xfrm>
                      <a:off x="0" y="0"/>
                      <a:ext cx="5067935" cy="129479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FD0B93" w14:textId="1A08DF51" w:rsidR="0083613A" w:rsidRDefault="0083613A" w:rsidP="00EC767D"/>
    <w:p w14:paraId="6C63B7B4" w14:textId="0ABCD6E2" w:rsidR="0083613A" w:rsidRDefault="0083613A" w:rsidP="00EC767D"/>
    <w:p w14:paraId="7EBF5274" w14:textId="77777777" w:rsidR="0083613A" w:rsidRDefault="0083613A" w:rsidP="0083613A">
      <w:pPr>
        <w:pStyle w:val="ListParagraph"/>
      </w:pPr>
    </w:p>
    <w:p w14:paraId="67E44F8F" w14:textId="77777777" w:rsidR="0083613A" w:rsidRDefault="0083613A" w:rsidP="0083613A">
      <w:pPr>
        <w:pStyle w:val="ListParagraph"/>
      </w:pPr>
    </w:p>
    <w:p w14:paraId="13B7959B" w14:textId="77777777" w:rsidR="0083613A" w:rsidRDefault="0083613A" w:rsidP="0083613A">
      <w:pPr>
        <w:pStyle w:val="ListParagraph"/>
      </w:pPr>
    </w:p>
    <w:p w14:paraId="7E2308D0" w14:textId="77777777" w:rsidR="0083613A" w:rsidRDefault="0083613A" w:rsidP="0083613A">
      <w:pPr>
        <w:pStyle w:val="ListParagraph"/>
      </w:pPr>
    </w:p>
    <w:p w14:paraId="6800EC5D" w14:textId="77777777" w:rsidR="0083613A" w:rsidRDefault="0083613A" w:rsidP="0083613A">
      <w:pPr>
        <w:pStyle w:val="ListParagraph"/>
      </w:pPr>
    </w:p>
    <w:p w14:paraId="5B20A079" w14:textId="77777777" w:rsidR="0083613A" w:rsidRDefault="0083613A" w:rsidP="0083613A">
      <w:pPr>
        <w:pStyle w:val="ListParagraph"/>
      </w:pPr>
    </w:p>
    <w:p w14:paraId="14157422" w14:textId="77777777" w:rsidR="0083613A" w:rsidRDefault="0083613A" w:rsidP="0083613A">
      <w:pPr>
        <w:pStyle w:val="ListParagraph"/>
      </w:pPr>
    </w:p>
    <w:p w14:paraId="2D861791" w14:textId="0A18218A" w:rsidR="0083613A" w:rsidRDefault="0083613A" w:rsidP="0083613A">
      <w:pPr>
        <w:pStyle w:val="ListParagraph"/>
        <w:numPr>
          <w:ilvl w:val="0"/>
          <w:numId w:val="9"/>
        </w:numPr>
        <w:rPr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46644A71" wp14:editId="6CA4B550">
            <wp:simplePos x="0" y="0"/>
            <wp:positionH relativeFrom="margin">
              <wp:align>left</wp:align>
            </wp:positionH>
            <wp:positionV relativeFrom="paragraph">
              <wp:posOffset>378867</wp:posOffset>
            </wp:positionV>
            <wp:extent cx="5122011" cy="1337945"/>
            <wp:effectExtent l="57150" t="57150" r="116840" b="10985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" t="36986" r="1832" b="17891"/>
                    <a:stretch/>
                  </pic:blipFill>
                  <pic:spPr bwMode="auto">
                    <a:xfrm>
                      <a:off x="0" y="0"/>
                      <a:ext cx="5131548" cy="134043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3613A">
        <w:rPr>
          <w:rFonts w:hint="cs"/>
          <w:szCs w:val="32"/>
          <w:cs/>
        </w:rPr>
        <w:t xml:space="preserve">ยิงสแกนข้อมูลลงในช่อง </w:t>
      </w:r>
      <w:r w:rsidRPr="0083613A">
        <w:rPr>
          <w:szCs w:val="32"/>
        </w:rPr>
        <w:t>Topre Label.</w:t>
      </w:r>
    </w:p>
    <w:p w14:paraId="191C87B3" w14:textId="31036935" w:rsidR="0083613A" w:rsidRDefault="0083613A" w:rsidP="0083613A"/>
    <w:p w14:paraId="37CCCBAC" w14:textId="69FAD391" w:rsidR="0083613A" w:rsidRDefault="0083613A" w:rsidP="0083613A"/>
    <w:p w14:paraId="2AC2625E" w14:textId="0E5C3547" w:rsidR="0083613A" w:rsidRDefault="0083613A" w:rsidP="0083613A"/>
    <w:p w14:paraId="2620E413" w14:textId="573B4534" w:rsidR="0083613A" w:rsidRDefault="0083613A" w:rsidP="0083613A"/>
    <w:p w14:paraId="7AD949D5" w14:textId="7EF74FB4" w:rsidR="0083613A" w:rsidRDefault="00E5327D" w:rsidP="0083613A">
      <w:pPr>
        <w:pStyle w:val="ListParagraph"/>
        <w:numPr>
          <w:ilvl w:val="0"/>
          <w:numId w:val="9"/>
        </w:numPr>
        <w:rPr>
          <w:szCs w:val="32"/>
        </w:rPr>
      </w:pPr>
      <w:r w:rsidRPr="00E5327D">
        <w:rPr>
          <w:rFonts w:hint="cs"/>
          <w:szCs w:val="32"/>
          <w:cs/>
        </w:rPr>
        <w:t xml:space="preserve">ยิงสแกนข้อมูลลงในช่อง </w:t>
      </w:r>
      <w:r w:rsidRPr="00E5327D">
        <w:rPr>
          <w:szCs w:val="32"/>
        </w:rPr>
        <w:t>Kanban Label.</w:t>
      </w:r>
    </w:p>
    <w:p w14:paraId="6349ABB9" w14:textId="70B9A6AC" w:rsidR="00E5327D" w:rsidRDefault="001B4B11" w:rsidP="00E5327D">
      <w:r>
        <w:rPr>
          <w:noProof/>
        </w:rPr>
        <w:drawing>
          <wp:anchor distT="0" distB="0" distL="114300" distR="114300" simplePos="0" relativeHeight="251745280" behindDoc="0" locked="0" layoutInCell="1" allowOverlap="1" wp14:anchorId="14025DCB" wp14:editId="492C6003">
            <wp:simplePos x="0" y="0"/>
            <wp:positionH relativeFrom="margin">
              <wp:posOffset>53492</wp:posOffset>
            </wp:positionH>
            <wp:positionV relativeFrom="paragraph">
              <wp:posOffset>54940</wp:posOffset>
            </wp:positionV>
            <wp:extent cx="5143958" cy="1493520"/>
            <wp:effectExtent l="57150" t="57150" r="114300" b="10668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" t="34767" r="1402" b="14181"/>
                    <a:stretch/>
                  </pic:blipFill>
                  <pic:spPr bwMode="auto">
                    <a:xfrm>
                      <a:off x="0" y="0"/>
                      <a:ext cx="5148915" cy="149495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72ED00" w14:textId="1D707104" w:rsidR="00E5327D" w:rsidRDefault="00E5327D" w:rsidP="00E5327D"/>
    <w:p w14:paraId="7B4F4CCF" w14:textId="7AF58461" w:rsidR="00E5327D" w:rsidRDefault="00E5327D" w:rsidP="00E5327D"/>
    <w:p w14:paraId="0F8AC862" w14:textId="4D482F9E" w:rsidR="00E5327D" w:rsidRDefault="00E5327D" w:rsidP="00E5327D"/>
    <w:p w14:paraId="66FD684E" w14:textId="62F4D416" w:rsidR="00E5327D" w:rsidRDefault="0019450C" w:rsidP="0019450C">
      <w:pPr>
        <w:pStyle w:val="ListParagraph"/>
        <w:jc w:val="center"/>
        <w:rPr>
          <w:sz w:val="24"/>
          <w:szCs w:val="32"/>
        </w:rPr>
      </w:pPr>
      <w:r w:rsidRPr="0019450C">
        <w:rPr>
          <w:rFonts w:hint="cs"/>
          <w:sz w:val="24"/>
          <w:szCs w:val="32"/>
          <w:cs/>
        </w:rPr>
        <w:t>จบการยิงสแกนก่อนแพ</w:t>
      </w:r>
      <w:proofErr w:type="spellStart"/>
      <w:r w:rsidRPr="0019450C">
        <w:rPr>
          <w:rFonts w:hint="cs"/>
          <w:sz w:val="24"/>
          <w:szCs w:val="32"/>
          <w:cs/>
        </w:rPr>
        <w:t>็ค</w:t>
      </w:r>
      <w:proofErr w:type="spellEnd"/>
    </w:p>
    <w:p w14:paraId="7155EBA1" w14:textId="6B388326" w:rsidR="00C309FA" w:rsidRPr="005179E7" w:rsidRDefault="00C309FA" w:rsidP="00C309FA">
      <w:pPr>
        <w:pStyle w:val="ListParagraph"/>
        <w:numPr>
          <w:ilvl w:val="0"/>
          <w:numId w:val="8"/>
        </w:numPr>
        <w:rPr>
          <w:b/>
          <w:bCs/>
          <w:sz w:val="36"/>
          <w:szCs w:val="36"/>
        </w:rPr>
      </w:pPr>
      <w:r w:rsidRPr="005179E7">
        <w:rPr>
          <w:rFonts w:hint="cs"/>
          <w:b/>
          <w:bCs/>
          <w:sz w:val="36"/>
          <w:szCs w:val="36"/>
          <w:cs/>
        </w:rPr>
        <w:t>เตรียมภาชนะบรรจุ</w:t>
      </w:r>
    </w:p>
    <w:p w14:paraId="1731ECCB" w14:textId="517C98FC" w:rsidR="00C309FA" w:rsidRPr="00532534" w:rsidRDefault="00C309FA" w:rsidP="00C309FA">
      <w:pPr>
        <w:rPr>
          <w:sz w:val="40"/>
        </w:rPr>
      </w:pPr>
      <w:r w:rsidRPr="00532534">
        <w:rPr>
          <w:rFonts w:hint="cs"/>
          <w:sz w:val="40"/>
          <w:cs/>
        </w:rPr>
        <w:t xml:space="preserve">วิธีการเตรียมภาชนะบรรจุ ของแต่ละ </w:t>
      </w:r>
      <w:r w:rsidRPr="00532534">
        <w:rPr>
          <w:sz w:val="40"/>
        </w:rPr>
        <w:t xml:space="preserve">Part No. </w:t>
      </w:r>
      <w:r w:rsidRPr="00532534">
        <w:rPr>
          <w:rFonts w:hint="cs"/>
          <w:sz w:val="40"/>
          <w:cs/>
        </w:rPr>
        <w:t xml:space="preserve">ให้ดูตามที่ </w:t>
      </w:r>
      <w:r w:rsidRPr="00532534">
        <w:rPr>
          <w:sz w:val="40"/>
        </w:rPr>
        <w:t xml:space="preserve">PPS </w:t>
      </w:r>
      <w:r w:rsidRPr="00532534">
        <w:rPr>
          <w:rFonts w:hint="cs"/>
          <w:sz w:val="40"/>
          <w:cs/>
        </w:rPr>
        <w:t>กำหนด.</w:t>
      </w:r>
    </w:p>
    <w:p w14:paraId="14696B05" w14:textId="6F9F6E5E" w:rsidR="00E5327D" w:rsidRPr="005179E7" w:rsidRDefault="0019450C" w:rsidP="0019450C">
      <w:pPr>
        <w:pStyle w:val="ListParagraph"/>
        <w:numPr>
          <w:ilvl w:val="0"/>
          <w:numId w:val="8"/>
        </w:numPr>
        <w:rPr>
          <w:b/>
          <w:bCs/>
          <w:sz w:val="36"/>
          <w:szCs w:val="36"/>
        </w:rPr>
      </w:pPr>
      <w:r w:rsidRPr="005179E7">
        <w:rPr>
          <w:rFonts w:hint="cs"/>
          <w:b/>
          <w:bCs/>
          <w:sz w:val="36"/>
          <w:szCs w:val="36"/>
          <w:cs/>
        </w:rPr>
        <w:t>ถ่ายรูป</w:t>
      </w:r>
      <w:r w:rsidRPr="005179E7">
        <w:rPr>
          <w:b/>
          <w:bCs/>
          <w:sz w:val="36"/>
          <w:szCs w:val="36"/>
        </w:rPr>
        <w:t xml:space="preserve"> </w:t>
      </w:r>
      <w:r w:rsidR="00532534" w:rsidRPr="005179E7">
        <w:rPr>
          <w:b/>
          <w:bCs/>
          <w:sz w:val="36"/>
          <w:szCs w:val="36"/>
        </w:rPr>
        <w:t>B</w:t>
      </w:r>
      <w:r w:rsidRPr="005179E7">
        <w:rPr>
          <w:b/>
          <w:bCs/>
          <w:sz w:val="36"/>
          <w:szCs w:val="36"/>
        </w:rPr>
        <w:t xml:space="preserve">efore </w:t>
      </w:r>
      <w:r w:rsidR="00532534" w:rsidRPr="005179E7">
        <w:rPr>
          <w:b/>
          <w:bCs/>
          <w:sz w:val="36"/>
          <w:szCs w:val="36"/>
        </w:rPr>
        <w:t>P</w:t>
      </w:r>
      <w:r w:rsidRPr="005179E7">
        <w:rPr>
          <w:b/>
          <w:bCs/>
          <w:sz w:val="36"/>
          <w:szCs w:val="36"/>
        </w:rPr>
        <w:t>acking</w:t>
      </w:r>
    </w:p>
    <w:p w14:paraId="206EEAAF" w14:textId="227674EF" w:rsidR="0019450C" w:rsidRPr="00532534" w:rsidRDefault="00532534" w:rsidP="00532534">
      <w:pPr>
        <w:rPr>
          <w:rFonts w:hint="cs"/>
          <w:sz w:val="40"/>
          <w:cs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A0DD53A" wp14:editId="0E5CCFA9">
            <wp:simplePos x="0" y="0"/>
            <wp:positionH relativeFrom="margin">
              <wp:align>right</wp:align>
            </wp:positionH>
            <wp:positionV relativeFrom="paragraph">
              <wp:posOffset>521183</wp:posOffset>
            </wp:positionV>
            <wp:extent cx="4585714" cy="1141172"/>
            <wp:effectExtent l="57150" t="57150" r="120015" b="11620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6" t="25891" r="10412" b="37174"/>
                    <a:stretch/>
                  </pic:blipFill>
                  <pic:spPr bwMode="auto">
                    <a:xfrm>
                      <a:off x="0" y="0"/>
                      <a:ext cx="4585714" cy="114117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50C" w:rsidRPr="00532534">
        <w:rPr>
          <w:rFonts w:hint="cs"/>
          <w:sz w:val="40"/>
          <w:cs/>
        </w:rPr>
        <w:t>วิธีการถ่ายรูป</w:t>
      </w:r>
      <w:r w:rsidRPr="00532534">
        <w:rPr>
          <w:rFonts w:hint="cs"/>
          <w:sz w:val="40"/>
          <w:cs/>
        </w:rPr>
        <w:t xml:space="preserve"> </w:t>
      </w:r>
      <w:r w:rsidRPr="00532534">
        <w:rPr>
          <w:sz w:val="40"/>
        </w:rPr>
        <w:t xml:space="preserve">Before packing </w:t>
      </w:r>
      <w:r w:rsidR="0019450C" w:rsidRPr="00532534">
        <w:rPr>
          <w:rFonts w:hint="cs"/>
          <w:sz w:val="40"/>
          <w:cs/>
        </w:rPr>
        <w:t>ให้</w:t>
      </w:r>
      <w:r w:rsidR="002A6DE3" w:rsidRPr="00532534">
        <w:rPr>
          <w:rFonts w:hint="cs"/>
          <w:sz w:val="40"/>
          <w:cs/>
        </w:rPr>
        <w:t>ถ่ายตาม</w:t>
      </w:r>
      <w:r w:rsidR="002A6DE3" w:rsidRPr="00532534">
        <w:rPr>
          <w:sz w:val="40"/>
        </w:rPr>
        <w:t xml:space="preserve"> PPS </w:t>
      </w:r>
      <w:r w:rsidR="002A6DE3" w:rsidRPr="00532534">
        <w:rPr>
          <w:rFonts w:hint="cs"/>
          <w:sz w:val="40"/>
          <w:cs/>
        </w:rPr>
        <w:t>กำหนด โดย</w:t>
      </w:r>
      <w:r w:rsidR="0019450C" w:rsidRPr="00532534">
        <w:rPr>
          <w:rFonts w:hint="cs"/>
          <w:sz w:val="40"/>
          <w:cs/>
        </w:rPr>
        <w:t xml:space="preserve"> </w:t>
      </w:r>
      <w:r w:rsidR="0019450C" w:rsidRPr="00532534">
        <w:rPr>
          <w:sz w:val="40"/>
        </w:rPr>
        <w:t xml:space="preserve">( </w:t>
      </w:r>
      <w:r w:rsidR="0019450C" w:rsidRPr="00532534">
        <w:rPr>
          <w:rFonts w:hint="cs"/>
          <w:sz w:val="40"/>
          <w:cs/>
        </w:rPr>
        <w:t>รูปกล้องที่</w:t>
      </w:r>
      <w:r w:rsidR="002A6DE3" w:rsidRPr="00532534">
        <w:rPr>
          <w:rFonts w:hint="cs"/>
          <w:sz w:val="40"/>
          <w:cs/>
        </w:rPr>
        <w:t>ถ่าย</w:t>
      </w:r>
      <w:r w:rsidR="0019450C" w:rsidRPr="00532534">
        <w:rPr>
          <w:rFonts w:hint="cs"/>
          <w:sz w:val="40"/>
          <w:cs/>
        </w:rPr>
        <w:t xml:space="preserve"> จะเป็นสีดำ เท่านั้น </w:t>
      </w:r>
      <w:r w:rsidR="0019450C" w:rsidRPr="00532534">
        <w:rPr>
          <w:sz w:val="40"/>
        </w:rPr>
        <w:t>)</w:t>
      </w:r>
    </w:p>
    <w:p w14:paraId="721CD417" w14:textId="43189E1C" w:rsidR="00EF5C79" w:rsidRDefault="00EF5C79" w:rsidP="0019450C">
      <w:pPr>
        <w:rPr>
          <w:b/>
          <w:bCs/>
          <w:sz w:val="40"/>
        </w:rPr>
      </w:pPr>
    </w:p>
    <w:p w14:paraId="7127FB58" w14:textId="2B19FDB1" w:rsidR="002A6DE3" w:rsidRPr="002A6DE3" w:rsidRDefault="002A6DE3" w:rsidP="002A6DE3">
      <w:pPr>
        <w:rPr>
          <w:b/>
          <w:bCs/>
          <w:sz w:val="40"/>
          <w:cs/>
        </w:rPr>
      </w:pPr>
    </w:p>
    <w:p w14:paraId="5E7DA0C0" w14:textId="528CC186" w:rsidR="002A6DE3" w:rsidRPr="005179E7" w:rsidRDefault="002A6DE3" w:rsidP="002A6DE3">
      <w:pPr>
        <w:pStyle w:val="ListParagraph"/>
        <w:numPr>
          <w:ilvl w:val="0"/>
          <w:numId w:val="8"/>
        </w:numPr>
        <w:rPr>
          <w:b/>
          <w:bCs/>
          <w:sz w:val="36"/>
          <w:szCs w:val="36"/>
        </w:rPr>
      </w:pPr>
      <w:r w:rsidRPr="005179E7">
        <w:rPr>
          <w:rFonts w:hint="cs"/>
          <w:b/>
          <w:bCs/>
          <w:sz w:val="36"/>
          <w:szCs w:val="36"/>
          <w:cs/>
        </w:rPr>
        <w:t xml:space="preserve"> </w:t>
      </w:r>
      <w:r w:rsidRPr="005179E7">
        <w:rPr>
          <w:b/>
          <w:bCs/>
          <w:sz w:val="36"/>
          <w:szCs w:val="36"/>
        </w:rPr>
        <w:t xml:space="preserve">Packing </w:t>
      </w:r>
    </w:p>
    <w:p w14:paraId="7612E461" w14:textId="721AB267" w:rsidR="002A6DE3" w:rsidRPr="00532534" w:rsidRDefault="002A6DE3" w:rsidP="00BA791D">
      <w:pPr>
        <w:ind w:firstLine="360"/>
        <w:rPr>
          <w:rFonts w:hint="cs"/>
          <w:cs/>
        </w:rPr>
      </w:pPr>
      <w:r w:rsidRPr="00532534">
        <w:rPr>
          <w:rFonts w:hint="cs"/>
          <w:cs/>
        </w:rPr>
        <w:t>วิธีการ</w:t>
      </w:r>
      <w:r w:rsidR="00532534">
        <w:rPr>
          <w:rFonts w:hint="cs"/>
          <w:cs/>
        </w:rPr>
        <w:t xml:space="preserve"> </w:t>
      </w:r>
      <w:r w:rsidR="00532534">
        <w:t xml:space="preserve">Packing </w:t>
      </w:r>
      <w:r w:rsidR="00BA791D" w:rsidRPr="00532534">
        <w:rPr>
          <w:rFonts w:hint="cs"/>
          <w:cs/>
        </w:rPr>
        <w:t>ในแต่ละ</w:t>
      </w:r>
      <w:r w:rsidR="00532534">
        <w:t>Part No.</w:t>
      </w:r>
      <w:r w:rsidR="00BA791D" w:rsidRPr="00532534">
        <w:rPr>
          <w:rFonts w:hint="cs"/>
          <w:cs/>
        </w:rPr>
        <w:t xml:space="preserve"> </w:t>
      </w:r>
      <w:r w:rsidRPr="00532534">
        <w:rPr>
          <w:rFonts w:hint="cs"/>
          <w:cs/>
        </w:rPr>
        <w:t>ให้</w:t>
      </w:r>
      <w:r w:rsidR="00BA791D" w:rsidRPr="00532534">
        <w:rPr>
          <w:rFonts w:hint="cs"/>
          <w:cs/>
        </w:rPr>
        <w:t>ทำ</w:t>
      </w:r>
      <w:r w:rsidRPr="00532534">
        <w:rPr>
          <w:rFonts w:hint="cs"/>
          <w:cs/>
        </w:rPr>
        <w:t>ตาม</w:t>
      </w:r>
      <w:r w:rsidRPr="00532534">
        <w:t xml:space="preserve"> PPS </w:t>
      </w:r>
      <w:r w:rsidRPr="00532534">
        <w:rPr>
          <w:rFonts w:hint="cs"/>
          <w:cs/>
        </w:rPr>
        <w:t xml:space="preserve">กำหนด </w:t>
      </w:r>
      <w:r w:rsidR="00BA791D" w:rsidRPr="00532534">
        <w:rPr>
          <w:rFonts w:hint="cs"/>
          <w:cs/>
        </w:rPr>
        <w:t>และ</w:t>
      </w:r>
      <w:r w:rsidRPr="00532534">
        <w:rPr>
          <w:rFonts w:hint="cs"/>
          <w:cs/>
        </w:rPr>
        <w:t xml:space="preserve"> </w:t>
      </w:r>
      <w:r w:rsidRPr="00532534">
        <w:t xml:space="preserve">( </w:t>
      </w:r>
      <w:r w:rsidR="00A17837" w:rsidRPr="00532534">
        <w:rPr>
          <w:rFonts w:hint="cs"/>
          <w:cs/>
        </w:rPr>
        <w:t>ขั้นตอนการถ่าย</w:t>
      </w:r>
      <w:r w:rsidRPr="00532534">
        <w:rPr>
          <w:rFonts w:hint="cs"/>
          <w:cs/>
        </w:rPr>
        <w:t>รู</w:t>
      </w:r>
      <w:r w:rsidR="00485CBB" w:rsidRPr="00532534">
        <w:rPr>
          <w:rFonts w:hint="cs"/>
          <w:cs/>
        </w:rPr>
        <w:t>ป</w:t>
      </w:r>
      <w:r w:rsidR="00BA791D" w:rsidRPr="00532534">
        <w:rPr>
          <w:rFonts w:hint="cs"/>
          <w:cs/>
        </w:rPr>
        <w:t>ระหว่างการ</w:t>
      </w:r>
      <w:r w:rsidR="00532534">
        <w:t xml:space="preserve"> Packing </w:t>
      </w:r>
      <w:r w:rsidR="00485CBB" w:rsidRPr="00532534">
        <w:rPr>
          <w:rFonts w:hint="cs"/>
          <w:cs/>
        </w:rPr>
        <w:t>ให้ทำตาม</w:t>
      </w:r>
      <w:r w:rsidR="00485CBB" w:rsidRPr="00532534">
        <w:t xml:space="preserve"> </w:t>
      </w:r>
      <w:r w:rsidR="00485CBB" w:rsidRPr="00532534">
        <w:rPr>
          <w:b/>
          <w:bCs/>
        </w:rPr>
        <w:t>WI-WH-Topre-06</w:t>
      </w:r>
      <w:r w:rsidR="00BA791D" w:rsidRPr="00532534">
        <w:rPr>
          <w:rFonts w:hint="cs"/>
          <w:cs/>
        </w:rPr>
        <w:t xml:space="preserve"> </w:t>
      </w:r>
      <w:r w:rsidR="00485CBB" w:rsidRPr="00532534">
        <w:rPr>
          <w:rFonts w:hint="cs"/>
          <w:cs/>
        </w:rPr>
        <w:t xml:space="preserve">กำหนด </w:t>
      </w:r>
      <w:r w:rsidR="005179E7">
        <w:t>(</w:t>
      </w:r>
      <w:r w:rsidR="00BA791D" w:rsidRPr="00532534">
        <w:rPr>
          <w:rFonts w:hint="cs"/>
          <w:cs/>
        </w:rPr>
        <w:t>รูปกล้อง</w:t>
      </w:r>
      <w:r w:rsidR="00532534">
        <w:rPr>
          <w:rFonts w:hint="cs"/>
          <w:cs/>
        </w:rPr>
        <w:t>ที่</w:t>
      </w:r>
      <w:r w:rsidR="00485CBB" w:rsidRPr="00532534">
        <w:rPr>
          <w:rFonts w:hint="cs"/>
          <w:cs/>
        </w:rPr>
        <w:t>ถ่ายจะเป็น</w:t>
      </w:r>
      <w:r w:rsidRPr="00532534">
        <w:rPr>
          <w:rFonts w:hint="cs"/>
          <w:cs/>
        </w:rPr>
        <w:t xml:space="preserve">สีส้ม เท่านั้น </w:t>
      </w:r>
      <w:r w:rsidRPr="00532534">
        <w:t>)</w:t>
      </w:r>
      <w:r w:rsidR="00532534">
        <w:t xml:space="preserve"> </w:t>
      </w:r>
      <w:r w:rsidR="00532534">
        <w:rPr>
          <w:rFonts w:hint="cs"/>
          <w:cs/>
        </w:rPr>
        <w:t>ดังรูป</w:t>
      </w:r>
    </w:p>
    <w:p w14:paraId="2F56A85E" w14:textId="1281C033" w:rsidR="002A6DE3" w:rsidRPr="002A6DE3" w:rsidRDefault="002A6DE3" w:rsidP="002A6DE3">
      <w:pPr>
        <w:rPr>
          <w:b/>
          <w:bCs/>
          <w:sz w:val="40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3B42DBC4" wp14:editId="6596E176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286250" cy="994867"/>
            <wp:effectExtent l="57150" t="57150" r="114300" b="11049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6" t="15535" r="3914" b="50925"/>
                    <a:stretch/>
                  </pic:blipFill>
                  <pic:spPr bwMode="auto">
                    <a:xfrm>
                      <a:off x="0" y="0"/>
                      <a:ext cx="4286250" cy="99486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0157D2" w14:textId="75B81A4F" w:rsidR="0019450C" w:rsidRPr="0019450C" w:rsidRDefault="0019450C" w:rsidP="0019450C">
      <w:pPr>
        <w:rPr>
          <w:b/>
          <w:bCs/>
          <w:sz w:val="40"/>
        </w:rPr>
      </w:pPr>
    </w:p>
    <w:p w14:paraId="660AF40E" w14:textId="461277A6" w:rsidR="00E5327D" w:rsidRDefault="00E5327D" w:rsidP="00E5327D">
      <w:pPr>
        <w:rPr>
          <w:sz w:val="24"/>
          <w:szCs w:val="24"/>
        </w:rPr>
      </w:pPr>
    </w:p>
    <w:p w14:paraId="18AD3746" w14:textId="509FE816" w:rsidR="005179E7" w:rsidRPr="005179E7" w:rsidRDefault="005179E7" w:rsidP="005179E7">
      <w:pPr>
        <w:pStyle w:val="ListParagraph"/>
        <w:numPr>
          <w:ilvl w:val="0"/>
          <w:numId w:val="8"/>
        </w:numPr>
        <w:rPr>
          <w:b/>
          <w:bCs/>
          <w:szCs w:val="32"/>
        </w:rPr>
      </w:pPr>
      <w:r w:rsidRPr="005179E7">
        <w:rPr>
          <w:rFonts w:hint="cs"/>
          <w:b/>
          <w:bCs/>
          <w:szCs w:val="32"/>
          <w:cs/>
        </w:rPr>
        <w:t>ถ่ายรูปปิด</w:t>
      </w:r>
      <w:proofErr w:type="spellStart"/>
      <w:r w:rsidRPr="005179E7">
        <w:rPr>
          <w:rFonts w:hint="cs"/>
          <w:b/>
          <w:bCs/>
          <w:szCs w:val="32"/>
          <w:cs/>
        </w:rPr>
        <w:t>เค</w:t>
      </w:r>
      <w:proofErr w:type="spellEnd"/>
      <w:r w:rsidRPr="005179E7">
        <w:rPr>
          <w:rFonts w:hint="cs"/>
          <w:b/>
          <w:bCs/>
          <w:szCs w:val="32"/>
          <w:cs/>
        </w:rPr>
        <w:t>ส</w:t>
      </w:r>
    </w:p>
    <w:p w14:paraId="21977567" w14:textId="7056F232" w:rsidR="005179E7" w:rsidRDefault="002C55B2" w:rsidP="005179E7">
      <w:pPr>
        <w:ind w:left="720"/>
      </w:pPr>
      <w:r w:rsidRPr="002C55B2">
        <w:rPr>
          <w:cs/>
        </w:rPr>
        <w:drawing>
          <wp:anchor distT="0" distB="0" distL="114300" distR="114300" simplePos="0" relativeHeight="251748352" behindDoc="0" locked="0" layoutInCell="1" allowOverlap="1" wp14:anchorId="1319A4C9" wp14:editId="3E612744">
            <wp:simplePos x="0" y="0"/>
            <wp:positionH relativeFrom="column">
              <wp:posOffset>106070</wp:posOffset>
            </wp:positionH>
            <wp:positionV relativeFrom="paragraph">
              <wp:posOffset>301142</wp:posOffset>
            </wp:positionV>
            <wp:extent cx="5276215" cy="1583690"/>
            <wp:effectExtent l="0" t="0" r="63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79E7" w:rsidRPr="005179E7">
        <w:rPr>
          <w:rFonts w:hint="cs"/>
          <w:cs/>
        </w:rPr>
        <w:t>วิธีการถ่ายรูป</w:t>
      </w:r>
      <w:r w:rsidR="005179E7">
        <w:rPr>
          <w:rFonts w:hint="cs"/>
          <w:cs/>
        </w:rPr>
        <w:t>ปิ</w:t>
      </w:r>
      <w:r w:rsidR="005179E7" w:rsidRPr="005179E7">
        <w:rPr>
          <w:rFonts w:hint="cs"/>
          <w:cs/>
        </w:rPr>
        <w:t>ด</w:t>
      </w:r>
      <w:proofErr w:type="spellStart"/>
      <w:r w:rsidR="005179E7" w:rsidRPr="005179E7">
        <w:rPr>
          <w:rFonts w:hint="cs"/>
          <w:cs/>
        </w:rPr>
        <w:t>เค</w:t>
      </w:r>
      <w:proofErr w:type="spellEnd"/>
      <w:r w:rsidR="005179E7" w:rsidRPr="005179E7">
        <w:rPr>
          <w:rFonts w:hint="cs"/>
          <w:cs/>
        </w:rPr>
        <w:t xml:space="preserve">ส ให้อ้างอิงวิธีการทำงาน ทำตาม </w:t>
      </w:r>
      <w:r w:rsidR="005179E7" w:rsidRPr="005179E7">
        <w:t>WI-WH-Topre-06 .</w:t>
      </w:r>
      <w:r w:rsidR="005179E7">
        <w:t xml:space="preserve"> </w:t>
      </w:r>
      <w:r>
        <w:rPr>
          <w:rFonts w:hint="cs"/>
          <w:cs/>
        </w:rPr>
        <w:t xml:space="preserve">ดังนี้ </w:t>
      </w:r>
    </w:p>
    <w:p w14:paraId="650A0525" w14:textId="3C64567E" w:rsidR="002C55B2" w:rsidRDefault="002C55B2" w:rsidP="002C55B2">
      <w:pPr>
        <w:ind w:left="720"/>
      </w:pPr>
    </w:p>
    <w:p w14:paraId="260D6362" w14:textId="6AAA775F" w:rsidR="002C55B2" w:rsidRDefault="002C55B2" w:rsidP="005179E7">
      <w:pPr>
        <w:ind w:left="720"/>
      </w:pPr>
    </w:p>
    <w:p w14:paraId="28B2705F" w14:textId="608DC5D3" w:rsidR="002C55B2" w:rsidRDefault="002C55B2" w:rsidP="005179E7">
      <w:pPr>
        <w:ind w:left="720"/>
      </w:pPr>
    </w:p>
    <w:p w14:paraId="39EB1D46" w14:textId="77777777" w:rsidR="002C55B2" w:rsidRPr="005179E7" w:rsidRDefault="002C55B2" w:rsidP="005179E7">
      <w:pPr>
        <w:ind w:left="720"/>
        <w:rPr>
          <w:rFonts w:hint="cs"/>
          <w:cs/>
        </w:rPr>
      </w:pPr>
    </w:p>
    <w:p w14:paraId="119DCEDE" w14:textId="56747A0C" w:rsidR="002C55B2" w:rsidRDefault="002C55B2" w:rsidP="002C55B2">
      <w:pPr>
        <w:pStyle w:val="ListParagraph"/>
        <w:numPr>
          <w:ilvl w:val="0"/>
          <w:numId w:val="8"/>
        </w:numPr>
        <w:rPr>
          <w:b/>
          <w:bCs/>
          <w:szCs w:val="32"/>
        </w:rPr>
      </w:pPr>
      <w:r>
        <w:rPr>
          <w:rFonts w:hint="cs"/>
          <w:b/>
          <w:bCs/>
          <w:szCs w:val="32"/>
          <w:cs/>
        </w:rPr>
        <w:t>สแกนปิด</w:t>
      </w:r>
      <w:proofErr w:type="spellStart"/>
      <w:r>
        <w:rPr>
          <w:rFonts w:hint="cs"/>
          <w:b/>
          <w:bCs/>
          <w:szCs w:val="32"/>
          <w:cs/>
        </w:rPr>
        <w:t>เค</w:t>
      </w:r>
      <w:proofErr w:type="spellEnd"/>
      <w:r>
        <w:rPr>
          <w:rFonts w:hint="cs"/>
          <w:b/>
          <w:bCs/>
          <w:szCs w:val="32"/>
          <w:cs/>
        </w:rPr>
        <w:t xml:space="preserve">ส </w:t>
      </w:r>
    </w:p>
    <w:p w14:paraId="4D7B017D" w14:textId="3468BE8B" w:rsidR="002C55B2" w:rsidRDefault="00681576" w:rsidP="002C55B2">
      <w:pPr>
        <w:rPr>
          <w:b/>
          <w:bCs/>
        </w:rPr>
      </w:pPr>
      <w:r w:rsidRPr="00681576">
        <w:drawing>
          <wp:anchor distT="0" distB="0" distL="114300" distR="114300" simplePos="0" relativeHeight="251749376" behindDoc="0" locked="0" layoutInCell="1" allowOverlap="1" wp14:anchorId="676D7F1C" wp14:editId="35AB114C">
            <wp:simplePos x="0" y="0"/>
            <wp:positionH relativeFrom="column">
              <wp:posOffset>105587</wp:posOffset>
            </wp:positionH>
            <wp:positionV relativeFrom="paragraph">
              <wp:posOffset>327837</wp:posOffset>
            </wp:positionV>
            <wp:extent cx="5276215" cy="1457960"/>
            <wp:effectExtent l="0" t="0" r="635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C55B2">
        <w:rPr>
          <w:rFonts w:hint="cs"/>
          <w:b/>
          <w:bCs/>
          <w:cs/>
        </w:rPr>
        <w:t>วิธีการถ่ายรูปปิด</w:t>
      </w:r>
      <w:proofErr w:type="spellStart"/>
      <w:r w:rsidR="002C55B2">
        <w:rPr>
          <w:rFonts w:hint="cs"/>
          <w:b/>
          <w:bCs/>
          <w:cs/>
        </w:rPr>
        <w:t>เค</w:t>
      </w:r>
      <w:proofErr w:type="spellEnd"/>
      <w:r w:rsidR="002C55B2">
        <w:rPr>
          <w:rFonts w:hint="cs"/>
          <w:b/>
          <w:bCs/>
          <w:cs/>
        </w:rPr>
        <w:t xml:space="preserve">สให้อ้างอิงวิธีการทำงานตาม </w:t>
      </w:r>
      <w:r w:rsidR="002C55B2">
        <w:rPr>
          <w:b/>
          <w:bCs/>
        </w:rPr>
        <w:t xml:space="preserve">WI-WH-Topre-05 </w:t>
      </w:r>
      <w:r w:rsidR="002C55B2">
        <w:rPr>
          <w:rFonts w:hint="cs"/>
          <w:b/>
          <w:bCs/>
          <w:cs/>
        </w:rPr>
        <w:t>วิธีการยิงสแกน</w:t>
      </w:r>
      <w:r>
        <w:rPr>
          <w:b/>
          <w:bCs/>
        </w:rPr>
        <w:t>Packing</w:t>
      </w:r>
      <w:r w:rsidR="002C55B2">
        <w:rPr>
          <w:rFonts w:hint="cs"/>
          <w:b/>
          <w:bCs/>
          <w:cs/>
        </w:rPr>
        <w:t xml:space="preserve"> โดย</w:t>
      </w:r>
    </w:p>
    <w:p w14:paraId="570EEDD7" w14:textId="32CB181C" w:rsidR="00681576" w:rsidRDefault="00681576" w:rsidP="002C55B2">
      <w:pPr>
        <w:rPr>
          <w:b/>
          <w:bCs/>
        </w:rPr>
      </w:pPr>
    </w:p>
    <w:p w14:paraId="52C9F8C8" w14:textId="77777777" w:rsidR="002C55B2" w:rsidRPr="002C55B2" w:rsidRDefault="002C55B2" w:rsidP="002C55B2">
      <w:pPr>
        <w:rPr>
          <w:rFonts w:hint="cs"/>
          <w:b/>
          <w:bCs/>
          <w:cs/>
        </w:rPr>
      </w:pPr>
    </w:p>
    <w:p w14:paraId="7962D2EE" w14:textId="05D1D08A" w:rsidR="005179E7" w:rsidRPr="002C55B2" w:rsidRDefault="005179E7" w:rsidP="002C55B2">
      <w:pPr>
        <w:rPr>
          <w:b/>
          <w:bCs/>
        </w:rPr>
      </w:pPr>
    </w:p>
    <w:p w14:paraId="0DA1F737" w14:textId="3162B097" w:rsidR="00BA791D" w:rsidRDefault="00BA791D" w:rsidP="005179E7">
      <w:pPr>
        <w:rPr>
          <w:sz w:val="24"/>
          <w:szCs w:val="24"/>
        </w:rPr>
      </w:pPr>
    </w:p>
    <w:p w14:paraId="321D5F62" w14:textId="56A6FF60" w:rsidR="00681576" w:rsidRDefault="00681576" w:rsidP="005179E7">
      <w:pPr>
        <w:rPr>
          <w:sz w:val="24"/>
          <w:szCs w:val="24"/>
        </w:rPr>
      </w:pPr>
    </w:p>
    <w:p w14:paraId="5F9FDCCA" w14:textId="62DAC715" w:rsidR="00681576" w:rsidRPr="00681576" w:rsidRDefault="00681576" w:rsidP="00681576">
      <w:pPr>
        <w:jc w:val="center"/>
        <w:rPr>
          <w:b/>
          <w:bCs/>
          <w:sz w:val="36"/>
          <w:szCs w:val="36"/>
        </w:rPr>
      </w:pPr>
      <w:r w:rsidRPr="00681576">
        <w:rPr>
          <w:rFonts w:hint="cs"/>
          <w:b/>
          <w:bCs/>
          <w:sz w:val="36"/>
          <w:szCs w:val="36"/>
          <w:cs/>
        </w:rPr>
        <w:t xml:space="preserve">จบกระบวนการทำงาน </w:t>
      </w:r>
      <w:r w:rsidRPr="00681576">
        <w:rPr>
          <w:b/>
          <w:bCs/>
          <w:sz w:val="36"/>
          <w:szCs w:val="36"/>
        </w:rPr>
        <w:t xml:space="preserve">Packing </w:t>
      </w:r>
    </w:p>
    <w:sectPr w:rsidR="00681576" w:rsidRPr="00681576" w:rsidSect="00F41843">
      <w:headerReference w:type="default" r:id="rId21"/>
      <w:footerReference w:type="default" r:id="rId22"/>
      <w:pgSz w:w="11909" w:h="16834" w:code="9"/>
      <w:pgMar w:top="1440" w:right="1440" w:bottom="1440" w:left="216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D43E73" w14:textId="77777777" w:rsidR="007A596E" w:rsidRDefault="007A596E" w:rsidP="007928B2">
      <w:pPr>
        <w:spacing w:after="0" w:line="240" w:lineRule="auto"/>
      </w:pPr>
      <w:r>
        <w:separator/>
      </w:r>
    </w:p>
  </w:endnote>
  <w:endnote w:type="continuationSeparator" w:id="0">
    <w:p w14:paraId="67CE8BBE" w14:textId="77777777" w:rsidR="007A596E" w:rsidRDefault="007A596E" w:rsidP="00792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1539729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7DAA3D3" w14:textId="77777777" w:rsidR="00AA2AC7" w:rsidRDefault="00AA2AC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9CB969D" w14:textId="77777777" w:rsidR="00AA2AC7" w:rsidRDefault="00AA2A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F7471" w14:textId="77777777" w:rsidR="007A596E" w:rsidRDefault="007A596E" w:rsidP="007928B2">
      <w:pPr>
        <w:spacing w:after="0" w:line="240" w:lineRule="auto"/>
      </w:pPr>
      <w:r>
        <w:separator/>
      </w:r>
    </w:p>
  </w:footnote>
  <w:footnote w:type="continuationSeparator" w:id="0">
    <w:p w14:paraId="64C30B61" w14:textId="77777777" w:rsidR="007A596E" w:rsidRDefault="007A596E" w:rsidP="007928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20E1C" w14:textId="77777777" w:rsidR="00AA2AC7" w:rsidRPr="00F41843" w:rsidRDefault="00AA2AC7" w:rsidP="007928B2">
    <w:pPr>
      <w:pStyle w:val="Header"/>
      <w:jc w:val="right"/>
      <w:rPr>
        <w:color w:val="993300"/>
      </w:rPr>
    </w:pPr>
    <w:r w:rsidRPr="00F41843">
      <w:rPr>
        <w:noProof/>
        <w:color w:val="993300"/>
      </w:rPr>
      <w:drawing>
        <wp:anchor distT="0" distB="0" distL="114300" distR="114300" simplePos="0" relativeHeight="251658240" behindDoc="1" locked="0" layoutInCell="1" allowOverlap="1" wp14:anchorId="4E2415BE" wp14:editId="5962F80F">
          <wp:simplePos x="0" y="0"/>
          <wp:positionH relativeFrom="column">
            <wp:posOffset>5585460</wp:posOffset>
          </wp:positionH>
          <wp:positionV relativeFrom="paragraph">
            <wp:posOffset>-144780</wp:posOffset>
          </wp:positionV>
          <wp:extent cx="291465" cy="356870"/>
          <wp:effectExtent l="0" t="0" r="0" b="5080"/>
          <wp:wrapThrough wrapText="bothSides">
            <wp:wrapPolygon edited="0">
              <wp:start x="7059" y="0"/>
              <wp:lineTo x="0" y="3459"/>
              <wp:lineTo x="0" y="16142"/>
              <wp:lineTo x="1412" y="18448"/>
              <wp:lineTo x="7059" y="20754"/>
              <wp:lineTo x="12706" y="20754"/>
              <wp:lineTo x="18353" y="18448"/>
              <wp:lineTo x="19765" y="16142"/>
              <wp:lineTo x="19765" y="3459"/>
              <wp:lineTo x="12706" y="0"/>
              <wp:lineTo x="7059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-Wi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1465" cy="35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F41843">
      <w:rPr>
        <w:noProof/>
        <w:color w:val="993300"/>
      </w:rPr>
      <w:t>I Wis Manual by IPACK Logistics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E263C"/>
    <w:multiLevelType w:val="hybridMultilevel"/>
    <w:tmpl w:val="6CD47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24EAE"/>
    <w:multiLevelType w:val="hybridMultilevel"/>
    <w:tmpl w:val="824E82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113B2"/>
    <w:multiLevelType w:val="multilevel"/>
    <w:tmpl w:val="65BEA5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3C1D5DC1"/>
    <w:multiLevelType w:val="hybridMultilevel"/>
    <w:tmpl w:val="81320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261831"/>
    <w:multiLevelType w:val="hybridMultilevel"/>
    <w:tmpl w:val="E3E4274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FAC24CD"/>
    <w:multiLevelType w:val="multilevel"/>
    <w:tmpl w:val="65BEA5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61375210"/>
    <w:multiLevelType w:val="hybridMultilevel"/>
    <w:tmpl w:val="91C82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215D98"/>
    <w:multiLevelType w:val="multilevel"/>
    <w:tmpl w:val="6C544BB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8" w15:restartNumberingAfterBreak="0">
    <w:nsid w:val="67987624"/>
    <w:multiLevelType w:val="hybridMultilevel"/>
    <w:tmpl w:val="D17868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8312EA"/>
    <w:multiLevelType w:val="hybridMultilevel"/>
    <w:tmpl w:val="C94C1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8"/>
  </w:num>
  <w:num w:numId="5">
    <w:abstractNumId w:val="3"/>
  </w:num>
  <w:num w:numId="6">
    <w:abstractNumId w:val="7"/>
  </w:num>
  <w:num w:numId="7">
    <w:abstractNumId w:val="4"/>
  </w:num>
  <w:num w:numId="8">
    <w:abstractNumId w:val="5"/>
  </w:num>
  <w:num w:numId="9">
    <w:abstractNumId w:val="1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CE2"/>
    <w:rsid w:val="000012CB"/>
    <w:rsid w:val="00013FE3"/>
    <w:rsid w:val="000A408F"/>
    <w:rsid w:val="000F2A6E"/>
    <w:rsid w:val="000F3D61"/>
    <w:rsid w:val="00103E11"/>
    <w:rsid w:val="0011491E"/>
    <w:rsid w:val="00126F2B"/>
    <w:rsid w:val="00145A6E"/>
    <w:rsid w:val="00153E30"/>
    <w:rsid w:val="0019450C"/>
    <w:rsid w:val="001B4B11"/>
    <w:rsid w:val="001C7440"/>
    <w:rsid w:val="001D28AA"/>
    <w:rsid w:val="00202916"/>
    <w:rsid w:val="00241589"/>
    <w:rsid w:val="00247124"/>
    <w:rsid w:val="002A2F26"/>
    <w:rsid w:val="002A6DE3"/>
    <w:rsid w:val="002C55B2"/>
    <w:rsid w:val="002C5FEB"/>
    <w:rsid w:val="00326E2C"/>
    <w:rsid w:val="00336B2C"/>
    <w:rsid w:val="00343EC8"/>
    <w:rsid w:val="00355AFD"/>
    <w:rsid w:val="00372F2B"/>
    <w:rsid w:val="00397408"/>
    <w:rsid w:val="003F1E16"/>
    <w:rsid w:val="00415344"/>
    <w:rsid w:val="00454D82"/>
    <w:rsid w:val="00481C21"/>
    <w:rsid w:val="00485CBB"/>
    <w:rsid w:val="004A6540"/>
    <w:rsid w:val="004B7D87"/>
    <w:rsid w:val="004C2905"/>
    <w:rsid w:val="004D1883"/>
    <w:rsid w:val="004F4D88"/>
    <w:rsid w:val="005021DD"/>
    <w:rsid w:val="005179E7"/>
    <w:rsid w:val="00532534"/>
    <w:rsid w:val="00552DA8"/>
    <w:rsid w:val="00577DD5"/>
    <w:rsid w:val="0059373A"/>
    <w:rsid w:val="006707D5"/>
    <w:rsid w:val="00681576"/>
    <w:rsid w:val="00690386"/>
    <w:rsid w:val="0069698D"/>
    <w:rsid w:val="006B4CA9"/>
    <w:rsid w:val="006C5F14"/>
    <w:rsid w:val="006D711E"/>
    <w:rsid w:val="006E7BA0"/>
    <w:rsid w:val="00746B29"/>
    <w:rsid w:val="00772AE2"/>
    <w:rsid w:val="007928B2"/>
    <w:rsid w:val="0079505A"/>
    <w:rsid w:val="007A596E"/>
    <w:rsid w:val="007B4057"/>
    <w:rsid w:val="007D75CB"/>
    <w:rsid w:val="0080566A"/>
    <w:rsid w:val="00827876"/>
    <w:rsid w:val="0083613A"/>
    <w:rsid w:val="00855794"/>
    <w:rsid w:val="00867763"/>
    <w:rsid w:val="00872B47"/>
    <w:rsid w:val="00890CFA"/>
    <w:rsid w:val="008E4B29"/>
    <w:rsid w:val="008F4BA5"/>
    <w:rsid w:val="00904F00"/>
    <w:rsid w:val="0090571E"/>
    <w:rsid w:val="00905E67"/>
    <w:rsid w:val="00943678"/>
    <w:rsid w:val="009A301D"/>
    <w:rsid w:val="009D2706"/>
    <w:rsid w:val="00A125E6"/>
    <w:rsid w:val="00A1288B"/>
    <w:rsid w:val="00A17837"/>
    <w:rsid w:val="00A75A46"/>
    <w:rsid w:val="00A86201"/>
    <w:rsid w:val="00A96650"/>
    <w:rsid w:val="00AA2AC7"/>
    <w:rsid w:val="00AC4C17"/>
    <w:rsid w:val="00AF234B"/>
    <w:rsid w:val="00AF2F42"/>
    <w:rsid w:val="00B05B72"/>
    <w:rsid w:val="00B272C9"/>
    <w:rsid w:val="00B438E8"/>
    <w:rsid w:val="00B52CE2"/>
    <w:rsid w:val="00B61159"/>
    <w:rsid w:val="00B65B18"/>
    <w:rsid w:val="00B7725C"/>
    <w:rsid w:val="00BA791D"/>
    <w:rsid w:val="00BB18BF"/>
    <w:rsid w:val="00BC6784"/>
    <w:rsid w:val="00BE7BFF"/>
    <w:rsid w:val="00C04CB8"/>
    <w:rsid w:val="00C136C6"/>
    <w:rsid w:val="00C21CDD"/>
    <w:rsid w:val="00C23D8A"/>
    <w:rsid w:val="00C309FA"/>
    <w:rsid w:val="00C313DE"/>
    <w:rsid w:val="00C43722"/>
    <w:rsid w:val="00C54D7E"/>
    <w:rsid w:val="00C74D7A"/>
    <w:rsid w:val="00C80E27"/>
    <w:rsid w:val="00C85D4E"/>
    <w:rsid w:val="00CB5278"/>
    <w:rsid w:val="00D25B32"/>
    <w:rsid w:val="00E163A7"/>
    <w:rsid w:val="00E5327D"/>
    <w:rsid w:val="00E567DC"/>
    <w:rsid w:val="00E61B87"/>
    <w:rsid w:val="00EA7F2F"/>
    <w:rsid w:val="00EC767D"/>
    <w:rsid w:val="00ED0359"/>
    <w:rsid w:val="00EF5C79"/>
    <w:rsid w:val="00F26029"/>
    <w:rsid w:val="00F41843"/>
    <w:rsid w:val="00F41E1C"/>
    <w:rsid w:val="00F542D7"/>
    <w:rsid w:val="00F73813"/>
    <w:rsid w:val="00FA161E"/>
    <w:rsid w:val="00FB407A"/>
    <w:rsid w:val="00FB5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68E08A"/>
  <w15:chartTrackingRefBased/>
  <w15:docId w15:val="{10D049A3-DA7E-4112-9F09-4C013A48A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928B2"/>
    <w:rPr>
      <w:rFonts w:ascii="Angsana New" w:eastAsia="Angsana New" w:hAnsi="Angsana New" w:cs="Angsana New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ListParagraph">
    <w:name w:val="List Paragraph"/>
    <w:basedOn w:val="Normal"/>
    <w:uiPriority w:val="34"/>
    <w:qFormat/>
    <w:rsid w:val="00BB18BF"/>
    <w:pPr>
      <w:ind w:left="720"/>
      <w:contextualSpacing/>
    </w:pPr>
    <w:rPr>
      <w:szCs w:val="40"/>
    </w:rPr>
  </w:style>
  <w:style w:type="character" w:styleId="Hyperlink">
    <w:name w:val="Hyperlink"/>
    <w:basedOn w:val="DefaultParagraphFont"/>
    <w:uiPriority w:val="99"/>
    <w:unhideWhenUsed/>
    <w:rsid w:val="002C5FEB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90CFA"/>
    <w:pPr>
      <w:spacing w:after="0" w:line="240" w:lineRule="auto"/>
    </w:pPr>
    <w:rPr>
      <w:rFonts w:ascii="Angsana New" w:eastAsia="Angsana New" w:hAnsi="Angsana New" w:cs="Angsana New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AF234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272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%20http://www.ipack-iwis.com/Topre/importexcel.php%20%20&#3649;&#3621;&#3632;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Desktop\manual\I%20Wis%20Manual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CF021-D931-4C10-9093-ACBFDF4EE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 Wis Manual (1).dotx</Template>
  <TotalTime>2039</TotalTime>
  <Pages>4</Pages>
  <Words>199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notebook</dc:creator>
  <cp:keywords/>
  <dc:description/>
  <cp:lastModifiedBy>arnon_ipack</cp:lastModifiedBy>
  <cp:revision>29</cp:revision>
  <cp:lastPrinted>2018-10-09T13:29:00Z</cp:lastPrinted>
  <dcterms:created xsi:type="dcterms:W3CDTF">2018-10-09T01:51:00Z</dcterms:created>
  <dcterms:modified xsi:type="dcterms:W3CDTF">2019-01-28T09:07:00Z</dcterms:modified>
</cp:coreProperties>
</file>
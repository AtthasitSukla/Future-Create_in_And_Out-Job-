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E589" w14:textId="77777777" w:rsidR="005A3068" w:rsidRDefault="005A3068" w:rsidP="007928B2"/>
    <w:p w14:paraId="2ADBAA10" w14:textId="77777777" w:rsidR="005A3068" w:rsidRDefault="005A3068" w:rsidP="007928B2"/>
    <w:p w14:paraId="4817F3DD" w14:textId="77777777" w:rsidR="005A3068" w:rsidRDefault="005A3068" w:rsidP="007928B2"/>
    <w:p w14:paraId="59F34D22" w14:textId="77777777" w:rsidR="005A3068" w:rsidRDefault="005A3068" w:rsidP="007928B2"/>
    <w:p w14:paraId="65E3081C" w14:textId="77777777" w:rsidR="005A3068" w:rsidRDefault="005A3068" w:rsidP="007928B2"/>
    <w:p w14:paraId="51BB168D" w14:textId="77777777" w:rsidR="005A3068" w:rsidRDefault="005A3068" w:rsidP="007928B2"/>
    <w:p w14:paraId="115D0D25" w14:textId="77777777" w:rsidR="005A3068" w:rsidRDefault="005A3068" w:rsidP="007928B2"/>
    <w:p w14:paraId="39CE09D3" w14:textId="77777777" w:rsidR="005A3068" w:rsidRDefault="005A3068" w:rsidP="007928B2"/>
    <w:p w14:paraId="305BC523" w14:textId="77777777" w:rsidR="005A3068" w:rsidRDefault="005A3068" w:rsidP="007928B2"/>
    <w:p w14:paraId="4BA68F41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  <w:cs/>
        </w:rPr>
        <w:t xml:space="preserve">คู่มือการใช้งาน </w:t>
      </w:r>
      <w:r w:rsidRPr="003C5113">
        <w:rPr>
          <w:b/>
          <w:bCs/>
          <w:sz w:val="52"/>
          <w:szCs w:val="52"/>
        </w:rPr>
        <w:t>I-</w:t>
      </w:r>
      <w:proofErr w:type="spellStart"/>
      <w:r w:rsidRPr="003C5113">
        <w:rPr>
          <w:b/>
          <w:bCs/>
          <w:sz w:val="52"/>
          <w:szCs w:val="52"/>
        </w:rPr>
        <w:t>Wis</w:t>
      </w:r>
      <w:proofErr w:type="spellEnd"/>
      <w:r w:rsidRPr="003C5113">
        <w:rPr>
          <w:b/>
          <w:bCs/>
          <w:sz w:val="52"/>
          <w:szCs w:val="52"/>
        </w:rPr>
        <w:t xml:space="preserve"> </w:t>
      </w:r>
    </w:p>
    <w:p w14:paraId="4FD28BA7" w14:textId="77777777" w:rsidR="005A3068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</w:rPr>
        <w:t>Function SAB Module Part Master</w:t>
      </w:r>
    </w:p>
    <w:p w14:paraId="5B4453BE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674D8433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23D5931D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5379794E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762F80E5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1770D00C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132F8CF4" w14:textId="77777777" w:rsidR="003B1FFB" w:rsidRDefault="003B1FFB" w:rsidP="00A16F73">
      <w:pPr>
        <w:rPr>
          <w:b/>
          <w:bCs/>
          <w:u w:val="single"/>
        </w:rPr>
      </w:pPr>
    </w:p>
    <w:p w14:paraId="7A6AF403" w14:textId="56BFB27F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lastRenderedPageBreak/>
        <w:t xml:space="preserve">1. </w:t>
      </w:r>
      <w:r w:rsidRPr="00A16F73">
        <w:rPr>
          <w:rFonts w:hint="cs"/>
          <w:b/>
          <w:bCs/>
          <w:u w:val="single"/>
          <w:cs/>
        </w:rPr>
        <w:t>การเปิดโปรแกรม</w:t>
      </w:r>
    </w:p>
    <w:p w14:paraId="742000D0" w14:textId="77777777" w:rsidR="005A3068" w:rsidRDefault="005A3068" w:rsidP="005A3068">
      <w:pPr>
        <w:jc w:val="center"/>
        <w:rPr>
          <w:noProof/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2670A" wp14:editId="6D67939E">
                <wp:simplePos x="0" y="0"/>
                <wp:positionH relativeFrom="column">
                  <wp:posOffset>563880</wp:posOffset>
                </wp:positionH>
                <wp:positionV relativeFrom="paragraph">
                  <wp:posOffset>289560</wp:posOffset>
                </wp:positionV>
                <wp:extent cx="1196340" cy="4495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444D8" id="Oval 3" o:spid="_x0000_s1026" style="position:absolute;margin-left:44.4pt;margin-top:22.8pt;width:94.2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" filled="f" strokecolor="red" strokeweight="1pt">
                <v:stroke dashstyle="1 1" joinstyle="miter"/>
              </v:oval>
            </w:pict>
          </mc:Fallback>
        </mc:AlternateContent>
      </w:r>
      <w:r>
        <w:rPr>
          <w:rFonts w:hint="cs"/>
          <w:cs/>
        </w:rPr>
        <w:t>เปิดโปรแกรม</w:t>
      </w:r>
      <w:r w:rsidR="00FC104F">
        <w:rPr>
          <w:rFonts w:hint="cs"/>
          <w:cs/>
        </w:rPr>
        <w:t xml:space="preserve">โดยระบุ </w:t>
      </w:r>
      <w:r w:rsidR="00FC104F">
        <w:t>URL</w:t>
      </w:r>
      <w:r w:rsidR="00FC104F">
        <w:rPr>
          <w:rFonts w:hint="cs"/>
          <w:cs/>
        </w:rPr>
        <w:t xml:space="preserve"> เป็น</w:t>
      </w:r>
      <w:r>
        <w:t xml:space="preserve"> </w:t>
      </w:r>
      <w:r w:rsidRPr="00FC104F">
        <w:rPr>
          <w:u w:val="single"/>
        </w:rPr>
        <w:t>ipack-iwis.com/hq/</w:t>
      </w:r>
      <w:r w:rsidR="00FC104F" w:rsidRPr="00FC104F">
        <w:rPr>
          <w:u w:val="single"/>
        </w:rPr>
        <w:t xml:space="preserve"> </w:t>
      </w:r>
      <w:r w:rsidR="00FC104F">
        <w:rPr>
          <w:rFonts w:hint="cs"/>
          <w:cs/>
        </w:rPr>
        <w:t xml:space="preserve"> ลงในช่อง</w:t>
      </w:r>
      <w:r w:rsidR="00FC104F">
        <w:t xml:space="preserve"> </w:t>
      </w:r>
      <w:r w:rsidR="00FC104F" w:rsidRPr="00FC104F">
        <w:t>Address</w:t>
      </w:r>
      <w:r w:rsidR="00A16F73">
        <w:rPr>
          <w:rFonts w:hint="cs"/>
          <w:cs/>
        </w:rPr>
        <w:t xml:space="preserve"> ดังรูป</w:t>
      </w:r>
    </w:p>
    <w:p w14:paraId="0ACC10CB" w14:textId="77777777" w:rsidR="00145302" w:rsidRDefault="005A3068" w:rsidP="005A3068">
      <w:pPr>
        <w:rPr>
          <w:b/>
          <w:bCs/>
        </w:rPr>
      </w:pPr>
      <w:r w:rsidRPr="00A16F73">
        <w:rPr>
          <w:b/>
          <w:bCs/>
          <w:noProof/>
        </w:rPr>
        <w:drawing>
          <wp:inline distT="0" distB="0" distL="0" distR="0" wp14:anchorId="3996FBF3" wp14:editId="704C7450">
            <wp:extent cx="5689600" cy="853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160" cy="8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82" w14:textId="77777777" w:rsidR="00A16F73" w:rsidRPr="00A16F73" w:rsidRDefault="00A16F73" w:rsidP="005A3068">
      <w:pPr>
        <w:rPr>
          <w:b/>
          <w:bCs/>
        </w:rPr>
      </w:pPr>
    </w:p>
    <w:p w14:paraId="74AC94FE" w14:textId="77777777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2. </w:t>
      </w:r>
      <w:r w:rsidRPr="00A16F73">
        <w:rPr>
          <w:rFonts w:hint="cs"/>
          <w:b/>
          <w:bCs/>
          <w:u w:val="single"/>
          <w:cs/>
        </w:rPr>
        <w:t xml:space="preserve">การใส่ </w:t>
      </w:r>
      <w:r w:rsidRPr="00A16F73">
        <w:rPr>
          <w:b/>
          <w:bCs/>
          <w:u w:val="single"/>
        </w:rPr>
        <w:t xml:space="preserve">User name </w:t>
      </w:r>
      <w:r w:rsidRPr="00A16F73">
        <w:rPr>
          <w:rFonts w:hint="cs"/>
          <w:b/>
          <w:bCs/>
          <w:u w:val="single"/>
          <w:cs/>
        </w:rPr>
        <w:t xml:space="preserve">และ </w:t>
      </w:r>
      <w:r w:rsidRPr="00A16F73">
        <w:rPr>
          <w:b/>
          <w:bCs/>
          <w:u w:val="single"/>
        </w:rPr>
        <w:t>Password</w:t>
      </w:r>
    </w:p>
    <w:p w14:paraId="1BDCD753" w14:textId="77777777" w:rsidR="00FC104F" w:rsidRDefault="00FC104F" w:rsidP="00145302">
      <w:pPr>
        <w:jc w:val="center"/>
      </w:pPr>
      <w:r>
        <w:rPr>
          <w:rFonts w:hint="cs"/>
          <w:cs/>
        </w:rPr>
        <w:t xml:space="preserve">จากนั้น หน้าจอจะขึ้นหน้าโปรแกรม เพื่อให้ใส่ </w:t>
      </w:r>
      <w:r>
        <w:t xml:space="preserve">User name </w:t>
      </w:r>
      <w:r>
        <w:rPr>
          <w:rFonts w:hint="cs"/>
          <w:cs/>
        </w:rPr>
        <w:t xml:space="preserve">และ </w:t>
      </w:r>
      <w:r>
        <w:t>Password</w:t>
      </w:r>
      <w:r w:rsidR="00A16F73">
        <w:rPr>
          <w:rFonts w:hint="cs"/>
          <w:cs/>
        </w:rPr>
        <w:t xml:space="preserve"> </w:t>
      </w:r>
    </w:p>
    <w:p w14:paraId="023D5928" w14:textId="77777777" w:rsidR="00FC104F" w:rsidRDefault="002C78F3" w:rsidP="005A3068"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71580" wp14:editId="50A0B3D4">
                <wp:simplePos x="0" y="0"/>
                <wp:positionH relativeFrom="column">
                  <wp:posOffset>3832860</wp:posOffset>
                </wp:positionH>
                <wp:positionV relativeFrom="paragraph">
                  <wp:posOffset>2440305</wp:posOffset>
                </wp:positionV>
                <wp:extent cx="609600" cy="129540"/>
                <wp:effectExtent l="38100" t="0" r="19050" b="800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44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1.8pt;margin-top:192.15pt;width:48pt;height:10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FAE2C" wp14:editId="1A69A5E1">
                <wp:simplePos x="0" y="0"/>
                <wp:positionH relativeFrom="margin">
                  <wp:align>right</wp:align>
                </wp:positionH>
                <wp:positionV relativeFrom="paragraph">
                  <wp:posOffset>2287905</wp:posOffset>
                </wp:positionV>
                <wp:extent cx="8001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F55E58" w14:textId="77777777" w:rsidR="002C78F3" w:rsidRPr="00145302" w:rsidRDefault="002C78F3" w:rsidP="002C78F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กด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AE2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.8pt;margin-top:180.15pt;width:63pt;height:2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" fillcolor="white [3201]" strokecolor="red" strokeweight=".5pt">
                <v:textbox>
                  <w:txbxContent>
                    <w:p w14:paraId="51F55E58" w14:textId="77777777" w:rsidR="002C78F3" w:rsidRPr="00145302" w:rsidRDefault="002C78F3" w:rsidP="002C78F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กด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D5EAF" wp14:editId="35F65763">
                <wp:simplePos x="0" y="0"/>
                <wp:positionH relativeFrom="column">
                  <wp:posOffset>3436620</wp:posOffset>
                </wp:positionH>
                <wp:positionV relativeFrom="paragraph">
                  <wp:posOffset>2501265</wp:posOffset>
                </wp:positionV>
                <wp:extent cx="350520" cy="1905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AB95" id="Rectangle 10" o:spid="_x0000_s1026" style="position:absolute;margin-left:270.6pt;margin-top:196.95pt;width:27.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" filled="f" strokecolor="red" strokeweight="1pt"/>
            </w:pict>
          </mc:Fallback>
        </mc:AlternateContent>
      </w:r>
      <w:r w:rsidR="001453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33573" wp14:editId="32A6575E">
                <wp:simplePos x="0" y="0"/>
                <wp:positionH relativeFrom="column">
                  <wp:posOffset>1501140</wp:posOffset>
                </wp:positionH>
                <wp:positionV relativeFrom="paragraph">
                  <wp:posOffset>1492885</wp:posOffset>
                </wp:positionV>
                <wp:extent cx="609600" cy="236220"/>
                <wp:effectExtent l="0" t="0" r="76200" b="685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576D" id="Straight Arrow Connector 5" o:spid="_x0000_s1026" type="#_x0000_t32" style="position:absolute;margin-left:118.2pt;margin-top:117.55pt;width:4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1453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27BC7" wp14:editId="6D0357D5">
                <wp:simplePos x="0" y="0"/>
                <wp:positionH relativeFrom="column">
                  <wp:posOffset>350520</wp:posOffset>
                </wp:positionH>
                <wp:positionV relativeFrom="paragraph">
                  <wp:posOffset>1378585</wp:posOffset>
                </wp:positionV>
                <wp:extent cx="1143000" cy="2895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6B87F31" w14:textId="77777777" w:rsidR="00FC104F" w:rsidRPr="00145302" w:rsidRDefault="00145302" w:rsidP="00145302">
                            <w:pPr>
                              <w:spacing w:line="240" w:lineRule="auto"/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="00FC104F"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User Name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7BC7" id="Text Box 7" o:spid="_x0000_s1027" type="#_x0000_t202" style="position:absolute;margin-left:27.6pt;margin-top:108.55pt;width:90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" fillcolor="white [3201]" strokecolor="red" strokeweight=".5pt">
                <v:stroke dashstyle="dash"/>
                <v:textbox>
                  <w:txbxContent>
                    <w:p w14:paraId="76B87F31" w14:textId="77777777" w:rsidR="00FC104F" w:rsidRPr="00145302" w:rsidRDefault="00145302" w:rsidP="00145302">
                      <w:pPr>
                        <w:spacing w:line="240" w:lineRule="auto"/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="00FC104F" w:rsidRPr="00145302">
                        <w:rPr>
                          <w:color w:val="FF0000"/>
                          <w:sz w:val="28"/>
                          <w:szCs w:val="28"/>
                        </w:rPr>
                        <w:t>User Name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453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D7EB7" wp14:editId="1C030188">
                <wp:simplePos x="0" y="0"/>
                <wp:positionH relativeFrom="column">
                  <wp:posOffset>381000</wp:posOffset>
                </wp:positionH>
                <wp:positionV relativeFrom="paragraph">
                  <wp:posOffset>2163445</wp:posOffset>
                </wp:positionV>
                <wp:extent cx="1104900" cy="2743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217945A2" w14:textId="77777777" w:rsidR="00145302" w:rsidRPr="00145302" w:rsidRDefault="00145302" w:rsidP="00145302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7EB7" id="Text Box 8" o:spid="_x0000_s1028" type="#_x0000_t202" style="position:absolute;margin-left:30pt;margin-top:170.35pt;width:87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" fillcolor="white [3201]" strokecolor="red" strokeweight=".5pt">
                <v:stroke dashstyle="dash"/>
                <v:textbox>
                  <w:txbxContent>
                    <w:p w14:paraId="217945A2" w14:textId="77777777" w:rsidR="00145302" w:rsidRPr="00145302" w:rsidRDefault="00145302" w:rsidP="00145302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="001453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E8A16" wp14:editId="57E43300">
                <wp:simplePos x="0" y="0"/>
                <wp:positionH relativeFrom="column">
                  <wp:posOffset>1485900</wp:posOffset>
                </wp:positionH>
                <wp:positionV relativeFrom="paragraph">
                  <wp:posOffset>2110105</wp:posOffset>
                </wp:positionV>
                <wp:extent cx="640080" cy="175260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4C43" id="Straight Arrow Connector 9" o:spid="_x0000_s1026" type="#_x0000_t32" style="position:absolute;margin-left:117pt;margin-top:166.15pt;width:50.4pt;height:13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FC104F">
        <w:rPr>
          <w:noProof/>
        </w:rPr>
        <w:drawing>
          <wp:inline distT="0" distB="0" distL="0" distR="0" wp14:anchorId="68856C00" wp14:editId="618D3682">
            <wp:extent cx="5669280" cy="3349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07"/>
                    <a:stretch/>
                  </pic:blipFill>
                  <pic:spPr bwMode="auto">
                    <a:xfrm>
                      <a:off x="0" y="0"/>
                      <a:ext cx="5682320" cy="335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20A62" w14:textId="77777777" w:rsidR="00A16F73" w:rsidRPr="00A16F73" w:rsidRDefault="00A16F73" w:rsidP="00A16F73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 w:rsidR="00746BD8">
        <w:rPr>
          <w:rFonts w:hint="cs"/>
          <w:b/>
          <w:bCs/>
          <w:szCs w:val="32"/>
          <w:cs/>
        </w:rPr>
        <w:t>2</w:t>
      </w:r>
      <w:r w:rsidRPr="00A16F73">
        <w:rPr>
          <w:rFonts w:hint="cs"/>
          <w:b/>
          <w:bCs/>
          <w:szCs w:val="32"/>
          <w:cs/>
        </w:rPr>
        <w:t>.1</w:t>
      </w:r>
    </w:p>
    <w:p w14:paraId="2BA50395" w14:textId="77777777" w:rsidR="00A16F73" w:rsidRPr="00A16F73" w:rsidRDefault="00A16F73" w:rsidP="00A16F73">
      <w:pPr>
        <w:pStyle w:val="ListParagraph"/>
        <w:jc w:val="center"/>
        <w:rPr>
          <w:szCs w:val="32"/>
        </w:rPr>
      </w:pPr>
    </w:p>
    <w:p w14:paraId="74873B84" w14:textId="77777777" w:rsidR="00FC104F" w:rsidRDefault="00A16F73" w:rsidP="00A16F73">
      <w:r>
        <w:rPr>
          <w:rFonts w:hint="cs"/>
          <w:cs/>
        </w:rPr>
        <w:t xml:space="preserve">2.1 </w:t>
      </w:r>
      <w:r w:rsidRPr="00A16F73">
        <w:rPr>
          <w:rFonts w:hint="cs"/>
          <w:cs/>
        </w:rPr>
        <w:t xml:space="preserve">ให้ใส่ </w:t>
      </w:r>
      <w:r w:rsidRPr="00A16F73">
        <w:t xml:space="preserve">User name </w:t>
      </w:r>
      <w:r w:rsidRPr="00A16F73">
        <w:rPr>
          <w:rFonts w:hint="cs"/>
          <w:cs/>
        </w:rPr>
        <w:t xml:space="preserve">และ </w:t>
      </w:r>
      <w:r w:rsidRPr="00A16F73">
        <w:t xml:space="preserve">Password </w:t>
      </w:r>
      <w:r w:rsidRPr="00A16F73">
        <w:rPr>
          <w:rFonts w:hint="cs"/>
          <w:cs/>
        </w:rPr>
        <w:t>ลงในช่อง</w:t>
      </w:r>
      <w:r w:rsidR="002C78F3">
        <w:t xml:space="preserve"> </w:t>
      </w:r>
      <w:r w:rsidR="002C78F3">
        <w:rPr>
          <w:rFonts w:hint="cs"/>
          <w:cs/>
        </w:rPr>
        <w:t xml:space="preserve">จากนั้นให้กด </w:t>
      </w:r>
      <w:r w:rsidR="002C78F3">
        <w:t xml:space="preserve">Log in </w:t>
      </w:r>
      <w:r w:rsidR="002C78F3">
        <w:rPr>
          <w:rFonts w:hint="cs"/>
          <w:cs/>
        </w:rPr>
        <w:t xml:space="preserve">เข้าสู่ระบบ </w:t>
      </w:r>
    </w:p>
    <w:p w14:paraId="03032417" w14:textId="223F25D0" w:rsidR="002C78F3" w:rsidRDefault="002C78F3" w:rsidP="00A16F73"/>
    <w:p w14:paraId="6B9A66BD" w14:textId="1D645A1F" w:rsidR="003B1FFB" w:rsidRDefault="003B1FFB" w:rsidP="00A16F73"/>
    <w:p w14:paraId="2DE21BAC" w14:textId="77777777" w:rsidR="003B1FFB" w:rsidRDefault="003B1FFB" w:rsidP="00A16F73">
      <w:pPr>
        <w:rPr>
          <w:cs/>
        </w:rPr>
      </w:pPr>
    </w:p>
    <w:p w14:paraId="2A8C3C3B" w14:textId="77777777" w:rsidR="002C78F3" w:rsidRDefault="002C78F3" w:rsidP="00A16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</w:t>
      </w:r>
      <w:r w:rsidRPr="002C78F3">
        <w:rPr>
          <w:rFonts w:hint="cs"/>
          <w:b/>
          <w:bCs/>
          <w:u w:val="single"/>
          <w:cs/>
        </w:rPr>
        <w:t xml:space="preserve">การเข้าสู่ </w:t>
      </w:r>
      <w:r w:rsidRPr="002C78F3">
        <w:rPr>
          <w:b/>
          <w:bCs/>
          <w:u w:val="single"/>
        </w:rPr>
        <w:t xml:space="preserve">Engineering </w:t>
      </w:r>
      <w:r w:rsidR="00F363B9">
        <w:rPr>
          <w:b/>
          <w:bCs/>
          <w:u w:val="single"/>
        </w:rPr>
        <w:t>Part Master</w:t>
      </w:r>
    </w:p>
    <w:p w14:paraId="60EF6DEA" w14:textId="77777777" w:rsidR="00746BD8" w:rsidRDefault="00051B4E" w:rsidP="00A16F73">
      <w:pPr>
        <w:rPr>
          <w:cs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0F265" wp14:editId="650FC602">
                <wp:simplePos x="0" y="0"/>
                <wp:positionH relativeFrom="column">
                  <wp:posOffset>358140</wp:posOffset>
                </wp:positionH>
                <wp:positionV relativeFrom="paragraph">
                  <wp:posOffset>532130</wp:posOffset>
                </wp:positionV>
                <wp:extent cx="815340" cy="708660"/>
                <wp:effectExtent l="38100" t="0" r="2286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2030" id="Straight Arrow Connector 24" o:spid="_x0000_s1026" type="#_x0000_t32" style="position:absolute;margin-left:28.2pt;margin-top:41.9pt;width:64.2pt;height:55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2C78F3">
        <w:tab/>
      </w:r>
      <w:r w:rsidR="00746BD8">
        <w:rPr>
          <w:rFonts w:hint="cs"/>
          <w:cs/>
        </w:rPr>
        <w:t>หลังจาก</w:t>
      </w:r>
      <w:r w:rsidR="00AD7F8D">
        <w:rPr>
          <w:rFonts w:hint="cs"/>
          <w:cs/>
        </w:rPr>
        <w:t>เข้าสู่ระบบ</w:t>
      </w:r>
      <w:r w:rsidR="00746BD8">
        <w:rPr>
          <w:rFonts w:hint="cs"/>
          <w:cs/>
        </w:rPr>
        <w:t xml:space="preserve"> จากนั้นจะมี</w:t>
      </w:r>
      <w:r w:rsidR="00AD7F8D">
        <w:rPr>
          <w:rFonts w:hint="cs"/>
          <w:cs/>
        </w:rPr>
        <w:t xml:space="preserve">แถบ </w:t>
      </w:r>
      <w:r w:rsidR="00AD7F8D">
        <w:t xml:space="preserve">Menu </w:t>
      </w:r>
      <w:r w:rsidR="00AD7F8D">
        <w:rPr>
          <w:rFonts w:hint="cs"/>
          <w:cs/>
        </w:rPr>
        <w:t>ทางด้านซ้าย</w:t>
      </w:r>
      <w:r w:rsidR="00746BD8">
        <w:rPr>
          <w:rFonts w:hint="cs"/>
          <w:cs/>
        </w:rPr>
        <w:t>เพื่อให้เลือกรายการที่ต้องการเข้าสู่โปรแกรม</w:t>
      </w:r>
      <w:r>
        <w:rPr>
          <w:rFonts w:hint="cs"/>
          <w:cs/>
        </w:rPr>
        <w:t xml:space="preserve"> </w:t>
      </w:r>
      <w:r w:rsidRPr="00051B4E">
        <w:rPr>
          <w:color w:val="FF0000"/>
        </w:rPr>
        <w:t>(</w:t>
      </w:r>
      <w:r w:rsidRPr="00051B4E">
        <w:rPr>
          <w:rFonts w:hint="cs"/>
          <w:color w:val="FF0000"/>
          <w:u w:val="single"/>
          <w:cs/>
        </w:rPr>
        <w:t xml:space="preserve">ให้สังเกตุหัวข้องานที่ต้องการเข้า ให้เป็น </w:t>
      </w:r>
      <w:r w:rsidRPr="00051B4E">
        <w:rPr>
          <w:color w:val="FF0000"/>
          <w:u w:val="single"/>
        </w:rPr>
        <w:t>SAB</w:t>
      </w:r>
      <w:r w:rsidRPr="00051B4E">
        <w:rPr>
          <w:rFonts w:hint="cs"/>
          <w:color w:val="FF0000"/>
          <w:cs/>
        </w:rPr>
        <w:t>)</w:t>
      </w:r>
    </w:p>
    <w:p w14:paraId="5C58899D" w14:textId="77777777" w:rsidR="002C78F3" w:rsidRPr="002C78F3" w:rsidRDefault="00746BD8" w:rsidP="00A16F73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C3935" wp14:editId="209B7C93">
                <wp:simplePos x="0" y="0"/>
                <wp:positionH relativeFrom="column">
                  <wp:posOffset>99060</wp:posOffset>
                </wp:positionH>
                <wp:positionV relativeFrom="paragraph">
                  <wp:posOffset>1696085</wp:posOffset>
                </wp:positionV>
                <wp:extent cx="792480" cy="1600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42CBE4A8" w14:textId="77777777" w:rsidR="00746BD8" w:rsidRPr="00145302" w:rsidRDefault="00746BD8" w:rsidP="00746BD8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3935" id="Text Box 15" o:spid="_x0000_s1029" type="#_x0000_t202" style="position:absolute;margin-left:7.8pt;margin-top:133.55pt;width:62.4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" filled="f" strokecolor="red" strokeweight=".5pt">
                <v:stroke dashstyle="dash"/>
                <v:textbox>
                  <w:txbxContent>
                    <w:p w14:paraId="42CBE4A8" w14:textId="77777777" w:rsidR="00746BD8" w:rsidRPr="00145302" w:rsidRDefault="00746BD8" w:rsidP="00746BD8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06D079" wp14:editId="087866DC">
            <wp:extent cx="5276215" cy="311658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504"/>
                    <a:stretch/>
                  </pic:blipFill>
                  <pic:spPr bwMode="auto">
                    <a:xfrm>
                      <a:off x="0" y="0"/>
                      <a:ext cx="5276215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438C" w14:textId="77777777" w:rsidR="00746BD8" w:rsidRPr="00A16F73" w:rsidRDefault="00746BD8" w:rsidP="00746BD8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.1</w:t>
      </w:r>
    </w:p>
    <w:p w14:paraId="77C020D5" w14:textId="77777777" w:rsidR="00051B4E" w:rsidRDefault="00746BD8" w:rsidP="00746BD8">
      <w:r>
        <w:rPr>
          <w:rFonts w:hint="cs"/>
          <w:cs/>
        </w:rPr>
        <w:t xml:space="preserve">3.1 ให้เลือกคลิกที่ </w:t>
      </w:r>
      <w:r>
        <w:t xml:space="preserve">Engineering </w:t>
      </w:r>
      <w:r>
        <w:rPr>
          <w:rFonts w:hint="cs"/>
          <w:cs/>
        </w:rPr>
        <w:t>ดังรูปที่ 3.1</w:t>
      </w:r>
    </w:p>
    <w:p w14:paraId="20B87674" w14:textId="77777777" w:rsidR="00051B4E" w:rsidRDefault="00051B4E" w:rsidP="00746BD8">
      <w:r>
        <w:rPr>
          <w:cs/>
        </w:rPr>
        <w:tab/>
      </w:r>
      <w:r>
        <w:rPr>
          <w:rFonts w:hint="cs"/>
          <w:cs/>
        </w:rPr>
        <w:t xml:space="preserve">หลังจาก </w:t>
      </w:r>
      <w:r>
        <w:t>“</w:t>
      </w:r>
      <w:r>
        <w:rPr>
          <w:rFonts w:hint="cs"/>
          <w:cs/>
        </w:rPr>
        <w:t>คลิก</w:t>
      </w:r>
      <w:r>
        <w:t xml:space="preserve">” </w:t>
      </w:r>
      <w:r>
        <w:rPr>
          <w:rFonts w:hint="cs"/>
          <w:cs/>
        </w:rPr>
        <w:t xml:space="preserve">จะขึ้น รายการย่อยของ </w:t>
      </w:r>
      <w:r>
        <w:t xml:space="preserve">Engineering </w:t>
      </w:r>
      <w:r>
        <w:rPr>
          <w:rFonts w:hint="cs"/>
          <w:cs/>
        </w:rPr>
        <w:t xml:space="preserve">คือ </w:t>
      </w:r>
      <w:r>
        <w:t xml:space="preserve">Part Master </w:t>
      </w:r>
    </w:p>
    <w:p w14:paraId="5FA50958" w14:textId="77777777" w:rsidR="002C78F3" w:rsidRDefault="00051B4E" w:rsidP="00746B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EC28B" wp14:editId="6749FFF2">
                <wp:simplePos x="0" y="0"/>
                <wp:positionH relativeFrom="column">
                  <wp:posOffset>198120</wp:posOffset>
                </wp:positionH>
                <wp:positionV relativeFrom="paragraph">
                  <wp:posOffset>1226185</wp:posOffset>
                </wp:positionV>
                <wp:extent cx="792480" cy="1600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40FBA61" w14:textId="77777777" w:rsidR="00051B4E" w:rsidRPr="00145302" w:rsidRDefault="00051B4E" w:rsidP="00051B4E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C28B" id="Text Box 21" o:spid="_x0000_s1030" type="#_x0000_t202" style="position:absolute;margin-left:15.6pt;margin-top:96.55pt;width:62.4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" filled="f" strokecolor="red" strokeweight=".5pt">
                <v:stroke dashstyle="dash"/>
                <v:textbox>
                  <w:txbxContent>
                    <w:p w14:paraId="340FBA61" w14:textId="77777777" w:rsidR="00051B4E" w:rsidRPr="00145302" w:rsidRDefault="00051B4E" w:rsidP="00051B4E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BD8">
        <w:rPr>
          <w:noProof/>
        </w:rPr>
        <w:drawing>
          <wp:inline distT="0" distB="0" distL="0" distR="0" wp14:anchorId="1CECE2A0" wp14:editId="46BEC354">
            <wp:extent cx="5295900" cy="223998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157" cy="224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6091" w14:textId="77777777" w:rsidR="00746BD8" w:rsidRDefault="00746BD8" w:rsidP="00746BD8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2</w:t>
      </w:r>
    </w:p>
    <w:p w14:paraId="7AD96E38" w14:textId="77777777" w:rsidR="00051B4E" w:rsidRDefault="00051B4E" w:rsidP="00051B4E">
      <w:r>
        <w:rPr>
          <w:rFonts w:hint="cs"/>
          <w:cs/>
        </w:rPr>
        <w:t xml:space="preserve">3.2 ให้เลือกคลิกที่ </w:t>
      </w:r>
      <w:r>
        <w:t xml:space="preserve">Part Master </w:t>
      </w:r>
      <w:r>
        <w:rPr>
          <w:rFonts w:hint="cs"/>
          <w:cs/>
        </w:rPr>
        <w:t>ดังรูปที่ 3.</w:t>
      </w:r>
      <w:r>
        <w:t>2</w:t>
      </w:r>
    </w:p>
    <w:p w14:paraId="0266487E" w14:textId="77777777" w:rsidR="009C5379" w:rsidRDefault="00051B4E" w:rsidP="00051B4E">
      <w:r>
        <w:rPr>
          <w:noProof/>
        </w:rPr>
        <w:lastRenderedPageBreak/>
        <w:drawing>
          <wp:inline distT="0" distB="0" distL="0" distR="0" wp14:anchorId="1F5857FE" wp14:editId="1B346306">
            <wp:extent cx="5276215" cy="259715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DDA" w14:textId="77777777" w:rsidR="009C5379" w:rsidRDefault="009C5379" w:rsidP="009C5379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3</w:t>
      </w:r>
    </w:p>
    <w:p w14:paraId="433B10E4" w14:textId="77777777" w:rsidR="009C5379" w:rsidRPr="00F363B9" w:rsidRDefault="00F363B9" w:rsidP="009C5379">
      <w:r>
        <w:rPr>
          <w:rFonts w:hint="cs"/>
          <w:cs/>
        </w:rPr>
        <w:t xml:space="preserve">เสร็จสิ้นการเข้าสู่ระบบ </w:t>
      </w:r>
      <w:r>
        <w:t xml:space="preserve">Part Master SAB </w:t>
      </w:r>
      <w:r>
        <w:rPr>
          <w:rFonts w:hint="cs"/>
          <w:cs/>
        </w:rPr>
        <w:t xml:space="preserve">จะขึ้นหน้าจอ ดังรูป 3.3 </w:t>
      </w:r>
    </w:p>
    <w:p w14:paraId="4C03CA40" w14:textId="77777777" w:rsidR="009C5379" w:rsidRPr="009C5379" w:rsidRDefault="009C5379" w:rsidP="009C5379">
      <w:pPr>
        <w:rPr>
          <w:b/>
          <w:bCs/>
          <w:cs/>
        </w:rPr>
      </w:pPr>
      <w:r>
        <w:rPr>
          <w:rFonts w:hint="cs"/>
          <w:b/>
          <w:bCs/>
          <w:cs/>
        </w:rPr>
        <w:t xml:space="preserve">4. </w:t>
      </w:r>
      <w:r w:rsidRPr="00F363B9">
        <w:rPr>
          <w:rFonts w:hint="cs"/>
          <w:b/>
          <w:bCs/>
          <w:u w:val="single"/>
          <w:cs/>
        </w:rPr>
        <w:t xml:space="preserve">การ </w:t>
      </w:r>
      <w:r w:rsidRPr="00F363B9">
        <w:rPr>
          <w:b/>
          <w:bCs/>
          <w:u w:val="single"/>
        </w:rPr>
        <w:t xml:space="preserve">Add Part Master </w:t>
      </w:r>
      <w:r w:rsidRPr="00F363B9">
        <w:rPr>
          <w:rFonts w:hint="cs"/>
          <w:b/>
          <w:bCs/>
          <w:u w:val="single"/>
          <w:cs/>
        </w:rPr>
        <w:t>เข้าไปในระบบ</w:t>
      </w:r>
    </w:p>
    <w:p w14:paraId="4872E7C5" w14:textId="77777777" w:rsidR="009C5379" w:rsidRDefault="00F363B9" w:rsidP="00F363B9">
      <w:pPr>
        <w:ind w:firstLine="720"/>
        <w:rPr>
          <w:cs/>
        </w:rPr>
      </w:pPr>
      <w:r>
        <w:rPr>
          <w:rFonts w:hint="cs"/>
          <w:cs/>
        </w:rPr>
        <w:t xml:space="preserve">หลังจากเข้าสู่ระบบเรียบร้อยแล้วจะมีช่องสำหรับใส่ข้อมูลเพื่อ </w:t>
      </w:r>
      <w:r>
        <w:t>Add Part Master</w:t>
      </w:r>
      <w:r w:rsidR="005A770D">
        <w:t xml:space="preserve"> </w:t>
      </w:r>
      <w:r w:rsidR="005A770D">
        <w:rPr>
          <w:rFonts w:hint="cs"/>
          <w:cs/>
        </w:rPr>
        <w:t>เข้าสู่ระบบ</w:t>
      </w:r>
      <w:r w:rsidR="0051169B">
        <w:rPr>
          <w:rFonts w:hint="cs"/>
          <w:cs/>
        </w:rPr>
        <w:t xml:space="preserve"> ดังนี้</w:t>
      </w:r>
    </w:p>
    <w:p w14:paraId="7B324755" w14:textId="77777777" w:rsidR="00F363B9" w:rsidRDefault="00F363B9" w:rsidP="00F363B9">
      <w:pPr>
        <w:rPr>
          <w:cs/>
        </w:rPr>
      </w:pPr>
      <w:r>
        <w:rPr>
          <w:noProof/>
        </w:rPr>
        <w:drawing>
          <wp:inline distT="0" distB="0" distL="0" distR="0" wp14:anchorId="43C7960D" wp14:editId="5AD44564">
            <wp:extent cx="5234940" cy="1444035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474" cy="1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6EC1" w14:textId="77777777" w:rsidR="00220BA4" w:rsidRPr="009848C6" w:rsidRDefault="0051169B" w:rsidP="009848C6">
      <w:pPr>
        <w:pStyle w:val="ListParagraph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4.1</w:t>
      </w:r>
    </w:p>
    <w:p w14:paraId="1390CB17" w14:textId="308DED3A" w:rsidR="00EB1DC9" w:rsidRDefault="00C62F8E" w:rsidP="003B1FFB">
      <w:pPr>
        <w:pStyle w:val="ListParagraph"/>
        <w:numPr>
          <w:ilvl w:val="0"/>
          <w:numId w:val="2"/>
        </w:num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76F0E9" wp14:editId="1A04DD7C">
                <wp:simplePos x="0" y="0"/>
                <wp:positionH relativeFrom="column">
                  <wp:posOffset>3733800</wp:posOffset>
                </wp:positionH>
                <wp:positionV relativeFrom="paragraph">
                  <wp:posOffset>535305</wp:posOffset>
                </wp:positionV>
                <wp:extent cx="312420" cy="289560"/>
                <wp:effectExtent l="38100" t="0" r="3048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DDC9" id="Straight Arrow Connector 69" o:spid="_x0000_s1026" type="#_x0000_t32" style="position:absolute;margin-left:294pt;margin-top:42.15pt;width:24.6pt;height:22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1926C" wp14:editId="024B11CE">
                <wp:simplePos x="0" y="0"/>
                <wp:positionH relativeFrom="page">
                  <wp:align>center</wp:align>
                </wp:positionH>
                <wp:positionV relativeFrom="paragraph">
                  <wp:posOffset>550545</wp:posOffset>
                </wp:positionV>
                <wp:extent cx="289560" cy="251460"/>
                <wp:effectExtent l="0" t="19050" r="34290" b="3429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A9C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0;margin-top:43.35pt;width:22.8pt;height:19.8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CF0A99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6B3C7" wp14:editId="575B85A7">
                <wp:simplePos x="0" y="0"/>
                <wp:positionH relativeFrom="margin">
                  <wp:posOffset>4053840</wp:posOffset>
                </wp:positionH>
                <wp:positionV relativeFrom="paragraph">
                  <wp:posOffset>337185</wp:posOffset>
                </wp:positionV>
                <wp:extent cx="1028700" cy="289560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14E9CA" w14:textId="77777777" w:rsidR="00CF0A99" w:rsidRPr="00EB439A" w:rsidRDefault="00CF0A99" w:rsidP="00EB439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</w:t>
                            </w:r>
                            <w:r w:rsidR="00EB439A"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B3C7" id="Text Box 41" o:spid="_x0000_s1031" type="#_x0000_t202" style="position:absolute;left:0;text-align:left;margin-left:319.2pt;margin-top:26.55pt;width:81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" fillcolor="white [3201]" strokecolor="red" strokeweight=".5pt">
                <v:textbox>
                  <w:txbxContent>
                    <w:p w14:paraId="4814E9CA" w14:textId="77777777" w:rsidR="00CF0A99" w:rsidRPr="00EB439A" w:rsidRDefault="00CF0A99" w:rsidP="00EB439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</w:t>
                      </w:r>
                      <w:r w:rsidR="00EB439A"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911" w:rsidRPr="003B1FFB">
        <w:rPr>
          <w:rFonts w:hint="cs"/>
          <w:cs/>
        </w:rPr>
        <w:t>ช่อง</w:t>
      </w:r>
      <w:r w:rsidR="0051169B" w:rsidRPr="003B1FFB">
        <w:rPr>
          <w:rFonts w:hint="cs"/>
          <w:cs/>
        </w:rPr>
        <w:t xml:space="preserve"> </w:t>
      </w:r>
      <w:r w:rsidR="0051169B" w:rsidRPr="003B1FFB">
        <w:t>Part Number</w:t>
      </w:r>
      <w:r w:rsidR="00EB1DC9" w:rsidRPr="003B1FFB">
        <w:t xml:space="preserve"> : </w:t>
      </w:r>
      <w:r w:rsidR="00EB1DC9" w:rsidRPr="003B1FFB">
        <w:rPr>
          <w:rFonts w:hint="cs"/>
          <w:cs/>
        </w:rPr>
        <w:t>ให้ใส่</w:t>
      </w:r>
      <w:r w:rsidR="00EB1DC9" w:rsidRPr="003B1FFB">
        <w:rPr>
          <w:rFonts w:hint="cs"/>
          <w:u w:val="single"/>
          <w:cs/>
        </w:rPr>
        <w:t>หมายเลขชิ้นงาน</w:t>
      </w:r>
      <w:r w:rsidR="00220BA4" w:rsidRPr="003B1FFB">
        <w:rPr>
          <w:rFonts w:hint="cs"/>
          <w:cs/>
        </w:rPr>
        <w:t xml:space="preserve">ที่ต้องการ </w:t>
      </w:r>
      <w:r w:rsidR="00220BA4" w:rsidRPr="003B1FFB">
        <w:t xml:space="preserve">Add </w:t>
      </w:r>
      <w:r w:rsidR="00EB1DC9" w:rsidRPr="003B1FFB">
        <w:rPr>
          <w:rFonts w:hint="cs"/>
          <w:cs/>
        </w:rPr>
        <w:t>ลงในช่อง</w:t>
      </w:r>
      <w:r w:rsidR="00220BA4" w:rsidRPr="00220BA4">
        <w:rPr>
          <w:noProof/>
        </w:rPr>
        <w:t xml:space="preserve"> </w:t>
      </w:r>
      <w:r w:rsidR="00220BA4">
        <w:rPr>
          <w:noProof/>
        </w:rPr>
        <w:drawing>
          <wp:inline distT="0" distB="0" distL="0" distR="0" wp14:anchorId="6D233686" wp14:editId="7AEFB13B">
            <wp:extent cx="1402080" cy="737235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76"/>
                    <a:stretch/>
                  </pic:blipFill>
                  <pic:spPr bwMode="auto">
                    <a:xfrm>
                      <a:off x="0" y="0"/>
                      <a:ext cx="1426925" cy="75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0BA4">
        <w:rPr>
          <w:rFonts w:hint="cs"/>
          <w:noProof/>
          <w:cs/>
        </w:rPr>
        <w:t xml:space="preserve"> </w:t>
      </w:r>
      <w:r w:rsidR="00CF0A99">
        <w:rPr>
          <w:noProof/>
        </w:rPr>
        <w:t xml:space="preserve">                         </w:t>
      </w:r>
      <w:r w:rsidR="00CF0A99">
        <w:rPr>
          <w:noProof/>
        </w:rPr>
        <w:drawing>
          <wp:inline distT="0" distB="0" distL="0" distR="0" wp14:anchorId="586F1CB1" wp14:editId="39ACA0AC">
            <wp:extent cx="1485900" cy="7267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9378" cy="7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731" w14:textId="77777777" w:rsidR="00220BA4" w:rsidRDefault="00220BA4" w:rsidP="00220BA4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 w:rsidRPr="00220BA4">
        <w:rPr>
          <w:szCs w:val="32"/>
        </w:rPr>
        <w:t>Part Name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="009848C6" w:rsidRPr="00220BA4">
        <w:rPr>
          <w:rFonts w:hint="cs"/>
          <w:szCs w:val="32"/>
          <w:cs/>
        </w:rPr>
        <w:t>ให้ใส่</w:t>
      </w:r>
      <w:r w:rsidR="009848C6" w:rsidRPr="00793FD6">
        <w:rPr>
          <w:rFonts w:hint="cs"/>
          <w:szCs w:val="32"/>
          <w:u w:val="single"/>
          <w:cs/>
        </w:rPr>
        <w:t>ชื่อชิ้นงาน</w:t>
      </w:r>
      <w:r w:rsidR="009848C6" w:rsidRPr="00220BA4">
        <w:rPr>
          <w:rFonts w:hint="cs"/>
          <w:szCs w:val="32"/>
          <w:cs/>
        </w:rPr>
        <w:t xml:space="preserve">ที่ต้องการ </w:t>
      </w:r>
      <w:r w:rsidR="009848C6" w:rsidRPr="00220BA4">
        <w:rPr>
          <w:szCs w:val="32"/>
        </w:rPr>
        <w:t xml:space="preserve">Add </w:t>
      </w:r>
      <w:r w:rsidR="009848C6" w:rsidRPr="00220BA4">
        <w:rPr>
          <w:rFonts w:hint="cs"/>
          <w:szCs w:val="32"/>
          <w:cs/>
        </w:rPr>
        <w:t>ลงในช่อง</w:t>
      </w:r>
    </w:p>
    <w:p w14:paraId="0FD6D15F" w14:textId="77777777" w:rsidR="009848C6" w:rsidRDefault="00C62F8E" w:rsidP="009848C6">
      <w:pPr>
        <w:pStyle w:val="ListParagraph"/>
        <w:rPr>
          <w:szCs w:val="32"/>
        </w:rPr>
      </w:pP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9CAF51" wp14:editId="4BFE7F2E">
                <wp:simplePos x="0" y="0"/>
                <wp:positionH relativeFrom="margin">
                  <wp:posOffset>4190365</wp:posOffset>
                </wp:positionH>
                <wp:positionV relativeFrom="paragraph">
                  <wp:posOffset>31750</wp:posOffset>
                </wp:positionV>
                <wp:extent cx="1028700" cy="289560"/>
                <wp:effectExtent l="0" t="0" r="1905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0E61C4" w14:textId="77777777" w:rsidR="00D7361F" w:rsidRPr="00EB439A" w:rsidRDefault="00D7361F" w:rsidP="00D7361F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AF51" id="Text Box 45" o:spid="_x0000_s1032" type="#_x0000_t202" style="position:absolute;left:0;text-align:left;margin-left:329.95pt;margin-top:2.5pt;width:81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" fillcolor="white [3201]" strokecolor="red" strokeweight=".5pt">
                <v:textbox>
                  <w:txbxContent>
                    <w:p w14:paraId="410E61C4" w14:textId="77777777" w:rsidR="00D7361F" w:rsidRPr="00EB439A" w:rsidRDefault="00D7361F" w:rsidP="00D7361F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61EFDC" wp14:editId="313BB732">
                <wp:simplePos x="0" y="0"/>
                <wp:positionH relativeFrom="column">
                  <wp:posOffset>3878580</wp:posOffset>
                </wp:positionH>
                <wp:positionV relativeFrom="paragraph">
                  <wp:posOffset>153670</wp:posOffset>
                </wp:positionV>
                <wp:extent cx="312420" cy="289560"/>
                <wp:effectExtent l="38100" t="0" r="304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6280" id="Straight Arrow Connector 70" o:spid="_x0000_s1026" type="#_x0000_t32" style="position:absolute;margin-left:305.4pt;margin-top:12.1pt;width:24.6pt;height:22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FBEC5" wp14:editId="3A7681F4">
                <wp:simplePos x="0" y="0"/>
                <wp:positionH relativeFrom="page">
                  <wp:align>center</wp:align>
                </wp:positionH>
                <wp:positionV relativeFrom="paragraph">
                  <wp:posOffset>155575</wp:posOffset>
                </wp:positionV>
                <wp:extent cx="289560" cy="251460"/>
                <wp:effectExtent l="0" t="19050" r="34290" b="3429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06CCF" id="Arrow: Right 42" o:spid="_x0000_s1026" type="#_x0000_t13" style="position:absolute;margin-left:0;margin-top:12.25pt;width:22.8pt;height:19.8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Tw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+4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6F64472D" wp14:editId="750B8BDF">
            <wp:extent cx="1423987" cy="69342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1449119" cy="7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39A">
        <w:rPr>
          <w:rFonts w:hint="cs"/>
          <w:szCs w:val="32"/>
          <w:cs/>
        </w:rPr>
        <w:t xml:space="preserve">                          </w:t>
      </w:r>
      <w:r w:rsidR="00EB439A">
        <w:rPr>
          <w:noProof/>
        </w:rPr>
        <w:drawing>
          <wp:inline distT="0" distB="0" distL="0" distR="0" wp14:anchorId="5701D409" wp14:editId="7C303801">
            <wp:extent cx="1447800" cy="6750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7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053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lastRenderedPageBreak/>
        <w:t xml:space="preserve">ช่อง </w:t>
      </w:r>
      <w:r w:rsidRPr="00220BA4">
        <w:rPr>
          <w:szCs w:val="32"/>
        </w:rPr>
        <w:t>P</w:t>
      </w:r>
      <w:r>
        <w:rPr>
          <w:szCs w:val="32"/>
        </w:rPr>
        <w:t>ackage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ชื่อของ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ที่ใช้ในการบรรจุชิ้นงาน</w:t>
      </w:r>
      <w:r w:rsidRPr="00220BA4">
        <w:rPr>
          <w:rFonts w:hint="cs"/>
          <w:szCs w:val="32"/>
          <w:cs/>
        </w:rPr>
        <w:t xml:space="preserve">ที่ต้องการ </w:t>
      </w:r>
      <w:r w:rsidRPr="00220BA4">
        <w:rPr>
          <w:szCs w:val="32"/>
        </w:rPr>
        <w:t xml:space="preserve">Add </w:t>
      </w:r>
      <w:r w:rsidRPr="00220BA4">
        <w:rPr>
          <w:rFonts w:hint="cs"/>
          <w:szCs w:val="32"/>
          <w:cs/>
        </w:rPr>
        <w:t>ลงในช่อง</w:t>
      </w:r>
    </w:p>
    <w:p w14:paraId="6886DD70" w14:textId="77777777" w:rsidR="009848C6" w:rsidRPr="00AD77C6" w:rsidRDefault="00C62F8E" w:rsidP="009848C6">
      <w:pPr>
        <w:pStyle w:val="ListParagraph"/>
        <w:rPr>
          <w:b/>
          <w:bCs/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E17D4A" wp14:editId="459074B2">
                <wp:simplePos x="0" y="0"/>
                <wp:positionH relativeFrom="column">
                  <wp:posOffset>3467100</wp:posOffset>
                </wp:positionH>
                <wp:positionV relativeFrom="paragraph">
                  <wp:posOffset>168910</wp:posOffset>
                </wp:positionV>
                <wp:extent cx="518160" cy="327660"/>
                <wp:effectExtent l="38100" t="0" r="1524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1AA3" id="Straight Arrow Connector 71" o:spid="_x0000_s1026" type="#_x0000_t32" style="position:absolute;margin-left:273pt;margin-top:13.3pt;width:40.8pt;height:25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9B152" wp14:editId="27747CC5">
                <wp:simplePos x="0" y="0"/>
                <wp:positionH relativeFrom="page">
                  <wp:align>center</wp:align>
                </wp:positionH>
                <wp:positionV relativeFrom="paragraph">
                  <wp:posOffset>209550</wp:posOffset>
                </wp:positionV>
                <wp:extent cx="289560" cy="251460"/>
                <wp:effectExtent l="0" t="19050" r="34290" b="3429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FFCDE" id="Arrow: Right 48" o:spid="_x0000_s1026" type="#_x0000_t13" style="position:absolute;margin-left:0;margin-top:16.5pt;width:22.8pt;height:19.8pt;z-index:2516858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OM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34D36" wp14:editId="3D15DA92">
                <wp:simplePos x="0" y="0"/>
                <wp:positionH relativeFrom="margin">
                  <wp:posOffset>3985260</wp:posOffset>
                </wp:positionH>
                <wp:positionV relativeFrom="paragraph">
                  <wp:posOffset>30480</wp:posOffset>
                </wp:positionV>
                <wp:extent cx="1028700" cy="289560"/>
                <wp:effectExtent l="0" t="0" r="1905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E4FFA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4D36" id="Text Box 49" o:spid="_x0000_s1033" type="#_x0000_t202" style="position:absolute;left:0;text-align:left;margin-left:313.8pt;margin-top:2.4pt;width:81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" fillcolor="white [3201]" strokecolor="red" strokeweight=".5pt">
                <v:textbox>
                  <w:txbxContent>
                    <w:p w14:paraId="4DE4FFA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0A6EF799" wp14:editId="5E1D52EA">
            <wp:extent cx="1440180" cy="678851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787" cy="6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noProof/>
        </w:rPr>
        <w:t xml:space="preserve">                        </w:t>
      </w:r>
      <w:r w:rsidR="00AD77C6">
        <w:rPr>
          <w:noProof/>
        </w:rPr>
        <w:drawing>
          <wp:inline distT="0" distB="0" distL="0" distR="0" wp14:anchorId="2602CCE7" wp14:editId="547B70FD">
            <wp:extent cx="1470660" cy="6718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7103" cy="6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100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SNP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>จำนวนชิ้นงาน</w:t>
      </w:r>
      <w:r>
        <w:rPr>
          <w:rFonts w:hint="cs"/>
          <w:szCs w:val="32"/>
          <w:cs/>
        </w:rPr>
        <w:t xml:space="preserve"> ของ </w:t>
      </w:r>
      <w:r>
        <w:rPr>
          <w:szCs w:val="32"/>
        </w:rPr>
        <w:t xml:space="preserve">Part </w:t>
      </w:r>
      <w:r>
        <w:rPr>
          <w:rFonts w:hint="cs"/>
          <w:szCs w:val="32"/>
          <w:cs/>
        </w:rPr>
        <w:t>ที่</w:t>
      </w:r>
      <w:r w:rsidR="00793FD6">
        <w:rPr>
          <w:rFonts w:hint="cs"/>
          <w:szCs w:val="32"/>
          <w:cs/>
        </w:rPr>
        <w:t xml:space="preserve">ต้องการ </w:t>
      </w:r>
      <w:r w:rsidR="00793FD6">
        <w:rPr>
          <w:szCs w:val="32"/>
        </w:rPr>
        <w:t xml:space="preserve">Add </w:t>
      </w:r>
      <w:r w:rsidR="00793FD6">
        <w:rPr>
          <w:rFonts w:hint="cs"/>
          <w:szCs w:val="32"/>
          <w:cs/>
        </w:rPr>
        <w:t>ลงในช่อง</w:t>
      </w:r>
    </w:p>
    <w:p w14:paraId="61CF4246" w14:textId="77777777" w:rsidR="007F0911" w:rsidRDefault="00C62F8E" w:rsidP="009848C6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AA8728" wp14:editId="0F0FDCEE">
                <wp:simplePos x="0" y="0"/>
                <wp:positionH relativeFrom="column">
                  <wp:posOffset>3398520</wp:posOffset>
                </wp:positionH>
                <wp:positionV relativeFrom="paragraph">
                  <wp:posOffset>140335</wp:posOffset>
                </wp:positionV>
                <wp:extent cx="586740" cy="365760"/>
                <wp:effectExtent l="38100" t="0" r="2286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85C2" id="Straight Arrow Connector 72" o:spid="_x0000_s1026" type="#_x0000_t32" style="position:absolute;margin-left:267.6pt;margin-top:11.05pt;width:46.2pt;height:28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B504E" wp14:editId="5764A2DE">
                <wp:simplePos x="0" y="0"/>
                <wp:positionH relativeFrom="page">
                  <wp:align>center</wp:align>
                </wp:positionH>
                <wp:positionV relativeFrom="paragraph">
                  <wp:posOffset>232410</wp:posOffset>
                </wp:positionV>
                <wp:extent cx="289560" cy="251460"/>
                <wp:effectExtent l="0" t="19050" r="34290" b="3429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7817" id="Arrow: Right 52" o:spid="_x0000_s1026" type="#_x0000_t13" style="position:absolute;margin-left:0;margin-top:18.3pt;width:22.8pt;height:19.8pt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iQ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x4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C8F318" wp14:editId="1A22AE65">
                <wp:simplePos x="0" y="0"/>
                <wp:positionH relativeFrom="margin">
                  <wp:posOffset>3992880</wp:posOffset>
                </wp:positionH>
                <wp:positionV relativeFrom="paragraph">
                  <wp:posOffset>10795</wp:posOffset>
                </wp:positionV>
                <wp:extent cx="1028700" cy="289560"/>
                <wp:effectExtent l="0" t="0" r="1905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720233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F318" id="Text Box 51" o:spid="_x0000_s1034" type="#_x0000_t202" style="position:absolute;left:0;text-align:left;margin-left:314.4pt;margin-top:.85pt;width:81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" fillcolor="white [3201]" strokecolor="red" strokeweight=".5pt">
                <v:textbox>
                  <w:txbxContent>
                    <w:p w14:paraId="6A720233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3F8927E4" wp14:editId="0BCC2F72">
            <wp:extent cx="1432560" cy="684586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3998" cy="6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 </w:t>
      </w:r>
      <w:r w:rsidR="00AD77C6">
        <w:rPr>
          <w:noProof/>
        </w:rPr>
        <w:drawing>
          <wp:inline distT="0" distB="0" distL="0" distR="0" wp14:anchorId="3344E52F" wp14:editId="7518FB76">
            <wp:extent cx="1463040" cy="705853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07" cy="7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56E3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W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ความกว้างของ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77C82C09" w14:textId="77777777" w:rsidR="007F0911" w:rsidRDefault="00C62F8E" w:rsidP="009848C6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3D155" wp14:editId="28328046">
                <wp:simplePos x="0" y="0"/>
                <wp:positionH relativeFrom="column">
                  <wp:posOffset>3383280</wp:posOffset>
                </wp:positionH>
                <wp:positionV relativeFrom="paragraph">
                  <wp:posOffset>168275</wp:posOffset>
                </wp:positionV>
                <wp:extent cx="617220" cy="342900"/>
                <wp:effectExtent l="38100" t="0" r="3048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9938" id="Straight Arrow Connector 73" o:spid="_x0000_s1026" type="#_x0000_t32" style="position:absolute;margin-left:266.4pt;margin-top:13.25pt;width:48.6pt;height:2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FC177" wp14:editId="3E5DC95F">
                <wp:simplePos x="0" y="0"/>
                <wp:positionH relativeFrom="page">
                  <wp:align>center</wp:align>
                </wp:positionH>
                <wp:positionV relativeFrom="paragraph">
                  <wp:posOffset>259715</wp:posOffset>
                </wp:positionV>
                <wp:extent cx="289560" cy="251460"/>
                <wp:effectExtent l="0" t="19050" r="34290" b="3429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1AD2" id="Arrow: Right 54" o:spid="_x0000_s1026" type="#_x0000_t13" style="position:absolute;margin-left:0;margin-top:20.45pt;width:22.8pt;height:19.8pt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324DE" wp14:editId="26AA2CF2">
                <wp:simplePos x="0" y="0"/>
                <wp:positionH relativeFrom="margin">
                  <wp:posOffset>3992880</wp:posOffset>
                </wp:positionH>
                <wp:positionV relativeFrom="paragraph">
                  <wp:posOffset>23495</wp:posOffset>
                </wp:positionV>
                <wp:extent cx="1028700" cy="289560"/>
                <wp:effectExtent l="0" t="0" r="19050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463165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24DE" id="Text Box 55" o:spid="_x0000_s1035" type="#_x0000_t202" style="position:absolute;left:0;text-align:left;margin-left:314.4pt;margin-top:1.85pt;width:81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" fillcolor="white [3201]" strokecolor="red" strokeweight=".5pt">
                <v:textbox>
                  <w:txbxContent>
                    <w:p w14:paraId="3D463165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8C6">
        <w:rPr>
          <w:noProof/>
        </w:rPr>
        <w:drawing>
          <wp:inline distT="0" distB="0" distL="0" distR="0" wp14:anchorId="698B00A6" wp14:editId="14A4DE1D">
            <wp:extent cx="1440180" cy="685196"/>
            <wp:effectExtent l="0" t="0" r="762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5899" cy="6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13E9B10A" wp14:editId="07399072">
            <wp:extent cx="1456895" cy="71882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3144" cy="7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52D9" w14:textId="77777777" w:rsidR="009848C6" w:rsidRDefault="009848C6" w:rsidP="009848C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L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 xml:space="preserve">ความยาวของ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38CD3928" w14:textId="77777777" w:rsidR="00793FD6" w:rsidRDefault="00C62F8E" w:rsidP="00C62F8E">
      <w:pPr>
        <w:pStyle w:val="ListParagraph"/>
        <w:rPr>
          <w:szCs w:val="32"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6727A7" wp14:editId="7E68FB05">
                <wp:simplePos x="0" y="0"/>
                <wp:positionH relativeFrom="column">
                  <wp:posOffset>3444240</wp:posOffset>
                </wp:positionH>
                <wp:positionV relativeFrom="paragraph">
                  <wp:posOffset>147320</wp:posOffset>
                </wp:positionV>
                <wp:extent cx="571500" cy="342900"/>
                <wp:effectExtent l="38100" t="0" r="190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66B4" id="Straight Arrow Connector 74" o:spid="_x0000_s1026" type="#_x0000_t32" style="position:absolute;margin-left:271.2pt;margin-top:11.6pt;width:45pt;height:2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2E85A" wp14:editId="7F489025">
                <wp:simplePos x="0" y="0"/>
                <wp:positionH relativeFrom="margin">
                  <wp:posOffset>4008120</wp:posOffset>
                </wp:positionH>
                <wp:positionV relativeFrom="paragraph">
                  <wp:posOffset>10160</wp:posOffset>
                </wp:positionV>
                <wp:extent cx="1028700" cy="289560"/>
                <wp:effectExtent l="0" t="0" r="19050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AD3E3B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E85A" id="Text Box 58" o:spid="_x0000_s1036" type="#_x0000_t202" style="position:absolute;left:0;text-align:left;margin-left:315.6pt;margin-top:.8pt;width:81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" fillcolor="white [3201]" strokecolor="red" strokeweight=".5pt">
                <v:textbox>
                  <w:txbxContent>
                    <w:p w14:paraId="15AD3E3B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7C6">
        <w:rPr>
          <w:rFonts w:hint="cs"/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ED846" wp14:editId="234BC096">
                <wp:simplePos x="0" y="0"/>
                <wp:positionH relativeFrom="page">
                  <wp:align>center</wp:align>
                </wp:positionH>
                <wp:positionV relativeFrom="paragraph">
                  <wp:posOffset>208280</wp:posOffset>
                </wp:positionV>
                <wp:extent cx="289560" cy="251460"/>
                <wp:effectExtent l="0" t="19050" r="34290" b="3429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700FA" id="Arrow: Right 57" o:spid="_x0000_s1026" type="#_x0000_t13" style="position:absolute;margin-left:0;margin-top:16.4pt;width:22.8pt;height:19.8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2C27F516" wp14:editId="13F2287C">
            <wp:extent cx="1436816" cy="6934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5090" cy="7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4C07C835" wp14:editId="619864B4">
            <wp:extent cx="1461135" cy="695779"/>
            <wp:effectExtent l="0" t="0" r="571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91" cy="7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83B5" w14:textId="77777777" w:rsidR="00793FD6" w:rsidRDefault="00793FD6" w:rsidP="00793FD6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rPr>
          <w:szCs w:val="32"/>
        </w:rPr>
        <w:t>H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Pr="00793FD6">
        <w:rPr>
          <w:rFonts w:hint="cs"/>
          <w:szCs w:val="32"/>
          <w:u w:val="single"/>
          <w:cs/>
        </w:rPr>
        <w:t>ความ</w:t>
      </w:r>
      <w:r>
        <w:rPr>
          <w:rFonts w:hint="cs"/>
          <w:szCs w:val="32"/>
          <w:u w:val="single"/>
          <w:cs/>
        </w:rPr>
        <w:t>สูง</w:t>
      </w:r>
      <w:r w:rsidRPr="00793FD6">
        <w:rPr>
          <w:rFonts w:hint="cs"/>
          <w:szCs w:val="32"/>
          <w:u w:val="single"/>
          <w:cs/>
        </w:rPr>
        <w:t xml:space="preserve">ของ </w:t>
      </w:r>
      <w:r w:rsidR="00776C61">
        <w:rPr>
          <w:rFonts w:hint="cs"/>
          <w:szCs w:val="32"/>
          <w:u w:val="single"/>
          <w:cs/>
        </w:rPr>
        <w:t>บรรจุภัณฑ์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ที่ใช้</w:t>
      </w:r>
    </w:p>
    <w:p w14:paraId="5EC777DD" w14:textId="77777777" w:rsidR="007F0911" w:rsidRDefault="00C62F8E" w:rsidP="00793FD6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5C4A39" wp14:editId="259837B6">
                <wp:simplePos x="0" y="0"/>
                <wp:positionH relativeFrom="margin">
                  <wp:posOffset>4001135</wp:posOffset>
                </wp:positionH>
                <wp:positionV relativeFrom="paragraph">
                  <wp:posOffset>5715</wp:posOffset>
                </wp:positionV>
                <wp:extent cx="1028700" cy="289560"/>
                <wp:effectExtent l="0" t="0" r="19050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2FFF7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4A39" id="Text Box 61" o:spid="_x0000_s1037" type="#_x0000_t202" style="position:absolute;left:0;text-align:left;margin-left:315.05pt;margin-top:.45pt;width:81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" fillcolor="white [3201]" strokecolor="red" strokeweight=".5pt">
                <v:textbox>
                  <w:txbxContent>
                    <w:p w14:paraId="562FFF7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9E1423" wp14:editId="5A776671">
                <wp:simplePos x="0" y="0"/>
                <wp:positionH relativeFrom="column">
                  <wp:posOffset>3482340</wp:posOffset>
                </wp:positionH>
                <wp:positionV relativeFrom="paragraph">
                  <wp:posOffset>153670</wp:posOffset>
                </wp:positionV>
                <wp:extent cx="518160" cy="327660"/>
                <wp:effectExtent l="38100" t="0" r="15240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DEFC" id="Straight Arrow Connector 75" o:spid="_x0000_s1026" type="#_x0000_t32" style="position:absolute;margin-left:274.2pt;margin-top:12.1pt;width:40.8pt;height:25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A1F430" wp14:editId="2D21A7EF">
                <wp:simplePos x="0" y="0"/>
                <wp:positionH relativeFrom="page">
                  <wp:posOffset>3604260</wp:posOffset>
                </wp:positionH>
                <wp:positionV relativeFrom="paragraph">
                  <wp:posOffset>222885</wp:posOffset>
                </wp:positionV>
                <wp:extent cx="289560" cy="251460"/>
                <wp:effectExtent l="0" t="19050" r="34290" b="34290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C222D" id="Arrow: Right 60" o:spid="_x0000_s1026" type="#_x0000_t13" style="position:absolute;margin-left:283.8pt;margin-top:17.55pt;width:22.8pt;height:19.8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7F345523" wp14:editId="15B30D56">
            <wp:extent cx="1440180" cy="67292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1410" cy="6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</w:t>
      </w:r>
      <w:r w:rsidR="00AD77C6">
        <w:rPr>
          <w:noProof/>
        </w:rPr>
        <w:drawing>
          <wp:inline distT="0" distB="0" distL="0" distR="0" wp14:anchorId="11136C32" wp14:editId="312A665F">
            <wp:extent cx="1463040" cy="679731"/>
            <wp:effectExtent l="0" t="0" r="381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0796" cy="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392" w14:textId="77777777" w:rsidR="007F0911" w:rsidRDefault="00793FD6" w:rsidP="0051169B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t>Weight/Package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>
        <w:rPr>
          <w:rFonts w:hint="cs"/>
          <w:szCs w:val="32"/>
          <w:u w:val="single"/>
          <w:cs/>
        </w:rPr>
        <w:t>น้ำหนัก</w:t>
      </w:r>
      <w:r>
        <w:rPr>
          <w:rFonts w:hint="cs"/>
          <w:szCs w:val="32"/>
          <w:cs/>
        </w:rPr>
        <w:t>ของชิ้นงานรวมบรรจุภัณฑ์</w:t>
      </w:r>
    </w:p>
    <w:p w14:paraId="48E8CC4C" w14:textId="77777777" w:rsidR="00793FD6" w:rsidRDefault="00C62F8E" w:rsidP="00793FD6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A62ACB" wp14:editId="7BC4973E">
                <wp:simplePos x="0" y="0"/>
                <wp:positionH relativeFrom="margin">
                  <wp:posOffset>3992880</wp:posOffset>
                </wp:positionH>
                <wp:positionV relativeFrom="paragraph">
                  <wp:posOffset>10795</wp:posOffset>
                </wp:positionV>
                <wp:extent cx="1028700" cy="289560"/>
                <wp:effectExtent l="0" t="0" r="19050" b="152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FC4E83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2ACB" id="Text Box 64" o:spid="_x0000_s1038" type="#_x0000_t202" style="position:absolute;left:0;text-align:left;margin-left:314.4pt;margin-top:.85pt;width:81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" fillcolor="white [3201]" strokecolor="red" strokeweight=".5pt">
                <v:textbox>
                  <w:txbxContent>
                    <w:p w14:paraId="3AFC4E83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EB1C23" wp14:editId="39A332DF">
                <wp:simplePos x="0" y="0"/>
                <wp:positionH relativeFrom="column">
                  <wp:posOffset>3474720</wp:posOffset>
                </wp:positionH>
                <wp:positionV relativeFrom="paragraph">
                  <wp:posOffset>163195</wp:posOffset>
                </wp:positionV>
                <wp:extent cx="518160" cy="327660"/>
                <wp:effectExtent l="38100" t="0" r="1524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CE47" id="Straight Arrow Connector 76" o:spid="_x0000_s1026" type="#_x0000_t32" style="position:absolute;margin-left:273.6pt;margin-top:12.85pt;width:40.8pt;height:25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D77C6"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36BC7" wp14:editId="63AA982B">
                <wp:simplePos x="0" y="0"/>
                <wp:positionH relativeFrom="page">
                  <wp:posOffset>3581400</wp:posOffset>
                </wp:positionH>
                <wp:positionV relativeFrom="paragraph">
                  <wp:posOffset>201295</wp:posOffset>
                </wp:positionV>
                <wp:extent cx="289560" cy="251460"/>
                <wp:effectExtent l="0" t="19050" r="34290" b="3429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A710A" id="Arrow: Right 63" o:spid="_x0000_s1026" type="#_x0000_t13" style="position:absolute;margin-left:282pt;margin-top:15.85pt;width:22.8pt;height:19.8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229C9286" wp14:editId="6BADDD8B">
            <wp:extent cx="1439013" cy="716280"/>
            <wp:effectExtent l="0" t="0" r="889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0439" cy="7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</w:t>
      </w:r>
      <w:r w:rsidR="00AD77C6">
        <w:rPr>
          <w:noProof/>
        </w:rPr>
        <w:drawing>
          <wp:inline distT="0" distB="0" distL="0" distR="0" wp14:anchorId="0819068D" wp14:editId="431CF5D0">
            <wp:extent cx="1463040" cy="721679"/>
            <wp:effectExtent l="0" t="0" r="381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5218" cy="7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6BA8" w14:textId="77777777" w:rsidR="00EB1DC9" w:rsidRDefault="00793FD6" w:rsidP="0051169B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 xml:space="preserve">ช่อง </w:t>
      </w:r>
      <w:r>
        <w:t>Destination</w:t>
      </w:r>
      <w:r>
        <w:rPr>
          <w:rFonts w:hint="cs"/>
          <w:cs/>
        </w:rPr>
        <w:t xml:space="preserve"> </w:t>
      </w:r>
      <w:r>
        <w:rPr>
          <w:szCs w:val="32"/>
        </w:rPr>
        <w:t xml:space="preserve">: </w:t>
      </w:r>
      <w:r w:rsidRPr="00220BA4">
        <w:rPr>
          <w:rFonts w:hint="cs"/>
          <w:szCs w:val="32"/>
          <w:cs/>
        </w:rPr>
        <w:t>ให้ใส่</w:t>
      </w:r>
      <w:r w:rsidR="00776C61">
        <w:rPr>
          <w:rFonts w:hint="cs"/>
          <w:szCs w:val="32"/>
          <w:cs/>
        </w:rPr>
        <w:t>สถานที่</w:t>
      </w:r>
      <w:r>
        <w:rPr>
          <w:rFonts w:hint="cs"/>
          <w:szCs w:val="32"/>
          <w:u w:val="single"/>
          <w:cs/>
        </w:rPr>
        <w:t>ปลายทาง</w:t>
      </w:r>
      <w:r w:rsidR="00776C61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 xml:space="preserve">ที่ต้องจัดส่งของให้ลูกค้า </w:t>
      </w:r>
    </w:p>
    <w:p w14:paraId="6018E305" w14:textId="77777777" w:rsidR="00CF0A99" w:rsidRDefault="00C62F8E" w:rsidP="00CF0A99">
      <w:pPr>
        <w:pStyle w:val="ListParagraph"/>
        <w:rPr>
          <w:szCs w:val="32"/>
        </w:rPr>
      </w:pPr>
      <w:r w:rsidRPr="00AD77C6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0EF4F1" wp14:editId="5DD7AD39">
                <wp:simplePos x="0" y="0"/>
                <wp:positionH relativeFrom="margin">
                  <wp:posOffset>3992880</wp:posOffset>
                </wp:positionH>
                <wp:positionV relativeFrom="paragraph">
                  <wp:posOffset>5080</wp:posOffset>
                </wp:positionV>
                <wp:extent cx="1028700" cy="289560"/>
                <wp:effectExtent l="0" t="0" r="19050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966940" w14:textId="77777777" w:rsidR="00AD77C6" w:rsidRPr="00EB439A" w:rsidRDefault="00AD77C6" w:rsidP="00AD77C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 w:rsidRPr="00EB439A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ตัวอย่างการใส่ข้อมูล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F4F1" id="Text Box 67" o:spid="_x0000_s1039" type="#_x0000_t202" style="position:absolute;left:0;text-align:left;margin-left:314.4pt;margin-top:.4pt;width:81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" fillcolor="white [3201]" strokecolor="red" strokeweight=".5pt">
                <v:textbox>
                  <w:txbxContent>
                    <w:p w14:paraId="0E966940" w14:textId="77777777" w:rsidR="00AD77C6" w:rsidRPr="00EB439A" w:rsidRDefault="00AD77C6" w:rsidP="00AD77C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cs/>
                        </w:rPr>
                      </w:pPr>
                      <w:r w:rsidRPr="00EB439A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ตัวอย่างการใส่ข้อมูล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1D3E39" wp14:editId="1AE8D45F">
                <wp:simplePos x="0" y="0"/>
                <wp:positionH relativeFrom="column">
                  <wp:posOffset>3474720</wp:posOffset>
                </wp:positionH>
                <wp:positionV relativeFrom="paragraph">
                  <wp:posOffset>142240</wp:posOffset>
                </wp:positionV>
                <wp:extent cx="518160" cy="327660"/>
                <wp:effectExtent l="38100" t="0" r="1524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066B" id="Straight Arrow Connector 77" o:spid="_x0000_s1026" type="#_x0000_t32" style="position:absolute;margin-left:273.6pt;margin-top:11.2pt;width:40.8pt;height:25.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D77C6" w:rsidRPr="00AD77C6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27F4CF" wp14:editId="24E7A129">
                <wp:simplePos x="0" y="0"/>
                <wp:positionH relativeFrom="page">
                  <wp:posOffset>3566160</wp:posOffset>
                </wp:positionH>
                <wp:positionV relativeFrom="paragraph">
                  <wp:posOffset>233680</wp:posOffset>
                </wp:positionV>
                <wp:extent cx="289560" cy="251460"/>
                <wp:effectExtent l="0" t="19050" r="34290" b="34290"/>
                <wp:wrapNone/>
                <wp:docPr id="66" name="Arrow: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5552" id="Arrow: Right 66" o:spid="_x0000_s1026" type="#_x0000_t13" style="position:absolute;margin-left:280.8pt;margin-top:18.4pt;width:22.8pt;height:19.8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" adj="12221" fillcolor="#4472c4 [3204]" strokecolor="#1f3763 [1604]" strokeweight="1pt">
                <w10:wrap anchorx="page"/>
              </v:shape>
            </w:pict>
          </mc:Fallback>
        </mc:AlternateContent>
      </w:r>
      <w:r w:rsidR="00793FD6">
        <w:rPr>
          <w:noProof/>
        </w:rPr>
        <w:drawing>
          <wp:inline distT="0" distB="0" distL="0" distR="0" wp14:anchorId="651E7463" wp14:editId="5C63F9A4">
            <wp:extent cx="1424940" cy="68702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4405" cy="7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7C6">
        <w:rPr>
          <w:szCs w:val="32"/>
        </w:rPr>
        <w:t xml:space="preserve">                       </w:t>
      </w:r>
      <w:r w:rsidR="00AD77C6">
        <w:rPr>
          <w:noProof/>
        </w:rPr>
        <w:drawing>
          <wp:inline distT="0" distB="0" distL="0" distR="0" wp14:anchorId="026CF634" wp14:editId="292DD267">
            <wp:extent cx="1440180" cy="720090"/>
            <wp:effectExtent l="0" t="0" r="762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0786" cy="72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3299" w14:textId="77777777" w:rsidR="00CF0A99" w:rsidRPr="00CF0A99" w:rsidRDefault="00CF0A99" w:rsidP="00CF0A99">
      <w:pPr>
        <w:pStyle w:val="ListParagraph"/>
        <w:numPr>
          <w:ilvl w:val="0"/>
          <w:numId w:val="2"/>
        </w:numPr>
        <w:rPr>
          <w:szCs w:val="32"/>
        </w:rPr>
      </w:pPr>
      <w:r w:rsidRPr="00220BA4">
        <w:rPr>
          <w:rFonts w:hint="cs"/>
          <w:szCs w:val="32"/>
          <w:cs/>
        </w:rPr>
        <w:t>ช่อง</w:t>
      </w:r>
      <w:r>
        <w:rPr>
          <w:rFonts w:hint="cs"/>
          <w:szCs w:val="32"/>
          <w:cs/>
        </w:rPr>
        <w:t xml:space="preserve">ให้ </w:t>
      </w:r>
      <w:r>
        <w:rPr>
          <w:szCs w:val="32"/>
        </w:rPr>
        <w:t xml:space="preserve">UP LOAD </w:t>
      </w:r>
      <w:r>
        <w:rPr>
          <w:rFonts w:hint="cs"/>
          <w:szCs w:val="32"/>
          <w:cs/>
        </w:rPr>
        <w:t xml:space="preserve">เอกสารที่ต้องแนบไว้กับระบบ มี 3 ช่องดังนี้ </w:t>
      </w:r>
    </w:p>
    <w:p w14:paraId="2903F41F" w14:textId="77777777" w:rsidR="00CF0A99" w:rsidRPr="00CF0A99" w:rsidRDefault="003139DC" w:rsidP="003B1FFB">
      <w:pPr>
        <w:pStyle w:val="ListParagraph"/>
        <w:rPr>
          <w:szCs w:val="32"/>
        </w:rPr>
      </w:pP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ED8505" wp14:editId="7C150C38">
                <wp:simplePos x="0" y="0"/>
                <wp:positionH relativeFrom="column">
                  <wp:posOffset>4396740</wp:posOffset>
                </wp:positionH>
                <wp:positionV relativeFrom="paragraph">
                  <wp:posOffset>502920</wp:posOffset>
                </wp:positionV>
                <wp:extent cx="327660" cy="320040"/>
                <wp:effectExtent l="38100" t="38100" r="34290" b="228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7FD1" id="Straight Arrow Connector 104" o:spid="_x0000_s1026" type="#_x0000_t32" style="position:absolute;margin-left:346.2pt;margin-top:39.6pt;width:25.8pt;height:25.2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82C6C4" wp14:editId="0A1021F3">
                <wp:simplePos x="0" y="0"/>
                <wp:positionH relativeFrom="column">
                  <wp:posOffset>2674620</wp:posOffset>
                </wp:positionH>
                <wp:positionV relativeFrom="paragraph">
                  <wp:posOffset>495300</wp:posOffset>
                </wp:positionV>
                <wp:extent cx="327660" cy="320040"/>
                <wp:effectExtent l="38100" t="38100" r="3429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0338" id="Straight Arrow Connector 102" o:spid="_x0000_s1026" type="#_x0000_t32" style="position:absolute;margin-left:210.6pt;margin-top:39pt;width:25.8pt;height:25.2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F32B77" wp14:editId="36D732F2">
                <wp:simplePos x="0" y="0"/>
                <wp:positionH relativeFrom="column">
                  <wp:posOffset>982980</wp:posOffset>
                </wp:positionH>
                <wp:positionV relativeFrom="paragraph">
                  <wp:posOffset>472440</wp:posOffset>
                </wp:positionV>
                <wp:extent cx="327660" cy="320040"/>
                <wp:effectExtent l="38100" t="38100" r="34290" b="228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B311" id="Straight Arrow Connector 100" o:spid="_x0000_s1026" type="#_x0000_t32" style="position:absolute;margin-left:77.4pt;margin-top:37.2pt;width:25.8pt;height:25.2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CA4906" wp14:editId="03606697">
                <wp:simplePos x="0" y="0"/>
                <wp:positionH relativeFrom="column">
                  <wp:posOffset>4061460</wp:posOffset>
                </wp:positionH>
                <wp:positionV relativeFrom="paragraph">
                  <wp:posOffset>327660</wp:posOffset>
                </wp:positionV>
                <wp:extent cx="586740" cy="152400"/>
                <wp:effectExtent l="0" t="0" r="2286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0BD85" id="Rectangle 97" o:spid="_x0000_s1026" style="position:absolute;margin-left:319.8pt;margin-top:25.8pt;width:46.2pt;height:1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" filled="f" strokecolor="red" strokeweight=".5pt">
                <v:stroke dashstyle="3 1"/>
              </v:rect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4C68A1" wp14:editId="22569DB1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586740" cy="152400"/>
                <wp:effectExtent l="0" t="0" r="2286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39558" id="Rectangle 96" o:spid="_x0000_s1026" style="position:absolute;margin-left:0;margin-top:25.8pt;width:46.2pt;height:12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" filled="f" strokecolor="red" strokeweight=".5pt">
                <v:stroke dashstyle="3 1"/>
                <w10:wrap anchorx="margin"/>
              </v:rect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C416D" wp14:editId="5596E04B">
                <wp:simplePos x="0" y="0"/>
                <wp:positionH relativeFrom="column">
                  <wp:posOffset>579120</wp:posOffset>
                </wp:positionH>
                <wp:positionV relativeFrom="paragraph">
                  <wp:posOffset>327660</wp:posOffset>
                </wp:positionV>
                <wp:extent cx="586740" cy="152400"/>
                <wp:effectExtent l="0" t="0" r="2286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0366" id="Rectangle 95" o:spid="_x0000_s1026" style="position:absolute;margin-left:45.6pt;margin-top:25.8pt;width:46.2pt;height:1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" filled="f" strokecolor="red" strokeweight=".5pt">
                <v:stroke dashstyle="3 1"/>
              </v:rect>
            </w:pict>
          </mc:Fallback>
        </mc:AlternateContent>
      </w:r>
      <w:r w:rsidR="00CF0A99">
        <w:rPr>
          <w:noProof/>
        </w:rPr>
        <w:drawing>
          <wp:inline distT="0" distB="0" distL="0" distR="0" wp14:anchorId="18277417" wp14:editId="3C9D5DD6">
            <wp:extent cx="5276215" cy="59245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0941" w14:textId="77777777" w:rsidR="00CF0A99" w:rsidRDefault="003139DC" w:rsidP="00CF0A99">
      <w:pPr>
        <w:pStyle w:val="ListParagraph"/>
        <w:rPr>
          <w:szCs w:val="32"/>
        </w:rPr>
      </w:pP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25BF84" wp14:editId="4F3136EB">
                <wp:simplePos x="0" y="0"/>
                <wp:positionH relativeFrom="margin">
                  <wp:posOffset>4069080</wp:posOffset>
                </wp:positionH>
                <wp:positionV relativeFrom="paragraph">
                  <wp:posOffset>139700</wp:posOffset>
                </wp:positionV>
                <wp:extent cx="1112520" cy="2743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1898BBB6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ปุ่มกดเลือกไฟล์แนบ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BF84" id="Text Box 103" o:spid="_x0000_s1040" type="#_x0000_t202" style="position:absolute;left:0;text-align:left;margin-left:320.4pt;margin-top:11pt;width:87.6pt;height:21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" fillcolor="white [3201]" stroked="f" strokeweight=".5pt">
                <v:textbox>
                  <w:txbxContent>
                    <w:p w14:paraId="1898BBB6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ปุ่มกดเลือกไฟล์แนบ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14BAE6" wp14:editId="6C52E81D">
                <wp:simplePos x="0" y="0"/>
                <wp:positionH relativeFrom="margin">
                  <wp:posOffset>2346960</wp:posOffset>
                </wp:positionH>
                <wp:positionV relativeFrom="paragraph">
                  <wp:posOffset>132080</wp:posOffset>
                </wp:positionV>
                <wp:extent cx="1112520" cy="2743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7E03679D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ปุ่มกดเลือกไฟล์แนบ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BAE6" id="Text Box 101" o:spid="_x0000_s1041" type="#_x0000_t202" style="position:absolute;left:0;text-align:left;margin-left:184.8pt;margin-top:10.4pt;width:87.6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" fillcolor="white [3201]" stroked="f" strokeweight=".5pt">
                <v:textbox>
                  <w:txbxContent>
                    <w:p w14:paraId="7E03679D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ปุ่มกดเลือกไฟล์แนบ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F8337" wp14:editId="5979B75C">
                <wp:simplePos x="0" y="0"/>
                <wp:positionH relativeFrom="margin">
                  <wp:posOffset>655320</wp:posOffset>
                </wp:positionH>
                <wp:positionV relativeFrom="paragraph">
                  <wp:posOffset>147320</wp:posOffset>
                </wp:positionV>
                <wp:extent cx="1112520" cy="2743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2DA93C1A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ปุ่มกดเลือกไฟล์แนบ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8337" id="Text Box 99" o:spid="_x0000_s1042" type="#_x0000_t202" style="position:absolute;left:0;text-align:left;margin-left:51.6pt;margin-top:11.6pt;width:87.6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" fillcolor="white [3201]" stroked="f" strokeweight=".5pt">
                <v:textbox>
                  <w:txbxContent>
                    <w:p w14:paraId="2DA93C1A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ปุ่มกดเลือกไฟล์แนบ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4BABC" w14:textId="77777777" w:rsidR="00CF0A99" w:rsidRDefault="00CF0A99" w:rsidP="00CF0A99">
      <w:pPr>
        <w:pStyle w:val="ListParagraph"/>
        <w:rPr>
          <w:szCs w:val="32"/>
        </w:rPr>
      </w:pPr>
    </w:p>
    <w:p w14:paraId="3A9C9A02" w14:textId="77777777" w:rsidR="00CF0A99" w:rsidRDefault="00CF0A99" w:rsidP="00CF0A99">
      <w:pPr>
        <w:pStyle w:val="ListParagraph"/>
        <w:rPr>
          <w:szCs w:val="32"/>
        </w:rPr>
      </w:pPr>
    </w:p>
    <w:p w14:paraId="24CD2528" w14:textId="77777777" w:rsidR="00CF0A99" w:rsidRDefault="00CF0A99" w:rsidP="00CF0A99">
      <w:pPr>
        <w:pStyle w:val="ListParagraph"/>
        <w:rPr>
          <w:szCs w:val="32"/>
          <w:cs/>
        </w:rPr>
      </w:pPr>
      <w:r>
        <w:rPr>
          <w:szCs w:val="32"/>
        </w:rPr>
        <w:t xml:space="preserve">10.1) </w:t>
      </w:r>
      <w:r>
        <w:rPr>
          <w:rFonts w:hint="cs"/>
          <w:szCs w:val="32"/>
          <w:cs/>
        </w:rPr>
        <w:t xml:space="preserve">ช่อง </w:t>
      </w:r>
      <w:r>
        <w:rPr>
          <w:szCs w:val="32"/>
        </w:rPr>
        <w:t xml:space="preserve">PDS </w:t>
      </w:r>
      <w:r>
        <w:rPr>
          <w:rFonts w:hint="cs"/>
          <w:szCs w:val="32"/>
          <w:cs/>
        </w:rPr>
        <w:t xml:space="preserve">ให้กด </w:t>
      </w:r>
      <w:r>
        <w:rPr>
          <w:szCs w:val="32"/>
        </w:rPr>
        <w:t>Choose File</w:t>
      </w:r>
      <w:r>
        <w:rPr>
          <w:rFonts w:hint="cs"/>
          <w:szCs w:val="32"/>
          <w:cs/>
        </w:rPr>
        <w:t xml:space="preserve"> ที่ช่อง </w:t>
      </w:r>
      <w:r>
        <w:rPr>
          <w:szCs w:val="32"/>
        </w:rPr>
        <w:t>P</w:t>
      </w:r>
      <w:r w:rsidR="00776C61">
        <w:rPr>
          <w:szCs w:val="32"/>
        </w:rPr>
        <w:t>D</w:t>
      </w:r>
      <w:r>
        <w:rPr>
          <w:szCs w:val="32"/>
        </w:rPr>
        <w:t xml:space="preserve">S </w:t>
      </w:r>
      <w:r>
        <w:rPr>
          <w:rFonts w:hint="cs"/>
          <w:szCs w:val="32"/>
          <w:cs/>
        </w:rPr>
        <w:t>และ เลือกไฟล์ที่ต้องการแนบ</w:t>
      </w:r>
      <w:r w:rsidR="00776C61">
        <w:rPr>
          <w:rFonts w:hint="cs"/>
          <w:szCs w:val="32"/>
          <w:cs/>
        </w:rPr>
        <w:t xml:space="preserve"> (</w:t>
      </w:r>
      <w:r w:rsidR="00776C61">
        <w:rPr>
          <w:szCs w:val="32"/>
        </w:rPr>
        <w:t xml:space="preserve">PDF file </w:t>
      </w:r>
      <w:r w:rsidR="00776C61">
        <w:rPr>
          <w:rFonts w:hint="cs"/>
          <w:szCs w:val="32"/>
          <w:cs/>
        </w:rPr>
        <w:t>เท่านั้น)</w:t>
      </w:r>
    </w:p>
    <w:p w14:paraId="6D172E9E" w14:textId="77777777" w:rsidR="00CF0A99" w:rsidRDefault="00CF0A99" w:rsidP="00CF0A99">
      <w:pPr>
        <w:pStyle w:val="ListParagraph"/>
        <w:rPr>
          <w:szCs w:val="32"/>
          <w:cs/>
        </w:rPr>
      </w:pPr>
      <w:r>
        <w:rPr>
          <w:szCs w:val="32"/>
        </w:rPr>
        <w:t xml:space="preserve">10.2) Q-Point </w:t>
      </w:r>
      <w:r>
        <w:rPr>
          <w:rFonts w:hint="cs"/>
          <w:szCs w:val="32"/>
          <w:cs/>
        </w:rPr>
        <w:t>ให้กด</w:t>
      </w:r>
      <w:r>
        <w:rPr>
          <w:szCs w:val="32"/>
        </w:rPr>
        <w:t xml:space="preserve"> Choose File </w:t>
      </w:r>
      <w:r>
        <w:rPr>
          <w:rFonts w:hint="cs"/>
          <w:szCs w:val="32"/>
          <w:cs/>
        </w:rPr>
        <w:t>ที่ช่อง</w:t>
      </w:r>
      <w:r>
        <w:rPr>
          <w:szCs w:val="32"/>
        </w:rPr>
        <w:t xml:space="preserve"> Q-point </w:t>
      </w:r>
      <w:r>
        <w:rPr>
          <w:rFonts w:hint="cs"/>
          <w:szCs w:val="32"/>
          <w:cs/>
        </w:rPr>
        <w:t>และ เลือกไฟล์ที่ต้องการแนบ</w:t>
      </w:r>
      <w:r w:rsidR="00776C61">
        <w:rPr>
          <w:rFonts w:hint="cs"/>
          <w:szCs w:val="32"/>
          <w:cs/>
        </w:rPr>
        <w:t xml:space="preserve"> </w:t>
      </w:r>
      <w:r w:rsidR="00776C61">
        <w:rPr>
          <w:szCs w:val="32"/>
        </w:rPr>
        <w:t xml:space="preserve">(JPG file </w:t>
      </w:r>
      <w:r w:rsidR="00776C61">
        <w:rPr>
          <w:rFonts w:hint="cs"/>
          <w:szCs w:val="32"/>
          <w:cs/>
        </w:rPr>
        <w:t>เท่านั้น)</w:t>
      </w:r>
    </w:p>
    <w:p w14:paraId="2D64615B" w14:textId="77777777" w:rsidR="00CF0A99" w:rsidRDefault="00CF0A99" w:rsidP="00CF0A99">
      <w:pPr>
        <w:pStyle w:val="ListParagraph"/>
        <w:rPr>
          <w:szCs w:val="32"/>
        </w:rPr>
      </w:pPr>
      <w:r>
        <w:rPr>
          <w:szCs w:val="32"/>
        </w:rPr>
        <w:t>10.3) PPS</w:t>
      </w:r>
      <w:r>
        <w:rPr>
          <w:rFonts w:hint="cs"/>
          <w:szCs w:val="32"/>
          <w:cs/>
        </w:rPr>
        <w:t xml:space="preserve"> ให้กด</w:t>
      </w:r>
      <w:r>
        <w:rPr>
          <w:szCs w:val="32"/>
        </w:rPr>
        <w:t xml:space="preserve"> Choose File </w:t>
      </w:r>
      <w:r>
        <w:rPr>
          <w:rFonts w:hint="cs"/>
          <w:szCs w:val="32"/>
          <w:cs/>
        </w:rPr>
        <w:t xml:space="preserve">ที่ช่อง </w:t>
      </w:r>
      <w:r>
        <w:rPr>
          <w:szCs w:val="32"/>
        </w:rPr>
        <w:t xml:space="preserve">PPS </w:t>
      </w:r>
      <w:r>
        <w:rPr>
          <w:rFonts w:hint="cs"/>
          <w:szCs w:val="32"/>
          <w:cs/>
        </w:rPr>
        <w:t>และ เลือกไฟล์ที่ต้องการแนบ</w:t>
      </w:r>
      <w:r w:rsidR="00776C61">
        <w:rPr>
          <w:rFonts w:hint="cs"/>
          <w:szCs w:val="32"/>
          <w:cs/>
        </w:rPr>
        <w:t xml:space="preserve"> (</w:t>
      </w:r>
      <w:r w:rsidR="00776C61">
        <w:rPr>
          <w:szCs w:val="32"/>
        </w:rPr>
        <w:t xml:space="preserve">PDF file </w:t>
      </w:r>
      <w:r w:rsidR="00776C61">
        <w:rPr>
          <w:rFonts w:hint="cs"/>
          <w:szCs w:val="32"/>
          <w:cs/>
        </w:rPr>
        <w:t>เท่านั้น)</w:t>
      </w:r>
    </w:p>
    <w:p w14:paraId="7EF7A091" w14:textId="77777777" w:rsidR="003139DC" w:rsidRDefault="003139DC" w:rsidP="00CF0A99">
      <w:pPr>
        <w:pStyle w:val="ListParagraph"/>
        <w:rPr>
          <w:szCs w:val="32"/>
        </w:rPr>
      </w:pPr>
    </w:p>
    <w:p w14:paraId="7CD7E9EF" w14:textId="77777777" w:rsidR="00CF0A99" w:rsidRDefault="003139DC" w:rsidP="003139DC">
      <w:pPr>
        <w:pStyle w:val="ListParagraph"/>
        <w:rPr>
          <w:szCs w:val="32"/>
          <w:cs/>
        </w:rPr>
      </w:pPr>
      <w:r>
        <w:rPr>
          <w:rFonts w:hint="cs"/>
          <w:szCs w:val="32"/>
          <w:cs/>
        </w:rPr>
        <w:t>หลังจากกดแนบไฟล์แล้ว จะมีชื่อไฟล์แนบขึ้นในช่อง ดังรูป</w:t>
      </w:r>
    </w:p>
    <w:p w14:paraId="0236816B" w14:textId="77777777" w:rsidR="00C62F8E" w:rsidRDefault="003139DC" w:rsidP="00CF0A99">
      <w:pPr>
        <w:pStyle w:val="ListParagraph"/>
        <w:rPr>
          <w:szCs w:val="32"/>
        </w:rPr>
      </w:pP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C3138" wp14:editId="1079014C">
                <wp:simplePos x="0" y="0"/>
                <wp:positionH relativeFrom="column">
                  <wp:posOffset>4785360</wp:posOffset>
                </wp:positionH>
                <wp:positionV relativeFrom="paragraph">
                  <wp:posOffset>541020</wp:posOffset>
                </wp:positionV>
                <wp:extent cx="228600" cy="365760"/>
                <wp:effectExtent l="0" t="38100" r="57150" b="152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0EEF" id="Straight Arrow Connector 92" o:spid="_x0000_s1026" type="#_x0000_t32" style="position:absolute;margin-left:376.8pt;margin-top:42.6pt;width:18pt;height:28.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336CD2" wp14:editId="08E26E36">
                <wp:simplePos x="0" y="0"/>
                <wp:positionH relativeFrom="column">
                  <wp:posOffset>4632960</wp:posOffset>
                </wp:positionH>
                <wp:positionV relativeFrom="paragraph">
                  <wp:posOffset>304800</wp:posOffset>
                </wp:positionV>
                <wp:extent cx="998220" cy="213360"/>
                <wp:effectExtent l="0" t="0" r="1143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5EC55" id="Rectangle 94" o:spid="_x0000_s1026" style="position:absolute;margin-left:364.8pt;margin-top:24pt;width:78.6pt;height:16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" filled="f" strokecolor="red" strokeweight="1pt">
                <v:stroke dashstyle="3 1"/>
              </v:rect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AAD0C0" wp14:editId="41174C5D">
                <wp:simplePos x="0" y="0"/>
                <wp:positionH relativeFrom="column">
                  <wp:posOffset>3048000</wp:posOffset>
                </wp:positionH>
                <wp:positionV relativeFrom="paragraph">
                  <wp:posOffset>548640</wp:posOffset>
                </wp:positionV>
                <wp:extent cx="228600" cy="365760"/>
                <wp:effectExtent l="0" t="38100" r="57150" b="152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901F" id="Straight Arrow Connector 89" o:spid="_x0000_s1026" type="#_x0000_t32" style="position:absolute;margin-left:240pt;margin-top:43.2pt;width:18pt;height:28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8z9QEAAEQEAAAOAAAAZHJzL2Uyb0RvYy54bWysU8uu0zAQ3SPxD5b3NGkR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953F1" wp14:editId="6D761B51">
                <wp:simplePos x="0" y="0"/>
                <wp:positionH relativeFrom="column">
                  <wp:posOffset>2895600</wp:posOffset>
                </wp:positionH>
                <wp:positionV relativeFrom="paragraph">
                  <wp:posOffset>312420</wp:posOffset>
                </wp:positionV>
                <wp:extent cx="998220" cy="213360"/>
                <wp:effectExtent l="0" t="0" r="1143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F22FF" id="Rectangle 91" o:spid="_x0000_s1026" style="position:absolute;margin-left:228pt;margin-top:24.6pt;width:78.6pt;height:16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" filled="f" strokecolor="red" strokeweight="1pt">
                <v:stroke dashstyle="3 1"/>
              </v:rect>
            </w:pict>
          </mc:Fallback>
        </mc:AlternateContent>
      </w:r>
      <w:r>
        <w:rPr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02D94D" wp14:editId="735747F2">
                <wp:simplePos x="0" y="0"/>
                <wp:positionH relativeFrom="column">
                  <wp:posOffset>1143000</wp:posOffset>
                </wp:positionH>
                <wp:positionV relativeFrom="paragraph">
                  <wp:posOffset>302260</wp:posOffset>
                </wp:positionV>
                <wp:extent cx="998220" cy="213360"/>
                <wp:effectExtent l="0" t="0" r="1143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36A4" id="Rectangle 88" o:spid="_x0000_s1026" style="position:absolute;margin-left:90pt;margin-top:23.8pt;width:78.6pt;height:16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" filled="f" strokecolor="red" strokeweight="1pt">
                <v:stroke dashstyle="3 1"/>
              </v:rect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6FFB1C" wp14:editId="4101461A">
                <wp:simplePos x="0" y="0"/>
                <wp:positionH relativeFrom="column">
                  <wp:posOffset>1295400</wp:posOffset>
                </wp:positionH>
                <wp:positionV relativeFrom="paragraph">
                  <wp:posOffset>500380</wp:posOffset>
                </wp:positionV>
                <wp:extent cx="228600" cy="365760"/>
                <wp:effectExtent l="0" t="38100" r="57150" b="152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E326" id="Straight Arrow Connector 86" o:spid="_x0000_s1026" type="#_x0000_t32" style="position:absolute;margin-left:102pt;margin-top:39.4pt;width:18pt;height:28.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C62F8E">
        <w:rPr>
          <w:noProof/>
        </w:rPr>
        <w:drawing>
          <wp:inline distT="0" distB="0" distL="0" distR="0" wp14:anchorId="68EB20B2" wp14:editId="1F5230EC">
            <wp:extent cx="5276215" cy="598805"/>
            <wp:effectExtent l="0" t="0" r="63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A8A3" w14:textId="77777777" w:rsidR="00C62F8E" w:rsidRDefault="007A13F3" w:rsidP="00CF0A99">
      <w:pPr>
        <w:pStyle w:val="ListParagraph"/>
        <w:rPr>
          <w:szCs w:val="32"/>
        </w:rPr>
      </w:pP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2B828F" wp14:editId="333C83F6">
                <wp:simplePos x="0" y="0"/>
                <wp:positionH relativeFrom="margin">
                  <wp:posOffset>4069080</wp:posOffset>
                </wp:positionH>
                <wp:positionV relativeFrom="paragraph">
                  <wp:posOffset>248285</wp:posOffset>
                </wp:positionV>
                <wp:extent cx="1356360" cy="36576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7954BC7A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ชื่อไฟล์แนบ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828F" id="Text Box 93" o:spid="_x0000_s1043" type="#_x0000_t202" style="position:absolute;left:0;text-align:left;margin-left:320.4pt;margin-top:19.55pt;width:106.8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" fillcolor="white [3201]" stroked="f" strokeweight=".5pt">
                <v:textbox>
                  <w:txbxContent>
                    <w:p w14:paraId="7954BC7A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ชื่อไฟล์แนบ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9F504E" wp14:editId="01D8954F">
                <wp:simplePos x="0" y="0"/>
                <wp:positionH relativeFrom="margin">
                  <wp:posOffset>2331720</wp:posOffset>
                </wp:positionH>
                <wp:positionV relativeFrom="paragraph">
                  <wp:posOffset>255905</wp:posOffset>
                </wp:positionV>
                <wp:extent cx="1356360" cy="320040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2E84E165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ชื่อไฟล์แนบ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Q-point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504E" id="Text Box 90" o:spid="_x0000_s1044" type="#_x0000_t202" style="position:absolute;left:0;text-align:left;margin-left:183.6pt;margin-top:20.15pt;width:106.8pt;height:25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" fillcolor="white [3201]" stroked="f" strokeweight=".5pt">
                <v:textbox>
                  <w:txbxContent>
                    <w:p w14:paraId="2E84E165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ชื่อไฟล์แนบ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Q-point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9DC">
        <w:rPr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E4AA6C" wp14:editId="1B6AF051">
                <wp:simplePos x="0" y="0"/>
                <wp:positionH relativeFrom="margin">
                  <wp:posOffset>579120</wp:posOffset>
                </wp:positionH>
                <wp:positionV relativeFrom="paragraph">
                  <wp:posOffset>248285</wp:posOffset>
                </wp:positionV>
                <wp:extent cx="1356360" cy="32766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177F321D" w14:textId="77777777" w:rsidR="003139DC" w:rsidRPr="00EB439A" w:rsidRDefault="003139DC" w:rsidP="003139D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ชื่อไฟล์แนบ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AA6C" id="Text Box 87" o:spid="_x0000_s1045" type="#_x0000_t202" style="position:absolute;left:0;text-align:left;margin-left:45.6pt;margin-top:19.55pt;width:106.8pt;height:25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" fillcolor="white [3201]" stroked="f" strokeweight=".5pt">
                <v:textbox>
                  <w:txbxContent>
                    <w:p w14:paraId="177F321D" w14:textId="77777777" w:rsidR="003139DC" w:rsidRPr="00EB439A" w:rsidRDefault="003139DC" w:rsidP="003139D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 xml:space="preserve">ชื่อไฟล์แนบ </w:t>
                      </w:r>
                      <w:r>
                        <w:rPr>
                          <w:color w:val="FF0000"/>
                          <w:sz w:val="24"/>
                          <w:szCs w:val="24"/>
                        </w:rPr>
                        <w:t>PDS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5229F" w14:textId="77777777" w:rsidR="00C62F8E" w:rsidRPr="007A13F3" w:rsidRDefault="00C62F8E" w:rsidP="007A13F3"/>
    <w:p w14:paraId="6CCE2171" w14:textId="0D73E06D" w:rsidR="003139DC" w:rsidRPr="003B1FFB" w:rsidRDefault="003139DC" w:rsidP="003B1FFB">
      <w:pPr>
        <w:pStyle w:val="ListParagraph"/>
        <w:numPr>
          <w:ilvl w:val="0"/>
          <w:numId w:val="2"/>
        </w:numPr>
        <w:rPr>
          <w:noProof/>
          <w:szCs w:val="32"/>
          <w:cs/>
        </w:rPr>
      </w:pPr>
      <w:r w:rsidRPr="003B1FFB">
        <w:rPr>
          <w:rFonts w:hint="cs"/>
          <w:noProof/>
          <w:szCs w:val="32"/>
          <w:cs/>
        </w:rPr>
        <w:t xml:space="preserve">หลังจากใส่ข้อมูลครบทุกช่องแล้ว </w:t>
      </w:r>
      <w:r w:rsidR="005B7B67" w:rsidRPr="003B1FFB">
        <w:rPr>
          <w:rFonts w:hint="cs"/>
          <w:noProof/>
          <w:szCs w:val="32"/>
          <w:cs/>
        </w:rPr>
        <w:t xml:space="preserve">ให้กดปุ่ม </w:t>
      </w:r>
      <w:r w:rsidR="005B7B67" w:rsidRPr="003B1FFB">
        <w:rPr>
          <w:noProof/>
          <w:szCs w:val="32"/>
        </w:rPr>
        <w:t>Add New</w:t>
      </w:r>
      <w:r w:rsidR="005B7B67" w:rsidRPr="003B1FFB">
        <w:rPr>
          <w:rFonts w:hint="cs"/>
          <w:noProof/>
          <w:szCs w:val="32"/>
          <w:cs/>
        </w:rPr>
        <w:t xml:space="preserve"> </w:t>
      </w:r>
      <w:r w:rsidR="005B7B67" w:rsidRPr="003B1FFB">
        <w:rPr>
          <w:noProof/>
          <w:color w:val="00B050"/>
          <w:szCs w:val="32"/>
        </w:rPr>
        <w:t>(</w:t>
      </w:r>
      <w:r w:rsidR="005B7B67" w:rsidRPr="003B1FFB">
        <w:rPr>
          <w:rFonts w:hint="cs"/>
          <w:noProof/>
          <w:color w:val="00B050"/>
          <w:szCs w:val="32"/>
          <w:cs/>
        </w:rPr>
        <w:t>ปุ่มสีเขียว)</w:t>
      </w:r>
      <w:r w:rsidR="005B7B67" w:rsidRPr="003B1FFB">
        <w:rPr>
          <w:noProof/>
          <w:color w:val="00B050"/>
          <w:szCs w:val="32"/>
        </w:rPr>
        <w:t xml:space="preserve"> </w:t>
      </w:r>
      <w:r w:rsidR="005B7B67" w:rsidRPr="003B1FFB">
        <w:rPr>
          <w:rFonts w:hint="cs"/>
          <w:noProof/>
          <w:szCs w:val="32"/>
          <w:cs/>
        </w:rPr>
        <w:t>ดังรูป 4.2</w:t>
      </w:r>
    </w:p>
    <w:p w14:paraId="3AE5ECB4" w14:textId="77777777" w:rsidR="00CF0A99" w:rsidRPr="00793FD6" w:rsidRDefault="005B7B67" w:rsidP="00793FD6">
      <w:pPr>
        <w:pStyle w:val="ListParagraph"/>
        <w:rPr>
          <w:szCs w:val="32"/>
          <w:cs/>
        </w:rPr>
      </w:pPr>
      <w:r>
        <w:rPr>
          <w:noProof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922060" wp14:editId="30F0F19F">
                <wp:simplePos x="0" y="0"/>
                <wp:positionH relativeFrom="page">
                  <wp:posOffset>6553200</wp:posOffset>
                </wp:positionH>
                <wp:positionV relativeFrom="paragraph">
                  <wp:posOffset>770890</wp:posOffset>
                </wp:positionV>
                <wp:extent cx="396240" cy="205740"/>
                <wp:effectExtent l="0" t="0" r="2286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E90F" id="Rectangle 105" o:spid="_x0000_s1026" style="position:absolute;margin-left:516pt;margin-top:60.7pt;width:31.2pt;height:16.2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" filled="f" strokecolor="red" strokeweight="1pt">
                <v:stroke dashstyle="3 1"/>
                <w10:wrap anchorx="page"/>
              </v:rect>
            </w:pict>
          </mc:Fallback>
        </mc:AlternateContent>
      </w:r>
      <w:r w:rsidR="00C62F8E">
        <w:rPr>
          <w:noProof/>
        </w:rPr>
        <w:drawing>
          <wp:inline distT="0" distB="0" distL="0" distR="0" wp14:anchorId="26722639" wp14:editId="04311ACC">
            <wp:extent cx="5234940" cy="1040184"/>
            <wp:effectExtent l="0" t="0" r="381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6681" cy="10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8A96" w14:textId="77777777" w:rsidR="007F0911" w:rsidRPr="003C5113" w:rsidRDefault="005B7B67" w:rsidP="005B7B67">
      <w:pPr>
        <w:jc w:val="center"/>
        <w:rPr>
          <w:b/>
          <w:bCs/>
        </w:rPr>
      </w:pPr>
      <w:r w:rsidRPr="003C5113">
        <w:rPr>
          <w:rFonts w:hint="cs"/>
          <w:b/>
          <w:bCs/>
          <w:cs/>
        </w:rPr>
        <w:t>รูปที่ 4.2</w:t>
      </w:r>
    </w:p>
    <w:p w14:paraId="72EF641F" w14:textId="7D575155" w:rsidR="003C5113" w:rsidRPr="003B1FFB" w:rsidRDefault="00382AED" w:rsidP="003B1FFB">
      <w:pPr>
        <w:pStyle w:val="ListParagraph"/>
        <w:numPr>
          <w:ilvl w:val="0"/>
          <w:numId w:val="2"/>
        </w:numPr>
        <w:rPr>
          <w:szCs w:val="32"/>
          <w:cs/>
        </w:rPr>
      </w:pPr>
      <w:r w:rsidRPr="003B1FFB">
        <w:rPr>
          <w:rFonts w:hint="cs"/>
          <w:szCs w:val="32"/>
          <w:cs/>
        </w:rPr>
        <w:t xml:space="preserve">เสร็จสิ้นการ </w:t>
      </w:r>
      <w:r w:rsidRPr="003B1FFB">
        <w:rPr>
          <w:szCs w:val="32"/>
        </w:rPr>
        <w:t xml:space="preserve">Add Part Master </w:t>
      </w:r>
      <w:r w:rsidR="007A13F3" w:rsidRPr="003B1FFB">
        <w:rPr>
          <w:rFonts w:hint="cs"/>
          <w:szCs w:val="32"/>
          <w:cs/>
        </w:rPr>
        <w:t>ดังรูปที่ 4.3</w:t>
      </w:r>
    </w:p>
    <w:p w14:paraId="64E0EBFA" w14:textId="77777777" w:rsidR="007F0911" w:rsidRDefault="007A13F3" w:rsidP="003C5113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DDBF86" wp14:editId="58097974">
                <wp:simplePos x="0" y="0"/>
                <wp:positionH relativeFrom="column">
                  <wp:posOffset>693420</wp:posOffset>
                </wp:positionH>
                <wp:positionV relativeFrom="paragraph">
                  <wp:posOffset>410210</wp:posOffset>
                </wp:positionV>
                <wp:extent cx="4366260" cy="2514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FF099" id="Rectangle 6" o:spid="_x0000_s1026" style="position:absolute;margin-left:54.6pt;margin-top:32.3pt;width:343.8pt;height:1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" filled="f" strokecolor="red" strokeweight="1pt"/>
            </w:pict>
          </mc:Fallback>
        </mc:AlternateContent>
      </w:r>
      <w:r w:rsidR="005B7B67">
        <w:rPr>
          <w:noProof/>
        </w:rPr>
        <w:drawing>
          <wp:inline distT="0" distB="0" distL="0" distR="0" wp14:anchorId="7E85480E" wp14:editId="5A2A3706">
            <wp:extent cx="4483305" cy="211836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1743" cy="21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342" w14:textId="77777777" w:rsidR="007A13F3" w:rsidRDefault="007A13F3" w:rsidP="007A13F3">
      <w:pPr>
        <w:jc w:val="center"/>
        <w:rPr>
          <w:b/>
          <w:bCs/>
        </w:rPr>
      </w:pPr>
      <w:r w:rsidRPr="003C5113">
        <w:rPr>
          <w:rFonts w:hint="cs"/>
          <w:b/>
          <w:bCs/>
          <w:cs/>
        </w:rPr>
        <w:t>รูปที่ 4.</w:t>
      </w:r>
      <w:r>
        <w:rPr>
          <w:b/>
          <w:bCs/>
        </w:rPr>
        <w:t>3</w:t>
      </w:r>
    </w:p>
    <w:p w14:paraId="7C8508E1" w14:textId="5A241F53" w:rsidR="00610A3A" w:rsidRPr="00610A3A" w:rsidRDefault="00610A3A" w:rsidP="00610A3A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5. </w:t>
      </w:r>
      <w:r w:rsidRPr="00F363B9">
        <w:rPr>
          <w:rFonts w:hint="cs"/>
          <w:b/>
          <w:bCs/>
          <w:u w:val="single"/>
          <w:cs/>
        </w:rPr>
        <w:t xml:space="preserve">การ </w:t>
      </w:r>
      <w:r>
        <w:rPr>
          <w:rFonts w:hint="cs"/>
          <w:b/>
          <w:bCs/>
          <w:u w:val="single"/>
          <w:cs/>
        </w:rPr>
        <w:t>ใส่จำนวนรูปภาพที่ต้องถ่าย</w:t>
      </w:r>
      <w:r w:rsidRPr="00F363B9">
        <w:rPr>
          <w:b/>
          <w:bCs/>
          <w:u w:val="single"/>
        </w:rPr>
        <w:t xml:space="preserve"> </w:t>
      </w:r>
      <w:r w:rsidRPr="00F363B9">
        <w:rPr>
          <w:rFonts w:hint="cs"/>
          <w:b/>
          <w:bCs/>
          <w:u w:val="single"/>
          <w:cs/>
        </w:rPr>
        <w:t>เข้าไปในระบบ</w:t>
      </w:r>
    </w:p>
    <w:p w14:paraId="0BEEB1DD" w14:textId="5B84462D" w:rsidR="00610A3A" w:rsidRDefault="00610A3A" w:rsidP="00610A3A">
      <w:r>
        <w:rPr>
          <w:rFonts w:hint="cs"/>
          <w:cs/>
        </w:rPr>
        <w:t>หลังจากการ</w:t>
      </w:r>
      <w:r>
        <w:t xml:space="preserve"> Add Part Master </w:t>
      </w:r>
      <w:r>
        <w:rPr>
          <w:rFonts w:hint="cs"/>
          <w:cs/>
        </w:rPr>
        <w:t xml:space="preserve">เสร็จสมบูรณ์แล้วจากนั้นให้ ใส่ข้อมูลรูปถ่าย โดยการคลิกที่ช่อง </w:t>
      </w:r>
      <w:r>
        <w:rPr>
          <w:cs/>
        </w:rPr>
        <w:br/>
      </w:r>
      <w:r>
        <w:t xml:space="preserve">Camera Pos 1 = </w:t>
      </w:r>
      <w:r>
        <w:rPr>
          <w:rFonts w:hint="cs"/>
          <w:cs/>
        </w:rPr>
        <w:t>คือใส่ข้อมูลว่าต้องมีรูปถ่ายก่อนแพ็คจำนวน กี่รูป</w:t>
      </w:r>
    </w:p>
    <w:p w14:paraId="5F2A1851" w14:textId="43C0B954" w:rsidR="00610A3A" w:rsidRDefault="00610A3A" w:rsidP="00610A3A">
      <w:r>
        <w:t xml:space="preserve">Camera Pos </w:t>
      </w:r>
      <w:r>
        <w:rPr>
          <w:rFonts w:hint="cs"/>
          <w:cs/>
        </w:rPr>
        <w:t>2</w:t>
      </w:r>
      <w:r>
        <w:t xml:space="preserve"> = </w:t>
      </w:r>
      <w:r>
        <w:rPr>
          <w:rFonts w:hint="cs"/>
          <w:cs/>
        </w:rPr>
        <w:t>คือใส่ข้อมูลว่าต้องมีรูปถ่ายระหว่างแพ็คจำนวน กี่รูป</w:t>
      </w:r>
    </w:p>
    <w:p w14:paraId="539294DF" w14:textId="3879E8B4" w:rsidR="00610A3A" w:rsidRDefault="00610A3A" w:rsidP="00610A3A">
      <w:pPr>
        <w:rPr>
          <w:cs/>
        </w:rPr>
      </w:pPr>
      <w:r>
        <w:t xml:space="preserve">Camera Pos </w:t>
      </w:r>
      <w:r>
        <w:rPr>
          <w:rFonts w:hint="cs"/>
          <w:cs/>
        </w:rPr>
        <w:t>3</w:t>
      </w:r>
      <w:r>
        <w:t xml:space="preserve"> = </w:t>
      </w:r>
      <w:r>
        <w:rPr>
          <w:rFonts w:hint="cs"/>
          <w:cs/>
        </w:rPr>
        <w:t>คือใส่ข้อมูลว่าต้องมีรูปถ่ายหลังแพ็คจำนวน กี่รูป</w:t>
      </w:r>
    </w:p>
    <w:p w14:paraId="6CF3BBA2" w14:textId="7B09E0AE" w:rsidR="00610A3A" w:rsidRDefault="00610A3A" w:rsidP="00610A3A">
      <w:r w:rsidRPr="00610A3A">
        <w:rPr>
          <w:noProof/>
          <w:cs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4EFC77" wp14:editId="6A3B6099">
                <wp:simplePos x="0" y="0"/>
                <wp:positionH relativeFrom="column">
                  <wp:posOffset>3878580</wp:posOffset>
                </wp:positionH>
                <wp:positionV relativeFrom="paragraph">
                  <wp:posOffset>519430</wp:posOffset>
                </wp:positionV>
                <wp:extent cx="228600" cy="365760"/>
                <wp:effectExtent l="0" t="38100" r="57150" b="152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10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05.4pt;margin-top:40.9pt;width:18pt;height:28.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610A3A">
        <w:rPr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355C61" wp14:editId="114FAF9C">
                <wp:simplePos x="0" y="0"/>
                <wp:positionH relativeFrom="column">
                  <wp:posOffset>2369820</wp:posOffset>
                </wp:positionH>
                <wp:positionV relativeFrom="paragraph">
                  <wp:posOffset>528320</wp:posOffset>
                </wp:positionV>
                <wp:extent cx="228600" cy="365760"/>
                <wp:effectExtent l="0" t="38100" r="57150" b="152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4E05" id="Straight Arrow Connector 40" o:spid="_x0000_s1026" type="#_x0000_t32" style="position:absolute;margin-left:186.6pt;margin-top:41.6pt;width:18pt;height:28.8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610A3A">
        <w:rPr>
          <w:noProof/>
          <w:cs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B88297" wp14:editId="3910A520">
                <wp:simplePos x="0" y="0"/>
                <wp:positionH relativeFrom="column">
                  <wp:posOffset>914400</wp:posOffset>
                </wp:positionH>
                <wp:positionV relativeFrom="paragraph">
                  <wp:posOffset>519430</wp:posOffset>
                </wp:positionV>
                <wp:extent cx="228600" cy="365760"/>
                <wp:effectExtent l="0" t="38100" r="5715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F006" id="Straight Arrow Connector 27" o:spid="_x0000_s1026" type="#_x0000_t32" style="position:absolute;margin-left:1in;margin-top:40.9pt;width:18pt;height:28.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9261A0" wp14:editId="4E9B91F8">
                <wp:simplePos x="0" y="0"/>
                <wp:positionH relativeFrom="column">
                  <wp:posOffset>3794760</wp:posOffset>
                </wp:positionH>
                <wp:positionV relativeFrom="paragraph">
                  <wp:posOffset>255270</wp:posOffset>
                </wp:positionV>
                <wp:extent cx="708660" cy="220980"/>
                <wp:effectExtent l="0" t="0" r="1524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209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E8C00" id="Oval 23" o:spid="_x0000_s1026" style="position:absolute;margin-left:298.8pt;margin-top:20.1pt;width:55.8pt;height:1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" filled="f" strokecolor="red" strokeweight=".5pt">
                <v:stroke dashstyle="3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B602EE" wp14:editId="413BACAA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708660" cy="220980"/>
                <wp:effectExtent l="0" t="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209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8228D" id="Oval 19" o:spid="_x0000_s1026" style="position:absolute;margin-left:0;margin-top:19.5pt;width:55.8pt;height:17.4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" filled="f" strokecolor="red" strokeweight=".5pt">
                <v:stroke dashstyle="3 1"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EA226C" wp14:editId="295BB9DF">
                <wp:simplePos x="0" y="0"/>
                <wp:positionH relativeFrom="column">
                  <wp:posOffset>830580</wp:posOffset>
                </wp:positionH>
                <wp:positionV relativeFrom="paragraph">
                  <wp:posOffset>262890</wp:posOffset>
                </wp:positionV>
                <wp:extent cx="708660" cy="220980"/>
                <wp:effectExtent l="0" t="0" r="1524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209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CA819" id="Oval 18" o:spid="_x0000_s1026" style="position:absolute;margin-left:65.4pt;margin-top:20.7pt;width:55.8pt;height:17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" filled="f" strokecolor="red" strokeweight=".5pt">
                <v:stroke dashstyle="3 1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08DB76D" wp14:editId="3EF657C2">
            <wp:extent cx="5276215" cy="4953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1861" w14:textId="75312FF6" w:rsidR="00610A3A" w:rsidRPr="00610A3A" w:rsidRDefault="00610A3A" w:rsidP="00610A3A">
      <w:pPr>
        <w:rPr>
          <w:cs/>
        </w:rPr>
      </w:pPr>
      <w:r w:rsidRPr="00610A3A">
        <w:rPr>
          <w:noProof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C71231" wp14:editId="2771F165">
                <wp:simplePos x="0" y="0"/>
                <wp:positionH relativeFrom="margin">
                  <wp:posOffset>3162300</wp:posOffset>
                </wp:positionH>
                <wp:positionV relativeFrom="paragraph">
                  <wp:posOffset>231140</wp:posOffset>
                </wp:positionV>
                <wp:extent cx="1356360" cy="32766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101492BF" w14:textId="4F2863AA" w:rsidR="00610A3A" w:rsidRPr="00EB439A" w:rsidRDefault="00610A3A" w:rsidP="00610A3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รูปถ่ายหลังแพ็ค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1231" id="Text Box 68" o:spid="_x0000_s1046" type="#_x0000_t202" style="position:absolute;margin-left:249pt;margin-top:18.2pt;width:106.8pt;height:25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" fillcolor="white [3201]" stroked="f" strokeweight=".5pt">
                <v:textbox>
                  <w:txbxContent>
                    <w:p w14:paraId="101492BF" w14:textId="4F2863AA" w:rsidR="00610A3A" w:rsidRPr="00EB439A" w:rsidRDefault="00610A3A" w:rsidP="00610A3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รูปถ่ายหลังแพ็ค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A3A">
        <w:rPr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ACAEC" wp14:editId="120E9C77">
                <wp:simplePos x="0" y="0"/>
                <wp:positionH relativeFrom="margin">
                  <wp:posOffset>1653540</wp:posOffset>
                </wp:positionH>
                <wp:positionV relativeFrom="paragraph">
                  <wp:posOffset>240030</wp:posOffset>
                </wp:positionV>
                <wp:extent cx="1356360" cy="3276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779CE0ED" w14:textId="4848132D" w:rsidR="00610A3A" w:rsidRPr="00EB439A" w:rsidRDefault="00610A3A" w:rsidP="00610A3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รูปถ่ายระหว่างแพ็ค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CAEC" id="Text Box 43" o:spid="_x0000_s1047" type="#_x0000_t202" style="position:absolute;margin-left:130.2pt;margin-top:18.9pt;width:106.8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" fillcolor="white [3201]" stroked="f" strokeweight=".5pt">
                <v:textbox>
                  <w:txbxContent>
                    <w:p w14:paraId="779CE0ED" w14:textId="4848132D" w:rsidR="00610A3A" w:rsidRPr="00EB439A" w:rsidRDefault="00610A3A" w:rsidP="00610A3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รูปถ่ายระหว่างแพ็ค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0A3A">
        <w:rPr>
          <w:noProof/>
          <w:cs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99C454" wp14:editId="56603972">
                <wp:simplePos x="0" y="0"/>
                <wp:positionH relativeFrom="margin">
                  <wp:posOffset>198120</wp:posOffset>
                </wp:positionH>
                <wp:positionV relativeFrom="paragraph">
                  <wp:posOffset>231140</wp:posOffset>
                </wp:positionV>
                <wp:extent cx="1356360" cy="327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3ACC8009" w14:textId="2BD0781E" w:rsidR="00610A3A" w:rsidRPr="00EB439A" w:rsidRDefault="00610A3A" w:rsidP="00610A3A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รูปถ่ายก่อนแพ็ค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C454" id="Text Box 35" o:spid="_x0000_s1048" type="#_x0000_t202" style="position:absolute;margin-left:15.6pt;margin-top:18.2pt;width:106.8pt;height:25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" fillcolor="white [3201]" stroked="f" strokeweight=".5pt">
                <v:textbox>
                  <w:txbxContent>
                    <w:p w14:paraId="3ACC8009" w14:textId="2BD0781E" w:rsidR="00610A3A" w:rsidRPr="00EB439A" w:rsidRDefault="00610A3A" w:rsidP="00610A3A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รูปถ่ายก่อนแพ็ค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1E3C0B" w14:textId="36D28859" w:rsidR="00610A3A" w:rsidRDefault="00610A3A" w:rsidP="00610A3A">
      <w:pPr>
        <w:rPr>
          <w:b/>
          <w:bCs/>
        </w:rPr>
      </w:pPr>
    </w:p>
    <w:p w14:paraId="45C585F7" w14:textId="4A1D2B1D" w:rsidR="00610A3A" w:rsidRDefault="00610A3A" w:rsidP="00610A3A">
      <w:r>
        <w:rPr>
          <w:rFonts w:hint="cs"/>
          <w:cs/>
        </w:rPr>
        <w:t>โดยให้คลิกที่ลูกศรและเลือกจำนวน ของแต่ล่ะขั้นตอนดังรูป</w:t>
      </w:r>
    </w:p>
    <w:p w14:paraId="5DCDFCDD" w14:textId="79CCCB65" w:rsidR="00CC62AA" w:rsidRDefault="00610A3A" w:rsidP="00CC62A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E492" wp14:editId="4006FCFA">
            <wp:extent cx="5276215" cy="456565"/>
            <wp:effectExtent l="0" t="0" r="635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2AA">
        <w:rPr>
          <w:cs/>
        </w:rPr>
        <w:br/>
      </w:r>
      <w:r w:rsidR="00CC62AA" w:rsidRPr="003C5113">
        <w:rPr>
          <w:rFonts w:hint="cs"/>
          <w:b/>
          <w:bCs/>
          <w:cs/>
        </w:rPr>
        <w:t xml:space="preserve">รูปที่ </w:t>
      </w:r>
      <w:r w:rsidR="00CC62AA">
        <w:rPr>
          <w:rFonts w:hint="cs"/>
          <w:b/>
          <w:bCs/>
          <w:cs/>
        </w:rPr>
        <w:t>5</w:t>
      </w:r>
      <w:r w:rsidR="00CC62AA" w:rsidRPr="003C5113">
        <w:rPr>
          <w:rFonts w:hint="cs"/>
          <w:b/>
          <w:bCs/>
          <w:cs/>
        </w:rPr>
        <w:t>.</w:t>
      </w:r>
      <w:r w:rsidR="00CC62AA">
        <w:rPr>
          <w:rFonts w:hint="cs"/>
          <w:b/>
          <w:bCs/>
          <w:cs/>
        </w:rPr>
        <w:t>1</w:t>
      </w:r>
    </w:p>
    <w:p w14:paraId="0E20E43F" w14:textId="77777777" w:rsidR="00CC62AA" w:rsidRDefault="00CC62AA" w:rsidP="00CC62AA">
      <w:pPr>
        <w:jc w:val="center"/>
      </w:pPr>
    </w:p>
    <w:p w14:paraId="11181C16" w14:textId="435008CB" w:rsidR="00610A3A" w:rsidRDefault="00CC62AA" w:rsidP="00610A3A">
      <w:r>
        <w:rPr>
          <w:rFonts w:hint="cs"/>
          <w:cs/>
        </w:rPr>
        <w:t>หลังจากใส่ตัวเลขจำนวนรูปแล้ว เป็นการเสร็จสิ้นการใส่จำนวนรูปถ่าย และ</w:t>
      </w:r>
      <w:r w:rsidR="003B1FFB">
        <w:rPr>
          <w:rFonts w:hint="cs"/>
          <w:cs/>
        </w:rPr>
        <w:t xml:space="preserve">เมื่อจะมีการแพ็ค หลังจากทีมวิศวะกรรมได้ไปตรวจสอบความถูกต้องทุกอย่างแล้วให้ </w:t>
      </w:r>
      <w:r>
        <w:rPr>
          <w:rFonts w:hint="cs"/>
          <w:cs/>
        </w:rPr>
        <w:t xml:space="preserve">เปลี่ยน จาก </w:t>
      </w:r>
      <w:r>
        <w:t xml:space="preserve">Not Approve </w:t>
      </w:r>
      <w:r>
        <w:rPr>
          <w:rFonts w:hint="cs"/>
          <w:cs/>
        </w:rPr>
        <w:t xml:space="preserve">ที่ด้านหลังเป็น </w:t>
      </w:r>
      <w:r>
        <w:t xml:space="preserve">Approve </w:t>
      </w:r>
      <w:r>
        <w:rPr>
          <w:rFonts w:hint="cs"/>
          <w:cs/>
        </w:rPr>
        <w:t>เพื่ออนุมัติการแพ็คชิ้นงานได้ ดังรูป</w:t>
      </w:r>
      <w:bookmarkStart w:id="0" w:name="_GoBack"/>
      <w:bookmarkEnd w:id="0"/>
    </w:p>
    <w:p w14:paraId="3773FBA8" w14:textId="0DBB1CA6" w:rsidR="00CC62AA" w:rsidRDefault="00CC62AA" w:rsidP="00610A3A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9F4E33" wp14:editId="392C1281">
                <wp:simplePos x="0" y="0"/>
                <wp:positionH relativeFrom="margin">
                  <wp:posOffset>4792980</wp:posOffset>
                </wp:positionH>
                <wp:positionV relativeFrom="paragraph">
                  <wp:posOffset>10795</wp:posOffset>
                </wp:positionV>
                <wp:extent cx="457200" cy="274320"/>
                <wp:effectExtent l="0" t="0" r="1905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16F5" id="Rectangle 80" o:spid="_x0000_s1026" style="position:absolute;margin-left:377.4pt;margin-top:.85pt;width:36pt;height:21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" filled="f" strokecolor="red" strokeweight="1pt">
                <v:stroke dashstyle="3 1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EAD652" wp14:editId="5F5EDE55">
            <wp:extent cx="5276215" cy="457200"/>
            <wp:effectExtent l="0" t="0" r="63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64F3" w14:textId="3A4A6469" w:rsidR="00CC62AA" w:rsidRDefault="00CC62AA" w:rsidP="00CC62AA">
      <w:pPr>
        <w:jc w:val="center"/>
        <w:rPr>
          <w:b/>
          <w:bCs/>
        </w:rPr>
      </w:pPr>
      <w:r w:rsidRPr="003C5113">
        <w:rPr>
          <w:rFonts w:hint="cs"/>
          <w:b/>
          <w:bCs/>
          <w:cs/>
        </w:rPr>
        <w:t xml:space="preserve">รูปที่ </w:t>
      </w:r>
      <w:r>
        <w:rPr>
          <w:rFonts w:hint="cs"/>
          <w:b/>
          <w:bCs/>
          <w:cs/>
        </w:rPr>
        <w:t>5.2</w:t>
      </w:r>
    </w:p>
    <w:p w14:paraId="5E46BB82" w14:textId="77777777" w:rsidR="00CC62AA" w:rsidRDefault="00CC62AA" w:rsidP="00CC62AA">
      <w:pPr>
        <w:jc w:val="center"/>
      </w:pPr>
    </w:p>
    <w:p w14:paraId="504776C8" w14:textId="3B3A6B6C" w:rsidR="00CC62AA" w:rsidRPr="00610A3A" w:rsidRDefault="00CC62AA" w:rsidP="00610A3A">
      <w:pPr>
        <w:rPr>
          <w:cs/>
        </w:rPr>
      </w:pPr>
      <w:r>
        <w:rPr>
          <w:rFonts w:hint="cs"/>
          <w:cs/>
        </w:rPr>
        <w:t xml:space="preserve">เสร็จสิ้นการกระบวนการ </w:t>
      </w:r>
      <w:r>
        <w:t xml:space="preserve">Add Part Master </w:t>
      </w:r>
      <w:r>
        <w:rPr>
          <w:rFonts w:hint="cs"/>
          <w:cs/>
        </w:rPr>
        <w:t>และ อนุมัติการแพ็ค</w:t>
      </w:r>
    </w:p>
    <w:sectPr w:rsidR="00CC62AA" w:rsidRPr="00610A3A" w:rsidSect="00F41843">
      <w:headerReference w:type="default" r:id="rId39"/>
      <w:footerReference w:type="default" r:id="rId40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458E4" w14:textId="77777777" w:rsidR="00A42477" w:rsidRDefault="00A42477" w:rsidP="007928B2">
      <w:pPr>
        <w:spacing w:after="0" w:line="240" w:lineRule="auto"/>
      </w:pPr>
      <w:r>
        <w:separator/>
      </w:r>
    </w:p>
  </w:endnote>
  <w:endnote w:type="continuationSeparator" w:id="0">
    <w:p w14:paraId="395F475D" w14:textId="77777777" w:rsidR="00A42477" w:rsidRDefault="00A42477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CEB277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A12778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F918F" w14:textId="77777777" w:rsidR="00A42477" w:rsidRDefault="00A42477" w:rsidP="007928B2">
      <w:pPr>
        <w:spacing w:after="0" w:line="240" w:lineRule="auto"/>
      </w:pPr>
      <w:r>
        <w:separator/>
      </w:r>
    </w:p>
  </w:footnote>
  <w:footnote w:type="continuationSeparator" w:id="0">
    <w:p w14:paraId="3092E04D" w14:textId="77777777" w:rsidR="00A42477" w:rsidRDefault="00A42477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CF36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2F68A2B9" wp14:editId="5C375644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01B43"/>
    <w:multiLevelType w:val="hybridMultilevel"/>
    <w:tmpl w:val="AF78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75F35"/>
    <w:multiLevelType w:val="hybridMultilevel"/>
    <w:tmpl w:val="9FA2B618"/>
    <w:lvl w:ilvl="0" w:tplc="3CE45CBA">
      <w:start w:val="1"/>
      <w:numFmt w:val="decimal"/>
      <w:lvlText w:val="%1."/>
      <w:lvlJc w:val="left"/>
      <w:pPr>
        <w:ind w:left="720" w:hanging="360"/>
      </w:pPr>
      <w:rPr>
        <w:rFonts w:ascii="Angsana New" w:eastAsia="Angsana New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68"/>
    <w:rsid w:val="00051B4E"/>
    <w:rsid w:val="000F56D9"/>
    <w:rsid w:val="00145302"/>
    <w:rsid w:val="00145A6E"/>
    <w:rsid w:val="00174C73"/>
    <w:rsid w:val="00220BA4"/>
    <w:rsid w:val="002C78F3"/>
    <w:rsid w:val="003139DC"/>
    <w:rsid w:val="00315F73"/>
    <w:rsid w:val="00336B2C"/>
    <w:rsid w:val="00382AED"/>
    <w:rsid w:val="003B1FFB"/>
    <w:rsid w:val="003B428A"/>
    <w:rsid w:val="003C5113"/>
    <w:rsid w:val="0051169B"/>
    <w:rsid w:val="005A3068"/>
    <w:rsid w:val="005A770D"/>
    <w:rsid w:val="005B7B67"/>
    <w:rsid w:val="00610A3A"/>
    <w:rsid w:val="00746BD8"/>
    <w:rsid w:val="00776C61"/>
    <w:rsid w:val="007928B2"/>
    <w:rsid w:val="00793FD6"/>
    <w:rsid w:val="007A13F3"/>
    <w:rsid w:val="007F0911"/>
    <w:rsid w:val="009848C6"/>
    <w:rsid w:val="009C5379"/>
    <w:rsid w:val="00A16F73"/>
    <w:rsid w:val="00A42477"/>
    <w:rsid w:val="00AD77C6"/>
    <w:rsid w:val="00AD7F8D"/>
    <w:rsid w:val="00C62F8E"/>
    <w:rsid w:val="00CC62AA"/>
    <w:rsid w:val="00CF0A99"/>
    <w:rsid w:val="00D7361F"/>
    <w:rsid w:val="00E764F9"/>
    <w:rsid w:val="00EB1DC9"/>
    <w:rsid w:val="00EB439A"/>
    <w:rsid w:val="00F363B9"/>
    <w:rsid w:val="00F41843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A752"/>
  <w15:chartTrackingRefBased/>
  <w15:docId w15:val="{33574A15-B8FF-47F5-B69D-5E873D03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145302"/>
    <w:pPr>
      <w:ind w:left="720"/>
      <w:contextualSpacing/>
    </w:pPr>
    <w:rPr>
      <w:szCs w:val="40"/>
    </w:rPr>
  </w:style>
  <w:style w:type="character" w:styleId="Strong">
    <w:name w:val="Strong"/>
    <w:basedOn w:val="DefaultParagraphFont"/>
    <w:uiPriority w:val="22"/>
    <w:qFormat/>
    <w:rsid w:val="007F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CK%20Logistics\Iwis%20Manual\I%20Wis%20Manual%20Engineering%20Part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B9B5-9DC0-4E56-B3DC-5ED52671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 Engineering Part Master</Template>
  <TotalTime>3</TotalTime>
  <Pages>7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verapong.s</dc:creator>
  <cp:keywords/>
  <dc:description/>
  <cp:lastModifiedBy>Thanaphon Songsrisa-nga</cp:lastModifiedBy>
  <cp:revision>2</cp:revision>
  <dcterms:created xsi:type="dcterms:W3CDTF">2018-10-15T13:13:00Z</dcterms:created>
  <dcterms:modified xsi:type="dcterms:W3CDTF">2018-10-15T13:13:00Z</dcterms:modified>
</cp:coreProperties>
</file>
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75A6" w14:textId="662A9FF6" w:rsidR="00CA39F7" w:rsidRDefault="000D3BB5" w:rsidP="00CA39F7">
      <w:pPr>
        <w:rPr>
          <w:b/>
          <w:bCs/>
          <w:noProof/>
        </w:rPr>
      </w:pPr>
      <w:r>
        <w:rPr>
          <w:rFonts w:hint="cs"/>
          <w:b/>
          <w:bCs/>
          <w:noProof/>
          <w:cs/>
        </w:rPr>
        <w:t>ขั้นตอน</w:t>
      </w:r>
      <w:r w:rsidR="00857EBB">
        <w:rPr>
          <w:rFonts w:hint="cs"/>
          <w:b/>
          <w:bCs/>
          <w:noProof/>
          <w:cs/>
        </w:rPr>
        <w:t>การ</w:t>
      </w:r>
      <w:r w:rsidR="00AA5F59">
        <w:rPr>
          <w:rFonts w:hint="cs"/>
          <w:b/>
          <w:bCs/>
          <w:noProof/>
          <w:cs/>
        </w:rPr>
        <w:t xml:space="preserve">ทำ </w:t>
      </w:r>
      <w:r w:rsidR="00984627">
        <w:rPr>
          <w:b/>
          <w:bCs/>
          <w:noProof/>
        </w:rPr>
        <w:t>S</w:t>
      </w:r>
      <w:r w:rsidR="00984627" w:rsidRPr="00984627">
        <w:rPr>
          <w:b/>
          <w:bCs/>
          <w:noProof/>
        </w:rPr>
        <w:t xml:space="preserve">et </w:t>
      </w:r>
      <w:r w:rsidR="00984627">
        <w:rPr>
          <w:b/>
          <w:bCs/>
          <w:noProof/>
        </w:rPr>
        <w:t>P</w:t>
      </w:r>
      <w:r w:rsidR="00984627" w:rsidRPr="00984627">
        <w:rPr>
          <w:b/>
          <w:bCs/>
          <w:noProof/>
        </w:rPr>
        <w:t>allet</w:t>
      </w:r>
      <w:r w:rsidR="00984627">
        <w:rPr>
          <w:b/>
          <w:bCs/>
          <w:noProof/>
        </w:rPr>
        <w:t xml:space="preserve"> </w:t>
      </w:r>
      <w:bookmarkStart w:id="0" w:name="_GoBack"/>
      <w:r w:rsidR="00424AAC" w:rsidRPr="004204E3">
        <w:rPr>
          <w:rFonts w:asciiTheme="majorBidi" w:hAnsiTheme="majorBidi" w:cstheme="majorBidi"/>
          <w:b/>
          <w:bCs/>
        </w:rPr>
        <w:t>NHK Leaf Spring</w:t>
      </w:r>
      <w:bookmarkEnd w:id="0"/>
    </w:p>
    <w:p w14:paraId="448C6DDA" w14:textId="21FF9EBF" w:rsidR="00857EBB" w:rsidRDefault="00D135CE" w:rsidP="00CA39F7">
      <w:pPr>
        <w:rPr>
          <w:noProof/>
        </w:rPr>
      </w:pPr>
      <w:r w:rsidRPr="00CA39F7">
        <w:rPr>
          <w:rFonts w:hint="cs"/>
          <w:noProof/>
          <w:cs/>
        </w:rPr>
        <w:t>เข้า</w:t>
      </w:r>
      <w:r w:rsidR="004E73BE" w:rsidRPr="00CA39F7">
        <w:rPr>
          <w:rFonts w:hint="cs"/>
          <w:noProof/>
          <w:cs/>
        </w:rPr>
        <w:t>สู่ระบบตาม</w:t>
      </w:r>
      <w:r w:rsidR="00F27AC5">
        <w:rPr>
          <w:rFonts w:hint="cs"/>
          <w:noProof/>
          <w:cs/>
        </w:rPr>
        <w:t xml:space="preserve"> </w:t>
      </w:r>
      <w:r w:rsidR="004E73BE">
        <w:rPr>
          <w:noProof/>
        </w:rPr>
        <w:t>Link</w:t>
      </w:r>
      <w:r w:rsidR="00F27AC5">
        <w:rPr>
          <w:rFonts w:hint="cs"/>
          <w:noProof/>
          <w:cs/>
        </w:rPr>
        <w:t xml:space="preserve"> </w:t>
      </w:r>
      <w:hyperlink r:id="rId8" w:history="1">
        <w:r w:rsidR="008C6296" w:rsidRPr="00E501A6">
          <w:rPr>
            <w:rStyle w:val="Hyperlink"/>
            <w:noProof/>
          </w:rPr>
          <w:t>http://www.ipack-iwis.com/NHK</w:t>
        </w:r>
      </w:hyperlink>
    </w:p>
    <w:p w14:paraId="3A2723EC" w14:textId="319988E5" w:rsidR="008C6296" w:rsidRPr="008C6296" w:rsidRDefault="008C6296" w:rsidP="00CA39F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6A0E6D7" wp14:editId="4118B364">
            <wp:extent cx="5607050" cy="31527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72" cy="3154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8A101" w14:textId="78B32F57" w:rsidR="00CA39F7" w:rsidRDefault="00CA39F7" w:rsidP="002F3931">
      <w:pPr>
        <w:ind w:firstLine="720"/>
        <w:rPr>
          <w:noProof/>
        </w:rPr>
      </w:pPr>
      <w:r>
        <w:rPr>
          <w:b/>
          <w:bCs/>
          <w:noProof/>
        </w:rPr>
        <w:t>1.Username:</w:t>
      </w:r>
      <w:r>
        <w:rPr>
          <w:rFonts w:hint="cs"/>
          <w:noProof/>
          <w:cs/>
        </w:rPr>
        <w:t>ใส่</w:t>
      </w:r>
      <w:r>
        <w:rPr>
          <w:noProof/>
        </w:rPr>
        <w:t>Username</w:t>
      </w:r>
      <w:r w:rsidR="00941D25">
        <w:rPr>
          <w:noProof/>
        </w:rPr>
        <w:t xml:space="preserve">  </w:t>
      </w:r>
    </w:p>
    <w:p w14:paraId="7C516CA6" w14:textId="5BBD3652" w:rsidR="00CA39F7" w:rsidRDefault="00CA39F7" w:rsidP="002F3931">
      <w:pPr>
        <w:ind w:firstLine="720"/>
        <w:rPr>
          <w:noProof/>
        </w:rPr>
      </w:pPr>
      <w:r w:rsidRPr="00CA39F7">
        <w:rPr>
          <w:rFonts w:hint="cs"/>
          <w:b/>
          <w:bCs/>
          <w:noProof/>
          <w:cs/>
        </w:rPr>
        <w:t>2.</w:t>
      </w:r>
      <w:r w:rsidRPr="00CA39F7">
        <w:rPr>
          <w:b/>
          <w:bCs/>
          <w:noProof/>
        </w:rPr>
        <w:t>Password</w:t>
      </w:r>
      <w:r>
        <w:rPr>
          <w:b/>
          <w:bCs/>
          <w:noProof/>
        </w:rPr>
        <w:t>:</w:t>
      </w:r>
      <w:r>
        <w:rPr>
          <w:rFonts w:hint="cs"/>
          <w:noProof/>
          <w:cs/>
        </w:rPr>
        <w:t>ใส่รหัสผ่าน</w:t>
      </w:r>
    </w:p>
    <w:p w14:paraId="7A419929" w14:textId="655BDC49" w:rsidR="004E73BE" w:rsidRDefault="00CA39F7" w:rsidP="002F3931">
      <w:pPr>
        <w:ind w:firstLine="720"/>
        <w:rPr>
          <w:noProof/>
        </w:rPr>
      </w:pPr>
      <w:r>
        <w:rPr>
          <w:rFonts w:hint="cs"/>
          <w:b/>
          <w:bCs/>
          <w:noProof/>
          <w:cs/>
        </w:rPr>
        <w:t>3.</w:t>
      </w:r>
      <w:r>
        <w:rPr>
          <w:b/>
          <w:bCs/>
          <w:noProof/>
        </w:rPr>
        <w:t>Log In:</w:t>
      </w:r>
      <w:r>
        <w:rPr>
          <w:rFonts w:hint="cs"/>
          <w:noProof/>
          <w:cs/>
        </w:rPr>
        <w:t>เข้าสู่ระบบ</w:t>
      </w:r>
    </w:p>
    <w:p w14:paraId="52F76236" w14:textId="6B3E7506" w:rsidR="003E75A7" w:rsidRDefault="003E75A7" w:rsidP="007928B2">
      <w:pPr>
        <w:rPr>
          <w:noProof/>
        </w:rPr>
      </w:pPr>
      <w:r w:rsidRPr="003E75A7">
        <w:rPr>
          <w:b/>
          <w:bCs/>
          <w:noProof/>
        </w:rPr>
        <w:t xml:space="preserve"> </w:t>
      </w:r>
      <w:r w:rsidR="00446632">
        <w:rPr>
          <w:rFonts w:hint="cs"/>
          <w:noProof/>
          <w:cs/>
        </w:rPr>
        <w:t>จะปรากฎหน้าจอดัง</w:t>
      </w:r>
      <w:r w:rsidR="002E13F0">
        <w:rPr>
          <w:rFonts w:hint="cs"/>
          <w:noProof/>
          <w:cs/>
        </w:rPr>
        <w:t>ด้านล่างนี้</w:t>
      </w:r>
    </w:p>
    <w:p w14:paraId="561C485C" w14:textId="0CEF82D8" w:rsidR="00EC7F7E" w:rsidRDefault="008230CF" w:rsidP="007928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1D3764" wp14:editId="65008C5C">
            <wp:extent cx="5593329" cy="32033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21" cy="3205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3E2DC" w14:textId="32C3102A" w:rsidR="000363E0" w:rsidRPr="004204E3" w:rsidRDefault="000363E0" w:rsidP="002F3931">
      <w:pPr>
        <w:ind w:firstLine="720"/>
        <w:rPr>
          <w:rFonts w:asciiTheme="majorBidi" w:hAnsiTheme="majorBidi" w:cstheme="majorBidi"/>
          <w:cs/>
        </w:rPr>
      </w:pPr>
      <w:r w:rsidRPr="004204E3">
        <w:rPr>
          <w:rFonts w:asciiTheme="majorBidi" w:hAnsiTheme="majorBidi" w:cstheme="majorBidi"/>
          <w:b/>
          <w:bCs/>
        </w:rPr>
        <w:t>1.</w:t>
      </w:r>
      <w:r w:rsidR="008C6296" w:rsidRPr="004204E3">
        <w:rPr>
          <w:rFonts w:asciiTheme="majorBidi" w:hAnsiTheme="majorBidi" w:cstheme="majorBidi"/>
          <w:b/>
          <w:bCs/>
        </w:rPr>
        <w:t xml:space="preserve"> </w:t>
      </w:r>
      <w:r w:rsidR="001F1484" w:rsidRPr="004204E3">
        <w:rPr>
          <w:rFonts w:asciiTheme="majorBidi" w:hAnsiTheme="majorBidi" w:cstheme="majorBidi"/>
          <w:b/>
          <w:bCs/>
          <w:cs/>
        </w:rPr>
        <w:t xml:space="preserve">เข้าเมนู </w:t>
      </w:r>
      <w:r w:rsidR="001F1484" w:rsidRPr="004204E3">
        <w:rPr>
          <w:rFonts w:asciiTheme="majorBidi" w:hAnsiTheme="majorBidi" w:cstheme="majorBidi"/>
          <w:b/>
          <w:bCs/>
        </w:rPr>
        <w:t>NHK Leaf Spring</w:t>
      </w:r>
    </w:p>
    <w:p w14:paraId="25630F21" w14:textId="3BD9A706" w:rsidR="000363E0" w:rsidRPr="004204E3" w:rsidRDefault="000363E0" w:rsidP="002F3931">
      <w:pPr>
        <w:ind w:firstLine="720"/>
        <w:rPr>
          <w:rFonts w:asciiTheme="majorBidi" w:hAnsiTheme="majorBidi" w:cstheme="majorBidi"/>
        </w:rPr>
      </w:pPr>
      <w:r w:rsidRPr="004204E3">
        <w:rPr>
          <w:rFonts w:asciiTheme="majorBidi" w:hAnsiTheme="majorBidi" w:cstheme="majorBidi"/>
          <w:b/>
          <w:bCs/>
        </w:rPr>
        <w:t>2</w:t>
      </w:r>
      <w:r w:rsidRPr="004204E3">
        <w:rPr>
          <w:rFonts w:asciiTheme="majorBidi" w:hAnsiTheme="majorBidi" w:cstheme="majorBidi"/>
          <w:b/>
          <w:bCs/>
          <w:cs/>
        </w:rPr>
        <w:t>.</w:t>
      </w:r>
      <w:r w:rsidR="001F1484" w:rsidRPr="004204E3">
        <w:rPr>
          <w:rFonts w:asciiTheme="majorBidi" w:hAnsiTheme="majorBidi" w:cstheme="majorBidi"/>
          <w:b/>
          <w:bCs/>
        </w:rPr>
        <w:t xml:space="preserve"> </w:t>
      </w:r>
      <w:r w:rsidRPr="004204E3">
        <w:rPr>
          <w:rFonts w:asciiTheme="majorBidi" w:hAnsiTheme="majorBidi" w:cstheme="majorBidi"/>
          <w:b/>
          <w:bCs/>
        </w:rPr>
        <w:t>PL</w:t>
      </w:r>
      <w:r w:rsidRPr="004204E3">
        <w:rPr>
          <w:rFonts w:asciiTheme="majorBidi" w:hAnsiTheme="majorBidi" w:cstheme="majorBidi"/>
        </w:rPr>
        <w:t xml:space="preserve">: </w:t>
      </w:r>
      <w:r w:rsidR="007D26DC" w:rsidRPr="004204E3">
        <w:rPr>
          <w:rFonts w:asciiTheme="majorBidi" w:hAnsiTheme="majorBidi" w:cstheme="majorBidi"/>
          <w:cs/>
        </w:rPr>
        <w:t>เลือกเม</w:t>
      </w:r>
      <w:r w:rsidR="007D26DC" w:rsidRPr="004204E3">
        <w:rPr>
          <w:rFonts w:asciiTheme="majorBidi" w:hAnsiTheme="majorBidi" w:cstheme="majorBidi"/>
          <w:b/>
          <w:bCs/>
          <w:cs/>
        </w:rPr>
        <w:t xml:space="preserve">นู </w:t>
      </w:r>
      <w:r w:rsidR="007D26DC" w:rsidRPr="004204E3">
        <w:rPr>
          <w:rFonts w:asciiTheme="majorBidi" w:hAnsiTheme="majorBidi" w:cstheme="majorBidi"/>
        </w:rPr>
        <w:t>PL</w:t>
      </w:r>
    </w:p>
    <w:p w14:paraId="7C816CF9" w14:textId="04CCB3A9" w:rsidR="00263EC1" w:rsidRPr="004204E3" w:rsidRDefault="000363E0" w:rsidP="002F3931">
      <w:pPr>
        <w:ind w:firstLine="720"/>
        <w:rPr>
          <w:rFonts w:asciiTheme="majorBidi" w:hAnsiTheme="majorBidi" w:cstheme="majorBidi"/>
        </w:rPr>
      </w:pPr>
      <w:r w:rsidRPr="004204E3">
        <w:rPr>
          <w:rFonts w:asciiTheme="majorBidi" w:hAnsiTheme="majorBidi" w:cstheme="majorBidi"/>
          <w:b/>
          <w:bCs/>
        </w:rPr>
        <w:t>3</w:t>
      </w:r>
      <w:r w:rsidRPr="004204E3">
        <w:rPr>
          <w:rFonts w:asciiTheme="majorBidi" w:hAnsiTheme="majorBidi" w:cstheme="majorBidi"/>
          <w:b/>
          <w:bCs/>
          <w:cs/>
        </w:rPr>
        <w:t>.</w:t>
      </w:r>
      <w:r w:rsidR="001F1484" w:rsidRPr="004204E3">
        <w:rPr>
          <w:rFonts w:asciiTheme="majorBidi" w:hAnsiTheme="majorBidi" w:cstheme="majorBidi"/>
          <w:b/>
          <w:bCs/>
        </w:rPr>
        <w:t xml:space="preserve"> </w:t>
      </w:r>
      <w:r w:rsidR="008230CF" w:rsidRPr="008230CF">
        <w:rPr>
          <w:rFonts w:asciiTheme="majorBidi" w:hAnsiTheme="majorBidi" w:cstheme="majorBidi"/>
          <w:b/>
          <w:bCs/>
        </w:rPr>
        <w:t xml:space="preserve">Set </w:t>
      </w:r>
      <w:r w:rsidR="008230CF">
        <w:rPr>
          <w:rFonts w:asciiTheme="majorBidi" w:hAnsiTheme="majorBidi" w:cstheme="majorBidi"/>
          <w:b/>
          <w:bCs/>
        </w:rPr>
        <w:t>P</w:t>
      </w:r>
      <w:r w:rsidR="008230CF" w:rsidRPr="008230CF">
        <w:rPr>
          <w:rFonts w:asciiTheme="majorBidi" w:hAnsiTheme="majorBidi" w:cstheme="majorBidi"/>
          <w:b/>
          <w:bCs/>
        </w:rPr>
        <w:t>allet</w:t>
      </w:r>
      <w:r w:rsidR="00CD65FB" w:rsidRPr="004204E3">
        <w:rPr>
          <w:rFonts w:asciiTheme="majorBidi" w:hAnsiTheme="majorBidi" w:cstheme="majorBidi"/>
          <w:b/>
          <w:bCs/>
        </w:rPr>
        <w:t>:</w:t>
      </w:r>
      <w:r w:rsidR="00424AAC">
        <w:rPr>
          <w:rFonts w:asciiTheme="majorBidi" w:hAnsiTheme="majorBidi" w:cstheme="majorBidi"/>
          <w:b/>
          <w:bCs/>
        </w:rPr>
        <w:t xml:space="preserve"> </w:t>
      </w:r>
      <w:r w:rsidR="00317B43" w:rsidRPr="004204E3">
        <w:rPr>
          <w:rFonts w:asciiTheme="majorBidi" w:hAnsiTheme="majorBidi" w:cstheme="majorBidi"/>
          <w:b/>
          <w:bCs/>
        </w:rPr>
        <w:t xml:space="preserve"> </w:t>
      </w:r>
      <w:r w:rsidR="008230CF" w:rsidRPr="008230CF">
        <w:rPr>
          <w:rFonts w:asciiTheme="majorBidi" w:hAnsiTheme="majorBidi"/>
          <w:cs/>
        </w:rPr>
        <w:t xml:space="preserve">เลือก </w:t>
      </w:r>
      <w:r w:rsidR="008230CF" w:rsidRPr="008230CF">
        <w:rPr>
          <w:rFonts w:asciiTheme="majorBidi" w:hAnsiTheme="majorBidi"/>
        </w:rPr>
        <w:t>Set pallet</w:t>
      </w:r>
    </w:p>
    <w:p w14:paraId="7A4D9395" w14:textId="1EBDB49E" w:rsidR="00AD460C" w:rsidRDefault="001F1484" w:rsidP="002F3931">
      <w:pPr>
        <w:ind w:firstLine="720"/>
        <w:rPr>
          <w:rFonts w:asciiTheme="majorBidi" w:hAnsiTheme="majorBidi" w:cstheme="majorBidi"/>
          <w:b/>
          <w:bCs/>
        </w:rPr>
      </w:pPr>
      <w:r w:rsidRPr="004204E3">
        <w:rPr>
          <w:rFonts w:asciiTheme="majorBidi" w:hAnsiTheme="majorBidi" w:cstheme="majorBidi"/>
          <w:b/>
          <w:bCs/>
        </w:rPr>
        <w:t xml:space="preserve">4. </w:t>
      </w:r>
      <w:r w:rsidR="00AD460C" w:rsidRPr="00AD460C">
        <w:rPr>
          <w:rFonts w:asciiTheme="majorBidi" w:hAnsiTheme="majorBidi" w:cstheme="majorBidi"/>
          <w:b/>
          <w:bCs/>
        </w:rPr>
        <w:t xml:space="preserve">Part </w:t>
      </w:r>
      <w:proofErr w:type="gramStart"/>
      <w:r w:rsidR="00AD460C" w:rsidRPr="00AD460C">
        <w:rPr>
          <w:rFonts w:asciiTheme="majorBidi" w:hAnsiTheme="majorBidi" w:cstheme="majorBidi"/>
          <w:b/>
          <w:bCs/>
        </w:rPr>
        <w:t>No :</w:t>
      </w:r>
      <w:proofErr w:type="gramEnd"/>
      <w:r w:rsidR="00AD460C" w:rsidRPr="00AD460C">
        <w:rPr>
          <w:rFonts w:asciiTheme="majorBidi" w:hAnsiTheme="majorBidi" w:cstheme="majorBidi"/>
          <w:b/>
          <w:bCs/>
        </w:rPr>
        <w:t xml:space="preserve">  </w:t>
      </w:r>
      <w:r w:rsidR="00AD460C" w:rsidRPr="00AD460C">
        <w:rPr>
          <w:rFonts w:asciiTheme="majorBidi" w:hAnsiTheme="majorBidi"/>
          <w:cs/>
        </w:rPr>
        <w:t xml:space="preserve">เลือก </w:t>
      </w:r>
      <w:r w:rsidR="00AD460C" w:rsidRPr="00AD460C">
        <w:rPr>
          <w:rFonts w:asciiTheme="majorBidi" w:hAnsiTheme="majorBidi" w:cstheme="majorBidi"/>
        </w:rPr>
        <w:t xml:space="preserve">Part no. NHK </w:t>
      </w:r>
      <w:r w:rsidR="00AD460C" w:rsidRPr="00AD460C">
        <w:rPr>
          <w:rFonts w:asciiTheme="majorBidi" w:hAnsiTheme="majorBidi"/>
          <w:cs/>
        </w:rPr>
        <w:t xml:space="preserve">ที่จะ </w:t>
      </w:r>
      <w:r w:rsidR="00AD460C">
        <w:rPr>
          <w:rFonts w:asciiTheme="majorBidi" w:hAnsiTheme="majorBidi" w:cstheme="majorBidi"/>
        </w:rPr>
        <w:t>Set</w:t>
      </w:r>
      <w:r w:rsidR="00AD460C" w:rsidRPr="00AD460C">
        <w:rPr>
          <w:rFonts w:asciiTheme="majorBidi" w:hAnsiTheme="majorBidi" w:cstheme="majorBidi"/>
        </w:rPr>
        <w:t xml:space="preserve"> </w:t>
      </w:r>
      <w:r w:rsidR="00AD460C">
        <w:rPr>
          <w:rFonts w:asciiTheme="majorBidi" w:hAnsiTheme="majorBidi" w:cstheme="majorBidi"/>
        </w:rPr>
        <w:t>P</w:t>
      </w:r>
      <w:r w:rsidR="00AD460C" w:rsidRPr="00AD460C">
        <w:rPr>
          <w:rFonts w:asciiTheme="majorBidi" w:hAnsiTheme="majorBidi" w:cstheme="majorBidi"/>
        </w:rPr>
        <w:t>allet</w:t>
      </w:r>
      <w:r w:rsidR="00AD460C" w:rsidRPr="00AD460C">
        <w:rPr>
          <w:rFonts w:asciiTheme="majorBidi" w:hAnsiTheme="majorBidi" w:cstheme="majorBidi"/>
          <w:b/>
          <w:bCs/>
        </w:rPr>
        <w:t xml:space="preserve"> </w:t>
      </w:r>
    </w:p>
    <w:p w14:paraId="7992FD94" w14:textId="77777777" w:rsidR="00AD460C" w:rsidRDefault="001F1484" w:rsidP="002F3931">
      <w:pPr>
        <w:ind w:firstLine="720"/>
        <w:rPr>
          <w:rFonts w:asciiTheme="majorBidi" w:hAnsiTheme="majorBidi"/>
        </w:rPr>
      </w:pPr>
      <w:r w:rsidRPr="004204E3">
        <w:rPr>
          <w:rFonts w:asciiTheme="majorBidi" w:hAnsiTheme="majorBidi" w:cstheme="majorBidi"/>
          <w:b/>
          <w:bCs/>
        </w:rPr>
        <w:t>5</w:t>
      </w:r>
      <w:r w:rsidRPr="004856E1">
        <w:rPr>
          <w:rFonts w:asciiTheme="majorBidi" w:hAnsiTheme="majorBidi" w:cstheme="majorBidi"/>
          <w:b/>
          <w:bCs/>
        </w:rPr>
        <w:t xml:space="preserve">. </w:t>
      </w:r>
      <w:r w:rsidR="00AD460C" w:rsidRPr="00AD460C">
        <w:rPr>
          <w:rFonts w:asciiTheme="majorBidi" w:hAnsiTheme="majorBidi" w:cstheme="majorBidi"/>
          <w:b/>
          <w:bCs/>
        </w:rPr>
        <w:t xml:space="preserve">Part </w:t>
      </w:r>
      <w:proofErr w:type="gramStart"/>
      <w:r w:rsidR="00AD460C" w:rsidRPr="00AD460C">
        <w:rPr>
          <w:rFonts w:asciiTheme="majorBidi" w:hAnsiTheme="majorBidi" w:cstheme="majorBidi"/>
          <w:b/>
          <w:bCs/>
        </w:rPr>
        <w:t>Symbol</w:t>
      </w:r>
      <w:r w:rsidR="00AD460C" w:rsidRPr="00AD460C">
        <w:rPr>
          <w:rFonts w:asciiTheme="majorBidi" w:hAnsiTheme="majorBidi" w:cstheme="majorBidi"/>
        </w:rPr>
        <w:t xml:space="preserve"> :</w:t>
      </w:r>
      <w:proofErr w:type="gramEnd"/>
      <w:r w:rsidR="00AD460C" w:rsidRPr="00AD460C">
        <w:rPr>
          <w:rFonts w:asciiTheme="majorBidi" w:hAnsiTheme="majorBidi" w:cstheme="majorBidi"/>
        </w:rPr>
        <w:t xml:space="preserve"> </w:t>
      </w:r>
      <w:r w:rsidR="00AD460C" w:rsidRPr="00AD460C">
        <w:rPr>
          <w:rFonts w:asciiTheme="majorBidi" w:hAnsiTheme="majorBidi"/>
          <w:cs/>
        </w:rPr>
        <w:t>ให้เลือก สัญลักษณ์ +</w:t>
      </w:r>
      <w:r w:rsidR="00AD460C" w:rsidRPr="00AD460C">
        <w:rPr>
          <w:rFonts w:asciiTheme="majorBidi" w:hAnsiTheme="majorBidi" w:cstheme="majorBidi"/>
        </w:rPr>
        <w:t>,-,</w:t>
      </w:r>
      <w:r w:rsidR="00AD460C" w:rsidRPr="00AD460C">
        <w:rPr>
          <w:rFonts w:asciiTheme="majorBidi" w:hAnsiTheme="majorBidi"/>
          <w:cs/>
        </w:rPr>
        <w:t>0</w:t>
      </w:r>
      <w:r w:rsidR="00AD460C" w:rsidRPr="00AD460C">
        <w:rPr>
          <w:rFonts w:asciiTheme="majorBidi" w:hAnsiTheme="majorBidi"/>
          <w:cs/>
        </w:rPr>
        <w:t xml:space="preserve"> </w:t>
      </w:r>
    </w:p>
    <w:p w14:paraId="36A70BE8" w14:textId="2BAA51AC" w:rsidR="001F1484" w:rsidRDefault="001F1484" w:rsidP="002F3931">
      <w:pPr>
        <w:ind w:firstLine="720"/>
        <w:rPr>
          <w:rFonts w:asciiTheme="majorBidi" w:hAnsiTheme="majorBidi" w:cstheme="majorBidi"/>
        </w:rPr>
      </w:pPr>
      <w:r w:rsidRPr="004204E3">
        <w:rPr>
          <w:rFonts w:asciiTheme="majorBidi" w:hAnsiTheme="majorBidi" w:cstheme="majorBidi"/>
          <w:b/>
          <w:bCs/>
        </w:rPr>
        <w:t xml:space="preserve">6. </w:t>
      </w:r>
      <w:r w:rsidR="00AD460C" w:rsidRPr="00AD460C">
        <w:rPr>
          <w:rFonts w:asciiTheme="majorBidi" w:hAnsiTheme="majorBidi"/>
          <w:b/>
          <w:bCs/>
          <w:cs/>
        </w:rPr>
        <w:t xml:space="preserve">จำนวนกล่องต่อ </w:t>
      </w:r>
      <w:proofErr w:type="gramStart"/>
      <w:r w:rsidR="00AD460C" w:rsidRPr="00AD460C">
        <w:rPr>
          <w:rFonts w:asciiTheme="majorBidi" w:hAnsiTheme="majorBidi" w:cstheme="majorBidi"/>
          <w:b/>
          <w:bCs/>
        </w:rPr>
        <w:t>Pallet :</w:t>
      </w:r>
      <w:proofErr w:type="gramEnd"/>
      <w:r w:rsidR="00AD460C" w:rsidRPr="00AD460C">
        <w:rPr>
          <w:rFonts w:asciiTheme="majorBidi" w:hAnsiTheme="majorBidi" w:cstheme="majorBidi"/>
          <w:b/>
          <w:bCs/>
        </w:rPr>
        <w:t xml:space="preserve"> </w:t>
      </w:r>
      <w:r w:rsidR="00AD460C" w:rsidRPr="00AD460C">
        <w:rPr>
          <w:rFonts w:asciiTheme="majorBidi" w:hAnsiTheme="majorBidi"/>
          <w:cs/>
        </w:rPr>
        <w:t>ถ้าเป็น</w:t>
      </w:r>
      <w:r w:rsidR="00AD460C">
        <w:rPr>
          <w:rFonts w:asciiTheme="majorBidi" w:hAnsiTheme="majorBidi"/>
        </w:rPr>
        <w:t xml:space="preserve"> Pallet </w:t>
      </w:r>
      <w:r w:rsidR="00AD460C" w:rsidRPr="00AD460C">
        <w:rPr>
          <w:rFonts w:asciiTheme="majorBidi" w:hAnsiTheme="majorBidi"/>
          <w:cs/>
        </w:rPr>
        <w:t xml:space="preserve">ให้ใส่จำนวน 4 </w:t>
      </w:r>
      <w:r w:rsidR="00AD460C" w:rsidRPr="00AD460C">
        <w:rPr>
          <w:rFonts w:asciiTheme="majorBidi" w:hAnsiTheme="majorBidi" w:cstheme="majorBidi"/>
        </w:rPr>
        <w:t>Pcs.</w:t>
      </w:r>
      <w:r w:rsidR="00AD460C" w:rsidRPr="00AD460C">
        <w:rPr>
          <w:rFonts w:asciiTheme="majorBidi" w:hAnsiTheme="majorBidi"/>
          <w:cs/>
        </w:rPr>
        <w:t xml:space="preserve">แต่ถ้าเป็น </w:t>
      </w:r>
      <w:r w:rsidR="00AD460C" w:rsidRPr="00AD460C">
        <w:rPr>
          <w:rFonts w:asciiTheme="majorBidi" w:hAnsiTheme="majorBidi" w:cstheme="majorBidi"/>
        </w:rPr>
        <w:t xml:space="preserve">Box </w:t>
      </w:r>
      <w:r w:rsidR="00AD460C" w:rsidRPr="00AD460C">
        <w:rPr>
          <w:rFonts w:asciiTheme="majorBidi" w:hAnsiTheme="majorBidi"/>
          <w:cs/>
        </w:rPr>
        <w:t xml:space="preserve">ให้ใส่จำนวนเป็น 1 </w:t>
      </w:r>
      <w:r w:rsidR="00AD460C" w:rsidRPr="00AD460C">
        <w:rPr>
          <w:rFonts w:asciiTheme="majorBidi" w:hAnsiTheme="majorBidi" w:cstheme="majorBidi"/>
        </w:rPr>
        <w:t>Pcs.</w:t>
      </w:r>
    </w:p>
    <w:p w14:paraId="5BB7BA06" w14:textId="400C0A54" w:rsidR="00AD460C" w:rsidRDefault="00AD460C" w:rsidP="002F3931">
      <w:pPr>
        <w:ind w:firstLine="720"/>
        <w:rPr>
          <w:rFonts w:asciiTheme="majorBidi" w:hAnsiTheme="majorBidi"/>
          <w:b/>
          <w:bCs/>
        </w:rPr>
      </w:pPr>
      <w:r w:rsidRPr="00AD460C">
        <w:rPr>
          <w:rFonts w:asciiTheme="majorBidi" w:hAnsiTheme="majorBidi" w:cstheme="majorBidi"/>
          <w:b/>
          <w:bCs/>
        </w:rPr>
        <w:t>7.</w:t>
      </w:r>
      <w:r>
        <w:rPr>
          <w:rFonts w:asciiTheme="majorBidi" w:hAnsiTheme="majorBidi" w:cstheme="majorBidi"/>
          <w:b/>
          <w:bCs/>
        </w:rPr>
        <w:t xml:space="preserve"> </w:t>
      </w:r>
      <w:r w:rsidRPr="00AD460C">
        <w:rPr>
          <w:rFonts w:asciiTheme="majorBidi" w:hAnsiTheme="majorBidi"/>
          <w:b/>
          <w:bCs/>
          <w:cs/>
        </w:rPr>
        <w:t xml:space="preserve">จำนวน </w:t>
      </w:r>
      <w:proofErr w:type="gramStart"/>
      <w:r w:rsidRPr="00AD460C">
        <w:rPr>
          <w:rFonts w:asciiTheme="majorBidi" w:hAnsiTheme="majorBidi" w:cstheme="majorBidi"/>
          <w:b/>
          <w:bCs/>
        </w:rPr>
        <w:t>Pallet :</w:t>
      </w:r>
      <w:proofErr w:type="gramEnd"/>
      <w:r w:rsidRPr="00AD460C">
        <w:rPr>
          <w:rFonts w:asciiTheme="majorBidi" w:hAnsiTheme="majorBidi" w:cstheme="majorBidi"/>
          <w:b/>
          <w:bCs/>
        </w:rPr>
        <w:t xml:space="preserve">  </w:t>
      </w:r>
      <w:r w:rsidRPr="00AD460C">
        <w:rPr>
          <w:rFonts w:asciiTheme="majorBidi" w:hAnsiTheme="majorBidi"/>
          <w:cs/>
        </w:rPr>
        <w:t xml:space="preserve">ให้ใส่จำนวน </w:t>
      </w:r>
      <w:r w:rsidRPr="00AD460C">
        <w:rPr>
          <w:rFonts w:asciiTheme="majorBidi" w:hAnsiTheme="majorBidi" w:cstheme="majorBidi"/>
        </w:rPr>
        <w:t xml:space="preserve">Pallet </w:t>
      </w:r>
      <w:r w:rsidRPr="00AD460C">
        <w:rPr>
          <w:rFonts w:asciiTheme="majorBidi" w:hAnsiTheme="majorBidi"/>
          <w:cs/>
        </w:rPr>
        <w:t>ที่ต้องการสร้าง ตามข้อมูลที่ลูกค้าให้</w:t>
      </w:r>
    </w:p>
    <w:p w14:paraId="3FBCDDCD" w14:textId="739B6012" w:rsidR="00AD460C" w:rsidRPr="00AD460C" w:rsidRDefault="00AD460C" w:rsidP="002F3931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 xml:space="preserve">8. </w:t>
      </w:r>
      <w:proofErr w:type="gramStart"/>
      <w:r w:rsidRPr="00AD460C">
        <w:rPr>
          <w:rFonts w:asciiTheme="majorBidi" w:hAnsiTheme="majorBidi"/>
          <w:b/>
          <w:bCs/>
          <w:cs/>
        </w:rPr>
        <w:t>ระบุปลายทาง :</w:t>
      </w:r>
      <w:proofErr w:type="gramEnd"/>
      <w:r w:rsidRPr="00AD460C">
        <w:rPr>
          <w:rFonts w:asciiTheme="majorBidi" w:hAnsiTheme="majorBidi"/>
          <w:b/>
          <w:bCs/>
          <w:cs/>
        </w:rPr>
        <w:t xml:space="preserve"> </w:t>
      </w:r>
      <w:r w:rsidRPr="00AD460C">
        <w:rPr>
          <w:rFonts w:asciiTheme="majorBidi" w:hAnsiTheme="majorBidi"/>
          <w:cs/>
        </w:rPr>
        <w:t xml:space="preserve">ให้เลือกประเทศ </w:t>
      </w:r>
      <w:r w:rsidRPr="00AD460C">
        <w:rPr>
          <w:rFonts w:asciiTheme="majorBidi" w:hAnsiTheme="majorBidi"/>
        </w:rPr>
        <w:t xml:space="preserve">AU , EU </w:t>
      </w:r>
      <w:r w:rsidRPr="00AD460C">
        <w:rPr>
          <w:rFonts w:asciiTheme="majorBidi" w:hAnsiTheme="majorBidi"/>
          <w:cs/>
        </w:rPr>
        <w:t>และ - (ไม่ทราบประเทศปลายทาง)</w:t>
      </w:r>
    </w:p>
    <w:p w14:paraId="2AC199C9" w14:textId="28F50000" w:rsidR="00AD460C" w:rsidRDefault="00AD460C" w:rsidP="002F3931">
      <w:pPr>
        <w:ind w:firstLine="72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 xml:space="preserve">9. </w:t>
      </w:r>
      <w:r w:rsidRPr="00AD460C">
        <w:rPr>
          <w:rFonts w:asciiTheme="majorBidi" w:hAnsiTheme="majorBidi"/>
          <w:b/>
          <w:bCs/>
        </w:rPr>
        <w:t xml:space="preserve">Add </w:t>
      </w:r>
      <w:proofErr w:type="gramStart"/>
      <w:r w:rsidRPr="00AD460C">
        <w:rPr>
          <w:rFonts w:asciiTheme="majorBidi" w:hAnsiTheme="majorBidi"/>
          <w:b/>
          <w:bCs/>
        </w:rPr>
        <w:t>Pallet :</w:t>
      </w:r>
      <w:proofErr w:type="gramEnd"/>
      <w:r w:rsidRPr="00AD460C">
        <w:rPr>
          <w:rFonts w:asciiTheme="majorBidi" w:hAnsiTheme="majorBidi"/>
          <w:b/>
          <w:bCs/>
        </w:rPr>
        <w:t xml:space="preserve"> </w:t>
      </w:r>
      <w:r w:rsidRPr="00AD460C">
        <w:rPr>
          <w:rFonts w:asciiTheme="majorBidi" w:hAnsiTheme="majorBidi"/>
          <w:cs/>
        </w:rPr>
        <w:t xml:space="preserve">กด  </w:t>
      </w:r>
      <w:r w:rsidRPr="00AD460C">
        <w:rPr>
          <w:rFonts w:asciiTheme="majorBidi" w:hAnsiTheme="majorBidi"/>
        </w:rPr>
        <w:t xml:space="preserve">Add Pallet </w:t>
      </w:r>
      <w:r w:rsidRPr="00AD460C">
        <w:rPr>
          <w:rFonts w:asciiTheme="majorBidi" w:hAnsiTheme="majorBidi"/>
          <w:cs/>
        </w:rPr>
        <w:t xml:space="preserve">เป็นการ </w:t>
      </w:r>
      <w:r w:rsidRPr="00AD460C">
        <w:rPr>
          <w:rFonts w:asciiTheme="majorBidi" w:hAnsiTheme="majorBidi"/>
        </w:rPr>
        <w:t xml:space="preserve">Set pallet  </w:t>
      </w:r>
      <w:r w:rsidRPr="00AD460C">
        <w:rPr>
          <w:rFonts w:asciiTheme="majorBidi" w:hAnsiTheme="majorBidi"/>
          <w:cs/>
        </w:rPr>
        <w:t>เสร็จเรียบร้อย</w:t>
      </w:r>
      <w:r w:rsidRPr="00AD460C">
        <w:rPr>
          <w:rFonts w:asciiTheme="majorBidi" w:hAnsiTheme="majorBidi"/>
          <w:b/>
          <w:bCs/>
          <w:cs/>
        </w:rPr>
        <w:t xml:space="preserve"> </w:t>
      </w:r>
    </w:p>
    <w:p w14:paraId="5A0DBE6A" w14:textId="516E8018" w:rsidR="00AD460C" w:rsidRDefault="00AD460C" w:rsidP="002F3931">
      <w:pPr>
        <w:ind w:firstLine="72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 xml:space="preserve">10. </w:t>
      </w:r>
      <w:r>
        <w:rPr>
          <w:rFonts w:asciiTheme="majorBidi" w:hAnsiTheme="majorBidi" w:hint="cs"/>
          <w:b/>
          <w:bCs/>
          <w:cs/>
        </w:rPr>
        <w:t xml:space="preserve">เมื่อทำการ </w:t>
      </w:r>
      <w:r>
        <w:rPr>
          <w:rFonts w:asciiTheme="majorBidi" w:hAnsiTheme="majorBidi"/>
          <w:b/>
          <w:bCs/>
        </w:rPr>
        <w:t xml:space="preserve">Set Pallet </w:t>
      </w:r>
      <w:r>
        <w:rPr>
          <w:rFonts w:asciiTheme="majorBidi" w:hAnsiTheme="majorBidi" w:hint="cs"/>
          <w:b/>
          <w:bCs/>
          <w:cs/>
        </w:rPr>
        <w:t>เสร็จแล้วข้อมูลจะมาแสดงในตาราง</w:t>
      </w:r>
    </w:p>
    <w:p w14:paraId="17350B23" w14:textId="5328751A" w:rsidR="00AD460C" w:rsidRDefault="00AD460C" w:rsidP="002F3931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 xml:space="preserve">11. </w:t>
      </w:r>
      <w:proofErr w:type="gramStart"/>
      <w:r w:rsidRPr="00AD460C">
        <w:rPr>
          <w:rFonts w:asciiTheme="majorBidi" w:hAnsiTheme="majorBidi" w:cstheme="majorBidi"/>
          <w:b/>
          <w:bCs/>
          <w:shd w:val="clear" w:color="auto" w:fill="FFFFFF"/>
        </w:rPr>
        <w:t>Search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r w:rsidRPr="00AD460C">
        <w:rPr>
          <w:rFonts w:asciiTheme="majorBidi" w:hAnsiTheme="majorBidi" w:cstheme="majorBidi"/>
          <w:b/>
          <w:bCs/>
          <w:shd w:val="clear" w:color="auto" w:fill="FFFFFF"/>
        </w:rPr>
        <w:t>:</w:t>
      </w:r>
      <w:proofErr w:type="gramEnd"/>
      <w:r w:rsidRPr="00AD460C">
        <w:rPr>
          <w:rFonts w:asciiTheme="majorBidi" w:hAnsiTheme="majorBidi" w:hint="cs"/>
          <w:b/>
          <w:bCs/>
          <w:cs/>
        </w:rPr>
        <w:t xml:space="preserve"> </w:t>
      </w:r>
      <w:r w:rsidRPr="00AD460C">
        <w:rPr>
          <w:rFonts w:asciiTheme="majorBidi" w:hAnsiTheme="majorBidi" w:hint="cs"/>
          <w:cs/>
        </w:rPr>
        <w:t>เมื่อต้องการค้นหาข้อมูลพาเลท ให้ใส่หมายเลขพาเลทลงไป</w:t>
      </w:r>
    </w:p>
    <w:p w14:paraId="61A07D64" w14:textId="5F39EC9A" w:rsidR="00AD460C" w:rsidRPr="00AD460C" w:rsidRDefault="00AD460C" w:rsidP="00AD460C">
      <w:pPr>
        <w:ind w:firstLine="720"/>
        <w:rPr>
          <w:rStyle w:val="Strong"/>
          <w:rFonts w:asciiTheme="majorBidi" w:hAnsiTheme="majorBidi" w:hint="cs"/>
        </w:rPr>
      </w:pPr>
      <w:r w:rsidRPr="00AD460C">
        <w:rPr>
          <w:rFonts w:asciiTheme="majorBidi" w:hAnsiTheme="majorBidi"/>
          <w:b/>
          <w:bCs/>
        </w:rPr>
        <w:t>12</w:t>
      </w:r>
      <w:r>
        <w:rPr>
          <w:rFonts w:asciiTheme="majorBidi" w:hAnsiTheme="majorBidi"/>
          <w:b/>
          <w:bCs/>
        </w:rPr>
        <w:t xml:space="preserve">. </w:t>
      </w:r>
      <w:proofErr w:type="gramStart"/>
      <w:r>
        <w:rPr>
          <w:rFonts w:asciiTheme="majorBidi" w:hAnsiTheme="majorBidi"/>
          <w:b/>
          <w:bCs/>
        </w:rPr>
        <w:t>Delete :</w:t>
      </w:r>
      <w:proofErr w:type="gramEnd"/>
      <w:r>
        <w:rPr>
          <w:rFonts w:asciiTheme="majorBidi" w:hAnsiTheme="majorBidi"/>
          <w:b/>
          <w:bCs/>
        </w:rPr>
        <w:t xml:space="preserve"> </w:t>
      </w:r>
      <w:r w:rsidRPr="00AD460C">
        <w:rPr>
          <w:rFonts w:asciiTheme="majorBidi" w:hAnsiTheme="majorBidi" w:hint="cs"/>
          <w:cs/>
        </w:rPr>
        <w:t xml:space="preserve">เมื่อต้องการลบข้อมูลพาเลทที่ไม่ถูกต้อง สามารถกดปุ่ม </w:t>
      </w:r>
      <w:r w:rsidRPr="00AD460C">
        <w:rPr>
          <w:rFonts w:asciiTheme="majorBidi" w:hAnsiTheme="majorBidi"/>
        </w:rPr>
        <w:t>Delete</w:t>
      </w:r>
      <w:r w:rsidRPr="00AD460C">
        <w:rPr>
          <w:rFonts w:asciiTheme="majorBidi" w:hAnsiTheme="majorBidi" w:hint="cs"/>
          <w:cs/>
        </w:rPr>
        <w:t>ออกได</w:t>
      </w:r>
      <w:r>
        <w:rPr>
          <w:rFonts w:asciiTheme="majorBidi" w:hAnsiTheme="majorBidi" w:hint="cs"/>
          <w:cs/>
        </w:rPr>
        <w:t>้</w:t>
      </w:r>
    </w:p>
    <w:sectPr w:rsidR="00AD460C" w:rsidRPr="00AD460C" w:rsidSect="00F41843">
      <w:headerReference w:type="default" r:id="rId11"/>
      <w:footerReference w:type="default" r:id="rId12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BDCA3" w14:textId="77777777" w:rsidR="001F4294" w:rsidRDefault="001F4294" w:rsidP="007928B2">
      <w:pPr>
        <w:spacing w:after="0" w:line="240" w:lineRule="auto"/>
      </w:pPr>
      <w:r>
        <w:separator/>
      </w:r>
    </w:p>
  </w:endnote>
  <w:endnote w:type="continuationSeparator" w:id="0">
    <w:p w14:paraId="2A8505FE" w14:textId="77777777" w:rsidR="001F4294" w:rsidRDefault="001F4294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19A22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62B0A4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6E4B4" w14:textId="77777777" w:rsidR="001F4294" w:rsidRDefault="001F4294" w:rsidP="007928B2">
      <w:pPr>
        <w:spacing w:after="0" w:line="240" w:lineRule="auto"/>
      </w:pPr>
      <w:r>
        <w:separator/>
      </w:r>
    </w:p>
  </w:footnote>
  <w:footnote w:type="continuationSeparator" w:id="0">
    <w:p w14:paraId="68C466C8" w14:textId="77777777" w:rsidR="001F4294" w:rsidRDefault="001F4294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9507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46D55439" wp14:editId="010CEED8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D29"/>
    <w:multiLevelType w:val="hybridMultilevel"/>
    <w:tmpl w:val="AD0E83DA"/>
    <w:lvl w:ilvl="0" w:tplc="B068F5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83FC0"/>
    <w:multiLevelType w:val="hybridMultilevel"/>
    <w:tmpl w:val="F1C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5EF8"/>
    <w:multiLevelType w:val="hybridMultilevel"/>
    <w:tmpl w:val="3C785B1E"/>
    <w:lvl w:ilvl="0" w:tplc="7A1A9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B01DC1"/>
    <w:multiLevelType w:val="hybridMultilevel"/>
    <w:tmpl w:val="D7244042"/>
    <w:lvl w:ilvl="0" w:tplc="417E0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70D6C"/>
    <w:multiLevelType w:val="hybridMultilevel"/>
    <w:tmpl w:val="307C4A2C"/>
    <w:lvl w:ilvl="0" w:tplc="05FC14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F"/>
    <w:rsid w:val="00024F91"/>
    <w:rsid w:val="00025BD6"/>
    <w:rsid w:val="00030EAD"/>
    <w:rsid w:val="000363E0"/>
    <w:rsid w:val="00046508"/>
    <w:rsid w:val="00053CF9"/>
    <w:rsid w:val="000637D1"/>
    <w:rsid w:val="0007732D"/>
    <w:rsid w:val="000A1E5C"/>
    <w:rsid w:val="000A4728"/>
    <w:rsid w:val="000D3BB5"/>
    <w:rsid w:val="0011098D"/>
    <w:rsid w:val="00122E47"/>
    <w:rsid w:val="00145A6E"/>
    <w:rsid w:val="001801F7"/>
    <w:rsid w:val="00195259"/>
    <w:rsid w:val="001F1484"/>
    <w:rsid w:val="001F4294"/>
    <w:rsid w:val="0020755B"/>
    <w:rsid w:val="00226646"/>
    <w:rsid w:val="00263EC1"/>
    <w:rsid w:val="0028364A"/>
    <w:rsid w:val="00285F37"/>
    <w:rsid w:val="00294EA6"/>
    <w:rsid w:val="002E13F0"/>
    <w:rsid w:val="002E61F6"/>
    <w:rsid w:val="002F3931"/>
    <w:rsid w:val="002F599A"/>
    <w:rsid w:val="00301B67"/>
    <w:rsid w:val="00306455"/>
    <w:rsid w:val="00306ACA"/>
    <w:rsid w:val="00313B1D"/>
    <w:rsid w:val="00317B43"/>
    <w:rsid w:val="00336B2C"/>
    <w:rsid w:val="00341FBC"/>
    <w:rsid w:val="003469F3"/>
    <w:rsid w:val="00361179"/>
    <w:rsid w:val="00367F1C"/>
    <w:rsid w:val="00376E1D"/>
    <w:rsid w:val="003949E3"/>
    <w:rsid w:val="003A06A9"/>
    <w:rsid w:val="003D5525"/>
    <w:rsid w:val="003E75A7"/>
    <w:rsid w:val="004204E3"/>
    <w:rsid w:val="00421F20"/>
    <w:rsid w:val="00422BCA"/>
    <w:rsid w:val="00424AAC"/>
    <w:rsid w:val="00446632"/>
    <w:rsid w:val="004506E2"/>
    <w:rsid w:val="00466CEB"/>
    <w:rsid w:val="0048554A"/>
    <w:rsid w:val="004856E1"/>
    <w:rsid w:val="004934FF"/>
    <w:rsid w:val="004A6BEA"/>
    <w:rsid w:val="004B6649"/>
    <w:rsid w:val="004E73BE"/>
    <w:rsid w:val="004F62CF"/>
    <w:rsid w:val="00511490"/>
    <w:rsid w:val="00512209"/>
    <w:rsid w:val="0054161E"/>
    <w:rsid w:val="005854F6"/>
    <w:rsid w:val="00593676"/>
    <w:rsid w:val="005B17E9"/>
    <w:rsid w:val="005F03F0"/>
    <w:rsid w:val="005F3CDC"/>
    <w:rsid w:val="00636EEE"/>
    <w:rsid w:val="0070437F"/>
    <w:rsid w:val="007928B2"/>
    <w:rsid w:val="00794E1A"/>
    <w:rsid w:val="007A4A16"/>
    <w:rsid w:val="007D26DC"/>
    <w:rsid w:val="00813BC2"/>
    <w:rsid w:val="008230CF"/>
    <w:rsid w:val="00834121"/>
    <w:rsid w:val="0084111E"/>
    <w:rsid w:val="0084794C"/>
    <w:rsid w:val="00850BC8"/>
    <w:rsid w:val="00857EBB"/>
    <w:rsid w:val="008739AF"/>
    <w:rsid w:val="00891A36"/>
    <w:rsid w:val="008C510B"/>
    <w:rsid w:val="008C6296"/>
    <w:rsid w:val="008D0E01"/>
    <w:rsid w:val="008E591C"/>
    <w:rsid w:val="008F7DAE"/>
    <w:rsid w:val="009249B0"/>
    <w:rsid w:val="00937F5B"/>
    <w:rsid w:val="00941D25"/>
    <w:rsid w:val="0095110C"/>
    <w:rsid w:val="009538FC"/>
    <w:rsid w:val="0096473B"/>
    <w:rsid w:val="00984627"/>
    <w:rsid w:val="009D6F25"/>
    <w:rsid w:val="009E0F7F"/>
    <w:rsid w:val="00A034D9"/>
    <w:rsid w:val="00A3197F"/>
    <w:rsid w:val="00A928B4"/>
    <w:rsid w:val="00A92DBD"/>
    <w:rsid w:val="00AA5453"/>
    <w:rsid w:val="00AA5F59"/>
    <w:rsid w:val="00AD460C"/>
    <w:rsid w:val="00AE2164"/>
    <w:rsid w:val="00B07058"/>
    <w:rsid w:val="00B1681B"/>
    <w:rsid w:val="00B3430C"/>
    <w:rsid w:val="00B73F28"/>
    <w:rsid w:val="00B7699E"/>
    <w:rsid w:val="00BC2B18"/>
    <w:rsid w:val="00BE020A"/>
    <w:rsid w:val="00BE17F0"/>
    <w:rsid w:val="00BE51E1"/>
    <w:rsid w:val="00C130A5"/>
    <w:rsid w:val="00C65866"/>
    <w:rsid w:val="00C940B1"/>
    <w:rsid w:val="00CA39F7"/>
    <w:rsid w:val="00CC10EA"/>
    <w:rsid w:val="00CD65FB"/>
    <w:rsid w:val="00CD69A3"/>
    <w:rsid w:val="00CF20FD"/>
    <w:rsid w:val="00CF2BE8"/>
    <w:rsid w:val="00CF3497"/>
    <w:rsid w:val="00D016D6"/>
    <w:rsid w:val="00D11A3B"/>
    <w:rsid w:val="00D135CE"/>
    <w:rsid w:val="00D870ED"/>
    <w:rsid w:val="00DB5592"/>
    <w:rsid w:val="00DC0AD5"/>
    <w:rsid w:val="00DC0B79"/>
    <w:rsid w:val="00DD05D1"/>
    <w:rsid w:val="00E030B5"/>
    <w:rsid w:val="00E40BD9"/>
    <w:rsid w:val="00E460B6"/>
    <w:rsid w:val="00E82DF0"/>
    <w:rsid w:val="00EB0212"/>
    <w:rsid w:val="00EB2C00"/>
    <w:rsid w:val="00EC7F7E"/>
    <w:rsid w:val="00F01333"/>
    <w:rsid w:val="00F27AC5"/>
    <w:rsid w:val="00F41843"/>
    <w:rsid w:val="00F45338"/>
    <w:rsid w:val="00F4559F"/>
    <w:rsid w:val="00F55FD1"/>
    <w:rsid w:val="00F742BC"/>
    <w:rsid w:val="00F93CD6"/>
    <w:rsid w:val="00F942DF"/>
    <w:rsid w:val="00F9578E"/>
    <w:rsid w:val="00FA3A17"/>
    <w:rsid w:val="00FA5B0B"/>
    <w:rsid w:val="00FB3A8D"/>
    <w:rsid w:val="00FD574C"/>
    <w:rsid w:val="00FF5A2B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3D9D"/>
  <w15:chartTrackingRefBased/>
  <w15:docId w15:val="{237A614F-D574-453F-BEB8-81910317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4E73BE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4E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5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ck-iwis.com/NH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\Desktop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6668-1E24-49EE-A8F1-A0E7ADB6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139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 S</cp:lastModifiedBy>
  <cp:revision>6</cp:revision>
  <dcterms:created xsi:type="dcterms:W3CDTF">2019-07-03T00:15:00Z</dcterms:created>
  <dcterms:modified xsi:type="dcterms:W3CDTF">2019-07-03T02:40:00Z</dcterms:modified>
</cp:coreProperties>
</file>
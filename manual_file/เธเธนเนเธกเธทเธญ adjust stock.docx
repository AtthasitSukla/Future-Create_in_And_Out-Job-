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media/image9.jpg" ContentType="image/gif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3129A" w14:textId="77777777" w:rsidR="0021654F" w:rsidRDefault="0021654F" w:rsidP="0021654F">
      <w:pPr>
        <w:rPr>
          <w:rFonts w:asciiTheme="majorBidi" w:hAnsiTheme="majorBidi" w:cstheme="majorBidi"/>
          <w:b/>
          <w:bCs/>
          <w:u w:val="single"/>
        </w:rPr>
      </w:pPr>
      <w:bookmarkStart w:id="0" w:name="_Hlk527532364"/>
      <w:bookmarkStart w:id="1" w:name="_GoBack"/>
      <w:bookmarkEnd w:id="0"/>
      <w:bookmarkEnd w:id="1"/>
      <w:r>
        <w:rPr>
          <w:rFonts w:asciiTheme="majorBidi" w:hAnsiTheme="majorBidi" w:cstheme="majorBidi" w:hint="cs"/>
          <w:b/>
          <w:bCs/>
          <w:u w:val="single"/>
          <w:cs/>
        </w:rPr>
        <w:t xml:space="preserve">วิธีเข้าระบบ </w:t>
      </w:r>
      <w:r>
        <w:rPr>
          <w:rFonts w:asciiTheme="majorBidi" w:hAnsiTheme="majorBidi" w:cstheme="majorBidi"/>
          <w:b/>
          <w:bCs/>
          <w:u w:val="single"/>
        </w:rPr>
        <w:t>I-WIS</w:t>
      </w:r>
    </w:p>
    <w:p w14:paraId="562D53AB" w14:textId="44AFC658" w:rsidR="0021654F" w:rsidRDefault="008F7C62" w:rsidP="0021654F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noProof/>
          <w:u w:val="single"/>
        </w:rPr>
        <w:drawing>
          <wp:inline distT="0" distB="0" distL="0" distR="0" wp14:anchorId="2658F603" wp14:editId="64F6B6D6">
            <wp:extent cx="5276215" cy="2816225"/>
            <wp:effectExtent l="0" t="0" r="63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AA07" w14:textId="25EC515E" w:rsidR="0021654F" w:rsidRDefault="0021654F" w:rsidP="0021654F">
      <w:pPr>
        <w:rPr>
          <w:rFonts w:asciiTheme="majorBidi" w:hAnsiTheme="majorBidi" w:cstheme="majorBidi"/>
        </w:rPr>
      </w:pPr>
      <w:r w:rsidRPr="0017099D">
        <w:rPr>
          <w:rFonts w:asciiTheme="majorBidi" w:hAnsiTheme="majorBidi" w:cstheme="majorBidi" w:hint="cs"/>
          <w:cs/>
        </w:rPr>
        <w:t xml:space="preserve">เข้าระบบ </w:t>
      </w:r>
      <w:r w:rsidRPr="0017099D">
        <w:rPr>
          <w:rFonts w:asciiTheme="majorBidi" w:hAnsiTheme="majorBidi" w:cstheme="majorBidi"/>
        </w:rPr>
        <w:t xml:space="preserve">I-WIS </w:t>
      </w:r>
      <w:r w:rsidRPr="0017099D">
        <w:rPr>
          <w:rFonts w:asciiTheme="majorBidi" w:hAnsiTheme="majorBidi" w:cstheme="majorBidi" w:hint="cs"/>
          <w:cs/>
        </w:rPr>
        <w:t xml:space="preserve">คลิกที่ช่อง </w:t>
      </w:r>
      <w:r w:rsidR="00D81AB5">
        <w:rPr>
          <w:rFonts w:asciiTheme="majorBidi" w:hAnsiTheme="majorBidi" w:cstheme="majorBidi"/>
        </w:rPr>
        <w:t>URL</w:t>
      </w:r>
      <w:r w:rsidRPr="0017099D">
        <w:rPr>
          <w:rFonts w:asciiTheme="majorBidi" w:hAnsiTheme="majorBidi" w:cstheme="majorBidi"/>
        </w:rPr>
        <w:t xml:space="preserve"> </w:t>
      </w:r>
      <w:r w:rsidRPr="0017099D">
        <w:rPr>
          <w:rFonts w:asciiTheme="majorBidi" w:hAnsiTheme="majorBidi" w:cstheme="majorBidi" w:hint="cs"/>
          <w:cs/>
        </w:rPr>
        <w:t xml:space="preserve">แล้วใส่ </w:t>
      </w:r>
      <w:hyperlink r:id="rId9" w:history="1">
        <w:r w:rsidR="008F7C62">
          <w:rPr>
            <w:rStyle w:val="Hyperlink"/>
          </w:rPr>
          <w:t>http://www.ipack-iwis.com/store/login.php</w:t>
        </w:r>
      </w:hyperlink>
    </w:p>
    <w:p w14:paraId="3C5A9F64" w14:textId="77777777" w:rsidR="0021654F" w:rsidRPr="0017099D" w:rsidRDefault="0021654F" w:rsidP="0021654F">
      <w:pPr>
        <w:rPr>
          <w:rFonts w:asciiTheme="majorBidi" w:hAnsiTheme="majorBidi" w:cstheme="majorBidi"/>
        </w:rPr>
      </w:pPr>
    </w:p>
    <w:p w14:paraId="7BA198CA" w14:textId="12CA8FC3" w:rsidR="0021654F" w:rsidRPr="004B6EB7" w:rsidRDefault="0021654F" w:rsidP="0021654F">
      <w:pPr>
        <w:rPr>
          <w:rFonts w:asciiTheme="majorBidi" w:eastAsia="Times New Roman" w:hAnsiTheme="majorBidi" w:cstheme="majorBidi"/>
          <w:b/>
          <w:bCs/>
          <w:color w:val="000000"/>
          <w:u w:val="single"/>
        </w:rPr>
      </w:pPr>
      <w:r w:rsidRPr="004B6EB7">
        <w:rPr>
          <w:rFonts w:asciiTheme="majorBidi" w:hAnsiTheme="majorBidi" w:cstheme="majorBidi"/>
          <w:b/>
          <w:bCs/>
          <w:u w:val="single"/>
          <w:cs/>
        </w:rPr>
        <w:t xml:space="preserve">วิธีเข้าใช้ </w:t>
      </w:r>
      <w:r w:rsidRPr="004B6EB7">
        <w:rPr>
          <w:rFonts w:asciiTheme="majorBidi" w:hAnsiTheme="majorBidi" w:cstheme="majorBidi"/>
          <w:b/>
          <w:bCs/>
          <w:u w:val="single"/>
        </w:rPr>
        <w:t xml:space="preserve">Function </w:t>
      </w:r>
      <w:bookmarkStart w:id="2" w:name="_Hlk12892039"/>
      <w:r w:rsidR="008F7C62">
        <w:rPr>
          <w:rFonts w:asciiTheme="majorBidi" w:eastAsia="Times New Roman" w:hAnsiTheme="majorBidi" w:cstheme="majorBidi"/>
          <w:b/>
          <w:bCs/>
          <w:color w:val="000000"/>
          <w:u w:val="single"/>
        </w:rPr>
        <w:t xml:space="preserve">Adjust stock </w:t>
      </w:r>
      <w:r w:rsidR="00444CBE" w:rsidRPr="00444CBE">
        <w:rPr>
          <w:rFonts w:asciiTheme="majorBidi" w:eastAsia="Times New Roman" w:hAnsiTheme="majorBidi" w:cstheme="majorBidi"/>
          <w:b/>
          <w:bCs/>
          <w:color w:val="000000"/>
          <w:u w:val="single"/>
        </w:rPr>
        <w:t xml:space="preserve"> </w:t>
      </w:r>
      <w:bookmarkEnd w:id="2"/>
    </w:p>
    <w:p w14:paraId="016F78F2" w14:textId="77777777" w:rsidR="0021654F" w:rsidRDefault="0021654F" w:rsidP="0021654F">
      <w:r>
        <w:rPr>
          <w:noProof/>
        </w:rPr>
        <w:drawing>
          <wp:inline distT="0" distB="0" distL="0" distR="0" wp14:anchorId="7790C6C5" wp14:editId="067D5FA2">
            <wp:extent cx="4524375" cy="2451735"/>
            <wp:effectExtent l="0" t="0" r="952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497" cy="247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7D42" w14:textId="32ADB8EE" w:rsidR="0021654F" w:rsidRPr="004B6EB7" w:rsidRDefault="0021654F" w:rsidP="0021654F">
      <w:pPr>
        <w:rPr>
          <w:rFonts w:hint="cs"/>
          <w:b/>
          <w:bCs/>
        </w:rPr>
      </w:pPr>
      <w:r w:rsidRPr="004B6EB7">
        <w:rPr>
          <w:rFonts w:hint="cs"/>
          <w:b/>
          <w:bCs/>
          <w:cs/>
        </w:rPr>
        <w:t xml:space="preserve">วิธีเข้าใช้ </w:t>
      </w:r>
      <w:r w:rsidRPr="004B6EB7">
        <w:rPr>
          <w:b/>
          <w:bCs/>
        </w:rPr>
        <w:t xml:space="preserve">Function </w:t>
      </w:r>
      <w:r w:rsidR="005757EA" w:rsidRPr="005757EA">
        <w:rPr>
          <w:b/>
          <w:bCs/>
        </w:rPr>
        <w:t>Adjust stock</w:t>
      </w:r>
    </w:p>
    <w:p w14:paraId="31F5204D" w14:textId="77777777" w:rsidR="0021654F" w:rsidRPr="004B6EB7" w:rsidRDefault="0021654F" w:rsidP="0021654F">
      <w:pPr>
        <w:pStyle w:val="ListParagraph"/>
        <w:numPr>
          <w:ilvl w:val="0"/>
          <w:numId w:val="1"/>
        </w:numPr>
        <w:rPr>
          <w:szCs w:val="32"/>
        </w:rPr>
      </w:pPr>
      <w:r w:rsidRPr="004B6EB7">
        <w:rPr>
          <w:rFonts w:hint="cs"/>
          <w:szCs w:val="32"/>
          <w:cs/>
        </w:rPr>
        <w:t xml:space="preserve">ใส่ </w:t>
      </w:r>
      <w:r w:rsidRPr="004B6EB7">
        <w:rPr>
          <w:szCs w:val="32"/>
        </w:rPr>
        <w:t>Username</w:t>
      </w:r>
    </w:p>
    <w:p w14:paraId="23E4E85A" w14:textId="77777777" w:rsidR="0021654F" w:rsidRPr="004B6EB7" w:rsidRDefault="0021654F" w:rsidP="0021654F">
      <w:pPr>
        <w:pStyle w:val="ListParagraph"/>
        <w:numPr>
          <w:ilvl w:val="0"/>
          <w:numId w:val="1"/>
        </w:numPr>
        <w:rPr>
          <w:szCs w:val="32"/>
        </w:rPr>
      </w:pPr>
      <w:r w:rsidRPr="004B6EB7">
        <w:rPr>
          <w:rFonts w:hint="cs"/>
          <w:szCs w:val="32"/>
          <w:cs/>
        </w:rPr>
        <w:t xml:space="preserve">ใส่ </w:t>
      </w:r>
      <w:r w:rsidRPr="004B6EB7">
        <w:rPr>
          <w:szCs w:val="32"/>
        </w:rPr>
        <w:t>Password</w:t>
      </w:r>
    </w:p>
    <w:p w14:paraId="1FB293A2" w14:textId="77777777" w:rsidR="0021654F" w:rsidRPr="004B6EB7" w:rsidRDefault="0021654F" w:rsidP="0021654F">
      <w:pPr>
        <w:pStyle w:val="ListParagraph"/>
        <w:numPr>
          <w:ilvl w:val="0"/>
          <w:numId w:val="1"/>
        </w:numPr>
        <w:rPr>
          <w:szCs w:val="32"/>
        </w:rPr>
      </w:pPr>
      <w:r w:rsidRPr="004B6EB7">
        <w:rPr>
          <w:rFonts w:hint="cs"/>
          <w:szCs w:val="32"/>
          <w:cs/>
        </w:rPr>
        <w:t>เลือก</w:t>
      </w:r>
      <w:r w:rsidRPr="004B6EB7">
        <w:rPr>
          <w:szCs w:val="32"/>
        </w:rPr>
        <w:t xml:space="preserve">   </w:t>
      </w:r>
      <w:r w:rsidRPr="004B6EB7">
        <w:rPr>
          <w:noProof/>
          <w:szCs w:val="32"/>
        </w:rPr>
        <w:drawing>
          <wp:anchor distT="0" distB="0" distL="114300" distR="114300" simplePos="0" relativeHeight="251659264" behindDoc="1" locked="0" layoutInCell="1" allowOverlap="1" wp14:anchorId="4625BF09" wp14:editId="311E91D7">
            <wp:simplePos x="0" y="0"/>
            <wp:positionH relativeFrom="column">
              <wp:posOffset>828675</wp:posOffset>
            </wp:positionH>
            <wp:positionV relativeFrom="paragraph">
              <wp:posOffset>-635</wp:posOffset>
            </wp:positionV>
            <wp:extent cx="523875" cy="265430"/>
            <wp:effectExtent l="0" t="0" r="9525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szCs w:val="32"/>
          <w:cs/>
        </w:rPr>
        <w:t xml:space="preserve">                 </w:t>
      </w:r>
      <w:r w:rsidRPr="004B6EB7">
        <w:rPr>
          <w:rFonts w:hint="cs"/>
          <w:szCs w:val="32"/>
          <w:cs/>
        </w:rPr>
        <w:t xml:space="preserve"> เพื่อเข้าสู่ระบบ</w:t>
      </w:r>
    </w:p>
    <w:p w14:paraId="790EAFBC" w14:textId="6EB18DC7" w:rsidR="006B4000" w:rsidRDefault="006B4000" w:rsidP="007928B2"/>
    <w:p w14:paraId="2C990C9F" w14:textId="282E665E" w:rsidR="006B4000" w:rsidRPr="00364EA6" w:rsidRDefault="006B4000" w:rsidP="007928B2">
      <w:pPr>
        <w:rPr>
          <w:u w:val="single"/>
        </w:rPr>
      </w:pPr>
      <w:r w:rsidRPr="00364EA6">
        <w:rPr>
          <w:rFonts w:hint="cs"/>
          <w:u w:val="single"/>
          <w:cs/>
        </w:rPr>
        <w:t xml:space="preserve">วิธีการใช้งาน </w:t>
      </w:r>
      <w:r w:rsidR="005757EA" w:rsidRPr="005757EA">
        <w:rPr>
          <w:u w:val="single"/>
        </w:rPr>
        <w:t>Adjust stock 1</w:t>
      </w:r>
    </w:p>
    <w:p w14:paraId="263C296B" w14:textId="348DA820" w:rsidR="00953ADA" w:rsidRDefault="005757EA" w:rsidP="007928B2">
      <w:r>
        <w:rPr>
          <w:noProof/>
        </w:rPr>
        <w:drawing>
          <wp:inline distT="0" distB="0" distL="0" distR="0" wp14:anchorId="397791AB" wp14:editId="291BAFF4">
            <wp:extent cx="5276215" cy="2966720"/>
            <wp:effectExtent l="0" t="0" r="63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7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3DF5" w14:textId="370E6B79" w:rsidR="00953ADA" w:rsidRDefault="00953ADA" w:rsidP="007928B2"/>
    <w:p w14:paraId="448C43EF" w14:textId="0B42C0BA" w:rsidR="00953ADA" w:rsidRPr="002D0950" w:rsidRDefault="00953ADA" w:rsidP="00953ADA">
      <w:pPr>
        <w:pStyle w:val="ListParagraph"/>
        <w:numPr>
          <w:ilvl w:val="0"/>
          <w:numId w:val="2"/>
        </w:numPr>
        <w:rPr>
          <w:szCs w:val="32"/>
        </w:rPr>
      </w:pPr>
      <w:r w:rsidRPr="002D0950">
        <w:rPr>
          <w:rFonts w:hint="cs"/>
          <w:szCs w:val="32"/>
          <w:cs/>
        </w:rPr>
        <w:t>เลือก</w:t>
      </w:r>
      <w:r w:rsidR="005B0BEB">
        <w:rPr>
          <w:szCs w:val="32"/>
        </w:rPr>
        <w:t xml:space="preserve"> Material Master </w:t>
      </w:r>
      <w:r w:rsidRPr="002D0950">
        <w:rPr>
          <w:rFonts w:hint="cs"/>
          <w:szCs w:val="32"/>
          <w:cs/>
        </w:rPr>
        <w:t xml:space="preserve">                                                              </w:t>
      </w:r>
    </w:p>
    <w:p w14:paraId="541707F5" w14:textId="4907CC28" w:rsidR="00953ADA" w:rsidRPr="002D0950" w:rsidRDefault="005B0BEB" w:rsidP="00953ADA">
      <w:pPr>
        <w:pStyle w:val="ListParagraph"/>
        <w:numPr>
          <w:ilvl w:val="0"/>
          <w:numId w:val="2"/>
        </w:numPr>
        <w:rPr>
          <w:szCs w:val="32"/>
        </w:rPr>
      </w:pPr>
      <w:r>
        <w:rPr>
          <w:rFonts w:hint="cs"/>
          <w:szCs w:val="32"/>
          <w:cs/>
        </w:rPr>
        <w:t xml:space="preserve">เลือก </w:t>
      </w:r>
      <w:r>
        <w:rPr>
          <w:szCs w:val="32"/>
        </w:rPr>
        <w:t xml:space="preserve">Material Stock </w:t>
      </w:r>
      <w:r w:rsidR="00953ADA" w:rsidRPr="002D0950">
        <w:rPr>
          <w:rFonts w:hint="cs"/>
          <w:szCs w:val="32"/>
          <w:cs/>
        </w:rPr>
        <w:t>เพื่อ</w:t>
      </w:r>
      <w:r>
        <w:rPr>
          <w:szCs w:val="32"/>
        </w:rPr>
        <w:t xml:space="preserve"> adjust stock</w:t>
      </w:r>
    </w:p>
    <w:p w14:paraId="12991D92" w14:textId="7A7E60A4" w:rsidR="00953ADA" w:rsidRDefault="00953ADA" w:rsidP="00953ADA">
      <w:pPr>
        <w:pStyle w:val="ListParagraph"/>
        <w:numPr>
          <w:ilvl w:val="0"/>
          <w:numId w:val="2"/>
        </w:numPr>
        <w:rPr>
          <w:szCs w:val="32"/>
        </w:rPr>
      </w:pPr>
      <w:r w:rsidRPr="002D0950">
        <w:rPr>
          <w:rFonts w:hint="cs"/>
          <w:szCs w:val="32"/>
          <w:cs/>
        </w:rPr>
        <w:t>เลือก</w:t>
      </w:r>
      <w:r w:rsidR="009316C9">
        <w:rPr>
          <w:rFonts w:hint="cs"/>
          <w:szCs w:val="32"/>
          <w:cs/>
        </w:rPr>
        <w:t>แทบ</w:t>
      </w:r>
      <w:r w:rsidR="005B0BEB">
        <w:rPr>
          <w:rFonts w:hint="cs"/>
          <w:szCs w:val="32"/>
          <w:cs/>
        </w:rPr>
        <w:t xml:space="preserve">รายการที่จะทำการ </w:t>
      </w:r>
      <w:r w:rsidR="005B0BEB">
        <w:rPr>
          <w:szCs w:val="32"/>
        </w:rPr>
        <w:t>adjust stock</w:t>
      </w:r>
    </w:p>
    <w:p w14:paraId="1E384B81" w14:textId="24E22E70" w:rsidR="005B0BEB" w:rsidRDefault="009316C9" w:rsidP="00953ADA">
      <w:pPr>
        <w:pStyle w:val="ListParagraph"/>
        <w:numPr>
          <w:ilvl w:val="0"/>
          <w:numId w:val="2"/>
        </w:numPr>
        <w:rPr>
          <w:szCs w:val="32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Search:</w:t>
      </w:r>
      <w:r>
        <w:rPr>
          <w:rFonts w:hint="cs"/>
          <w:szCs w:val="32"/>
          <w:cs/>
        </w:rPr>
        <w:t xml:space="preserve"> </w:t>
      </w:r>
      <w:r w:rsidR="005B0BEB">
        <w:rPr>
          <w:rFonts w:hint="cs"/>
          <w:szCs w:val="32"/>
          <w:cs/>
        </w:rPr>
        <w:t xml:space="preserve">ใส่ </w:t>
      </w:r>
      <w:r>
        <w:rPr>
          <w:rFonts w:hint="cs"/>
          <w:szCs w:val="32"/>
          <w:cs/>
        </w:rPr>
        <w:t xml:space="preserve">ข้อมูลที่ต้องการค้นหาเช่น </w:t>
      </w:r>
      <w:r w:rsidR="005B0BEB">
        <w:rPr>
          <w:szCs w:val="32"/>
        </w:rPr>
        <w:t xml:space="preserve">Material No. </w:t>
      </w:r>
      <w:r w:rsidR="005B0BEB">
        <w:rPr>
          <w:rFonts w:hint="cs"/>
          <w:szCs w:val="32"/>
          <w:cs/>
        </w:rPr>
        <w:t xml:space="preserve">เพื่อค้นหารายการที่จะทำการ </w:t>
      </w:r>
      <w:r w:rsidR="005B0BEB">
        <w:rPr>
          <w:szCs w:val="32"/>
        </w:rPr>
        <w:t>adjust stock</w:t>
      </w:r>
    </w:p>
    <w:p w14:paraId="40F1FD15" w14:textId="547CE9FC" w:rsidR="005B0BEB" w:rsidRPr="009316C9" w:rsidRDefault="005B0BEB" w:rsidP="009316C9">
      <w:pPr>
        <w:pStyle w:val="ListParagraph"/>
        <w:numPr>
          <w:ilvl w:val="0"/>
          <w:numId w:val="2"/>
        </w:numPr>
        <w:rPr>
          <w:rFonts w:hint="cs"/>
          <w:szCs w:val="32"/>
        </w:rPr>
      </w:pPr>
      <w:r>
        <w:rPr>
          <w:rFonts w:hint="cs"/>
          <w:szCs w:val="32"/>
          <w:cs/>
        </w:rPr>
        <w:t xml:space="preserve">เลือก </w:t>
      </w:r>
      <w:r>
        <w:rPr>
          <w:noProof/>
        </w:rPr>
        <w:drawing>
          <wp:inline distT="0" distB="0" distL="0" distR="0" wp14:anchorId="2DC23D1F" wp14:editId="0812B637">
            <wp:extent cx="152400" cy="152400"/>
            <wp:effectExtent l="0" t="0" r="0" b="0"/>
            <wp:docPr id="11" name="Picture 11" descr="c:\users\pl_pc2\appdata\local\packages\naver.linewin8_8ptj331gd3tyt\AppData\LINE\Cache\tmp\15619812115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l_pc2\appdata\local\packages\naver.linewin8_8ptj331gd3tyt\AppData\LINE\Cache\tmp\156198121155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szCs w:val="32"/>
          <w:cs/>
        </w:rPr>
        <w:t xml:space="preserve"> เพื่อเข้าหน้า </w:t>
      </w:r>
      <w:r>
        <w:rPr>
          <w:szCs w:val="32"/>
        </w:rPr>
        <w:t>adjust stock</w:t>
      </w:r>
      <w:r w:rsidR="009316C9">
        <w:rPr>
          <w:szCs w:val="32"/>
        </w:rPr>
        <w:t xml:space="preserve">  </w:t>
      </w:r>
      <w:r w:rsidR="009316C9">
        <w:rPr>
          <w:rFonts w:hint="cs"/>
          <w:szCs w:val="32"/>
          <w:cs/>
        </w:rPr>
        <w:t xml:space="preserve">หรือถ้าต้องการดูข้อมูลย้อนหลังให้ กดปุ้ม </w:t>
      </w:r>
      <w:r w:rsidR="009316C9">
        <w:rPr>
          <w:szCs w:val="32"/>
        </w:rPr>
        <w:t xml:space="preserve"> </w:t>
      </w:r>
      <w:r w:rsidR="009316C9">
        <w:rPr>
          <w:noProof/>
          <w:szCs w:val="32"/>
        </w:rPr>
        <w:drawing>
          <wp:inline distT="0" distB="0" distL="0" distR="0" wp14:anchorId="4858E8F7" wp14:editId="6FD52519">
            <wp:extent cx="180975" cy="21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3DB16" w14:textId="10E1074B" w:rsidR="005B0BEB" w:rsidRPr="005B0BEB" w:rsidRDefault="005B0BEB" w:rsidP="005B0BEB">
      <w:pPr>
        <w:ind w:left="180"/>
      </w:pPr>
    </w:p>
    <w:p w14:paraId="3F3DE523" w14:textId="6FFE9C11" w:rsidR="00953ADA" w:rsidRDefault="00953ADA" w:rsidP="007928B2"/>
    <w:p w14:paraId="044AF66D" w14:textId="77777777" w:rsidR="009316C9" w:rsidRDefault="009316C9" w:rsidP="009316C9">
      <w:pPr>
        <w:pStyle w:val="ListParagraph"/>
        <w:ind w:left="540"/>
        <w:rPr>
          <w:b/>
          <w:bCs/>
          <w:szCs w:val="32"/>
        </w:rPr>
      </w:pPr>
    </w:p>
    <w:p w14:paraId="02AAA9C1" w14:textId="77777777" w:rsidR="009316C9" w:rsidRDefault="009316C9" w:rsidP="009316C9">
      <w:pPr>
        <w:pStyle w:val="ListParagraph"/>
        <w:ind w:left="540"/>
        <w:rPr>
          <w:b/>
          <w:bCs/>
          <w:szCs w:val="32"/>
        </w:rPr>
      </w:pPr>
    </w:p>
    <w:p w14:paraId="532A3757" w14:textId="77777777" w:rsidR="009316C9" w:rsidRDefault="009316C9" w:rsidP="009316C9">
      <w:pPr>
        <w:pStyle w:val="ListParagraph"/>
        <w:ind w:left="540"/>
        <w:rPr>
          <w:b/>
          <w:bCs/>
          <w:szCs w:val="32"/>
        </w:rPr>
      </w:pPr>
    </w:p>
    <w:p w14:paraId="4E25087C" w14:textId="77777777" w:rsidR="009316C9" w:rsidRDefault="009316C9" w:rsidP="009316C9">
      <w:pPr>
        <w:pStyle w:val="ListParagraph"/>
        <w:ind w:left="540"/>
        <w:rPr>
          <w:b/>
          <w:bCs/>
          <w:szCs w:val="32"/>
        </w:rPr>
      </w:pPr>
    </w:p>
    <w:p w14:paraId="4D4A4D36" w14:textId="77777777" w:rsidR="009316C9" w:rsidRDefault="009316C9" w:rsidP="009316C9">
      <w:pPr>
        <w:pStyle w:val="ListParagraph"/>
        <w:ind w:left="540"/>
        <w:rPr>
          <w:b/>
          <w:bCs/>
          <w:szCs w:val="32"/>
        </w:rPr>
      </w:pPr>
    </w:p>
    <w:p w14:paraId="1ABC0C3F" w14:textId="7DC36D70" w:rsidR="009316C9" w:rsidRDefault="001C486B" w:rsidP="009316C9">
      <w:pPr>
        <w:pStyle w:val="ListParagraph"/>
        <w:ind w:left="540"/>
        <w:rPr>
          <w:b/>
          <w:bCs/>
          <w:szCs w:val="32"/>
        </w:rPr>
      </w:pPr>
      <w:r w:rsidRPr="00022FD2">
        <w:rPr>
          <w:rFonts w:hint="cs"/>
          <w:b/>
          <w:bCs/>
          <w:szCs w:val="32"/>
          <w:cs/>
        </w:rPr>
        <w:lastRenderedPageBreak/>
        <w:t>เมื่อเลือก</w:t>
      </w:r>
      <w:r w:rsidR="005B0BEB" w:rsidRPr="00022FD2">
        <w:rPr>
          <w:b/>
          <w:bCs/>
        </w:rPr>
        <w:t xml:space="preserve"> </w:t>
      </w:r>
      <w:r w:rsidR="005B0BEB" w:rsidRPr="00022FD2">
        <w:rPr>
          <w:b/>
          <w:bCs/>
          <w:noProof/>
        </w:rPr>
        <w:drawing>
          <wp:inline distT="0" distB="0" distL="0" distR="0" wp14:anchorId="0E457C0A" wp14:editId="0677644B">
            <wp:extent cx="152400" cy="152400"/>
            <wp:effectExtent l="0" t="0" r="0" b="0"/>
            <wp:docPr id="13" name="Picture 13" descr="c:\users\pl_pc2\appdata\local\packages\naver.linewin8_8ptj331gd3tyt\AppData\LINE\Cache\tmp\15619812115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l_pc2\appdata\local\packages\naver.linewin8_8ptj331gd3tyt\AppData\LINE\Cache\tmp\156198121155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0BEB" w:rsidRPr="00022FD2">
        <w:rPr>
          <w:rFonts w:hint="cs"/>
          <w:b/>
          <w:bCs/>
          <w:szCs w:val="32"/>
          <w:cs/>
        </w:rPr>
        <w:t xml:space="preserve"> </w:t>
      </w:r>
      <w:r w:rsidRPr="00022FD2">
        <w:rPr>
          <w:rFonts w:hint="cs"/>
          <w:b/>
          <w:bCs/>
          <w:szCs w:val="32"/>
          <w:cs/>
        </w:rPr>
        <w:t>แล้วจะได้ตารางขึ้นมา</w:t>
      </w:r>
    </w:p>
    <w:p w14:paraId="75A8349C" w14:textId="131965B6" w:rsidR="009316C9" w:rsidRPr="009316C9" w:rsidRDefault="009316C9" w:rsidP="009316C9">
      <w:pPr>
        <w:rPr>
          <w:rFonts w:hint="cs"/>
          <w:b/>
          <w:bCs/>
        </w:rPr>
      </w:pPr>
      <w:r>
        <w:rPr>
          <w:b/>
          <w:bCs/>
          <w:noProof/>
        </w:rPr>
        <w:drawing>
          <wp:inline distT="0" distB="0" distL="0" distR="0" wp14:anchorId="2D1F2FDC" wp14:editId="55ED7E76">
            <wp:extent cx="5279390" cy="2633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63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681F4A" w14:textId="1128466D" w:rsidR="005B0BEB" w:rsidRDefault="005B0BEB" w:rsidP="005B6FBF">
      <w:pPr>
        <w:pStyle w:val="ListParagraph"/>
        <w:numPr>
          <w:ilvl w:val="0"/>
          <w:numId w:val="2"/>
        </w:numPr>
        <w:rPr>
          <w:szCs w:val="32"/>
        </w:rPr>
      </w:pPr>
      <w:r>
        <w:rPr>
          <w:rFonts w:hint="cs"/>
          <w:szCs w:val="32"/>
          <w:cs/>
        </w:rPr>
        <w:t xml:space="preserve">ใส่จำนวนในช่อง </w:t>
      </w:r>
      <w:r>
        <w:rPr>
          <w:szCs w:val="32"/>
        </w:rPr>
        <w:t>Adjust Qty</w:t>
      </w:r>
    </w:p>
    <w:p w14:paraId="512282E9" w14:textId="09950640" w:rsidR="005B0BEB" w:rsidRDefault="005B0BEB" w:rsidP="005B6FBF">
      <w:pPr>
        <w:pStyle w:val="ListParagraph"/>
        <w:numPr>
          <w:ilvl w:val="0"/>
          <w:numId w:val="2"/>
        </w:numPr>
        <w:rPr>
          <w:szCs w:val="32"/>
        </w:rPr>
      </w:pPr>
      <w:r>
        <w:rPr>
          <w:rFonts w:hint="cs"/>
          <w:szCs w:val="32"/>
          <w:cs/>
        </w:rPr>
        <w:t xml:space="preserve">ใส่เหตุผลในการ </w:t>
      </w:r>
      <w:r>
        <w:rPr>
          <w:szCs w:val="32"/>
        </w:rPr>
        <w:t xml:space="preserve">Adjust </w:t>
      </w:r>
    </w:p>
    <w:p w14:paraId="065A5291" w14:textId="1889309C" w:rsidR="001C486B" w:rsidRDefault="001C486B" w:rsidP="007928B2">
      <w:pPr>
        <w:pStyle w:val="ListParagraph"/>
        <w:numPr>
          <w:ilvl w:val="0"/>
          <w:numId w:val="2"/>
        </w:numPr>
        <w:rPr>
          <w:szCs w:val="32"/>
        </w:rPr>
      </w:pPr>
      <w:r w:rsidRPr="005B6FBF">
        <w:rPr>
          <w:rFonts w:hint="cs"/>
          <w:szCs w:val="32"/>
          <w:cs/>
        </w:rPr>
        <w:t xml:space="preserve">เลือก </w:t>
      </w:r>
      <w:r w:rsidR="00826A9F">
        <w:rPr>
          <w:noProof/>
          <w:szCs w:val="32"/>
        </w:rPr>
        <w:t>Save Adjust</w:t>
      </w:r>
      <w:r w:rsidRPr="005B6FBF">
        <w:rPr>
          <w:rFonts w:hint="cs"/>
          <w:szCs w:val="32"/>
          <w:cs/>
        </w:rPr>
        <w:t xml:space="preserve"> เพื่อบันทึกข้อมูล</w:t>
      </w:r>
    </w:p>
    <w:p w14:paraId="621A8485" w14:textId="77777777" w:rsidR="00C47540" w:rsidRPr="00C47540" w:rsidRDefault="00C47540" w:rsidP="00C47540">
      <w:pPr>
        <w:pStyle w:val="ListParagraph"/>
        <w:ind w:left="540"/>
        <w:rPr>
          <w:rFonts w:hint="cs"/>
          <w:szCs w:val="32"/>
        </w:rPr>
      </w:pPr>
    </w:p>
    <w:p w14:paraId="6805F266" w14:textId="29362E88" w:rsidR="009316C9" w:rsidRPr="00C47540" w:rsidRDefault="009316C9" w:rsidP="00C47540">
      <w:r w:rsidRPr="00C47540">
        <w:rPr>
          <w:rFonts w:hint="cs"/>
          <w:b/>
          <w:bCs/>
          <w:cs/>
        </w:rPr>
        <w:t>เมื่อเลือก</w:t>
      </w:r>
      <w:r w:rsidRPr="00C47540"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526B2FE3" wp14:editId="7518FA71">
            <wp:extent cx="180975" cy="219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7540">
        <w:rPr>
          <w:rFonts w:hint="cs"/>
          <w:b/>
          <w:bCs/>
          <w:cs/>
        </w:rPr>
        <w:t xml:space="preserve"> แล้วจะได้ตารางขึ้นมา</w:t>
      </w:r>
      <w:r w:rsidR="00C47540" w:rsidRPr="00C47540">
        <w:rPr>
          <w:rFonts w:hint="cs"/>
          <w:b/>
          <w:bCs/>
          <w:cs/>
        </w:rPr>
        <w:t xml:space="preserve">  เพื่อ</w:t>
      </w:r>
      <w:r w:rsidR="00C47540" w:rsidRPr="00C47540">
        <w:rPr>
          <w:rFonts w:hint="cs"/>
          <w:cs/>
        </w:rPr>
        <w:t>ดูข้อมูลย้อนหลัง</w:t>
      </w:r>
    </w:p>
    <w:p w14:paraId="6E87C8E1" w14:textId="03FAD17F" w:rsidR="001C486B" w:rsidRDefault="00C47540" w:rsidP="00C47540">
      <w:pPr>
        <w:pStyle w:val="ListParagraph"/>
        <w:ind w:left="540"/>
      </w:pPr>
      <w:r>
        <w:rPr>
          <w:noProof/>
        </w:rPr>
        <w:drawing>
          <wp:inline distT="0" distB="0" distL="0" distR="0" wp14:anchorId="1AC8CB2F" wp14:editId="429FB54B">
            <wp:extent cx="4114800" cy="3495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6" b="8056"/>
                    <a:stretch/>
                  </pic:blipFill>
                  <pic:spPr bwMode="auto">
                    <a:xfrm>
                      <a:off x="0" y="0"/>
                      <a:ext cx="41148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486B" w:rsidSect="00F41843">
      <w:headerReference w:type="default" r:id="rId17"/>
      <w:footerReference w:type="default" r:id="rId18"/>
      <w:pgSz w:w="11909" w:h="16834" w:code="9"/>
      <w:pgMar w:top="1440" w:right="1440" w:bottom="1440" w:left="216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C1C6E" w14:textId="77777777" w:rsidR="00125B2F" w:rsidRDefault="00125B2F" w:rsidP="007928B2">
      <w:pPr>
        <w:spacing w:after="0" w:line="240" w:lineRule="auto"/>
      </w:pPr>
      <w:r>
        <w:separator/>
      </w:r>
    </w:p>
  </w:endnote>
  <w:endnote w:type="continuationSeparator" w:id="0">
    <w:p w14:paraId="3F143448" w14:textId="77777777" w:rsidR="00125B2F" w:rsidRDefault="00125B2F" w:rsidP="00792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50402020203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53972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5F08263" w14:textId="77777777" w:rsidR="007928B2" w:rsidRDefault="007928B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6C6F725" w14:textId="77777777" w:rsidR="007928B2" w:rsidRDefault="00792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F3FFA" w14:textId="77777777" w:rsidR="00125B2F" w:rsidRDefault="00125B2F" w:rsidP="007928B2">
      <w:pPr>
        <w:spacing w:after="0" w:line="240" w:lineRule="auto"/>
      </w:pPr>
      <w:r>
        <w:separator/>
      </w:r>
    </w:p>
  </w:footnote>
  <w:footnote w:type="continuationSeparator" w:id="0">
    <w:p w14:paraId="7BCA9D94" w14:textId="77777777" w:rsidR="00125B2F" w:rsidRDefault="00125B2F" w:rsidP="00792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8D1B7" w14:textId="77777777" w:rsidR="007928B2" w:rsidRPr="00F41843" w:rsidRDefault="007928B2" w:rsidP="007928B2">
    <w:pPr>
      <w:pStyle w:val="Header"/>
      <w:jc w:val="right"/>
      <w:rPr>
        <w:color w:val="993300"/>
      </w:rPr>
    </w:pPr>
    <w:r w:rsidRPr="00F41843">
      <w:rPr>
        <w:noProof/>
        <w:color w:val="993300"/>
      </w:rPr>
      <w:drawing>
        <wp:anchor distT="0" distB="0" distL="114300" distR="114300" simplePos="0" relativeHeight="251658240" behindDoc="1" locked="0" layoutInCell="1" allowOverlap="1" wp14:anchorId="069280B8" wp14:editId="3D60D18F">
          <wp:simplePos x="0" y="0"/>
          <wp:positionH relativeFrom="column">
            <wp:posOffset>5585460</wp:posOffset>
          </wp:positionH>
          <wp:positionV relativeFrom="paragraph">
            <wp:posOffset>-144780</wp:posOffset>
          </wp:positionV>
          <wp:extent cx="291465" cy="356870"/>
          <wp:effectExtent l="0" t="0" r="0" b="5080"/>
          <wp:wrapThrough wrapText="bothSides">
            <wp:wrapPolygon edited="0">
              <wp:start x="7059" y="0"/>
              <wp:lineTo x="0" y="3459"/>
              <wp:lineTo x="0" y="16142"/>
              <wp:lineTo x="1412" y="18448"/>
              <wp:lineTo x="7059" y="20754"/>
              <wp:lineTo x="12706" y="20754"/>
              <wp:lineTo x="18353" y="18448"/>
              <wp:lineTo x="19765" y="16142"/>
              <wp:lineTo x="19765" y="3459"/>
              <wp:lineTo x="12706" y="0"/>
              <wp:lineTo x="705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-Wi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1465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41843">
      <w:rPr>
        <w:noProof/>
        <w:color w:val="993300"/>
      </w:rPr>
      <w:t>I Wis Manual by IPACK Logistics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6AC1"/>
    <w:multiLevelType w:val="hybridMultilevel"/>
    <w:tmpl w:val="B21C5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20E65"/>
    <w:multiLevelType w:val="hybridMultilevel"/>
    <w:tmpl w:val="B21C55D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35ED7"/>
    <w:multiLevelType w:val="hybridMultilevel"/>
    <w:tmpl w:val="673C0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92"/>
    <w:rsid w:val="00022FD2"/>
    <w:rsid w:val="000572CD"/>
    <w:rsid w:val="00096D2E"/>
    <w:rsid w:val="00125B2F"/>
    <w:rsid w:val="00145A6E"/>
    <w:rsid w:val="00175992"/>
    <w:rsid w:val="001C486B"/>
    <w:rsid w:val="001E48AD"/>
    <w:rsid w:val="0021654F"/>
    <w:rsid w:val="00225B3F"/>
    <w:rsid w:val="0024677C"/>
    <w:rsid w:val="002D0950"/>
    <w:rsid w:val="00336B2C"/>
    <w:rsid w:val="00364EA6"/>
    <w:rsid w:val="003707EC"/>
    <w:rsid w:val="00444CBE"/>
    <w:rsid w:val="004576B6"/>
    <w:rsid w:val="00472FD7"/>
    <w:rsid w:val="005757EA"/>
    <w:rsid w:val="005B0BEB"/>
    <w:rsid w:val="005B6FBF"/>
    <w:rsid w:val="006B4000"/>
    <w:rsid w:val="00722F6F"/>
    <w:rsid w:val="007928B2"/>
    <w:rsid w:val="00825BA5"/>
    <w:rsid w:val="00826A9F"/>
    <w:rsid w:val="008E3825"/>
    <w:rsid w:val="008F7C62"/>
    <w:rsid w:val="009316C9"/>
    <w:rsid w:val="00953ADA"/>
    <w:rsid w:val="00A4533B"/>
    <w:rsid w:val="00AF6324"/>
    <w:rsid w:val="00B60585"/>
    <w:rsid w:val="00C11699"/>
    <w:rsid w:val="00C47540"/>
    <w:rsid w:val="00CB3E06"/>
    <w:rsid w:val="00CD1D43"/>
    <w:rsid w:val="00D81AB5"/>
    <w:rsid w:val="00EF1318"/>
    <w:rsid w:val="00F04888"/>
    <w:rsid w:val="00F4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AD8DC"/>
  <w15:chartTrackingRefBased/>
  <w15:docId w15:val="{9E0612D4-5068-4886-B857-1756F56F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8B2"/>
    <w:rPr>
      <w:rFonts w:ascii="Angsana New" w:eastAsia="Angsan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8B2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7928B2"/>
    <w:rPr>
      <w:rFonts w:ascii="Angsana New" w:eastAsia="Angsan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7928B2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7928B2"/>
    <w:rPr>
      <w:rFonts w:ascii="Angsana New" w:eastAsia="Angsana New" w:hAnsi="Angsana New" w:cs="Angsana New"/>
      <w:sz w:val="32"/>
      <w:szCs w:val="40"/>
    </w:rPr>
  </w:style>
  <w:style w:type="paragraph" w:styleId="ListParagraph">
    <w:name w:val="List Paragraph"/>
    <w:basedOn w:val="Normal"/>
    <w:uiPriority w:val="34"/>
    <w:qFormat/>
    <w:rsid w:val="0021654F"/>
    <w:pPr>
      <w:ind w:left="720"/>
      <w:contextualSpacing/>
    </w:pPr>
    <w:rPr>
      <w:szCs w:val="40"/>
    </w:rPr>
  </w:style>
  <w:style w:type="character" w:styleId="Hyperlink">
    <w:name w:val="Hyperlink"/>
    <w:basedOn w:val="DefaultParagraphFont"/>
    <w:uiPriority w:val="99"/>
    <w:unhideWhenUsed/>
    <w:rsid w:val="002165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pack-iwis.com/store/login.php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L_PC2\AppData\Local\Microsoft\Windows\INetCache\Content.Outlook\F8RMKXJT\I%20Wis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02415-21D9-473E-BBEC-E1B3D9CFA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 Wis Manual</Template>
  <TotalTime>2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Siriwan S</cp:lastModifiedBy>
  <cp:revision>2</cp:revision>
  <dcterms:created xsi:type="dcterms:W3CDTF">2019-07-01T12:30:00Z</dcterms:created>
  <dcterms:modified xsi:type="dcterms:W3CDTF">2019-07-01T12:30:00Z</dcterms:modified>
</cp:coreProperties>
</file>
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E589" w14:textId="77777777" w:rsidR="005A3068" w:rsidRDefault="005A3068" w:rsidP="007928B2"/>
    <w:p w14:paraId="2ADBAA10" w14:textId="77777777" w:rsidR="005A3068" w:rsidRDefault="005A3068" w:rsidP="007928B2"/>
    <w:p w14:paraId="4817F3DD" w14:textId="77777777" w:rsidR="005A3068" w:rsidRDefault="005A3068" w:rsidP="007928B2"/>
    <w:p w14:paraId="59F34D22" w14:textId="77777777" w:rsidR="005A3068" w:rsidRDefault="005A3068" w:rsidP="007928B2"/>
    <w:p w14:paraId="65E3081C" w14:textId="77777777" w:rsidR="005A3068" w:rsidRDefault="005A3068" w:rsidP="007928B2"/>
    <w:p w14:paraId="51BB168D" w14:textId="77777777" w:rsidR="005A3068" w:rsidRDefault="005A3068" w:rsidP="007928B2"/>
    <w:p w14:paraId="115D0D25" w14:textId="77777777" w:rsidR="005A3068" w:rsidRDefault="005A3068" w:rsidP="007928B2"/>
    <w:p w14:paraId="39CE09D3" w14:textId="77777777" w:rsidR="005A3068" w:rsidRDefault="005A3068" w:rsidP="007928B2"/>
    <w:p w14:paraId="305BC523" w14:textId="77777777" w:rsidR="005A3068" w:rsidRDefault="005A3068" w:rsidP="007928B2"/>
    <w:p w14:paraId="4BA68F41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  <w:r w:rsidRPr="003C5113">
        <w:rPr>
          <w:b/>
          <w:bCs/>
          <w:sz w:val="52"/>
          <w:szCs w:val="52"/>
          <w:cs/>
        </w:rPr>
        <w:t xml:space="preserve">คู่มือการใช้งาน </w:t>
      </w:r>
      <w:r w:rsidRPr="003C5113">
        <w:rPr>
          <w:b/>
          <w:bCs/>
          <w:sz w:val="52"/>
          <w:szCs w:val="52"/>
        </w:rPr>
        <w:t>I-</w:t>
      </w:r>
      <w:proofErr w:type="spellStart"/>
      <w:r w:rsidRPr="003C5113">
        <w:rPr>
          <w:b/>
          <w:bCs/>
          <w:sz w:val="52"/>
          <w:szCs w:val="52"/>
        </w:rPr>
        <w:t>Wis</w:t>
      </w:r>
      <w:proofErr w:type="spellEnd"/>
      <w:r w:rsidRPr="003C5113">
        <w:rPr>
          <w:b/>
          <w:bCs/>
          <w:sz w:val="52"/>
          <w:szCs w:val="52"/>
        </w:rPr>
        <w:t xml:space="preserve"> </w:t>
      </w:r>
    </w:p>
    <w:p w14:paraId="4FD28BA7" w14:textId="3A6B2B21" w:rsidR="005A3068" w:rsidRDefault="003C5113" w:rsidP="005A3068">
      <w:pPr>
        <w:jc w:val="center"/>
        <w:rPr>
          <w:b/>
          <w:bCs/>
          <w:sz w:val="52"/>
          <w:szCs w:val="52"/>
        </w:rPr>
      </w:pPr>
      <w:r w:rsidRPr="003C5113">
        <w:rPr>
          <w:b/>
          <w:bCs/>
          <w:sz w:val="52"/>
          <w:szCs w:val="52"/>
        </w:rPr>
        <w:t xml:space="preserve">Function </w:t>
      </w:r>
      <w:r w:rsidR="00C62E59">
        <w:rPr>
          <w:b/>
          <w:bCs/>
          <w:sz w:val="52"/>
          <w:szCs w:val="52"/>
        </w:rPr>
        <w:t>TOPRE</w:t>
      </w:r>
      <w:r w:rsidRPr="003C5113">
        <w:rPr>
          <w:b/>
          <w:bCs/>
          <w:sz w:val="52"/>
          <w:szCs w:val="52"/>
        </w:rPr>
        <w:t xml:space="preserve"> Module</w:t>
      </w:r>
      <w:r w:rsidR="00F62AEA">
        <w:rPr>
          <w:b/>
          <w:bCs/>
          <w:sz w:val="52"/>
          <w:szCs w:val="52"/>
        </w:rPr>
        <w:t xml:space="preserve"> </w:t>
      </w:r>
      <w:r w:rsidR="00B71BF1">
        <w:rPr>
          <w:b/>
          <w:bCs/>
          <w:sz w:val="52"/>
          <w:szCs w:val="52"/>
        </w:rPr>
        <w:t>Topre</w:t>
      </w:r>
      <w:r w:rsidRPr="003C5113">
        <w:rPr>
          <w:b/>
          <w:bCs/>
          <w:sz w:val="52"/>
          <w:szCs w:val="52"/>
        </w:rPr>
        <w:t xml:space="preserve"> Part Master</w:t>
      </w:r>
    </w:p>
    <w:p w14:paraId="5B4453BE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674D8433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23D5931D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5379794E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</w:p>
    <w:p w14:paraId="762F80E5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1770D00C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</w:p>
    <w:p w14:paraId="5DEA23C4" w14:textId="77777777" w:rsidR="003C5113" w:rsidRDefault="003C5113" w:rsidP="00A16F73">
      <w:pPr>
        <w:rPr>
          <w:b/>
          <w:bCs/>
          <w:sz w:val="52"/>
          <w:szCs w:val="52"/>
        </w:rPr>
      </w:pPr>
    </w:p>
    <w:p w14:paraId="7A6AF403" w14:textId="77777777" w:rsidR="00A16F73" w:rsidRPr="00A16F73" w:rsidRDefault="00A16F73" w:rsidP="00A16F73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1. </w:t>
      </w:r>
      <w:r w:rsidRPr="00A16F73">
        <w:rPr>
          <w:rFonts w:hint="cs"/>
          <w:b/>
          <w:bCs/>
          <w:u w:val="single"/>
          <w:cs/>
        </w:rPr>
        <w:t>การเปิดโปรแกรม</w:t>
      </w:r>
    </w:p>
    <w:p w14:paraId="742000D0" w14:textId="4E5B823D" w:rsidR="005A3068" w:rsidRDefault="00793D4F" w:rsidP="005A3068">
      <w:pPr>
        <w:jc w:val="center"/>
        <w:rPr>
          <w:noProof/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2670A" wp14:editId="77129494">
                <wp:simplePos x="0" y="0"/>
                <wp:positionH relativeFrom="column">
                  <wp:posOffset>1699260</wp:posOffset>
                </wp:positionH>
                <wp:positionV relativeFrom="paragraph">
                  <wp:posOffset>340360</wp:posOffset>
                </wp:positionV>
                <wp:extent cx="1249680" cy="4495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9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29D498" id="Oval 3" o:spid="_x0000_s1026" style="position:absolute;margin-left:133.8pt;margin-top:26.8pt;width:98.4pt;height:3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" filled="f" strokecolor="red" strokeweight="1pt">
                <v:stroke dashstyle="1 1" joinstyle="miter"/>
              </v:oval>
            </w:pict>
          </mc:Fallback>
        </mc:AlternateContent>
      </w:r>
      <w:r w:rsidR="005A3068">
        <w:rPr>
          <w:rFonts w:hint="cs"/>
          <w:cs/>
        </w:rPr>
        <w:t>เปิดโปรแกรม</w:t>
      </w:r>
      <w:r w:rsidR="00FC104F">
        <w:rPr>
          <w:rFonts w:hint="cs"/>
          <w:cs/>
        </w:rPr>
        <w:t xml:space="preserve">โดยระบุ </w:t>
      </w:r>
      <w:r w:rsidR="00FC104F">
        <w:t>URL</w:t>
      </w:r>
      <w:r w:rsidR="00FC104F">
        <w:rPr>
          <w:rFonts w:hint="cs"/>
          <w:cs/>
        </w:rPr>
        <w:t xml:space="preserve"> เป็น</w:t>
      </w:r>
      <w:r w:rsidR="005A3068">
        <w:t xml:space="preserve"> </w:t>
      </w:r>
      <w:r w:rsidR="005A3068" w:rsidRPr="00FC104F">
        <w:rPr>
          <w:u w:val="single"/>
        </w:rPr>
        <w:t>ipack-iwis.com/</w:t>
      </w:r>
      <w:r w:rsidR="00F62AEA">
        <w:rPr>
          <w:u w:val="single"/>
        </w:rPr>
        <w:t>Topre</w:t>
      </w:r>
      <w:r w:rsidR="005A3068" w:rsidRPr="00FC104F">
        <w:rPr>
          <w:u w:val="single"/>
        </w:rPr>
        <w:t>/</w:t>
      </w:r>
      <w:r w:rsidR="00FC104F" w:rsidRPr="00FC104F">
        <w:rPr>
          <w:u w:val="single"/>
        </w:rPr>
        <w:t xml:space="preserve"> </w:t>
      </w:r>
      <w:r w:rsidR="00FC104F">
        <w:rPr>
          <w:rFonts w:hint="cs"/>
          <w:cs/>
        </w:rPr>
        <w:t xml:space="preserve"> ลงในช่อง</w:t>
      </w:r>
      <w:r w:rsidR="00FC104F">
        <w:t xml:space="preserve"> </w:t>
      </w:r>
      <w:r w:rsidR="00FC104F" w:rsidRPr="00FC104F">
        <w:t>Address</w:t>
      </w:r>
      <w:r w:rsidR="00A16F73">
        <w:rPr>
          <w:rFonts w:hint="cs"/>
          <w:cs/>
        </w:rPr>
        <w:t xml:space="preserve"> ดังรูป</w:t>
      </w:r>
    </w:p>
    <w:p w14:paraId="0ACC10CB" w14:textId="5778BF9B" w:rsidR="00145302" w:rsidRDefault="00F62AEA" w:rsidP="005A3068">
      <w:pPr>
        <w:rPr>
          <w:b/>
          <w:bCs/>
        </w:rPr>
      </w:pPr>
      <w:r>
        <w:rPr>
          <w:noProof/>
        </w:rPr>
        <w:drawing>
          <wp:inline distT="0" distB="0" distL="0" distR="0" wp14:anchorId="42912CD5" wp14:editId="25797C1A">
            <wp:extent cx="5124601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202"/>
                    <a:stretch/>
                  </pic:blipFill>
                  <pic:spPr bwMode="auto">
                    <a:xfrm>
                      <a:off x="0" y="0"/>
                      <a:ext cx="5143055" cy="68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CFE82" w14:textId="77777777" w:rsidR="00A16F73" w:rsidRPr="00A16F73" w:rsidRDefault="00A16F73" w:rsidP="005A3068">
      <w:pPr>
        <w:rPr>
          <w:b/>
          <w:bCs/>
        </w:rPr>
      </w:pPr>
    </w:p>
    <w:p w14:paraId="74AC94FE" w14:textId="77777777" w:rsidR="00A16F73" w:rsidRPr="00A16F73" w:rsidRDefault="00A16F73" w:rsidP="00A16F73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2. </w:t>
      </w:r>
      <w:r w:rsidRPr="00A16F73">
        <w:rPr>
          <w:rFonts w:hint="cs"/>
          <w:b/>
          <w:bCs/>
          <w:u w:val="single"/>
          <w:cs/>
        </w:rPr>
        <w:t xml:space="preserve">การใส่ </w:t>
      </w:r>
      <w:r w:rsidRPr="00A16F73">
        <w:rPr>
          <w:b/>
          <w:bCs/>
          <w:u w:val="single"/>
        </w:rPr>
        <w:t xml:space="preserve">User name </w:t>
      </w:r>
      <w:r w:rsidRPr="00A16F73">
        <w:rPr>
          <w:rFonts w:hint="cs"/>
          <w:b/>
          <w:bCs/>
          <w:u w:val="single"/>
          <w:cs/>
        </w:rPr>
        <w:t xml:space="preserve">และ </w:t>
      </w:r>
      <w:r w:rsidRPr="00A16F73">
        <w:rPr>
          <w:b/>
          <w:bCs/>
          <w:u w:val="single"/>
        </w:rPr>
        <w:t>Password</w:t>
      </w:r>
    </w:p>
    <w:p w14:paraId="1BDCD753" w14:textId="77777777" w:rsidR="00FC104F" w:rsidRDefault="00FC104F" w:rsidP="00145302">
      <w:pPr>
        <w:jc w:val="center"/>
      </w:pPr>
      <w:r>
        <w:rPr>
          <w:rFonts w:hint="cs"/>
          <w:cs/>
        </w:rPr>
        <w:t xml:space="preserve">จากนั้น หน้าจอจะขึ้นหน้าโปรแกรม เพื่อให้ใส่ </w:t>
      </w:r>
      <w:r>
        <w:t xml:space="preserve">User name </w:t>
      </w:r>
      <w:r>
        <w:rPr>
          <w:rFonts w:hint="cs"/>
          <w:cs/>
        </w:rPr>
        <w:t xml:space="preserve">และ </w:t>
      </w:r>
      <w:r>
        <w:t>Password</w:t>
      </w:r>
      <w:r w:rsidR="00A16F73">
        <w:rPr>
          <w:rFonts w:hint="cs"/>
          <w:cs/>
        </w:rPr>
        <w:t xml:space="preserve"> </w:t>
      </w:r>
    </w:p>
    <w:p w14:paraId="023D5928" w14:textId="07B0154D" w:rsidR="00FC104F" w:rsidRDefault="00F62AEA" w:rsidP="005A30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E8A16" wp14:editId="0E6E5738">
                <wp:simplePos x="0" y="0"/>
                <wp:positionH relativeFrom="column">
                  <wp:posOffset>1828800</wp:posOffset>
                </wp:positionH>
                <wp:positionV relativeFrom="paragraph">
                  <wp:posOffset>1972945</wp:posOffset>
                </wp:positionV>
                <wp:extent cx="640080" cy="175260"/>
                <wp:effectExtent l="0" t="57150" r="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FC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in;margin-top:155.35pt;width:50.4pt;height:13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D7EB7" wp14:editId="40C2DB92">
                <wp:simplePos x="0" y="0"/>
                <wp:positionH relativeFrom="column">
                  <wp:posOffset>723900</wp:posOffset>
                </wp:positionH>
                <wp:positionV relativeFrom="paragraph">
                  <wp:posOffset>2026285</wp:posOffset>
                </wp:positionV>
                <wp:extent cx="1104900" cy="2743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217945A2" w14:textId="77777777" w:rsidR="00145302" w:rsidRPr="00145302" w:rsidRDefault="00145302" w:rsidP="00145302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  <w:r w:rsidRPr="00145302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ช่องใส่ </w:t>
                            </w:r>
                            <w:r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D7EB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7pt;margin-top:159.55pt;width:87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" fillcolor="white [3201]" strokecolor="red" strokeweight=".5pt">
                <v:stroke dashstyle="dash"/>
                <v:textbox>
                  <w:txbxContent>
                    <w:p w14:paraId="217945A2" w14:textId="77777777" w:rsidR="00145302" w:rsidRPr="00145302" w:rsidRDefault="00145302" w:rsidP="00145302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  <w:r w:rsidRPr="00145302"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ช่องใส่ </w:t>
                      </w:r>
                      <w:r w:rsidRPr="00145302">
                        <w:rPr>
                          <w:color w:val="FF0000"/>
                          <w:sz w:val="28"/>
                          <w:szCs w:val="28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27BC7" wp14:editId="490E32E2">
                <wp:simplePos x="0" y="0"/>
                <wp:positionH relativeFrom="column">
                  <wp:posOffset>708660</wp:posOffset>
                </wp:positionH>
                <wp:positionV relativeFrom="paragraph">
                  <wp:posOffset>1378585</wp:posOffset>
                </wp:positionV>
                <wp:extent cx="1143000" cy="2895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6B87F31" w14:textId="77777777" w:rsidR="00FC104F" w:rsidRPr="00145302" w:rsidRDefault="00145302" w:rsidP="00145302">
                            <w:pPr>
                              <w:spacing w:line="240" w:lineRule="auto"/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  <w:r w:rsidRPr="00145302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ช่องใส่ </w:t>
                            </w:r>
                            <w:r w:rsidR="00FC104F"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User Name</w:t>
                            </w:r>
                            <w:r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7BC7" id="Text Box 7" o:spid="_x0000_s1027" type="#_x0000_t202" style="position:absolute;margin-left:55.8pt;margin-top:108.55pt;width:90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" fillcolor="white [3201]" strokecolor="red" strokeweight=".5pt">
                <v:stroke dashstyle="dash"/>
                <v:textbox>
                  <w:txbxContent>
                    <w:p w14:paraId="76B87F31" w14:textId="77777777" w:rsidR="00FC104F" w:rsidRPr="00145302" w:rsidRDefault="00145302" w:rsidP="00145302">
                      <w:pPr>
                        <w:spacing w:line="240" w:lineRule="auto"/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  <w:r w:rsidRPr="00145302"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ช่องใส่ </w:t>
                      </w:r>
                      <w:r w:rsidR="00FC104F" w:rsidRPr="00145302">
                        <w:rPr>
                          <w:color w:val="FF0000"/>
                          <w:sz w:val="28"/>
                          <w:szCs w:val="28"/>
                        </w:rPr>
                        <w:t>User Name</w:t>
                      </w:r>
                      <w:r w:rsidRPr="00145302">
                        <w:rPr>
                          <w:color w:val="FF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33573" wp14:editId="50C24CEE">
                <wp:simplePos x="0" y="0"/>
                <wp:positionH relativeFrom="column">
                  <wp:posOffset>1859280</wp:posOffset>
                </wp:positionH>
                <wp:positionV relativeFrom="paragraph">
                  <wp:posOffset>1492885</wp:posOffset>
                </wp:positionV>
                <wp:extent cx="609600" cy="236220"/>
                <wp:effectExtent l="0" t="0" r="76200" b="685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0469" id="Straight Arrow Connector 5" o:spid="_x0000_s1026" type="#_x0000_t32" style="position:absolute;margin-left:146.4pt;margin-top:117.55pt;width:48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71580" wp14:editId="06CC33D3">
                <wp:simplePos x="0" y="0"/>
                <wp:positionH relativeFrom="column">
                  <wp:posOffset>4213860</wp:posOffset>
                </wp:positionH>
                <wp:positionV relativeFrom="paragraph">
                  <wp:posOffset>2558415</wp:posOffset>
                </wp:positionV>
                <wp:extent cx="434340" cy="45085"/>
                <wp:effectExtent l="38100" t="38100" r="2286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EED9" id="Straight Arrow Connector 12" o:spid="_x0000_s1026" type="#_x0000_t32" style="position:absolute;margin-left:331.8pt;margin-top:201.45pt;width:34.2pt;height:3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D5EAF" wp14:editId="62ECD95A">
                <wp:simplePos x="0" y="0"/>
                <wp:positionH relativeFrom="column">
                  <wp:posOffset>3832860</wp:posOffset>
                </wp:positionH>
                <wp:positionV relativeFrom="paragraph">
                  <wp:posOffset>2470785</wp:posOffset>
                </wp:positionV>
                <wp:extent cx="350520" cy="1905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4E937" id="Rectangle 10" o:spid="_x0000_s1026" style="position:absolute;margin-left:301.8pt;margin-top:194.55pt;width:27.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" filled="f" strokecolor="red" strokeweight="1pt"/>
            </w:pict>
          </mc:Fallback>
        </mc:AlternateContent>
      </w: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FAE2C" wp14:editId="335B3846">
                <wp:simplePos x="0" y="0"/>
                <wp:positionH relativeFrom="margin">
                  <wp:posOffset>4662805</wp:posOffset>
                </wp:positionH>
                <wp:positionV relativeFrom="paragraph">
                  <wp:posOffset>2402205</wp:posOffset>
                </wp:positionV>
                <wp:extent cx="8001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F55E58" w14:textId="77777777" w:rsidR="002C78F3" w:rsidRPr="00145302" w:rsidRDefault="002C78F3" w:rsidP="002C78F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กด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AE2C" id="Text Box 11" o:spid="_x0000_s1028" type="#_x0000_t202" style="position:absolute;margin-left:367.15pt;margin-top:189.15pt;width:6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" fillcolor="white [3201]" strokecolor="red" strokeweight=".5pt">
                <v:textbox>
                  <w:txbxContent>
                    <w:p w14:paraId="51F55E58" w14:textId="77777777" w:rsidR="002C78F3" w:rsidRPr="00145302" w:rsidRDefault="002C78F3" w:rsidP="002C78F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กด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2AEA">
        <w:rPr>
          <w:noProof/>
        </w:rPr>
        <w:drawing>
          <wp:inline distT="0" distB="0" distL="0" distR="0" wp14:anchorId="340A81B7" wp14:editId="37AFE812">
            <wp:extent cx="5540184" cy="3345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821" cy="33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8EF4" w14:textId="685FEFE8" w:rsidR="00E922C6" w:rsidRPr="009D6020" w:rsidRDefault="00A16F73" w:rsidP="009D6020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 w:rsidR="00746BD8">
        <w:rPr>
          <w:rFonts w:hint="cs"/>
          <w:b/>
          <w:bCs/>
          <w:szCs w:val="32"/>
          <w:cs/>
        </w:rPr>
        <w:t>2</w:t>
      </w:r>
      <w:r w:rsidRPr="00A16F73">
        <w:rPr>
          <w:rFonts w:hint="cs"/>
          <w:b/>
          <w:bCs/>
          <w:szCs w:val="32"/>
          <w:cs/>
        </w:rPr>
        <w:t>.1</w:t>
      </w:r>
    </w:p>
    <w:p w14:paraId="64E9D148" w14:textId="262860DC" w:rsidR="00F62AEA" w:rsidRDefault="00A16F73" w:rsidP="00A16F73">
      <w:r>
        <w:rPr>
          <w:rFonts w:hint="cs"/>
          <w:cs/>
        </w:rPr>
        <w:t xml:space="preserve">2.1 </w:t>
      </w:r>
      <w:r w:rsidRPr="00A16F73">
        <w:rPr>
          <w:rFonts w:hint="cs"/>
          <w:cs/>
        </w:rPr>
        <w:t xml:space="preserve">ให้ใส่ </w:t>
      </w:r>
      <w:r w:rsidRPr="00A16F73">
        <w:t xml:space="preserve">User name </w:t>
      </w:r>
      <w:r w:rsidRPr="00A16F73">
        <w:rPr>
          <w:rFonts w:hint="cs"/>
          <w:cs/>
        </w:rPr>
        <w:t xml:space="preserve">และ </w:t>
      </w:r>
      <w:r w:rsidRPr="00A16F73">
        <w:t xml:space="preserve">Password </w:t>
      </w:r>
      <w:r w:rsidRPr="00A16F73">
        <w:rPr>
          <w:rFonts w:hint="cs"/>
          <w:cs/>
        </w:rPr>
        <w:t>ลงในช่อง</w:t>
      </w:r>
      <w:r w:rsidR="002C78F3">
        <w:t xml:space="preserve"> </w:t>
      </w:r>
      <w:r w:rsidR="002C78F3">
        <w:rPr>
          <w:rFonts w:hint="cs"/>
          <w:cs/>
        </w:rPr>
        <w:t xml:space="preserve">จากนั้นให้กด </w:t>
      </w:r>
      <w:r w:rsidR="002C78F3">
        <w:t xml:space="preserve">Log in </w:t>
      </w:r>
      <w:r w:rsidR="002C78F3">
        <w:rPr>
          <w:rFonts w:hint="cs"/>
          <w:cs/>
        </w:rPr>
        <w:t>เข้าสู่ระบบ</w:t>
      </w:r>
    </w:p>
    <w:p w14:paraId="76188EFE" w14:textId="27329385" w:rsidR="009D6020" w:rsidRDefault="009D6020" w:rsidP="00A16F73"/>
    <w:p w14:paraId="5A5228DC" w14:textId="77777777" w:rsidR="009D6020" w:rsidRDefault="009D6020" w:rsidP="00A16F73">
      <w:pPr>
        <w:rPr>
          <w:cs/>
        </w:rPr>
      </w:pPr>
    </w:p>
    <w:p w14:paraId="2A8C3C3B" w14:textId="6E8DDB17" w:rsidR="002C78F3" w:rsidRDefault="002C78F3" w:rsidP="00A16F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3. </w:t>
      </w:r>
      <w:r w:rsidRPr="002C78F3">
        <w:rPr>
          <w:rFonts w:hint="cs"/>
          <w:b/>
          <w:bCs/>
          <w:u w:val="single"/>
          <w:cs/>
        </w:rPr>
        <w:t xml:space="preserve">การเข้าสู่ </w:t>
      </w:r>
      <w:r w:rsidR="00F62AEA">
        <w:rPr>
          <w:b/>
          <w:bCs/>
          <w:u w:val="single"/>
        </w:rPr>
        <w:t xml:space="preserve">Topre </w:t>
      </w:r>
      <w:r w:rsidRPr="002C78F3">
        <w:rPr>
          <w:b/>
          <w:bCs/>
          <w:u w:val="single"/>
        </w:rPr>
        <w:t xml:space="preserve">Engineering </w:t>
      </w:r>
      <w:r w:rsidR="00F363B9">
        <w:rPr>
          <w:b/>
          <w:bCs/>
          <w:u w:val="single"/>
        </w:rPr>
        <w:t>Part Master</w:t>
      </w:r>
    </w:p>
    <w:p w14:paraId="60EF6DEA" w14:textId="7CE27A1D" w:rsidR="00746BD8" w:rsidRDefault="00051B4E" w:rsidP="00A16F73">
      <w:pPr>
        <w:rPr>
          <w:cs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0F265" wp14:editId="650FC602">
                <wp:simplePos x="0" y="0"/>
                <wp:positionH relativeFrom="column">
                  <wp:posOffset>358140</wp:posOffset>
                </wp:positionH>
                <wp:positionV relativeFrom="paragraph">
                  <wp:posOffset>532130</wp:posOffset>
                </wp:positionV>
                <wp:extent cx="815340" cy="708660"/>
                <wp:effectExtent l="38100" t="0" r="2286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2030" id="Straight Arrow Connector 24" o:spid="_x0000_s1026" type="#_x0000_t32" style="position:absolute;margin-left:28.2pt;margin-top:41.9pt;width:64.2pt;height:55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2C78F3">
        <w:tab/>
      </w:r>
      <w:r w:rsidR="00746BD8">
        <w:rPr>
          <w:rFonts w:hint="cs"/>
          <w:cs/>
        </w:rPr>
        <w:t>หลังจาก</w:t>
      </w:r>
      <w:r w:rsidR="00AD7F8D">
        <w:rPr>
          <w:rFonts w:hint="cs"/>
          <w:cs/>
        </w:rPr>
        <w:t>เข้าสู่ระบบ</w:t>
      </w:r>
      <w:r w:rsidR="00746BD8">
        <w:rPr>
          <w:rFonts w:hint="cs"/>
          <w:cs/>
        </w:rPr>
        <w:t xml:space="preserve"> จากนั้นจะมี</w:t>
      </w:r>
      <w:r w:rsidR="00AD7F8D">
        <w:rPr>
          <w:rFonts w:hint="cs"/>
          <w:cs/>
        </w:rPr>
        <w:t xml:space="preserve">แถบ </w:t>
      </w:r>
      <w:r w:rsidR="00AD7F8D">
        <w:t xml:space="preserve">Menu </w:t>
      </w:r>
      <w:r w:rsidR="00AD7F8D">
        <w:rPr>
          <w:rFonts w:hint="cs"/>
          <w:cs/>
        </w:rPr>
        <w:t>ทางด้านซ้าย</w:t>
      </w:r>
      <w:r w:rsidR="00746BD8">
        <w:rPr>
          <w:rFonts w:hint="cs"/>
          <w:cs/>
        </w:rPr>
        <w:t>เพื่อให้เลือกรายการที่ต้องการเข้าสู่โปรแกรม</w:t>
      </w:r>
      <w:r>
        <w:rPr>
          <w:rFonts w:hint="cs"/>
          <w:cs/>
        </w:rPr>
        <w:t xml:space="preserve"> </w:t>
      </w:r>
      <w:r w:rsidRPr="00051B4E">
        <w:rPr>
          <w:color w:val="FF0000"/>
        </w:rPr>
        <w:t>(</w:t>
      </w:r>
      <w:r w:rsidRPr="00051B4E">
        <w:rPr>
          <w:rFonts w:hint="cs"/>
          <w:color w:val="FF0000"/>
          <w:u w:val="single"/>
          <w:cs/>
        </w:rPr>
        <w:t xml:space="preserve">ให้สังเกตุหัวข้องานที่ต้องการเข้า ให้เป็น </w:t>
      </w:r>
      <w:r w:rsidR="005C3FB3">
        <w:rPr>
          <w:color w:val="FF0000"/>
          <w:u w:val="single"/>
        </w:rPr>
        <w:t>T</w:t>
      </w:r>
      <w:r w:rsidR="00002019">
        <w:rPr>
          <w:color w:val="FF0000"/>
          <w:u w:val="single"/>
        </w:rPr>
        <w:t>OPRE</w:t>
      </w:r>
      <w:r w:rsidRPr="00051B4E">
        <w:rPr>
          <w:rFonts w:hint="cs"/>
          <w:color w:val="FF0000"/>
          <w:cs/>
        </w:rPr>
        <w:t>)</w:t>
      </w:r>
    </w:p>
    <w:p w14:paraId="5C58899D" w14:textId="78F62232" w:rsidR="002C78F3" w:rsidRPr="002C78F3" w:rsidRDefault="00746BD8" w:rsidP="00A16F73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C3935" wp14:editId="3533AC1A">
                <wp:simplePos x="0" y="0"/>
                <wp:positionH relativeFrom="column">
                  <wp:posOffset>76200</wp:posOffset>
                </wp:positionH>
                <wp:positionV relativeFrom="paragraph">
                  <wp:posOffset>2778125</wp:posOffset>
                </wp:positionV>
                <wp:extent cx="792480" cy="1600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42CBE4A8" w14:textId="77777777" w:rsidR="00746BD8" w:rsidRPr="00145302" w:rsidRDefault="00746BD8" w:rsidP="00746BD8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3935" id="Text Box 15" o:spid="_x0000_s1029" type="#_x0000_t202" style="position:absolute;margin-left:6pt;margin-top:218.75pt;width:62.4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" filled="f" strokecolor="red" strokeweight=".5pt">
                <v:stroke dashstyle="dash"/>
                <v:textbox>
                  <w:txbxContent>
                    <w:p w14:paraId="42CBE4A8" w14:textId="77777777" w:rsidR="00746BD8" w:rsidRPr="00145302" w:rsidRDefault="00746BD8" w:rsidP="00746BD8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AEA">
        <w:rPr>
          <w:noProof/>
        </w:rPr>
        <w:drawing>
          <wp:inline distT="0" distB="0" distL="0" distR="0" wp14:anchorId="5C9E38AF" wp14:editId="47007E32">
            <wp:extent cx="5276215" cy="354838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38C" w14:textId="77777777" w:rsidR="00746BD8" w:rsidRPr="00A16F73" w:rsidRDefault="00746BD8" w:rsidP="00746BD8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.1</w:t>
      </w:r>
    </w:p>
    <w:p w14:paraId="77C020D5" w14:textId="77777777" w:rsidR="00051B4E" w:rsidRDefault="00746BD8" w:rsidP="00746BD8">
      <w:r>
        <w:rPr>
          <w:rFonts w:hint="cs"/>
          <w:cs/>
        </w:rPr>
        <w:t xml:space="preserve">3.1 ให้เลือกคลิกที่ </w:t>
      </w:r>
      <w:r>
        <w:t xml:space="preserve">Engineering </w:t>
      </w:r>
      <w:r>
        <w:rPr>
          <w:rFonts w:hint="cs"/>
          <w:cs/>
        </w:rPr>
        <w:t>ดังรูปที่ 3.1</w:t>
      </w:r>
    </w:p>
    <w:p w14:paraId="20B87674" w14:textId="52679240" w:rsidR="00051B4E" w:rsidRDefault="00051B4E" w:rsidP="00746BD8">
      <w:r>
        <w:rPr>
          <w:cs/>
        </w:rPr>
        <w:tab/>
      </w:r>
      <w:r>
        <w:rPr>
          <w:rFonts w:hint="cs"/>
          <w:cs/>
        </w:rPr>
        <w:t xml:space="preserve">หลังจาก </w:t>
      </w:r>
      <w:r>
        <w:t>“</w:t>
      </w:r>
      <w:r>
        <w:rPr>
          <w:rFonts w:hint="cs"/>
          <w:cs/>
        </w:rPr>
        <w:t>คลิก</w:t>
      </w:r>
      <w:r>
        <w:t xml:space="preserve">” </w:t>
      </w:r>
      <w:r>
        <w:rPr>
          <w:rFonts w:hint="cs"/>
          <w:cs/>
        </w:rPr>
        <w:t xml:space="preserve">จะขึ้น รายการย่อยของ </w:t>
      </w:r>
      <w:r>
        <w:t xml:space="preserve">Engineering </w:t>
      </w:r>
      <w:r>
        <w:rPr>
          <w:rFonts w:hint="cs"/>
          <w:cs/>
        </w:rPr>
        <w:t>คือ</w:t>
      </w:r>
      <w:r w:rsidR="00333B84">
        <w:t xml:space="preserve"> </w:t>
      </w:r>
      <w:r w:rsidR="00B71BF1">
        <w:t>Topre</w:t>
      </w:r>
      <w:r w:rsidR="005C3FB3">
        <w:t xml:space="preserve"> </w:t>
      </w:r>
      <w:r>
        <w:t>Part Master</w:t>
      </w:r>
    </w:p>
    <w:p w14:paraId="5FA50958" w14:textId="74596075" w:rsidR="002C78F3" w:rsidRDefault="00051B4E" w:rsidP="00746B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EC28B" wp14:editId="2E77AB81">
                <wp:simplePos x="0" y="0"/>
                <wp:positionH relativeFrom="column">
                  <wp:posOffset>205740</wp:posOffset>
                </wp:positionH>
                <wp:positionV relativeFrom="paragraph">
                  <wp:posOffset>1919605</wp:posOffset>
                </wp:positionV>
                <wp:extent cx="792480" cy="1600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40FBA61" w14:textId="77777777" w:rsidR="00051B4E" w:rsidRPr="00145302" w:rsidRDefault="00051B4E" w:rsidP="00051B4E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C28B" id="Text Box 21" o:spid="_x0000_s1030" type="#_x0000_t202" style="position:absolute;margin-left:16.2pt;margin-top:151.15pt;width:62.4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" filled="f" strokecolor="red" strokeweight=".5pt">
                <v:stroke dashstyle="dash"/>
                <v:textbox>
                  <w:txbxContent>
                    <w:p w14:paraId="340FBA61" w14:textId="77777777" w:rsidR="00051B4E" w:rsidRPr="00145302" w:rsidRDefault="00051B4E" w:rsidP="00051B4E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AEA" w:rsidRPr="00F62AEA">
        <w:rPr>
          <w:noProof/>
        </w:rPr>
        <w:drawing>
          <wp:inline distT="0" distB="0" distL="0" distR="0" wp14:anchorId="3E85E097" wp14:editId="4F65D686">
            <wp:extent cx="5276215" cy="2354580"/>
            <wp:effectExtent l="0" t="0" r="635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437"/>
                    <a:stretch/>
                  </pic:blipFill>
                  <pic:spPr bwMode="auto">
                    <a:xfrm>
                      <a:off x="0" y="0"/>
                      <a:ext cx="5276215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46091" w14:textId="77777777" w:rsidR="00746BD8" w:rsidRDefault="00746BD8" w:rsidP="00746BD8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</w:t>
      </w:r>
      <w:r>
        <w:rPr>
          <w:rFonts w:hint="cs"/>
          <w:b/>
          <w:bCs/>
          <w:szCs w:val="32"/>
          <w:cs/>
        </w:rPr>
        <w:t>2</w:t>
      </w:r>
    </w:p>
    <w:p w14:paraId="7AD96E38" w14:textId="022EA497" w:rsidR="00051B4E" w:rsidRDefault="00051B4E" w:rsidP="00051B4E">
      <w:r>
        <w:rPr>
          <w:rFonts w:hint="cs"/>
          <w:cs/>
        </w:rPr>
        <w:lastRenderedPageBreak/>
        <w:t xml:space="preserve">3.2 ให้เลือกคลิกที่ </w:t>
      </w:r>
      <w:r w:rsidR="00B71BF1">
        <w:t>Topre</w:t>
      </w:r>
      <w:r w:rsidR="005C3FB3">
        <w:t xml:space="preserve"> </w:t>
      </w:r>
      <w:r>
        <w:t xml:space="preserve">Part Master </w:t>
      </w:r>
      <w:r>
        <w:rPr>
          <w:rFonts w:hint="cs"/>
          <w:cs/>
        </w:rPr>
        <w:t>ดังรูปที่ 3.</w:t>
      </w:r>
      <w:r>
        <w:t>2</w:t>
      </w:r>
    </w:p>
    <w:p w14:paraId="0266487E" w14:textId="2D195CA4" w:rsidR="009C5379" w:rsidRDefault="00B71BF1" w:rsidP="00051B4E">
      <w:r>
        <w:rPr>
          <w:noProof/>
        </w:rPr>
        <w:drawing>
          <wp:inline distT="0" distB="0" distL="0" distR="0" wp14:anchorId="70FC4380" wp14:editId="654F4510">
            <wp:extent cx="5276215" cy="2484120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BDDA" w14:textId="77777777" w:rsidR="009C5379" w:rsidRDefault="009C5379" w:rsidP="009C5379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</w:t>
      </w:r>
      <w:r>
        <w:rPr>
          <w:rFonts w:hint="cs"/>
          <w:b/>
          <w:bCs/>
          <w:szCs w:val="32"/>
          <w:cs/>
        </w:rPr>
        <w:t>3</w:t>
      </w:r>
    </w:p>
    <w:p w14:paraId="6C236D63" w14:textId="3FFB3B1F" w:rsidR="009D6020" w:rsidRPr="00F363B9" w:rsidRDefault="00F363B9" w:rsidP="009C5379">
      <w:r>
        <w:rPr>
          <w:rFonts w:hint="cs"/>
          <w:cs/>
        </w:rPr>
        <w:t xml:space="preserve">เสร็จสิ้นการเข้าสู่ระบบ </w:t>
      </w:r>
      <w:r w:rsidR="00002019">
        <w:t xml:space="preserve"> </w:t>
      </w:r>
      <w:r w:rsidR="00B71BF1">
        <w:t xml:space="preserve">Topre </w:t>
      </w:r>
      <w:r>
        <w:t xml:space="preserve">Part Master  </w:t>
      </w:r>
      <w:r>
        <w:rPr>
          <w:rFonts w:hint="cs"/>
          <w:cs/>
        </w:rPr>
        <w:t xml:space="preserve">จะขึ้นหน้าจอ ดังรูป 3.3 </w:t>
      </w:r>
    </w:p>
    <w:p w14:paraId="4C03CA40" w14:textId="6A0B564C" w:rsidR="009C5379" w:rsidRPr="009C5379" w:rsidRDefault="009C5379" w:rsidP="009C5379">
      <w:pPr>
        <w:rPr>
          <w:b/>
          <w:bCs/>
          <w:cs/>
        </w:rPr>
      </w:pPr>
      <w:r>
        <w:rPr>
          <w:rFonts w:hint="cs"/>
          <w:b/>
          <w:bCs/>
          <w:cs/>
        </w:rPr>
        <w:t xml:space="preserve">4. </w:t>
      </w:r>
      <w:r w:rsidRPr="00F363B9">
        <w:rPr>
          <w:rFonts w:hint="cs"/>
          <w:b/>
          <w:bCs/>
          <w:u w:val="single"/>
          <w:cs/>
        </w:rPr>
        <w:t xml:space="preserve">การ </w:t>
      </w:r>
      <w:r w:rsidRPr="00F363B9">
        <w:rPr>
          <w:b/>
          <w:bCs/>
          <w:u w:val="single"/>
        </w:rPr>
        <w:t>Add Part Master</w:t>
      </w:r>
      <w:r w:rsidR="00B71BF1">
        <w:rPr>
          <w:b/>
          <w:bCs/>
          <w:u w:val="single"/>
        </w:rPr>
        <w:t xml:space="preserve"> Topre</w:t>
      </w:r>
      <w:r w:rsidRPr="00F363B9">
        <w:rPr>
          <w:b/>
          <w:bCs/>
          <w:u w:val="single"/>
        </w:rPr>
        <w:t xml:space="preserve"> </w:t>
      </w:r>
      <w:r w:rsidRPr="00F363B9">
        <w:rPr>
          <w:rFonts w:hint="cs"/>
          <w:b/>
          <w:bCs/>
          <w:u w:val="single"/>
          <w:cs/>
        </w:rPr>
        <w:t>เข้าไปในระบบ</w:t>
      </w:r>
    </w:p>
    <w:p w14:paraId="4872E7C5" w14:textId="517F30B1" w:rsidR="009C5379" w:rsidRDefault="00F363B9" w:rsidP="00F363B9">
      <w:pPr>
        <w:ind w:firstLine="720"/>
        <w:rPr>
          <w:cs/>
        </w:rPr>
      </w:pPr>
      <w:r>
        <w:rPr>
          <w:rFonts w:hint="cs"/>
          <w:cs/>
        </w:rPr>
        <w:t xml:space="preserve">หลังจากเข้าสู่ระบบเรียบร้อยแล้วจะมีช่องสำหรับใส่ข้อมูลเพื่อ </w:t>
      </w:r>
      <w:r>
        <w:t>Add Part Master</w:t>
      </w:r>
      <w:r w:rsidR="00384796">
        <w:t xml:space="preserve"> Topre</w:t>
      </w:r>
      <w:r w:rsidR="005A770D">
        <w:t xml:space="preserve"> </w:t>
      </w:r>
      <w:r w:rsidR="005A770D">
        <w:rPr>
          <w:rFonts w:hint="cs"/>
          <w:cs/>
        </w:rPr>
        <w:t>เข้าสู่ระบบ</w:t>
      </w:r>
      <w:r w:rsidR="0051169B">
        <w:rPr>
          <w:rFonts w:hint="cs"/>
          <w:cs/>
        </w:rPr>
        <w:t xml:space="preserve"> ดังนี้</w:t>
      </w:r>
    </w:p>
    <w:p w14:paraId="7B324755" w14:textId="322EBBB1" w:rsidR="00F363B9" w:rsidRDefault="00E922C6" w:rsidP="00F363B9">
      <w:pPr>
        <w:rPr>
          <w:cs/>
        </w:rPr>
      </w:pPr>
      <w:r>
        <w:rPr>
          <w:noProof/>
        </w:rPr>
        <w:drawing>
          <wp:inline distT="0" distB="0" distL="0" distR="0" wp14:anchorId="032C147A" wp14:editId="7BC43B95">
            <wp:extent cx="5276215" cy="1390015"/>
            <wp:effectExtent l="0" t="0" r="635" b="6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29A1" w14:textId="55D61CAD" w:rsidR="00E922C6" w:rsidRDefault="0051169B" w:rsidP="00333B84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4.</w:t>
      </w:r>
      <w:r w:rsidR="00333B84">
        <w:rPr>
          <w:rFonts w:hint="cs"/>
          <w:b/>
          <w:bCs/>
          <w:szCs w:val="32"/>
          <w:cs/>
        </w:rPr>
        <w:t>1</w:t>
      </w:r>
    </w:p>
    <w:p w14:paraId="1216FAA2" w14:textId="77777777" w:rsidR="00333B84" w:rsidRPr="00333B84" w:rsidRDefault="00333B84" w:rsidP="00333B84">
      <w:pPr>
        <w:pStyle w:val="ListParagraph"/>
        <w:jc w:val="center"/>
        <w:rPr>
          <w:b/>
          <w:bCs/>
          <w:szCs w:val="32"/>
        </w:rPr>
      </w:pPr>
    </w:p>
    <w:p w14:paraId="1390CB17" w14:textId="1699CDE7" w:rsidR="00EB1DC9" w:rsidRDefault="00C62F8E" w:rsidP="00220BA4">
      <w:pPr>
        <w:pStyle w:val="ListParagraph"/>
        <w:numPr>
          <w:ilvl w:val="0"/>
          <w:numId w:val="2"/>
        </w:num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76F0E9" wp14:editId="1A04DD7C">
                <wp:simplePos x="0" y="0"/>
                <wp:positionH relativeFrom="column">
                  <wp:posOffset>3733800</wp:posOffset>
                </wp:positionH>
                <wp:positionV relativeFrom="paragraph">
                  <wp:posOffset>535305</wp:posOffset>
                </wp:positionV>
                <wp:extent cx="312420" cy="289560"/>
                <wp:effectExtent l="38100" t="0" r="3048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DDC9" id="Straight Arrow Connector 69" o:spid="_x0000_s1026" type="#_x0000_t32" style="position:absolute;margin-left:294pt;margin-top:42.15pt;width:24.6pt;height:22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1926C" wp14:editId="024B11CE">
                <wp:simplePos x="0" y="0"/>
                <wp:positionH relativeFrom="page">
                  <wp:align>center</wp:align>
                </wp:positionH>
                <wp:positionV relativeFrom="paragraph">
                  <wp:posOffset>550545</wp:posOffset>
                </wp:positionV>
                <wp:extent cx="289560" cy="251460"/>
                <wp:effectExtent l="0" t="19050" r="34290" b="3429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A9C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0;margin-top:43.35pt;width:22.8pt;height:19.8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CF0A99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6B3C7" wp14:editId="575B85A7">
                <wp:simplePos x="0" y="0"/>
                <wp:positionH relativeFrom="margin">
                  <wp:posOffset>4053840</wp:posOffset>
                </wp:positionH>
                <wp:positionV relativeFrom="paragraph">
                  <wp:posOffset>337185</wp:posOffset>
                </wp:positionV>
                <wp:extent cx="1028700" cy="289560"/>
                <wp:effectExtent l="0" t="0" r="1905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14E9CA" w14:textId="77777777" w:rsidR="00CF0A99" w:rsidRPr="00EB439A" w:rsidRDefault="00CF0A99" w:rsidP="00EB439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</w:t>
                            </w:r>
                            <w:r w:rsidR="00EB439A"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B3C7" id="Text Box 41" o:spid="_x0000_s1031" type="#_x0000_t202" style="position:absolute;left:0;text-align:left;margin-left:319.2pt;margin-top:26.55pt;width:81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" fillcolor="white [3201]" strokecolor="red" strokeweight=".5pt">
                <v:textbox>
                  <w:txbxContent>
                    <w:p w14:paraId="4814E9CA" w14:textId="77777777" w:rsidR="00CF0A99" w:rsidRPr="00EB439A" w:rsidRDefault="00CF0A99" w:rsidP="00EB439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</w:t>
                      </w:r>
                      <w:r w:rsidR="00EB439A"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911" w:rsidRPr="00220BA4">
        <w:rPr>
          <w:rFonts w:hint="cs"/>
          <w:szCs w:val="32"/>
          <w:cs/>
        </w:rPr>
        <w:t>ช่อง</w:t>
      </w:r>
      <w:r w:rsidR="0051169B" w:rsidRPr="00220BA4">
        <w:rPr>
          <w:rFonts w:hint="cs"/>
          <w:szCs w:val="32"/>
          <w:cs/>
        </w:rPr>
        <w:t xml:space="preserve"> </w:t>
      </w:r>
      <w:r w:rsidR="0051169B" w:rsidRPr="00220BA4">
        <w:rPr>
          <w:szCs w:val="32"/>
        </w:rPr>
        <w:t>Part Number</w:t>
      </w:r>
      <w:r w:rsidR="00EB1DC9" w:rsidRPr="00220BA4">
        <w:rPr>
          <w:szCs w:val="32"/>
        </w:rPr>
        <w:t xml:space="preserve"> : </w:t>
      </w:r>
      <w:r w:rsidR="00EB1DC9" w:rsidRPr="00220BA4">
        <w:rPr>
          <w:rFonts w:hint="cs"/>
          <w:szCs w:val="32"/>
          <w:cs/>
        </w:rPr>
        <w:t>ให้ใส่</w:t>
      </w:r>
      <w:r w:rsidR="00EB1DC9" w:rsidRPr="00793FD6">
        <w:rPr>
          <w:rFonts w:hint="cs"/>
          <w:szCs w:val="32"/>
          <w:u w:val="single"/>
          <w:cs/>
        </w:rPr>
        <w:t>หมายเลขชิ้นงาน</w:t>
      </w:r>
      <w:r w:rsidR="00220BA4" w:rsidRPr="00220BA4">
        <w:rPr>
          <w:rFonts w:hint="cs"/>
          <w:szCs w:val="32"/>
          <w:cs/>
        </w:rPr>
        <w:t xml:space="preserve">ที่ต้องการ </w:t>
      </w:r>
      <w:r w:rsidR="00220BA4" w:rsidRPr="00220BA4">
        <w:rPr>
          <w:szCs w:val="32"/>
        </w:rPr>
        <w:t xml:space="preserve">Add </w:t>
      </w:r>
      <w:r w:rsidR="00EB1DC9" w:rsidRPr="00220BA4">
        <w:rPr>
          <w:rFonts w:hint="cs"/>
          <w:szCs w:val="32"/>
          <w:cs/>
        </w:rPr>
        <w:t>ลงในช่อง</w:t>
      </w:r>
      <w:r w:rsidR="00220BA4" w:rsidRPr="00220BA4">
        <w:rPr>
          <w:noProof/>
        </w:rPr>
        <w:t xml:space="preserve"> </w:t>
      </w:r>
      <w:r w:rsidR="00220BA4">
        <w:rPr>
          <w:noProof/>
        </w:rPr>
        <w:drawing>
          <wp:inline distT="0" distB="0" distL="0" distR="0" wp14:anchorId="6D233686" wp14:editId="7AEFB13B">
            <wp:extent cx="1402080" cy="737235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76"/>
                    <a:stretch/>
                  </pic:blipFill>
                  <pic:spPr bwMode="auto">
                    <a:xfrm>
                      <a:off x="0" y="0"/>
                      <a:ext cx="1426925" cy="75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BA4">
        <w:rPr>
          <w:rFonts w:hint="cs"/>
          <w:noProof/>
          <w:cs/>
        </w:rPr>
        <w:t xml:space="preserve"> </w:t>
      </w:r>
      <w:r w:rsidR="00CF0A99">
        <w:rPr>
          <w:noProof/>
        </w:rPr>
        <w:t xml:space="preserve">                         </w:t>
      </w:r>
      <w:r w:rsidR="00E922C6">
        <w:rPr>
          <w:noProof/>
        </w:rPr>
        <w:drawing>
          <wp:inline distT="0" distB="0" distL="0" distR="0" wp14:anchorId="2060493A" wp14:editId="5DFBA868">
            <wp:extent cx="1295400" cy="699747"/>
            <wp:effectExtent l="0" t="0" r="0" b="571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6452" cy="7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179" w14:textId="77777777" w:rsidR="00333B84" w:rsidRDefault="00333B84" w:rsidP="00333B84"/>
    <w:p w14:paraId="34CBF731" w14:textId="77777777" w:rsidR="00220BA4" w:rsidRDefault="00220BA4" w:rsidP="00220BA4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lastRenderedPageBreak/>
        <w:t xml:space="preserve">ช่อง </w:t>
      </w:r>
      <w:r w:rsidRPr="00220BA4">
        <w:rPr>
          <w:szCs w:val="32"/>
        </w:rPr>
        <w:t>Part Name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="009848C6" w:rsidRPr="00220BA4">
        <w:rPr>
          <w:rFonts w:hint="cs"/>
          <w:szCs w:val="32"/>
          <w:cs/>
        </w:rPr>
        <w:t>ให้ใส่</w:t>
      </w:r>
      <w:r w:rsidR="009848C6" w:rsidRPr="00793FD6">
        <w:rPr>
          <w:rFonts w:hint="cs"/>
          <w:szCs w:val="32"/>
          <w:u w:val="single"/>
          <w:cs/>
        </w:rPr>
        <w:t>ชื่อชิ้นงาน</w:t>
      </w:r>
      <w:r w:rsidR="009848C6" w:rsidRPr="00220BA4">
        <w:rPr>
          <w:rFonts w:hint="cs"/>
          <w:szCs w:val="32"/>
          <w:cs/>
        </w:rPr>
        <w:t xml:space="preserve">ที่ต้องการ </w:t>
      </w:r>
      <w:r w:rsidR="009848C6" w:rsidRPr="00220BA4">
        <w:rPr>
          <w:szCs w:val="32"/>
        </w:rPr>
        <w:t xml:space="preserve">Add </w:t>
      </w:r>
      <w:r w:rsidR="009848C6" w:rsidRPr="00220BA4">
        <w:rPr>
          <w:rFonts w:hint="cs"/>
          <w:szCs w:val="32"/>
          <w:cs/>
        </w:rPr>
        <w:t>ลงในช่อง</w:t>
      </w:r>
    </w:p>
    <w:p w14:paraId="0FD6D15F" w14:textId="4AE30698" w:rsidR="009848C6" w:rsidRDefault="00C62F8E" w:rsidP="009848C6">
      <w:pPr>
        <w:pStyle w:val="ListParagraph"/>
        <w:rPr>
          <w:szCs w:val="32"/>
        </w:rPr>
      </w:pP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9CAF51" wp14:editId="4BFE7F2E">
                <wp:simplePos x="0" y="0"/>
                <wp:positionH relativeFrom="margin">
                  <wp:posOffset>4190365</wp:posOffset>
                </wp:positionH>
                <wp:positionV relativeFrom="paragraph">
                  <wp:posOffset>31750</wp:posOffset>
                </wp:positionV>
                <wp:extent cx="1028700" cy="289560"/>
                <wp:effectExtent l="0" t="0" r="1905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0E61C4" w14:textId="77777777" w:rsidR="00D7361F" w:rsidRPr="00EB439A" w:rsidRDefault="00D7361F" w:rsidP="00D7361F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AF51" id="Text Box 45" o:spid="_x0000_s1032" type="#_x0000_t202" style="position:absolute;left:0;text-align:left;margin-left:329.95pt;margin-top:2.5pt;width:81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" fillcolor="white [3201]" strokecolor="red" strokeweight=".5pt">
                <v:textbox>
                  <w:txbxContent>
                    <w:p w14:paraId="410E61C4" w14:textId="77777777" w:rsidR="00D7361F" w:rsidRPr="00EB439A" w:rsidRDefault="00D7361F" w:rsidP="00D7361F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61EFDC" wp14:editId="313BB732">
                <wp:simplePos x="0" y="0"/>
                <wp:positionH relativeFrom="column">
                  <wp:posOffset>3878580</wp:posOffset>
                </wp:positionH>
                <wp:positionV relativeFrom="paragraph">
                  <wp:posOffset>153670</wp:posOffset>
                </wp:positionV>
                <wp:extent cx="312420" cy="289560"/>
                <wp:effectExtent l="38100" t="0" r="3048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6280" id="Straight Arrow Connector 70" o:spid="_x0000_s1026" type="#_x0000_t32" style="position:absolute;margin-left:305.4pt;margin-top:12.1pt;width:24.6pt;height:22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FBEC5" wp14:editId="3A7681F4">
                <wp:simplePos x="0" y="0"/>
                <wp:positionH relativeFrom="page">
                  <wp:align>center</wp:align>
                </wp:positionH>
                <wp:positionV relativeFrom="paragraph">
                  <wp:posOffset>155575</wp:posOffset>
                </wp:positionV>
                <wp:extent cx="289560" cy="251460"/>
                <wp:effectExtent l="0" t="19050" r="34290" b="3429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06CCF" id="Arrow: Right 42" o:spid="_x0000_s1026" type="#_x0000_t13" style="position:absolute;margin-left:0;margin-top:12.25pt;width:22.8pt;height:19.8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Tw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" adj="12221" fillcolor="#4472c4 [3204]" strokecolor="#1f3763 [1604]" strokeweight="1pt">
                <w10:wrap anchorx="page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6F64472D" wp14:editId="750B8BDF">
            <wp:extent cx="1423987" cy="69342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1449119" cy="7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439A">
        <w:rPr>
          <w:rFonts w:hint="cs"/>
          <w:szCs w:val="32"/>
          <w:cs/>
        </w:rPr>
        <w:t xml:space="preserve">                          </w:t>
      </w:r>
      <w:r w:rsidR="00E922C6">
        <w:rPr>
          <w:noProof/>
        </w:rPr>
        <w:drawing>
          <wp:inline distT="0" distB="0" distL="0" distR="0" wp14:anchorId="6F2FD949" wp14:editId="6587BCCF">
            <wp:extent cx="1216660" cy="657213"/>
            <wp:effectExtent l="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5158" cy="6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D053" w14:textId="54E693B0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 w:rsidR="00E922C6">
        <w:rPr>
          <w:szCs w:val="32"/>
        </w:rPr>
        <w:t>Domestic Name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>ชื่อของ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ที่ใช้ในการบรรจุชิ้นงาน</w:t>
      </w:r>
      <w:r w:rsidR="00E64D18">
        <w:rPr>
          <w:rFonts w:hint="cs"/>
          <w:szCs w:val="32"/>
          <w:cs/>
        </w:rPr>
        <w:t>ของ</w:t>
      </w:r>
      <w:r w:rsidR="00E64D18">
        <w:rPr>
          <w:szCs w:val="32"/>
        </w:rPr>
        <w:t xml:space="preserve"> Topre</w:t>
      </w:r>
    </w:p>
    <w:p w14:paraId="6886DD70" w14:textId="252E22BB" w:rsidR="009848C6" w:rsidRPr="00AD77C6" w:rsidRDefault="00C62F8E" w:rsidP="009848C6">
      <w:pPr>
        <w:pStyle w:val="ListParagraph"/>
        <w:rPr>
          <w:b/>
          <w:bCs/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E17D4A" wp14:editId="459074B2">
                <wp:simplePos x="0" y="0"/>
                <wp:positionH relativeFrom="column">
                  <wp:posOffset>3467100</wp:posOffset>
                </wp:positionH>
                <wp:positionV relativeFrom="paragraph">
                  <wp:posOffset>168910</wp:posOffset>
                </wp:positionV>
                <wp:extent cx="518160" cy="327660"/>
                <wp:effectExtent l="38100" t="0" r="1524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1AA3" id="Straight Arrow Connector 71" o:spid="_x0000_s1026" type="#_x0000_t32" style="position:absolute;margin-left:273pt;margin-top:13.3pt;width:40.8pt;height:25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9B152" wp14:editId="27747CC5">
                <wp:simplePos x="0" y="0"/>
                <wp:positionH relativeFrom="page">
                  <wp:align>center</wp:align>
                </wp:positionH>
                <wp:positionV relativeFrom="paragraph">
                  <wp:posOffset>209550</wp:posOffset>
                </wp:positionV>
                <wp:extent cx="289560" cy="251460"/>
                <wp:effectExtent l="0" t="19050" r="34290" b="3429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FFCDE" id="Arrow: Right 48" o:spid="_x0000_s1026" type="#_x0000_t13" style="position:absolute;margin-left:0;margin-top:16.5pt;width:22.8pt;height:19.8pt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OM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34D36" wp14:editId="3D15DA92">
                <wp:simplePos x="0" y="0"/>
                <wp:positionH relativeFrom="margin">
                  <wp:posOffset>3985260</wp:posOffset>
                </wp:positionH>
                <wp:positionV relativeFrom="paragraph">
                  <wp:posOffset>30480</wp:posOffset>
                </wp:positionV>
                <wp:extent cx="1028700" cy="289560"/>
                <wp:effectExtent l="0" t="0" r="1905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E4FFA0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4D36" id="Text Box 49" o:spid="_x0000_s1033" type="#_x0000_t202" style="position:absolute;left:0;text-align:left;margin-left:313.8pt;margin-top:2.4pt;width:81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" fillcolor="white [3201]" strokecolor="red" strokeweight=".5pt">
                <v:textbox>
                  <w:txbxContent>
                    <w:p w14:paraId="4DE4FFA0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C6">
        <w:rPr>
          <w:noProof/>
        </w:rPr>
        <w:drawing>
          <wp:inline distT="0" distB="0" distL="0" distR="0" wp14:anchorId="35AE7F55" wp14:editId="1EE66E96">
            <wp:extent cx="1409700" cy="699135"/>
            <wp:effectExtent l="0" t="0" r="0" b="571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3348" cy="7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noProof/>
        </w:rPr>
        <w:t xml:space="preserve">                     </w:t>
      </w:r>
      <w:r w:rsidR="00E922C6">
        <w:rPr>
          <w:noProof/>
        </w:rPr>
        <w:t xml:space="preserve">  </w:t>
      </w:r>
      <w:r w:rsidR="00AD77C6">
        <w:rPr>
          <w:noProof/>
        </w:rPr>
        <w:t xml:space="preserve">   </w:t>
      </w:r>
      <w:r w:rsidR="00E922C6">
        <w:rPr>
          <w:noProof/>
        </w:rPr>
        <w:drawing>
          <wp:inline distT="0" distB="0" distL="0" distR="0" wp14:anchorId="2355FEED" wp14:editId="79272BF3">
            <wp:extent cx="1243330" cy="67818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4041" cy="6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F100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SNP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>จำนวนชิ้นงาน</w:t>
      </w:r>
      <w:r>
        <w:rPr>
          <w:rFonts w:hint="cs"/>
          <w:szCs w:val="32"/>
          <w:cs/>
        </w:rPr>
        <w:t xml:space="preserve"> ของ </w:t>
      </w:r>
      <w:r>
        <w:rPr>
          <w:szCs w:val="32"/>
        </w:rPr>
        <w:t xml:space="preserve">Part </w:t>
      </w:r>
      <w:r>
        <w:rPr>
          <w:rFonts w:hint="cs"/>
          <w:szCs w:val="32"/>
          <w:cs/>
        </w:rPr>
        <w:t>ที่</w:t>
      </w:r>
      <w:r w:rsidR="00793FD6">
        <w:rPr>
          <w:rFonts w:hint="cs"/>
          <w:szCs w:val="32"/>
          <w:cs/>
        </w:rPr>
        <w:t xml:space="preserve">ต้องการ </w:t>
      </w:r>
      <w:r w:rsidR="00793FD6">
        <w:rPr>
          <w:szCs w:val="32"/>
        </w:rPr>
        <w:t xml:space="preserve">Add </w:t>
      </w:r>
      <w:r w:rsidR="00793FD6">
        <w:rPr>
          <w:rFonts w:hint="cs"/>
          <w:szCs w:val="32"/>
          <w:cs/>
        </w:rPr>
        <w:t>ลงในช่อง</w:t>
      </w:r>
    </w:p>
    <w:p w14:paraId="61CF4246" w14:textId="18C8E4A2" w:rsidR="007F0911" w:rsidRDefault="00C62F8E" w:rsidP="009848C6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AA8728" wp14:editId="0F0FDCEE">
                <wp:simplePos x="0" y="0"/>
                <wp:positionH relativeFrom="column">
                  <wp:posOffset>3398520</wp:posOffset>
                </wp:positionH>
                <wp:positionV relativeFrom="paragraph">
                  <wp:posOffset>140335</wp:posOffset>
                </wp:positionV>
                <wp:extent cx="586740" cy="365760"/>
                <wp:effectExtent l="38100" t="0" r="2286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85C2" id="Straight Arrow Connector 72" o:spid="_x0000_s1026" type="#_x0000_t32" style="position:absolute;margin-left:267.6pt;margin-top:11.05pt;width:46.2pt;height:28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B504E" wp14:editId="5764A2DE">
                <wp:simplePos x="0" y="0"/>
                <wp:positionH relativeFrom="page">
                  <wp:align>center</wp:align>
                </wp:positionH>
                <wp:positionV relativeFrom="paragraph">
                  <wp:posOffset>232410</wp:posOffset>
                </wp:positionV>
                <wp:extent cx="289560" cy="251460"/>
                <wp:effectExtent l="0" t="19050" r="34290" b="3429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7817" id="Arrow: Right 52" o:spid="_x0000_s1026" type="#_x0000_t13" style="position:absolute;margin-left:0;margin-top:18.3pt;width:22.8pt;height:19.8pt;z-index:2516920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iQ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C8F318" wp14:editId="1A22AE65">
                <wp:simplePos x="0" y="0"/>
                <wp:positionH relativeFrom="margin">
                  <wp:posOffset>3992880</wp:posOffset>
                </wp:positionH>
                <wp:positionV relativeFrom="paragraph">
                  <wp:posOffset>10795</wp:posOffset>
                </wp:positionV>
                <wp:extent cx="1028700" cy="289560"/>
                <wp:effectExtent l="0" t="0" r="1905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720233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F318" id="Text Box 51" o:spid="_x0000_s1034" type="#_x0000_t202" style="position:absolute;left:0;text-align:left;margin-left:314.4pt;margin-top:.85pt;width:81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" fillcolor="white [3201]" strokecolor="red" strokeweight=".5pt">
                <v:textbox>
                  <w:txbxContent>
                    <w:p w14:paraId="6A720233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3F8927E4" wp14:editId="0BCC2F72">
            <wp:extent cx="1432560" cy="684586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3998" cy="6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 </w:t>
      </w:r>
      <w:r w:rsidR="00E922C6">
        <w:rPr>
          <w:noProof/>
        </w:rPr>
        <w:drawing>
          <wp:inline distT="0" distB="0" distL="0" distR="0" wp14:anchorId="1CB6E086" wp14:editId="1345418A">
            <wp:extent cx="1303020" cy="676275"/>
            <wp:effectExtent l="0" t="0" r="0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2417" cy="6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6E3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W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 xml:space="preserve">ความกว้างของ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</w:t>
      </w:r>
    </w:p>
    <w:p w14:paraId="77C82C09" w14:textId="77777777" w:rsidR="007F0911" w:rsidRDefault="00C62F8E" w:rsidP="009848C6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3D155" wp14:editId="28328046">
                <wp:simplePos x="0" y="0"/>
                <wp:positionH relativeFrom="column">
                  <wp:posOffset>3383280</wp:posOffset>
                </wp:positionH>
                <wp:positionV relativeFrom="paragraph">
                  <wp:posOffset>168275</wp:posOffset>
                </wp:positionV>
                <wp:extent cx="617220" cy="342900"/>
                <wp:effectExtent l="38100" t="0" r="3048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9938" id="Straight Arrow Connector 73" o:spid="_x0000_s1026" type="#_x0000_t32" style="position:absolute;margin-left:266.4pt;margin-top:13.25pt;width:48.6pt;height:2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6FC177" wp14:editId="3E5DC95F">
                <wp:simplePos x="0" y="0"/>
                <wp:positionH relativeFrom="page">
                  <wp:align>center</wp:align>
                </wp:positionH>
                <wp:positionV relativeFrom="paragraph">
                  <wp:posOffset>259715</wp:posOffset>
                </wp:positionV>
                <wp:extent cx="289560" cy="251460"/>
                <wp:effectExtent l="0" t="19050" r="34290" b="3429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51AD2" id="Arrow: Right 54" o:spid="_x0000_s1026" type="#_x0000_t13" style="position:absolute;margin-left:0;margin-top:20.45pt;width:22.8pt;height:19.8pt;z-index:2516940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W7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324DE" wp14:editId="26AA2CF2">
                <wp:simplePos x="0" y="0"/>
                <wp:positionH relativeFrom="margin">
                  <wp:posOffset>3992880</wp:posOffset>
                </wp:positionH>
                <wp:positionV relativeFrom="paragraph">
                  <wp:posOffset>23495</wp:posOffset>
                </wp:positionV>
                <wp:extent cx="1028700" cy="289560"/>
                <wp:effectExtent l="0" t="0" r="19050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463165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24DE" id="Text Box 55" o:spid="_x0000_s1035" type="#_x0000_t202" style="position:absolute;left:0;text-align:left;margin-left:314.4pt;margin-top:1.85pt;width:81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" fillcolor="white [3201]" strokecolor="red" strokeweight=".5pt">
                <v:textbox>
                  <w:txbxContent>
                    <w:p w14:paraId="3D463165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698B00A6" wp14:editId="14A4DE1D">
            <wp:extent cx="1440180" cy="685196"/>
            <wp:effectExtent l="0" t="0" r="762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5899" cy="6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</w:t>
      </w:r>
      <w:r w:rsidR="00AD77C6">
        <w:rPr>
          <w:noProof/>
        </w:rPr>
        <w:drawing>
          <wp:inline distT="0" distB="0" distL="0" distR="0" wp14:anchorId="13E9B10A" wp14:editId="07399072">
            <wp:extent cx="1456895" cy="71882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3144" cy="7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52D9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L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 xml:space="preserve">ความยาวของ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</w:t>
      </w:r>
    </w:p>
    <w:p w14:paraId="38CD3928" w14:textId="77777777" w:rsidR="00793FD6" w:rsidRDefault="00C62F8E" w:rsidP="00C62F8E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6727A7" wp14:editId="7E68FB05">
                <wp:simplePos x="0" y="0"/>
                <wp:positionH relativeFrom="column">
                  <wp:posOffset>3444240</wp:posOffset>
                </wp:positionH>
                <wp:positionV relativeFrom="paragraph">
                  <wp:posOffset>147320</wp:posOffset>
                </wp:positionV>
                <wp:extent cx="571500" cy="342900"/>
                <wp:effectExtent l="38100" t="0" r="190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66B4" id="Straight Arrow Connector 74" o:spid="_x0000_s1026" type="#_x0000_t32" style="position:absolute;margin-left:271.2pt;margin-top:11.6pt;width:45pt;height:2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2E85A" wp14:editId="7F489025">
                <wp:simplePos x="0" y="0"/>
                <wp:positionH relativeFrom="margin">
                  <wp:posOffset>4008120</wp:posOffset>
                </wp:positionH>
                <wp:positionV relativeFrom="paragraph">
                  <wp:posOffset>10160</wp:posOffset>
                </wp:positionV>
                <wp:extent cx="1028700" cy="289560"/>
                <wp:effectExtent l="0" t="0" r="19050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AD3E3B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E85A" id="Text Box 58" o:spid="_x0000_s1036" type="#_x0000_t202" style="position:absolute;left:0;text-align:left;margin-left:315.6pt;margin-top:.8pt;width:81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" fillcolor="white [3201]" strokecolor="red" strokeweight=".5pt">
                <v:textbox>
                  <w:txbxContent>
                    <w:p w14:paraId="15AD3E3B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ED846" wp14:editId="234BC096">
                <wp:simplePos x="0" y="0"/>
                <wp:positionH relativeFrom="page">
                  <wp:align>center</wp:align>
                </wp:positionH>
                <wp:positionV relativeFrom="paragraph">
                  <wp:posOffset>208280</wp:posOffset>
                </wp:positionV>
                <wp:extent cx="289560" cy="251460"/>
                <wp:effectExtent l="0" t="19050" r="34290" b="34290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700FA" id="Arrow: Right 57" o:spid="_x0000_s1026" type="#_x0000_t13" style="position:absolute;margin-left:0;margin-top:16.4pt;width:22.8pt;height:19.8pt;z-index:251698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2C27F516" wp14:editId="13F2287C">
            <wp:extent cx="1436816" cy="6934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5090" cy="7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</w:t>
      </w:r>
      <w:r w:rsidR="00AD77C6">
        <w:rPr>
          <w:noProof/>
        </w:rPr>
        <w:drawing>
          <wp:inline distT="0" distB="0" distL="0" distR="0" wp14:anchorId="4C07C835" wp14:editId="619864B4">
            <wp:extent cx="1461135" cy="695779"/>
            <wp:effectExtent l="0" t="0" r="571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91" cy="7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83B5" w14:textId="77777777" w:rsidR="00793FD6" w:rsidRDefault="00793FD6" w:rsidP="00793FD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H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>ความ</w:t>
      </w:r>
      <w:r>
        <w:rPr>
          <w:rFonts w:hint="cs"/>
          <w:szCs w:val="32"/>
          <w:u w:val="single"/>
          <w:cs/>
        </w:rPr>
        <w:t>สูง</w:t>
      </w:r>
      <w:r w:rsidRPr="00793FD6">
        <w:rPr>
          <w:rFonts w:hint="cs"/>
          <w:szCs w:val="32"/>
          <w:u w:val="single"/>
          <w:cs/>
        </w:rPr>
        <w:t xml:space="preserve">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</w:t>
      </w:r>
    </w:p>
    <w:p w14:paraId="5EC777DD" w14:textId="25A3E444" w:rsidR="007F0911" w:rsidRDefault="00C62F8E" w:rsidP="00793FD6">
      <w:pPr>
        <w:pStyle w:val="ListParagraph"/>
        <w:rPr>
          <w:szCs w:val="32"/>
        </w:rPr>
      </w:pPr>
      <w:r w:rsidRPr="00AD77C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5C4A39" wp14:editId="259837B6">
                <wp:simplePos x="0" y="0"/>
                <wp:positionH relativeFrom="margin">
                  <wp:posOffset>4001135</wp:posOffset>
                </wp:positionH>
                <wp:positionV relativeFrom="paragraph">
                  <wp:posOffset>5715</wp:posOffset>
                </wp:positionV>
                <wp:extent cx="1028700" cy="289560"/>
                <wp:effectExtent l="0" t="0" r="19050" b="152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2FFF70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4A39" id="Text Box 61" o:spid="_x0000_s1037" type="#_x0000_t202" style="position:absolute;left:0;text-align:left;margin-left:315.05pt;margin-top:.45pt;width:81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" fillcolor="white [3201]" strokecolor="red" strokeweight=".5pt">
                <v:textbox>
                  <w:txbxContent>
                    <w:p w14:paraId="562FFF70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9E1423" wp14:editId="5A776671">
                <wp:simplePos x="0" y="0"/>
                <wp:positionH relativeFrom="column">
                  <wp:posOffset>3482340</wp:posOffset>
                </wp:positionH>
                <wp:positionV relativeFrom="paragraph">
                  <wp:posOffset>153670</wp:posOffset>
                </wp:positionV>
                <wp:extent cx="518160" cy="327660"/>
                <wp:effectExtent l="38100" t="0" r="1524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DEFC" id="Straight Arrow Connector 75" o:spid="_x0000_s1026" type="#_x0000_t32" style="position:absolute;margin-left:274.2pt;margin-top:12.1pt;width:40.8pt;height:25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 w:rsidRPr="00AD77C6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A1F430" wp14:editId="2D21A7EF">
                <wp:simplePos x="0" y="0"/>
                <wp:positionH relativeFrom="page">
                  <wp:posOffset>3604260</wp:posOffset>
                </wp:positionH>
                <wp:positionV relativeFrom="paragraph">
                  <wp:posOffset>222885</wp:posOffset>
                </wp:positionV>
                <wp:extent cx="289560" cy="251460"/>
                <wp:effectExtent l="0" t="19050" r="34290" b="34290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C222D" id="Arrow: Right 60" o:spid="_x0000_s1026" type="#_x0000_t13" style="position:absolute;margin-left:283.8pt;margin-top:17.55pt;width:22.8pt;height:19.8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7F345523" wp14:editId="15B30D56">
            <wp:extent cx="1440180" cy="67292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1410" cy="6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</w:t>
      </w:r>
      <w:r w:rsidR="00AD77C6">
        <w:rPr>
          <w:noProof/>
        </w:rPr>
        <w:drawing>
          <wp:inline distT="0" distB="0" distL="0" distR="0" wp14:anchorId="11136C32" wp14:editId="312A665F">
            <wp:extent cx="1463040" cy="679731"/>
            <wp:effectExtent l="0" t="0" r="381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0796" cy="6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D27B" w14:textId="77777777" w:rsidR="00333B84" w:rsidRDefault="00333B84" w:rsidP="00793FD6">
      <w:pPr>
        <w:pStyle w:val="ListParagraph"/>
        <w:rPr>
          <w:szCs w:val="32"/>
        </w:rPr>
      </w:pPr>
    </w:p>
    <w:p w14:paraId="254E5392" w14:textId="01DFF447" w:rsidR="007F0911" w:rsidRDefault="00793FD6" w:rsidP="0051169B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 w:rsidR="009D6020">
        <w:t>CBM Adjust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="00454A51">
        <w:rPr>
          <w:rFonts w:hint="cs"/>
          <w:szCs w:val="32"/>
          <w:u w:val="single"/>
          <w:cs/>
        </w:rPr>
        <w:t>ขนาดของบรรจุภัณฑ์</w:t>
      </w:r>
    </w:p>
    <w:p w14:paraId="48E8CC4C" w14:textId="31C88249" w:rsidR="00793FD6" w:rsidRDefault="00E922C6" w:rsidP="00793FD6">
      <w:pPr>
        <w:pStyle w:val="ListParagraph"/>
        <w:rPr>
          <w:noProof/>
        </w:rPr>
      </w:pPr>
      <w:r w:rsidRPr="00AD77C6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36BC7" wp14:editId="332DB16A">
                <wp:simplePos x="0" y="0"/>
                <wp:positionH relativeFrom="page">
                  <wp:posOffset>3589020</wp:posOffset>
                </wp:positionH>
                <wp:positionV relativeFrom="paragraph">
                  <wp:posOffset>841375</wp:posOffset>
                </wp:positionV>
                <wp:extent cx="289560" cy="251460"/>
                <wp:effectExtent l="19050" t="0" r="34290" b="34290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72E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3" o:spid="_x0000_s1026" type="#_x0000_t13" style="position:absolute;margin-left:282.6pt;margin-top:66.25pt;width:22.8pt;height:19.8pt;rotation:90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" adj="12221" fillcolor="#4472c4 [3204]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878092" wp14:editId="7AFC06B9">
            <wp:extent cx="3612544" cy="723900"/>
            <wp:effectExtent l="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650" cy="7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</w:t>
      </w:r>
    </w:p>
    <w:p w14:paraId="38E92CC5" w14:textId="439A0934" w:rsidR="00E922C6" w:rsidRPr="009D6020" w:rsidRDefault="00E922C6" w:rsidP="009D6020"/>
    <w:p w14:paraId="6833C41A" w14:textId="075FDE6B" w:rsidR="00E922C6" w:rsidRDefault="009D6020" w:rsidP="00793FD6">
      <w:pPr>
        <w:pStyle w:val="ListParagraph"/>
        <w:rPr>
          <w:szCs w:val="32"/>
        </w:rPr>
      </w:pPr>
      <w:r w:rsidRPr="00AD77C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A62ACB" wp14:editId="1948DE14">
                <wp:simplePos x="0" y="0"/>
                <wp:positionH relativeFrom="margin">
                  <wp:posOffset>3924300</wp:posOffset>
                </wp:positionH>
                <wp:positionV relativeFrom="paragraph">
                  <wp:posOffset>7620</wp:posOffset>
                </wp:positionV>
                <wp:extent cx="1028700" cy="289560"/>
                <wp:effectExtent l="0" t="0" r="19050" b="152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FC4E83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2ACB" id="Text Box 64" o:spid="_x0000_s1038" type="#_x0000_t202" style="position:absolute;left:0;text-align:left;margin-left:309pt;margin-top:.6pt;width:81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" fillcolor="white [3201]" strokecolor="red" strokeweight=".5pt">
                <v:textbox>
                  <w:txbxContent>
                    <w:p w14:paraId="3AFC4E83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EB1C23" wp14:editId="44981420">
                <wp:simplePos x="0" y="0"/>
                <wp:positionH relativeFrom="column">
                  <wp:posOffset>3406140</wp:posOffset>
                </wp:positionH>
                <wp:positionV relativeFrom="paragraph">
                  <wp:posOffset>160020</wp:posOffset>
                </wp:positionV>
                <wp:extent cx="518160" cy="327660"/>
                <wp:effectExtent l="38100" t="0" r="1524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B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68.2pt;margin-top:12.6pt;width:40.8pt;height:25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E922C6">
        <w:rPr>
          <w:noProof/>
        </w:rPr>
        <w:drawing>
          <wp:inline distT="0" distB="0" distL="0" distR="0" wp14:anchorId="7851DA87" wp14:editId="70BBA9DA">
            <wp:extent cx="3612515" cy="729981"/>
            <wp:effectExtent l="0" t="0" r="698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8034" cy="7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A563" w14:textId="77777777" w:rsidR="00E922C6" w:rsidRDefault="00E922C6" w:rsidP="00793FD6">
      <w:pPr>
        <w:pStyle w:val="ListParagraph"/>
        <w:rPr>
          <w:szCs w:val="32"/>
        </w:rPr>
      </w:pPr>
    </w:p>
    <w:p w14:paraId="07E6DD67" w14:textId="3730340F" w:rsidR="009D6020" w:rsidRPr="009D6020" w:rsidRDefault="00793FD6" w:rsidP="009D6020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t>Destination</w:t>
      </w:r>
      <w:r>
        <w:rPr>
          <w:rFonts w:hint="cs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="00776C61">
        <w:rPr>
          <w:rFonts w:hint="cs"/>
          <w:szCs w:val="32"/>
          <w:cs/>
        </w:rPr>
        <w:t>สถานที่</w:t>
      </w:r>
      <w:r>
        <w:rPr>
          <w:rFonts w:hint="cs"/>
          <w:szCs w:val="32"/>
          <w:u w:val="single"/>
          <w:cs/>
        </w:rPr>
        <w:t>ปลายทาง</w:t>
      </w:r>
      <w:r w:rsidR="00776C61">
        <w:rPr>
          <w:rFonts w:hint="cs"/>
          <w:szCs w:val="32"/>
          <w:cs/>
        </w:rPr>
        <w:t xml:space="preserve"> </w:t>
      </w:r>
      <w:r w:rsidR="00E64D18">
        <w:rPr>
          <w:rFonts w:hint="cs"/>
          <w:szCs w:val="32"/>
          <w:cs/>
        </w:rPr>
        <w:t>ของงาน</w:t>
      </w:r>
      <w:r>
        <w:rPr>
          <w:rFonts w:hint="cs"/>
          <w:szCs w:val="32"/>
          <w:cs/>
        </w:rPr>
        <w:t xml:space="preserve">ที่ต้องจัดส่งของให้ลูกค้า </w:t>
      </w:r>
      <w:r w:rsidR="00AD77C6" w:rsidRPr="009D6020">
        <w:t xml:space="preserve">    </w:t>
      </w:r>
      <w:r w:rsidR="009D6020" w:rsidRPr="009D6020">
        <w:rPr>
          <w:noProof/>
        </w:rPr>
        <w:drawing>
          <wp:inline distT="0" distB="0" distL="0" distR="0" wp14:anchorId="58169E90" wp14:editId="4DD084A3">
            <wp:extent cx="3573780" cy="741079"/>
            <wp:effectExtent l="0" t="0" r="7620" b="190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7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 w:rsidRPr="009D6020">
        <w:t xml:space="preserve">      </w:t>
      </w:r>
    </w:p>
    <w:p w14:paraId="6018E305" w14:textId="75FA5FCE" w:rsidR="00CF0A99" w:rsidRPr="009D6020" w:rsidRDefault="009D6020" w:rsidP="009D6020">
      <w:r w:rsidRPr="00AD77C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0EF4F1" wp14:editId="313E6069">
                <wp:simplePos x="0" y="0"/>
                <wp:positionH relativeFrom="margin">
                  <wp:posOffset>3840480</wp:posOffset>
                </wp:positionH>
                <wp:positionV relativeFrom="paragraph">
                  <wp:posOffset>328295</wp:posOffset>
                </wp:positionV>
                <wp:extent cx="1028700" cy="289560"/>
                <wp:effectExtent l="0" t="0" r="19050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966940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F4F1" id="Text Box 67" o:spid="_x0000_s1039" type="#_x0000_t202" style="position:absolute;margin-left:302.4pt;margin-top:25.85pt;width:81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" fillcolor="white [3201]" strokecolor="red" strokeweight=".5pt">
                <v:textbox>
                  <w:txbxContent>
                    <w:p w14:paraId="0E966940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77C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27F4CF" wp14:editId="3E6DEE71">
                <wp:simplePos x="0" y="0"/>
                <wp:positionH relativeFrom="page">
                  <wp:align>center</wp:align>
                </wp:positionH>
                <wp:positionV relativeFrom="paragraph">
                  <wp:posOffset>24130</wp:posOffset>
                </wp:positionV>
                <wp:extent cx="289560" cy="251460"/>
                <wp:effectExtent l="19050" t="0" r="34290" b="34290"/>
                <wp:wrapNone/>
                <wp:docPr id="66" name="Arrow: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B82EE" id="Arrow: Right 66" o:spid="_x0000_s1026" type="#_x0000_t13" style="position:absolute;margin-left:0;margin-top:1.9pt;width:22.8pt;height:19.8pt;rotation:90;z-index:2517094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" adj="12221" fillcolor="#4472c4 [3204]" strokecolor="#1f3763 [1604]" strokeweight="1pt">
                <w10:wrap anchorx="page"/>
              </v:shape>
            </w:pict>
          </mc:Fallback>
        </mc:AlternateContent>
      </w:r>
    </w:p>
    <w:p w14:paraId="30A4BABC" w14:textId="2F6A5306" w:rsidR="00CF0A99" w:rsidRDefault="009D6020" w:rsidP="00E64D18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1D3E39" wp14:editId="46DA45A1">
                <wp:simplePos x="0" y="0"/>
                <wp:positionH relativeFrom="column">
                  <wp:posOffset>3322320</wp:posOffset>
                </wp:positionH>
                <wp:positionV relativeFrom="paragraph">
                  <wp:posOffset>143510</wp:posOffset>
                </wp:positionV>
                <wp:extent cx="518160" cy="327660"/>
                <wp:effectExtent l="38100" t="0" r="1524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15D9" id="Straight Arrow Connector 77" o:spid="_x0000_s1026" type="#_x0000_t32" style="position:absolute;margin-left:261.6pt;margin-top:11.3pt;width:40.8pt;height:25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D2C9E7" wp14:editId="6F99CB82">
            <wp:extent cx="3535680" cy="729774"/>
            <wp:effectExtent l="0" t="0" r="762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143" cy="7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CED2" w14:textId="77777777" w:rsidR="00333B84" w:rsidRPr="00E64D18" w:rsidRDefault="00333B84" w:rsidP="00E64D18">
      <w:pPr>
        <w:pStyle w:val="ListParagraph"/>
        <w:rPr>
          <w:szCs w:val="32"/>
        </w:rPr>
      </w:pPr>
    </w:p>
    <w:p w14:paraId="636C054E" w14:textId="42145FBF" w:rsidR="00A31ACC" w:rsidRDefault="003139DC" w:rsidP="003139DC">
      <w:pPr>
        <w:rPr>
          <w:noProof/>
          <w:cs/>
        </w:rPr>
      </w:pPr>
      <w:r>
        <w:rPr>
          <w:rFonts w:hint="cs"/>
          <w:noProof/>
          <w:cs/>
        </w:rPr>
        <w:t xml:space="preserve">หลังจากใส่ข้อมูลครบทุกช่องแล้ว </w:t>
      </w:r>
      <w:r w:rsidR="005B7B67">
        <w:rPr>
          <w:rFonts w:hint="cs"/>
          <w:noProof/>
          <w:cs/>
        </w:rPr>
        <w:t xml:space="preserve">ให้กดปุ่ม </w:t>
      </w:r>
      <w:r w:rsidR="005B7B67">
        <w:rPr>
          <w:noProof/>
        </w:rPr>
        <w:t>Add New</w:t>
      </w:r>
      <w:r w:rsidR="005B7B67">
        <w:rPr>
          <w:rFonts w:hint="cs"/>
          <w:noProof/>
          <w:cs/>
        </w:rPr>
        <w:t xml:space="preserve"> </w:t>
      </w:r>
      <w:r w:rsidR="005B7B67" w:rsidRPr="005B7B67">
        <w:rPr>
          <w:noProof/>
          <w:color w:val="00B050"/>
        </w:rPr>
        <w:t>(</w:t>
      </w:r>
      <w:r w:rsidR="005B7B67" w:rsidRPr="005B7B67">
        <w:rPr>
          <w:rFonts w:hint="cs"/>
          <w:noProof/>
          <w:color w:val="00B050"/>
          <w:cs/>
        </w:rPr>
        <w:t>ปุ่มสีเขียว)</w:t>
      </w:r>
      <w:r w:rsidR="005B7B67" w:rsidRPr="005B7B67">
        <w:rPr>
          <w:noProof/>
          <w:color w:val="00B050"/>
        </w:rPr>
        <w:t xml:space="preserve"> </w:t>
      </w:r>
      <w:r w:rsidR="005B7B67">
        <w:rPr>
          <w:rFonts w:hint="cs"/>
          <w:noProof/>
          <w:cs/>
        </w:rPr>
        <w:t>ดังรูป 4.2</w:t>
      </w:r>
    </w:p>
    <w:p w14:paraId="3AE5ECB4" w14:textId="714AFC42" w:rsidR="00CF0A99" w:rsidRPr="00793FD6" w:rsidRDefault="005B7B67" w:rsidP="00793FD6">
      <w:pPr>
        <w:pStyle w:val="ListParagraph"/>
        <w:rPr>
          <w:szCs w:val="32"/>
          <w:cs/>
        </w:rPr>
      </w:pPr>
      <w:r>
        <w:rPr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922060" wp14:editId="68EF023B">
                <wp:simplePos x="0" y="0"/>
                <wp:positionH relativeFrom="page">
                  <wp:posOffset>6103620</wp:posOffset>
                </wp:positionH>
                <wp:positionV relativeFrom="paragraph">
                  <wp:posOffset>908050</wp:posOffset>
                </wp:positionV>
                <wp:extent cx="396240" cy="205740"/>
                <wp:effectExtent l="0" t="0" r="2286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57E30" id="Rectangle 105" o:spid="_x0000_s1026" style="position:absolute;margin-left:480.6pt;margin-top:71.5pt;width:31.2pt;height:16.2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" filled="f" strokecolor="red" strokeweight="1pt">
                <v:stroke dashstyle="3 1"/>
                <w10:wrap anchorx="page"/>
              </v:rect>
            </w:pict>
          </mc:Fallback>
        </mc:AlternateContent>
      </w:r>
      <w:r w:rsidR="00E64D18">
        <w:rPr>
          <w:noProof/>
        </w:rPr>
        <w:drawing>
          <wp:inline distT="0" distB="0" distL="0" distR="0" wp14:anchorId="276F2F56" wp14:editId="606AE3FC">
            <wp:extent cx="5120640" cy="1177925"/>
            <wp:effectExtent l="0" t="0" r="3810" b="317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9883" w14:textId="12FCDA5F" w:rsidR="00FA0685" w:rsidRDefault="005B7B67" w:rsidP="004B3E51">
      <w:pPr>
        <w:jc w:val="center"/>
        <w:rPr>
          <w:b/>
          <w:bCs/>
        </w:rPr>
      </w:pPr>
      <w:r w:rsidRPr="003C5113">
        <w:rPr>
          <w:rFonts w:hint="cs"/>
          <w:b/>
          <w:bCs/>
          <w:cs/>
        </w:rPr>
        <w:t>รูปที่ 4.2</w:t>
      </w:r>
    </w:p>
    <w:p w14:paraId="09522537" w14:textId="77777777" w:rsidR="00333B84" w:rsidRPr="00FA0685" w:rsidRDefault="00333B84" w:rsidP="004B3E51">
      <w:pPr>
        <w:jc w:val="center"/>
        <w:rPr>
          <w:b/>
          <w:bCs/>
        </w:rPr>
      </w:pPr>
    </w:p>
    <w:p w14:paraId="72EF641F" w14:textId="62D522C6" w:rsidR="003C5113" w:rsidRDefault="00382AED" w:rsidP="0051169B">
      <w:pPr>
        <w:rPr>
          <w:cs/>
        </w:rPr>
      </w:pPr>
      <w:r>
        <w:rPr>
          <w:rFonts w:hint="cs"/>
          <w:cs/>
        </w:rPr>
        <w:t xml:space="preserve">เสร็จสิ้นการ </w:t>
      </w:r>
      <w:r>
        <w:t xml:space="preserve">Add </w:t>
      </w:r>
      <w:r w:rsidR="00E64D18">
        <w:t>Topre</w:t>
      </w:r>
      <w:r w:rsidR="00A31ACC">
        <w:t xml:space="preserve"> </w:t>
      </w:r>
      <w:r>
        <w:t xml:space="preserve">Part Master </w:t>
      </w:r>
      <w:r w:rsidR="007A13F3">
        <w:rPr>
          <w:rFonts w:hint="cs"/>
          <w:cs/>
        </w:rPr>
        <w:t>ดังรูปที่ 4.3</w:t>
      </w:r>
      <w:r w:rsidR="00333B84">
        <w:rPr>
          <w:rFonts w:hint="cs"/>
          <w:cs/>
        </w:rPr>
        <w:t xml:space="preserve"> ให้ตรวจสอบข้อมูลว่าตรงตามที่ต้องการหรือไม่</w:t>
      </w:r>
    </w:p>
    <w:p w14:paraId="64E0EBFA" w14:textId="543BBADC" w:rsidR="007F0911" w:rsidRDefault="007A13F3" w:rsidP="003C5113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DDBF86" wp14:editId="71F5DED4">
                <wp:simplePos x="0" y="0"/>
                <wp:positionH relativeFrom="margin">
                  <wp:posOffset>571500</wp:posOffset>
                </wp:positionH>
                <wp:positionV relativeFrom="paragraph">
                  <wp:posOffset>259080</wp:posOffset>
                </wp:positionV>
                <wp:extent cx="5161915" cy="426720"/>
                <wp:effectExtent l="0" t="0" r="1968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15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2B72" id="Rectangle 6" o:spid="_x0000_s1026" style="position:absolute;margin-left:45pt;margin-top:20.4pt;width:406.45pt;height:33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E64D18">
        <w:rPr>
          <w:noProof/>
        </w:rPr>
        <w:drawing>
          <wp:inline distT="0" distB="0" distL="0" distR="0" wp14:anchorId="5204A741" wp14:editId="0C4BD51F">
            <wp:extent cx="5276215" cy="2123440"/>
            <wp:effectExtent l="0" t="0" r="63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CFA6" w14:textId="645C87ED" w:rsidR="00FA0685" w:rsidRDefault="007A13F3" w:rsidP="00D11F12">
      <w:pPr>
        <w:jc w:val="center"/>
        <w:rPr>
          <w:b/>
          <w:bCs/>
        </w:rPr>
      </w:pPr>
      <w:r w:rsidRPr="003C5113">
        <w:rPr>
          <w:rFonts w:hint="cs"/>
          <w:b/>
          <w:bCs/>
          <w:cs/>
        </w:rPr>
        <w:t>รูปที่ 4.</w:t>
      </w:r>
      <w:r>
        <w:rPr>
          <w:b/>
          <w:bCs/>
        </w:rPr>
        <w:t>3</w:t>
      </w:r>
    </w:p>
    <w:p w14:paraId="15B31A18" w14:textId="77777777" w:rsidR="00333B84" w:rsidRDefault="00333B84" w:rsidP="00610A3A">
      <w:pPr>
        <w:rPr>
          <w:b/>
          <w:bCs/>
        </w:rPr>
      </w:pPr>
    </w:p>
    <w:p w14:paraId="3B1519B1" w14:textId="7177751B" w:rsidR="00E64D18" w:rsidRDefault="00E64D18" w:rsidP="00610A3A">
      <w:pPr>
        <w:rPr>
          <w:b/>
          <w:bCs/>
          <w:u w:val="single"/>
        </w:rPr>
      </w:pPr>
      <w:r>
        <w:rPr>
          <w:b/>
          <w:bCs/>
        </w:rPr>
        <w:t>5</w:t>
      </w:r>
      <w:r w:rsidR="00610A3A">
        <w:rPr>
          <w:rFonts w:hint="cs"/>
          <w:b/>
          <w:bCs/>
          <w:cs/>
        </w:rPr>
        <w:t xml:space="preserve">. </w:t>
      </w:r>
      <w:r w:rsidR="00610A3A" w:rsidRPr="00F363B9">
        <w:rPr>
          <w:rFonts w:hint="cs"/>
          <w:b/>
          <w:bCs/>
          <w:u w:val="single"/>
          <w:cs/>
        </w:rPr>
        <w:t>การ</w:t>
      </w:r>
      <w:r>
        <w:rPr>
          <w:rFonts w:hint="cs"/>
          <w:b/>
          <w:bCs/>
          <w:u w:val="single"/>
          <w:cs/>
        </w:rPr>
        <w:t>ลบ</w:t>
      </w:r>
      <w:r>
        <w:rPr>
          <w:b/>
          <w:bCs/>
          <w:u w:val="single"/>
        </w:rPr>
        <w:t xml:space="preserve"> </w:t>
      </w:r>
      <w:r w:rsidR="00884EA1">
        <w:rPr>
          <w:b/>
          <w:bCs/>
          <w:u w:val="single"/>
        </w:rPr>
        <w:t xml:space="preserve">Topre </w:t>
      </w:r>
      <w:r>
        <w:rPr>
          <w:b/>
          <w:bCs/>
          <w:u w:val="single"/>
        </w:rPr>
        <w:t xml:space="preserve">Part Master </w:t>
      </w:r>
    </w:p>
    <w:p w14:paraId="510C5CCA" w14:textId="0B3018D2" w:rsidR="00E64D18" w:rsidRDefault="00E64D18" w:rsidP="00610A3A">
      <w:r>
        <w:tab/>
      </w:r>
      <w:bookmarkStart w:id="0" w:name="_GoBack"/>
      <w:r w:rsidR="00333B84">
        <w:rPr>
          <w:rFonts w:hint="cs"/>
          <w:cs/>
        </w:rPr>
        <w:t xml:space="preserve">หากต้องการลบรายการ </w:t>
      </w:r>
      <w:r w:rsidR="00333B84">
        <w:t>Part</w:t>
      </w:r>
      <w:r w:rsidR="00333B84">
        <w:rPr>
          <w:rFonts w:hint="cs"/>
          <w:cs/>
        </w:rPr>
        <w:t xml:space="preserve"> ออกจากระบบ ให้กดปุ่ม </w:t>
      </w:r>
      <w:r w:rsidR="00333B84">
        <w:t xml:space="preserve">Delete </w:t>
      </w:r>
      <w:r w:rsidR="00333B84">
        <w:rPr>
          <w:rFonts w:hint="cs"/>
          <w:cs/>
        </w:rPr>
        <w:t xml:space="preserve">ที่ช่องด้านหลังรายการ </w:t>
      </w:r>
      <w:r w:rsidR="00333B84">
        <w:t xml:space="preserve">Part </w:t>
      </w:r>
      <w:r w:rsidR="00333B84">
        <w:rPr>
          <w:rFonts w:hint="cs"/>
          <w:cs/>
        </w:rPr>
        <w:t>ดังรูป 5.1</w:t>
      </w:r>
    </w:p>
    <w:bookmarkEnd w:id="0"/>
    <w:p w14:paraId="6A7A9602" w14:textId="4F34DA8C" w:rsidR="00333B84" w:rsidRPr="00E64D18" w:rsidRDefault="007F7FBD" w:rsidP="00333B84">
      <w:pPr>
        <w:jc w:val="center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8D8AF2" wp14:editId="58E04973">
                <wp:simplePos x="0" y="0"/>
                <wp:positionH relativeFrom="column">
                  <wp:posOffset>4930140</wp:posOffset>
                </wp:positionH>
                <wp:positionV relativeFrom="paragraph">
                  <wp:posOffset>461010</wp:posOffset>
                </wp:positionV>
                <wp:extent cx="236220" cy="152400"/>
                <wp:effectExtent l="0" t="0" r="1143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A06F51E" w14:textId="77777777" w:rsidR="007F7FBD" w:rsidRPr="00145302" w:rsidRDefault="007F7FBD" w:rsidP="007F7FBD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8AF2" id="Text Box 131" o:spid="_x0000_s1040" type="#_x0000_t202" style="position:absolute;left:0;text-align:left;margin-left:388.2pt;margin-top:36.3pt;width:18.6pt;height:1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" filled="f" strokecolor="red" strokeweight=".5pt">
                <v:stroke dashstyle="dash"/>
                <v:textbox>
                  <w:txbxContent>
                    <w:p w14:paraId="3A06F51E" w14:textId="77777777" w:rsidR="007F7FBD" w:rsidRPr="00145302" w:rsidRDefault="007F7FBD" w:rsidP="007F7FBD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B84">
        <w:rPr>
          <w:noProof/>
        </w:rPr>
        <w:drawing>
          <wp:inline distT="0" distB="0" distL="0" distR="0" wp14:anchorId="6AE529B4" wp14:editId="5109DB27">
            <wp:extent cx="5276215" cy="2123440"/>
            <wp:effectExtent l="0" t="0" r="63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76C8" w14:textId="73DBE3B1" w:rsidR="00CC62AA" w:rsidRPr="00610A3A" w:rsidRDefault="00CC62AA" w:rsidP="00610A3A">
      <w:pPr>
        <w:rPr>
          <w:cs/>
        </w:rPr>
      </w:pPr>
    </w:p>
    <w:sectPr w:rsidR="00CC62AA" w:rsidRPr="00610A3A" w:rsidSect="00F41843">
      <w:headerReference w:type="default" r:id="rId34"/>
      <w:footerReference w:type="default" r:id="rId35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368B5" w14:textId="77777777" w:rsidR="00862501" w:rsidRDefault="00862501" w:rsidP="007928B2">
      <w:pPr>
        <w:spacing w:after="0" w:line="240" w:lineRule="auto"/>
      </w:pPr>
      <w:r>
        <w:separator/>
      </w:r>
    </w:p>
  </w:endnote>
  <w:endnote w:type="continuationSeparator" w:id="0">
    <w:p w14:paraId="23F562D7" w14:textId="77777777" w:rsidR="00862501" w:rsidRDefault="00862501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CEB277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A12778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4F45D" w14:textId="77777777" w:rsidR="00862501" w:rsidRDefault="00862501" w:rsidP="007928B2">
      <w:pPr>
        <w:spacing w:after="0" w:line="240" w:lineRule="auto"/>
      </w:pPr>
      <w:r>
        <w:separator/>
      </w:r>
    </w:p>
  </w:footnote>
  <w:footnote w:type="continuationSeparator" w:id="0">
    <w:p w14:paraId="2DE52075" w14:textId="77777777" w:rsidR="00862501" w:rsidRDefault="00862501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FCF36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2F68A2B9" wp14:editId="5C375644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5E64"/>
    <w:multiLevelType w:val="hybridMultilevel"/>
    <w:tmpl w:val="1ED2B478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1B43"/>
    <w:multiLevelType w:val="hybridMultilevel"/>
    <w:tmpl w:val="AF78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75F35"/>
    <w:multiLevelType w:val="hybridMultilevel"/>
    <w:tmpl w:val="1C321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68"/>
    <w:rsid w:val="00002019"/>
    <w:rsid w:val="00051B4E"/>
    <w:rsid w:val="0009682F"/>
    <w:rsid w:val="000B363B"/>
    <w:rsid w:val="000F56D9"/>
    <w:rsid w:val="00145302"/>
    <w:rsid w:val="00145A6E"/>
    <w:rsid w:val="00154312"/>
    <w:rsid w:val="00174C73"/>
    <w:rsid w:val="00220BA4"/>
    <w:rsid w:val="002C78F3"/>
    <w:rsid w:val="003139DC"/>
    <w:rsid w:val="00315F73"/>
    <w:rsid w:val="00333B84"/>
    <w:rsid w:val="00336B2C"/>
    <w:rsid w:val="00382AED"/>
    <w:rsid w:val="00384796"/>
    <w:rsid w:val="003B428A"/>
    <w:rsid w:val="003C5113"/>
    <w:rsid w:val="003D3C7B"/>
    <w:rsid w:val="00416A75"/>
    <w:rsid w:val="00454A51"/>
    <w:rsid w:val="004B3E51"/>
    <w:rsid w:val="0051169B"/>
    <w:rsid w:val="005A3068"/>
    <w:rsid w:val="005A770D"/>
    <w:rsid w:val="005B7B67"/>
    <w:rsid w:val="005C3FB3"/>
    <w:rsid w:val="00610A3A"/>
    <w:rsid w:val="00746BD8"/>
    <w:rsid w:val="0075300A"/>
    <w:rsid w:val="00776C61"/>
    <w:rsid w:val="007928B2"/>
    <w:rsid w:val="00793D4F"/>
    <w:rsid w:val="00793FD6"/>
    <w:rsid w:val="007A13F3"/>
    <w:rsid w:val="007F0911"/>
    <w:rsid w:val="007F7FBD"/>
    <w:rsid w:val="00862501"/>
    <w:rsid w:val="00884EA1"/>
    <w:rsid w:val="008F2315"/>
    <w:rsid w:val="009848C6"/>
    <w:rsid w:val="009C5379"/>
    <w:rsid w:val="009D6020"/>
    <w:rsid w:val="00A16F73"/>
    <w:rsid w:val="00A31ACC"/>
    <w:rsid w:val="00AD77C6"/>
    <w:rsid w:val="00AD7F8D"/>
    <w:rsid w:val="00B71BF1"/>
    <w:rsid w:val="00BB5301"/>
    <w:rsid w:val="00C62E59"/>
    <w:rsid w:val="00C62F8E"/>
    <w:rsid w:val="00C9254B"/>
    <w:rsid w:val="00CC62AA"/>
    <w:rsid w:val="00CF0A99"/>
    <w:rsid w:val="00D11F12"/>
    <w:rsid w:val="00D7361F"/>
    <w:rsid w:val="00E41E85"/>
    <w:rsid w:val="00E64D18"/>
    <w:rsid w:val="00E764F9"/>
    <w:rsid w:val="00E922C6"/>
    <w:rsid w:val="00EB1DC9"/>
    <w:rsid w:val="00EB439A"/>
    <w:rsid w:val="00F363B9"/>
    <w:rsid w:val="00F41843"/>
    <w:rsid w:val="00F62AEA"/>
    <w:rsid w:val="00FA0685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A752"/>
  <w15:chartTrackingRefBased/>
  <w15:docId w15:val="{33574A15-B8FF-47F5-B69D-5E873D03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145302"/>
    <w:pPr>
      <w:ind w:left="720"/>
      <w:contextualSpacing/>
    </w:pPr>
    <w:rPr>
      <w:szCs w:val="40"/>
    </w:rPr>
  </w:style>
  <w:style w:type="character" w:styleId="Strong">
    <w:name w:val="Strong"/>
    <w:basedOn w:val="DefaultParagraphFont"/>
    <w:uiPriority w:val="22"/>
    <w:qFormat/>
    <w:rsid w:val="007F0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PACK%20Logistics\Iwis%20Manual\I%20Wis%20Manual%20Engineering%20Part%20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0E79-498A-4B7B-9CF2-C2BAE6B5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 Engineering Part Master</Template>
  <TotalTime>0</TotalTime>
  <Pages>7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verapong.s</dc:creator>
  <cp:keywords/>
  <dc:description/>
  <cp:lastModifiedBy>Thanaphon Songsrisa-nga</cp:lastModifiedBy>
  <cp:revision>2</cp:revision>
  <dcterms:created xsi:type="dcterms:W3CDTF">2018-10-19T03:54:00Z</dcterms:created>
  <dcterms:modified xsi:type="dcterms:W3CDTF">2018-10-19T03:54:00Z</dcterms:modified>
</cp:coreProperties>
</file>
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D75A6" w14:textId="700C52F2" w:rsidR="00CA39F7" w:rsidRDefault="000D3BB5" w:rsidP="00CA39F7">
      <w:pPr>
        <w:rPr>
          <w:b/>
          <w:bCs/>
          <w:noProof/>
          <w:cs/>
        </w:rPr>
      </w:pPr>
      <w:r>
        <w:rPr>
          <w:rFonts w:hint="cs"/>
          <w:b/>
          <w:bCs/>
          <w:noProof/>
          <w:cs/>
        </w:rPr>
        <w:t>ขั้นตอน</w:t>
      </w:r>
      <w:r w:rsidR="00857EBB">
        <w:rPr>
          <w:rFonts w:hint="cs"/>
          <w:b/>
          <w:bCs/>
          <w:noProof/>
          <w:cs/>
        </w:rPr>
        <w:t xml:space="preserve">การ </w:t>
      </w:r>
      <w:r w:rsidR="00850BC8">
        <w:rPr>
          <w:b/>
          <w:bCs/>
          <w:noProof/>
        </w:rPr>
        <w:t>Create pickup sheet</w:t>
      </w:r>
      <w:r w:rsidR="003044C4">
        <w:rPr>
          <w:b/>
          <w:bCs/>
          <w:noProof/>
        </w:rPr>
        <w:t xml:space="preserve"> TOPRE</w:t>
      </w:r>
    </w:p>
    <w:p w14:paraId="448C6DDA" w14:textId="133BAF17" w:rsidR="00857EBB" w:rsidRDefault="00D135CE" w:rsidP="00CA39F7">
      <w:pPr>
        <w:rPr>
          <w:b/>
          <w:bCs/>
          <w:noProof/>
        </w:rPr>
      </w:pPr>
      <w:r w:rsidRPr="00CA39F7">
        <w:rPr>
          <w:rFonts w:hint="cs"/>
          <w:noProof/>
          <w:cs/>
        </w:rPr>
        <w:t>เข้า</w:t>
      </w:r>
      <w:r w:rsidR="004E73BE" w:rsidRPr="00CA39F7">
        <w:rPr>
          <w:rFonts w:hint="cs"/>
          <w:noProof/>
          <w:cs/>
        </w:rPr>
        <w:t>สู่ระบบตาม</w:t>
      </w:r>
      <w:r w:rsidR="00F27AC5">
        <w:rPr>
          <w:rFonts w:hint="cs"/>
          <w:noProof/>
          <w:cs/>
        </w:rPr>
        <w:t xml:space="preserve"> </w:t>
      </w:r>
      <w:r w:rsidR="004E73BE">
        <w:rPr>
          <w:noProof/>
        </w:rPr>
        <w:t>Link</w:t>
      </w:r>
      <w:r w:rsidR="00F27AC5">
        <w:rPr>
          <w:rFonts w:hint="cs"/>
          <w:noProof/>
          <w:cs/>
        </w:rPr>
        <w:t xml:space="preserve"> </w:t>
      </w:r>
      <w:r w:rsidR="00F27AC5" w:rsidRPr="00F27AC5">
        <w:rPr>
          <w:noProof/>
        </w:rPr>
        <w:t>http://www.ipack-iwis.com/topre</w:t>
      </w:r>
      <w:r w:rsidR="003044C4">
        <w:rPr>
          <w:noProof/>
          <w:cs/>
        </w:rPr>
        <w:drawing>
          <wp:inline distT="0" distB="0" distL="0" distR="0" wp14:anchorId="73B8C6EA" wp14:editId="12B3FCBE">
            <wp:extent cx="3666381" cy="2333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490" cy="23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A101" w14:textId="7A968AA2" w:rsidR="00CA39F7" w:rsidRDefault="00CA39F7" w:rsidP="00CA39F7">
      <w:pPr>
        <w:rPr>
          <w:noProof/>
        </w:rPr>
      </w:pPr>
      <w:r>
        <w:rPr>
          <w:b/>
          <w:bCs/>
          <w:noProof/>
        </w:rPr>
        <w:t>1.Username:</w:t>
      </w:r>
      <w:r>
        <w:rPr>
          <w:rFonts w:hint="cs"/>
          <w:noProof/>
          <w:cs/>
        </w:rPr>
        <w:t>ใส่</w:t>
      </w:r>
      <w:r>
        <w:rPr>
          <w:noProof/>
        </w:rPr>
        <w:t>Username</w:t>
      </w:r>
    </w:p>
    <w:p w14:paraId="7C516CA6" w14:textId="5BBD3652" w:rsidR="00CA39F7" w:rsidRDefault="00CA39F7" w:rsidP="00CA39F7">
      <w:pPr>
        <w:rPr>
          <w:noProof/>
        </w:rPr>
      </w:pPr>
      <w:r w:rsidRPr="00CA39F7">
        <w:rPr>
          <w:rFonts w:hint="cs"/>
          <w:b/>
          <w:bCs/>
          <w:noProof/>
          <w:cs/>
        </w:rPr>
        <w:t>2.</w:t>
      </w:r>
      <w:r w:rsidRPr="00CA39F7">
        <w:rPr>
          <w:b/>
          <w:bCs/>
          <w:noProof/>
        </w:rPr>
        <w:t>Password</w:t>
      </w:r>
      <w:r>
        <w:rPr>
          <w:b/>
          <w:bCs/>
          <w:noProof/>
        </w:rPr>
        <w:t>:</w:t>
      </w:r>
      <w:r>
        <w:rPr>
          <w:rFonts w:hint="cs"/>
          <w:noProof/>
          <w:cs/>
        </w:rPr>
        <w:t>ใส่รหัสผ่าน</w:t>
      </w:r>
    </w:p>
    <w:p w14:paraId="7A419929" w14:textId="1DF3B0B6" w:rsidR="004E73BE" w:rsidRDefault="00CA39F7" w:rsidP="004E73BE">
      <w:pPr>
        <w:rPr>
          <w:rFonts w:hint="cs"/>
          <w:noProof/>
        </w:rPr>
      </w:pPr>
      <w:r>
        <w:rPr>
          <w:rFonts w:hint="cs"/>
          <w:b/>
          <w:bCs/>
          <w:noProof/>
          <w:cs/>
        </w:rPr>
        <w:t>3.</w:t>
      </w:r>
      <w:r>
        <w:rPr>
          <w:b/>
          <w:bCs/>
          <w:noProof/>
        </w:rPr>
        <w:t>Log In:</w:t>
      </w:r>
      <w:r>
        <w:rPr>
          <w:rFonts w:hint="cs"/>
          <w:noProof/>
          <w:cs/>
        </w:rPr>
        <w:t>เข้าสู่ระบบ</w:t>
      </w:r>
    </w:p>
    <w:p w14:paraId="52F76236" w14:textId="5E7D511A" w:rsidR="003E75A7" w:rsidRDefault="003E75A7" w:rsidP="007928B2">
      <w:pPr>
        <w:rPr>
          <w:noProof/>
        </w:rPr>
      </w:pPr>
      <w:r w:rsidRPr="003E75A7">
        <w:rPr>
          <w:b/>
          <w:bCs/>
          <w:noProof/>
        </w:rPr>
        <w:t xml:space="preserve"> </w:t>
      </w:r>
      <w:r w:rsidR="00446632">
        <w:rPr>
          <w:rFonts w:hint="cs"/>
          <w:noProof/>
          <w:cs/>
        </w:rPr>
        <w:t>จะปรากฎหน้าจอดัง</w:t>
      </w:r>
      <w:r w:rsidR="002E13F0">
        <w:rPr>
          <w:rFonts w:hint="cs"/>
          <w:noProof/>
          <w:cs/>
        </w:rPr>
        <w:t>ด้านล่างนี้</w:t>
      </w:r>
    </w:p>
    <w:p w14:paraId="089D2EC3" w14:textId="3A82F074" w:rsidR="00A92DBD" w:rsidRDefault="00A92DBD" w:rsidP="007928B2">
      <w:pPr>
        <w:rPr>
          <w:noProof/>
        </w:rPr>
      </w:pPr>
      <w:r>
        <w:rPr>
          <w:noProof/>
        </w:rPr>
        <w:drawing>
          <wp:inline distT="0" distB="0" distL="0" distR="0" wp14:anchorId="2CD845DF" wp14:editId="0C72C54A">
            <wp:extent cx="6067425" cy="2804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398" cy="280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370E" w14:textId="77777777" w:rsidR="003044C4" w:rsidRPr="003044C4" w:rsidRDefault="003044C4" w:rsidP="003044C4">
      <w:pPr>
        <w:rPr>
          <w:b/>
          <w:bCs/>
        </w:rPr>
      </w:pPr>
      <w:r w:rsidRPr="003044C4">
        <w:rPr>
          <w:b/>
          <w:bCs/>
        </w:rPr>
        <w:t xml:space="preserve">1.TOPRE: </w:t>
      </w:r>
      <w:r w:rsidRPr="003044C4">
        <w:rPr>
          <w:cs/>
        </w:rPr>
        <w:t xml:space="preserve">เลือกเมนู </w:t>
      </w:r>
      <w:r w:rsidRPr="003044C4">
        <w:t>TOPRE</w:t>
      </w:r>
    </w:p>
    <w:p w14:paraId="517E8D08" w14:textId="77777777" w:rsidR="003044C4" w:rsidRDefault="003044C4" w:rsidP="003044C4">
      <w:pPr>
        <w:rPr>
          <w:b/>
          <w:bCs/>
        </w:rPr>
      </w:pPr>
      <w:r w:rsidRPr="003044C4">
        <w:rPr>
          <w:b/>
          <w:bCs/>
        </w:rPr>
        <w:t xml:space="preserve">2.PL: </w:t>
      </w:r>
      <w:r w:rsidRPr="003044C4">
        <w:rPr>
          <w:cs/>
        </w:rPr>
        <w:t xml:space="preserve">เลือกเมนู </w:t>
      </w:r>
      <w:r w:rsidRPr="003044C4">
        <w:t>PL</w:t>
      </w:r>
    </w:p>
    <w:p w14:paraId="5FA0890D" w14:textId="6AADEEBA" w:rsidR="00CC10EA" w:rsidRDefault="00DC0AD5" w:rsidP="003044C4">
      <w:r>
        <w:rPr>
          <w:b/>
          <w:bCs/>
        </w:rPr>
        <w:lastRenderedPageBreak/>
        <w:t>3</w:t>
      </w:r>
      <w:r w:rsidR="00446632" w:rsidRPr="00446632">
        <w:rPr>
          <w:rFonts w:hint="cs"/>
          <w:b/>
          <w:bCs/>
          <w:cs/>
        </w:rPr>
        <w:t>.</w:t>
      </w:r>
      <w:r w:rsidR="00A92DBD">
        <w:rPr>
          <w:b/>
          <w:bCs/>
        </w:rPr>
        <w:t xml:space="preserve">Create pick up </w:t>
      </w:r>
      <w:proofErr w:type="gramStart"/>
      <w:r w:rsidR="00A92DBD">
        <w:rPr>
          <w:b/>
          <w:bCs/>
        </w:rPr>
        <w:t>sheet:</w:t>
      </w:r>
      <w:r w:rsidR="003044C4" w:rsidRPr="003044C4">
        <w:rPr>
          <w:cs/>
        </w:rPr>
        <w:t>เลือกเมนู</w:t>
      </w:r>
      <w:proofErr w:type="gramEnd"/>
      <w:r w:rsidR="00A92DBD" w:rsidRPr="00A92DBD">
        <w:t xml:space="preserve"> Create pick up sheet</w:t>
      </w:r>
      <w:r w:rsidR="00CC10EA">
        <w:rPr>
          <w:rFonts w:hint="cs"/>
          <w:cs/>
        </w:rPr>
        <w:t>.</w:t>
      </w:r>
    </w:p>
    <w:p w14:paraId="464F3FCE" w14:textId="694F995A" w:rsidR="00BD1DDC" w:rsidRDefault="00BD1DDC" w:rsidP="00CC10EA">
      <w:r>
        <w:rPr>
          <w:noProof/>
        </w:rPr>
        <w:drawing>
          <wp:inline distT="0" distB="0" distL="0" distR="0" wp14:anchorId="2DBAF188" wp14:editId="0668B530">
            <wp:extent cx="5276215" cy="212788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387E" w14:textId="77777777" w:rsidR="003044C4" w:rsidRPr="008809B2" w:rsidRDefault="003044C4" w:rsidP="003044C4">
      <w:r w:rsidRPr="007D293F">
        <w:rPr>
          <w:b/>
          <w:bCs/>
        </w:rPr>
        <w:t>4</w:t>
      </w:r>
      <w:r w:rsidRPr="007D293F">
        <w:rPr>
          <w:rFonts w:hint="cs"/>
          <w:b/>
          <w:bCs/>
          <w:cs/>
        </w:rPr>
        <w:t>.</w:t>
      </w:r>
      <w:r w:rsidRPr="007D293F">
        <w:rPr>
          <w:b/>
          <w:bCs/>
        </w:rPr>
        <w:t>Item:</w:t>
      </w:r>
      <w:r>
        <w:t xml:space="preserve"> </w:t>
      </w:r>
      <w:r w:rsidRPr="008809B2">
        <w:rPr>
          <w:rFonts w:hint="cs"/>
          <w:cs/>
        </w:rPr>
        <w:t>เ</w:t>
      </w:r>
      <w:r>
        <w:rPr>
          <w:rFonts w:hint="cs"/>
          <w:cs/>
        </w:rPr>
        <w:t>ลือก</w:t>
      </w:r>
      <w:r>
        <w:t xml:space="preserve"> Item</w:t>
      </w:r>
      <w:r w:rsidRPr="008809B2">
        <w:t xml:space="preserve"> </w:t>
      </w:r>
      <w:r w:rsidRPr="008809B2">
        <w:rPr>
          <w:rFonts w:hint="cs"/>
          <w:cs/>
        </w:rPr>
        <w:t>ที่ต้องการ</w:t>
      </w:r>
      <w:r w:rsidRPr="008809B2">
        <w:t>Move</w:t>
      </w:r>
    </w:p>
    <w:p w14:paraId="2ACA3781" w14:textId="77777777" w:rsidR="003044C4" w:rsidRPr="008809B2" w:rsidRDefault="003044C4" w:rsidP="003044C4">
      <w:r w:rsidRPr="007D293F">
        <w:rPr>
          <w:b/>
          <w:bCs/>
        </w:rPr>
        <w:t>5.Move Selected Item To:</w:t>
      </w:r>
      <w:r>
        <w:t xml:space="preserve"> </w:t>
      </w:r>
      <w:r w:rsidRPr="008809B2">
        <w:rPr>
          <w:rFonts w:hint="cs"/>
          <w:cs/>
        </w:rPr>
        <w:t>เลือกวันที่ที่ต้องการ</w:t>
      </w:r>
      <w:r w:rsidRPr="008809B2">
        <w:t>Move</w:t>
      </w:r>
    </w:p>
    <w:p w14:paraId="21E30C91" w14:textId="4CD75445" w:rsidR="003044C4" w:rsidRDefault="003044C4" w:rsidP="003044C4">
      <w:r>
        <w:rPr>
          <w:b/>
          <w:bCs/>
        </w:rPr>
        <w:t>6</w:t>
      </w:r>
      <w:r w:rsidRPr="007D293F">
        <w:rPr>
          <w:b/>
          <w:bCs/>
        </w:rPr>
        <w:t>. Move:</w:t>
      </w:r>
      <w:r>
        <w:t xml:space="preserve"> </w:t>
      </w:r>
      <w:r>
        <w:rPr>
          <w:rFonts w:hint="cs"/>
          <w:cs/>
        </w:rPr>
        <w:t>เมื่อ</w:t>
      </w:r>
      <w:r w:rsidRPr="008809B2">
        <w:rPr>
          <w:rFonts w:hint="cs"/>
          <w:cs/>
        </w:rPr>
        <w:t>เลือก</w:t>
      </w:r>
      <w:r>
        <w:rPr>
          <w:rFonts w:hint="cs"/>
          <w:cs/>
        </w:rPr>
        <w:t>วัน</w:t>
      </w:r>
      <w:r>
        <w:rPr>
          <w:rFonts w:hint="cs"/>
          <w:cs/>
        </w:rPr>
        <w:t>ที่</w:t>
      </w:r>
      <w:r w:rsidRPr="008809B2">
        <w:rPr>
          <w:rFonts w:hint="cs"/>
          <w:cs/>
        </w:rPr>
        <w:t>ที่ต้องการ</w:t>
      </w:r>
      <w:r>
        <w:rPr>
          <w:rFonts w:hint="cs"/>
          <w:cs/>
        </w:rPr>
        <w:t xml:space="preserve"> </w:t>
      </w:r>
      <w:r w:rsidRPr="008809B2">
        <w:t>Move</w:t>
      </w:r>
      <w:r>
        <w:rPr>
          <w:rFonts w:hint="cs"/>
          <w:cs/>
        </w:rPr>
        <w:t xml:space="preserve"> กดปุ่ม </w:t>
      </w:r>
      <w:r w:rsidRPr="00813707">
        <w:t>Move</w:t>
      </w:r>
      <w:r>
        <w:rPr>
          <w:rFonts w:hint="cs"/>
          <w:b/>
          <w:bCs/>
          <w:cs/>
        </w:rPr>
        <w:t xml:space="preserve"> </w:t>
      </w:r>
      <w:r w:rsidRPr="00813707">
        <w:rPr>
          <w:rFonts w:hint="cs"/>
          <w:cs/>
        </w:rPr>
        <w:t>เป็นการเปลี่ยนวัน</w:t>
      </w:r>
      <w:r>
        <w:rPr>
          <w:rFonts w:hint="cs"/>
          <w:cs/>
        </w:rPr>
        <w:t>ที่</w:t>
      </w:r>
      <w:r w:rsidRPr="00813707">
        <w:rPr>
          <w:rFonts w:hint="cs"/>
          <w:cs/>
        </w:rPr>
        <w:t>ในการรับงาน</w:t>
      </w:r>
    </w:p>
    <w:p w14:paraId="3221D2F1" w14:textId="4557C321" w:rsidR="0054692C" w:rsidRDefault="0054692C" w:rsidP="00CC10EA">
      <w:r>
        <w:rPr>
          <w:rFonts w:hint="cs"/>
          <w:cs/>
        </w:rPr>
        <w:t xml:space="preserve">      เมื่อทำการ</w:t>
      </w:r>
      <w:r w:rsidR="003044C4">
        <w:rPr>
          <w:rFonts w:hint="cs"/>
          <w:cs/>
        </w:rPr>
        <w:t xml:space="preserve"> </w:t>
      </w:r>
      <w:r>
        <w:t>Move</w:t>
      </w:r>
      <w:r w:rsidR="003044C4">
        <w:rPr>
          <w:rFonts w:hint="cs"/>
          <w:cs/>
        </w:rPr>
        <w:t xml:space="preserve"> </w:t>
      </w:r>
      <w:r>
        <w:rPr>
          <w:rFonts w:hint="cs"/>
          <w:cs/>
        </w:rPr>
        <w:t>แล้วหน้าจอจะแสดง</w:t>
      </w:r>
      <w:r w:rsidR="003044C4">
        <w:rPr>
          <w:rFonts w:hint="cs"/>
          <w:cs/>
        </w:rPr>
        <w:t>ในตาราง</w:t>
      </w:r>
      <w:r w:rsidR="003044C4">
        <w:t xml:space="preserve"> </w:t>
      </w:r>
      <w:r w:rsidR="003044C4" w:rsidRPr="003044C4">
        <w:t>move from Date</w:t>
      </w:r>
      <w:r w:rsidR="003044C4">
        <w:t xml:space="preserve"> </w:t>
      </w:r>
      <w:r w:rsidR="003044C4">
        <w:rPr>
          <w:rFonts w:hint="cs"/>
          <w:cs/>
        </w:rPr>
        <w:t>รายการ</w:t>
      </w:r>
      <w:r>
        <w:rPr>
          <w:rFonts w:hint="cs"/>
          <w:cs/>
        </w:rPr>
        <w:t>นี้ได้ทำการ</w:t>
      </w:r>
      <w:r w:rsidR="003044C4">
        <w:t xml:space="preserve"> </w:t>
      </w:r>
      <w:r>
        <w:t>Move</w:t>
      </w:r>
      <w:r w:rsidR="003044C4">
        <w:t xml:space="preserve"> </w:t>
      </w:r>
      <w:r>
        <w:rPr>
          <w:rFonts w:hint="cs"/>
          <w:cs/>
        </w:rPr>
        <w:t>มาจากวันที่เท่าไร่ ดังรูปด้านล่าง</w:t>
      </w:r>
    </w:p>
    <w:p w14:paraId="19F2F718" w14:textId="674E746D" w:rsidR="0054692C" w:rsidRDefault="0054692C" w:rsidP="00CC10EA">
      <w:r>
        <w:rPr>
          <w:noProof/>
          <w:cs/>
        </w:rPr>
        <w:drawing>
          <wp:inline distT="0" distB="0" distL="0" distR="0" wp14:anchorId="11835045" wp14:editId="3D850B7B">
            <wp:extent cx="458152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6199" w14:textId="753CB607" w:rsidR="0054692C" w:rsidRDefault="0054692C" w:rsidP="00CC10EA">
      <w:pPr>
        <w:rPr>
          <w:rFonts w:hint="cs"/>
        </w:rPr>
      </w:pPr>
      <w:bookmarkStart w:id="0" w:name="_Hlk527918334"/>
      <w:r w:rsidRPr="003044C4">
        <w:rPr>
          <w:rFonts w:hint="cs"/>
          <w:b/>
          <w:bCs/>
          <w:cs/>
        </w:rPr>
        <w:t>7.</w:t>
      </w:r>
      <w:r w:rsidR="003044C4" w:rsidRPr="003044C4">
        <w:rPr>
          <w:b/>
          <w:bCs/>
        </w:rPr>
        <w:t>Truck No :</w:t>
      </w:r>
      <w:r>
        <w:rPr>
          <w:rFonts w:hint="cs"/>
          <w:cs/>
        </w:rPr>
        <w:t>เลือกทะเบียนรถ</w:t>
      </w:r>
      <w:r w:rsidR="003044C4">
        <w:rPr>
          <w:rFonts w:hint="cs"/>
          <w:cs/>
        </w:rPr>
        <w:t>ในการรับงาน</w:t>
      </w:r>
    </w:p>
    <w:p w14:paraId="0E17D60F" w14:textId="116042DE" w:rsidR="0054692C" w:rsidRDefault="0054692C" w:rsidP="00CC10EA">
      <w:pPr>
        <w:rPr>
          <w:cs/>
        </w:rPr>
      </w:pPr>
      <w:r>
        <w:rPr>
          <w:noProof/>
          <w:cs/>
        </w:rPr>
        <w:drawing>
          <wp:inline distT="0" distB="0" distL="0" distR="0" wp14:anchorId="298CD3FF" wp14:editId="0CC5E402">
            <wp:extent cx="5276215" cy="17907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692B" w14:textId="110C0FF5" w:rsidR="00A92DBD" w:rsidRDefault="00A92DBD" w:rsidP="007928B2"/>
    <w:p w14:paraId="5F93E61A" w14:textId="7F9F2A33" w:rsidR="00CC10EA" w:rsidRDefault="00880CF4" w:rsidP="007928B2">
      <w:r w:rsidRPr="003044C4">
        <w:rPr>
          <w:rFonts w:hint="cs"/>
          <w:b/>
          <w:bCs/>
          <w:cs/>
        </w:rPr>
        <w:t>8</w:t>
      </w:r>
      <w:r w:rsidR="00CC10EA" w:rsidRPr="003044C4">
        <w:rPr>
          <w:rFonts w:hint="cs"/>
          <w:b/>
          <w:bCs/>
          <w:cs/>
        </w:rPr>
        <w:t>.</w:t>
      </w:r>
      <w:r w:rsidR="003044C4" w:rsidRPr="003044C4">
        <w:rPr>
          <w:b/>
          <w:bCs/>
        </w:rPr>
        <w:t xml:space="preserve"> </w:t>
      </w:r>
      <w:bookmarkStart w:id="1" w:name="_Hlk527918541"/>
      <w:r w:rsidR="003044C4" w:rsidRPr="003044C4">
        <w:rPr>
          <w:b/>
          <w:bCs/>
        </w:rPr>
        <w:t xml:space="preserve">Driver </w:t>
      </w:r>
      <w:proofErr w:type="gramStart"/>
      <w:r w:rsidR="003044C4" w:rsidRPr="003044C4">
        <w:rPr>
          <w:b/>
          <w:bCs/>
        </w:rPr>
        <w:t>Name</w:t>
      </w:r>
      <w:r w:rsidR="003044C4" w:rsidRPr="003044C4">
        <w:t xml:space="preserve"> :</w:t>
      </w:r>
      <w:proofErr w:type="gramEnd"/>
      <w:r w:rsidR="003044C4">
        <w:rPr>
          <w:rFonts w:hint="cs"/>
          <w:cs/>
        </w:rPr>
        <w:t xml:space="preserve"> </w:t>
      </w:r>
      <w:r w:rsidR="00CC10EA">
        <w:rPr>
          <w:rFonts w:hint="cs"/>
          <w:cs/>
        </w:rPr>
        <w:t>เลือกชื่อคนขับ</w:t>
      </w:r>
      <w:r w:rsidR="003044C4">
        <w:rPr>
          <w:rFonts w:hint="cs"/>
          <w:cs/>
        </w:rPr>
        <w:t>ในการรับงาน</w:t>
      </w:r>
      <w:bookmarkEnd w:id="1"/>
    </w:p>
    <w:p w14:paraId="145D83B0" w14:textId="40CA6563" w:rsidR="00880CF4" w:rsidRDefault="00880CF4" w:rsidP="007928B2">
      <w:r>
        <w:rPr>
          <w:noProof/>
          <w:cs/>
        </w:rPr>
        <w:drawing>
          <wp:inline distT="0" distB="0" distL="0" distR="0" wp14:anchorId="06A80A83" wp14:editId="1CEB303F">
            <wp:extent cx="5276215" cy="21336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CE55" w14:textId="4E30EC44" w:rsidR="00794E1A" w:rsidRDefault="00880CF4" w:rsidP="007928B2">
      <w:bookmarkStart w:id="2" w:name="_Hlk527918641"/>
      <w:bookmarkStart w:id="3" w:name="_GoBack"/>
      <w:r w:rsidRPr="00B03B64">
        <w:rPr>
          <w:rFonts w:hint="cs"/>
          <w:b/>
          <w:bCs/>
          <w:cs/>
        </w:rPr>
        <w:t>9</w:t>
      </w:r>
      <w:r w:rsidR="00794E1A" w:rsidRPr="00B03B64">
        <w:rPr>
          <w:rFonts w:hint="cs"/>
          <w:b/>
          <w:bCs/>
          <w:cs/>
        </w:rPr>
        <w:t xml:space="preserve">. </w:t>
      </w:r>
      <w:proofErr w:type="gramStart"/>
      <w:r w:rsidR="00794E1A" w:rsidRPr="00B03B64">
        <w:rPr>
          <w:b/>
          <w:bCs/>
        </w:rPr>
        <w:t>SEAL</w:t>
      </w:r>
      <w:r w:rsidR="00794E1A">
        <w:t>:</w:t>
      </w:r>
      <w:r w:rsidR="00442BF7">
        <w:rPr>
          <w:rFonts w:hint="cs"/>
          <w:cs/>
        </w:rPr>
        <w:t>เติม</w:t>
      </w:r>
      <w:r w:rsidR="00794E1A">
        <w:rPr>
          <w:rFonts w:hint="cs"/>
          <w:cs/>
        </w:rPr>
        <w:t>หมายเลข</w:t>
      </w:r>
      <w:proofErr w:type="gramEnd"/>
      <w:r w:rsidR="00B03B64">
        <w:rPr>
          <w:rFonts w:hint="cs"/>
          <w:cs/>
        </w:rPr>
        <w:t xml:space="preserve"> </w:t>
      </w:r>
      <w:r w:rsidR="00794E1A">
        <w:t>SEAL</w:t>
      </w:r>
      <w:r w:rsidR="00794E1A">
        <w:rPr>
          <w:rFonts w:hint="cs"/>
          <w:cs/>
        </w:rPr>
        <w:t>1</w:t>
      </w:r>
      <w:r w:rsidR="00794E1A">
        <w:t>,2,3,4</w:t>
      </w:r>
    </w:p>
    <w:bookmarkEnd w:id="2"/>
    <w:bookmarkEnd w:id="3"/>
    <w:p w14:paraId="06D123E7" w14:textId="52376D2A" w:rsidR="00DD05D1" w:rsidRDefault="00880CF4" w:rsidP="007928B2">
      <w:r w:rsidRPr="00B03B64">
        <w:rPr>
          <w:rFonts w:hint="cs"/>
          <w:b/>
          <w:bCs/>
          <w:cs/>
        </w:rPr>
        <w:t>10</w:t>
      </w:r>
      <w:r w:rsidR="00DD05D1" w:rsidRPr="00B03B64">
        <w:rPr>
          <w:b/>
          <w:bCs/>
        </w:rPr>
        <w:t>.</w:t>
      </w:r>
      <w:r w:rsidR="00B03B64" w:rsidRPr="00B03B64">
        <w:rPr>
          <w:b/>
          <w:bCs/>
        </w:rPr>
        <w:t xml:space="preserve"> </w:t>
      </w:r>
      <w:r w:rsidR="00B03B64" w:rsidRPr="00B03B64">
        <w:rPr>
          <w:b/>
          <w:bCs/>
        </w:rPr>
        <w:t>Create Pickup Sheet</w:t>
      </w:r>
      <w:r w:rsidR="00B03B64" w:rsidRPr="00B03B64">
        <w:rPr>
          <w:b/>
          <w:bCs/>
        </w:rPr>
        <w:t>:</w:t>
      </w:r>
      <w:r w:rsidR="00B03B64">
        <w:t xml:space="preserve"> </w:t>
      </w:r>
      <w:r w:rsidR="00DD05D1">
        <w:rPr>
          <w:rFonts w:hint="cs"/>
          <w:cs/>
        </w:rPr>
        <w:t>เมื่อใส่ข้อมูลครบถ้วนแล้วให้ทำการ</w:t>
      </w:r>
      <w:r w:rsidR="00B03B64">
        <w:rPr>
          <w:rFonts w:hint="cs"/>
          <w:cs/>
        </w:rPr>
        <w:t>กดปุ่ม</w:t>
      </w:r>
      <w:r w:rsidR="00DD05D1">
        <w:rPr>
          <w:rFonts w:hint="cs"/>
          <w:cs/>
        </w:rPr>
        <w:t xml:space="preserve"> </w:t>
      </w:r>
      <w:r w:rsidR="00B03B64">
        <w:t>Create</w:t>
      </w:r>
      <w:r w:rsidR="00DD05D1">
        <w:t xml:space="preserve"> Pickup Sheet</w:t>
      </w:r>
    </w:p>
    <w:bookmarkEnd w:id="0"/>
    <w:p w14:paraId="6499DC47" w14:textId="1A90513C" w:rsidR="00880CF4" w:rsidRDefault="00880CF4" w:rsidP="007928B2">
      <w:r>
        <w:rPr>
          <w:noProof/>
          <w:cs/>
        </w:rPr>
        <w:drawing>
          <wp:inline distT="0" distB="0" distL="0" distR="0" wp14:anchorId="43091142" wp14:editId="09299026">
            <wp:extent cx="5276215" cy="212217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2414" w14:textId="1CD43A3E" w:rsidR="00B73F28" w:rsidRPr="00512209" w:rsidRDefault="00880CF4" w:rsidP="007928B2">
      <w:r>
        <w:rPr>
          <w:rFonts w:hint="cs"/>
          <w:cs/>
        </w:rPr>
        <w:t xml:space="preserve">    </w:t>
      </w:r>
      <w:r w:rsidR="00B73F28">
        <w:rPr>
          <w:rFonts w:hint="cs"/>
          <w:cs/>
        </w:rPr>
        <w:t>เมื่อกด</w:t>
      </w:r>
      <w:r w:rsidR="00B03B64">
        <w:rPr>
          <w:rFonts w:hint="cs"/>
          <w:cs/>
        </w:rPr>
        <w:t xml:space="preserve">ปุ่ม </w:t>
      </w:r>
      <w:r w:rsidR="00B03B64">
        <w:t>Create</w:t>
      </w:r>
      <w:r w:rsidR="00B73F28">
        <w:t xml:space="preserve"> Pickup Sheet</w:t>
      </w:r>
      <w:r w:rsidR="00B03B64">
        <w:rPr>
          <w:rFonts w:hint="cs"/>
          <w:cs/>
        </w:rPr>
        <w:t xml:space="preserve"> </w:t>
      </w:r>
      <w:r w:rsidR="000D3BB5">
        <w:rPr>
          <w:rFonts w:hint="cs"/>
          <w:cs/>
        </w:rPr>
        <w:t>แล้ว หน้า</w:t>
      </w:r>
      <w:r w:rsidR="00B03B64">
        <w:rPr>
          <w:rFonts w:hint="cs"/>
          <w:cs/>
        </w:rPr>
        <w:t xml:space="preserve"> </w:t>
      </w:r>
      <w:r w:rsidR="000D3BB5">
        <w:t>Pickup Sheet</w:t>
      </w:r>
      <w:r w:rsidR="000D3BB5">
        <w:rPr>
          <w:rFonts w:hint="cs"/>
          <w:cs/>
        </w:rPr>
        <w:t>นี้จะ</w:t>
      </w:r>
      <w:r w:rsidR="003A06A9">
        <w:rPr>
          <w:rFonts w:hint="cs"/>
          <w:cs/>
        </w:rPr>
        <w:t>ย้าย</w:t>
      </w:r>
      <w:r w:rsidR="000D3BB5">
        <w:rPr>
          <w:rFonts w:hint="cs"/>
          <w:cs/>
        </w:rPr>
        <w:t>ไปอยู่หน้า</w:t>
      </w:r>
      <w:r w:rsidR="00B03B64">
        <w:rPr>
          <w:rFonts w:hint="cs"/>
          <w:cs/>
        </w:rPr>
        <w:t xml:space="preserve"> </w:t>
      </w:r>
      <w:r w:rsidR="000D3BB5">
        <w:t>View Pickup sheet</w:t>
      </w:r>
      <w:r w:rsidR="00B03B64">
        <w:rPr>
          <w:rFonts w:hint="cs"/>
          <w:cs/>
        </w:rPr>
        <w:t xml:space="preserve"> </w:t>
      </w:r>
      <w:r w:rsidR="000D3BB5">
        <w:rPr>
          <w:rFonts w:hint="cs"/>
          <w:cs/>
        </w:rPr>
        <w:t>ถือเป็นการเสร็จสิ้นขั้นตอนการ</w:t>
      </w:r>
      <w:r w:rsidR="00B03B64">
        <w:rPr>
          <w:rFonts w:hint="cs"/>
          <w:cs/>
        </w:rPr>
        <w:t xml:space="preserve"> </w:t>
      </w:r>
      <w:r w:rsidR="00B03B64">
        <w:t>Create</w:t>
      </w:r>
      <w:r w:rsidR="000D3BB5">
        <w:t xml:space="preserve"> Pickup Plan</w:t>
      </w:r>
    </w:p>
    <w:sectPr w:rsidR="00B73F28" w:rsidRPr="00512209" w:rsidSect="00F41843">
      <w:headerReference w:type="default" r:id="rId15"/>
      <w:footerReference w:type="default" r:id="rId16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402D9" w14:textId="77777777" w:rsidR="0031777F" w:rsidRDefault="0031777F" w:rsidP="007928B2">
      <w:pPr>
        <w:spacing w:after="0" w:line="240" w:lineRule="auto"/>
      </w:pPr>
      <w:r>
        <w:separator/>
      </w:r>
    </w:p>
  </w:endnote>
  <w:endnote w:type="continuationSeparator" w:id="0">
    <w:p w14:paraId="4E7648FD" w14:textId="77777777" w:rsidR="0031777F" w:rsidRDefault="0031777F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19A22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62B0A4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D90FE" w14:textId="77777777" w:rsidR="0031777F" w:rsidRDefault="0031777F" w:rsidP="007928B2">
      <w:pPr>
        <w:spacing w:after="0" w:line="240" w:lineRule="auto"/>
      </w:pPr>
      <w:r>
        <w:separator/>
      </w:r>
    </w:p>
  </w:footnote>
  <w:footnote w:type="continuationSeparator" w:id="0">
    <w:p w14:paraId="3427E725" w14:textId="77777777" w:rsidR="0031777F" w:rsidRDefault="0031777F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29507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46D55439" wp14:editId="010CEED8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83FC0"/>
    <w:multiLevelType w:val="hybridMultilevel"/>
    <w:tmpl w:val="F1C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AF"/>
    <w:rsid w:val="00024F91"/>
    <w:rsid w:val="00046508"/>
    <w:rsid w:val="00053CF9"/>
    <w:rsid w:val="000A1E5C"/>
    <w:rsid w:val="000D3BB5"/>
    <w:rsid w:val="00145A6E"/>
    <w:rsid w:val="00237039"/>
    <w:rsid w:val="002E13F0"/>
    <w:rsid w:val="003044C4"/>
    <w:rsid w:val="00313B1D"/>
    <w:rsid w:val="0031777F"/>
    <w:rsid w:val="00336B2C"/>
    <w:rsid w:val="00341FBC"/>
    <w:rsid w:val="003A06A9"/>
    <w:rsid w:val="003E75A7"/>
    <w:rsid w:val="00405489"/>
    <w:rsid w:val="00442BF7"/>
    <w:rsid w:val="00446632"/>
    <w:rsid w:val="004B6649"/>
    <w:rsid w:val="004E73BE"/>
    <w:rsid w:val="00511490"/>
    <w:rsid w:val="00512209"/>
    <w:rsid w:val="0054161E"/>
    <w:rsid w:val="0054692C"/>
    <w:rsid w:val="005F03F0"/>
    <w:rsid w:val="007928B2"/>
    <w:rsid w:val="00794E1A"/>
    <w:rsid w:val="00813BC2"/>
    <w:rsid w:val="0084111E"/>
    <w:rsid w:val="00850BC8"/>
    <w:rsid w:val="00857EBB"/>
    <w:rsid w:val="008739AF"/>
    <w:rsid w:val="00880CF4"/>
    <w:rsid w:val="008923A8"/>
    <w:rsid w:val="009249B0"/>
    <w:rsid w:val="00937F5B"/>
    <w:rsid w:val="0095110C"/>
    <w:rsid w:val="00A928B4"/>
    <w:rsid w:val="00A92DBD"/>
    <w:rsid w:val="00AA5453"/>
    <w:rsid w:val="00AE2164"/>
    <w:rsid w:val="00B03B64"/>
    <w:rsid w:val="00B73F28"/>
    <w:rsid w:val="00BC2B18"/>
    <w:rsid w:val="00BD1DDC"/>
    <w:rsid w:val="00C711E8"/>
    <w:rsid w:val="00CA39F7"/>
    <w:rsid w:val="00CC10EA"/>
    <w:rsid w:val="00CF3497"/>
    <w:rsid w:val="00D016D6"/>
    <w:rsid w:val="00D135CE"/>
    <w:rsid w:val="00DC0AD5"/>
    <w:rsid w:val="00DD05D1"/>
    <w:rsid w:val="00E60D70"/>
    <w:rsid w:val="00E82DF0"/>
    <w:rsid w:val="00F27AC5"/>
    <w:rsid w:val="00F41843"/>
    <w:rsid w:val="00F45338"/>
    <w:rsid w:val="00F9578E"/>
    <w:rsid w:val="00FA3A17"/>
    <w:rsid w:val="00FF5A2B"/>
    <w:rsid w:val="00FF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3D9D"/>
  <w15:chartTrackingRefBased/>
  <w15:docId w15:val="{237A614F-D574-453F-BEB8-81910317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8B2"/>
    <w:rPr>
      <w:rFonts w:ascii="Angsana New" w:eastAsia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4E73BE"/>
    <w:pPr>
      <w:ind w:left="720"/>
      <w:contextualSpacing/>
    </w:pPr>
    <w:rPr>
      <w:szCs w:val="40"/>
    </w:rPr>
  </w:style>
  <w:style w:type="character" w:styleId="Hyperlink">
    <w:name w:val="Hyperlink"/>
    <w:basedOn w:val="DefaultParagraphFont"/>
    <w:uiPriority w:val="99"/>
    <w:unhideWhenUsed/>
    <w:rsid w:val="004E7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_PC\Desktop\I%20Wis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08A02-D637-43AC-AC23-C3F18EF3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</Template>
  <TotalTime>13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siriwan</cp:lastModifiedBy>
  <cp:revision>3</cp:revision>
  <dcterms:created xsi:type="dcterms:W3CDTF">2018-10-21T13:36:00Z</dcterms:created>
  <dcterms:modified xsi:type="dcterms:W3CDTF">2018-10-21T14:14:00Z</dcterms:modified>
</cp:coreProperties>
</file>

<file path=[Content_Types].xml><?xml version="1.0" encoding="utf-8"?>
<Types xmlns="http://schemas.openxmlformats.org/package/2006/content-types">
  <Default Extension="jpg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CD220" w14:textId="77777777" w:rsidR="00D7208B" w:rsidRDefault="00D7208B" w:rsidP="00D7208B">
      <w:pPr>
        <w:rPr>
          <w:rFonts w:asciiTheme="majorBidi" w:hAnsiTheme="majorBidi" w:cstheme="majorBidi"/>
          <w:sz w:val="32"/>
          <w:szCs w:val="32"/>
        </w:rPr>
      </w:pPr>
    </w:p>
    <w:p w14:paraId="5635BD9B" w14:textId="760475EC" w:rsidR="00D7208B" w:rsidRPr="00BD5DA3" w:rsidRDefault="00D7208B" w:rsidP="00D7208B">
      <w:pPr>
        <w:rPr>
          <w:rFonts w:asciiTheme="majorBidi" w:hAnsiTheme="majorBidi" w:cstheme="majorBidi"/>
          <w:sz w:val="32"/>
          <w:szCs w:val="32"/>
        </w:rPr>
      </w:pPr>
      <w:r w:rsidRPr="00BD5DA3">
        <w:rPr>
          <w:rFonts w:asciiTheme="majorBidi" w:hAnsiTheme="majorBidi" w:cstheme="majorBidi"/>
          <w:sz w:val="32"/>
          <w:szCs w:val="32"/>
          <w:cs/>
        </w:rPr>
        <w:t xml:space="preserve">การเข้าสู่ระบบ </w:t>
      </w:r>
      <w:r>
        <w:rPr>
          <w:rFonts w:asciiTheme="majorBidi" w:hAnsiTheme="majorBidi" w:cstheme="majorBidi"/>
          <w:sz w:val="32"/>
          <w:szCs w:val="32"/>
        </w:rPr>
        <w:t>Invoice</w:t>
      </w:r>
      <w:r w:rsidRPr="00BD5DA3">
        <w:rPr>
          <w:rFonts w:asciiTheme="majorBidi" w:hAnsiTheme="majorBidi" w:cstheme="majorBidi"/>
          <w:sz w:val="32"/>
          <w:szCs w:val="32"/>
        </w:rPr>
        <w:t xml:space="preserve"> </w:t>
      </w:r>
      <w:r w:rsidRPr="00BD5DA3">
        <w:rPr>
          <w:rFonts w:asciiTheme="majorBidi" w:hAnsiTheme="majorBidi" w:cstheme="majorBidi"/>
          <w:sz w:val="32"/>
          <w:szCs w:val="32"/>
          <w:cs/>
        </w:rPr>
        <w:t xml:space="preserve">เปิดโปรแกรม </w:t>
      </w:r>
      <w:r w:rsidRPr="00BD5DA3">
        <w:rPr>
          <w:rFonts w:asciiTheme="majorBidi" w:hAnsiTheme="majorBidi" w:cstheme="majorBidi"/>
          <w:sz w:val="32"/>
          <w:szCs w:val="32"/>
        </w:rPr>
        <w:t>Internet</w:t>
      </w:r>
      <w:r w:rsidRPr="00BD5DA3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66B7D473" w14:textId="77777777" w:rsidR="00D7208B" w:rsidRDefault="00D7208B" w:rsidP="00D7208B">
      <w:pPr>
        <w:rPr>
          <w:u w:val="single"/>
        </w:rPr>
      </w:pPr>
      <w:r>
        <w:rPr>
          <w:rFonts w:hint="cs"/>
          <w:noProof/>
          <w:cs/>
        </w:rPr>
        <w:drawing>
          <wp:inline distT="0" distB="0" distL="0" distR="0" wp14:anchorId="56B8CECF" wp14:editId="0AE2CBD2">
            <wp:extent cx="410527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636" cy="235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2442" w14:textId="77777777" w:rsidR="00D7208B" w:rsidRPr="00A65BF4" w:rsidRDefault="00D7208B" w:rsidP="00D7208B">
      <w:pPr>
        <w:rPr>
          <w:rFonts w:asciiTheme="majorBidi" w:hAnsiTheme="majorBidi" w:cstheme="majorBidi"/>
          <w:sz w:val="32"/>
          <w:szCs w:val="32"/>
        </w:rPr>
      </w:pPr>
      <w:r w:rsidRPr="00A65BF4">
        <w:rPr>
          <w:rFonts w:asciiTheme="majorBidi" w:hAnsiTheme="majorBidi" w:cstheme="majorBidi"/>
          <w:sz w:val="32"/>
          <w:szCs w:val="32"/>
          <w:cs/>
        </w:rPr>
        <w:t xml:space="preserve">จากนั้นระบุ </w:t>
      </w:r>
      <w:r w:rsidRPr="00A65BF4">
        <w:rPr>
          <w:rFonts w:asciiTheme="majorBidi" w:hAnsiTheme="majorBidi" w:cstheme="majorBidi"/>
          <w:sz w:val="32"/>
          <w:szCs w:val="32"/>
        </w:rPr>
        <w:t xml:space="preserve">URL </w:t>
      </w:r>
      <w:r w:rsidRPr="00A65BF4">
        <w:rPr>
          <w:rFonts w:asciiTheme="majorBidi" w:hAnsiTheme="majorBidi" w:cstheme="majorBidi"/>
          <w:sz w:val="32"/>
          <w:szCs w:val="32"/>
          <w:cs/>
        </w:rPr>
        <w:t>ของระบบ</w:t>
      </w:r>
      <w:r w:rsidRPr="00A65BF4">
        <w:rPr>
          <w:rFonts w:asciiTheme="majorBidi" w:hAnsiTheme="majorBidi" w:cstheme="majorBidi"/>
          <w:sz w:val="32"/>
          <w:szCs w:val="32"/>
        </w:rPr>
        <w:t xml:space="preserve"> </w:t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ในช่อง </w:t>
      </w:r>
      <w:r w:rsidRPr="00A65BF4">
        <w:rPr>
          <w:rFonts w:asciiTheme="majorBidi" w:hAnsiTheme="majorBidi" w:cstheme="majorBidi"/>
          <w:sz w:val="32"/>
          <w:szCs w:val="32"/>
        </w:rPr>
        <w:t xml:space="preserve">Address </w:t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ใส่ </w:t>
      </w:r>
      <w:r w:rsidRPr="00A65BF4">
        <w:rPr>
          <w:rStyle w:val="Hyperlink"/>
          <w:rFonts w:asciiTheme="majorBidi" w:hAnsiTheme="majorBidi" w:cstheme="majorBidi"/>
          <w:sz w:val="32"/>
          <w:szCs w:val="32"/>
        </w:rPr>
        <w:t>http://www.ipack-iwis.com/inv/</w:t>
      </w:r>
    </w:p>
    <w:p w14:paraId="77A1C1B4" w14:textId="77777777" w:rsidR="00D7208B" w:rsidRPr="0083499A" w:rsidRDefault="00D7208B" w:rsidP="00D7208B">
      <w:pPr>
        <w:rPr>
          <w:u w:val="single"/>
        </w:rPr>
      </w:pPr>
      <w:r>
        <w:rPr>
          <w:rFonts w:hint="cs"/>
          <w:noProof/>
          <w:cs/>
        </w:rPr>
        <w:drawing>
          <wp:inline distT="0" distB="0" distL="0" distR="0" wp14:anchorId="39B1EAFE" wp14:editId="7990D27C">
            <wp:extent cx="2736215" cy="37338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77" cy="383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0C68" w14:textId="77777777" w:rsidR="00D7208B" w:rsidRPr="00A65BF4" w:rsidRDefault="00D7208B" w:rsidP="00D7208B">
      <w:pPr>
        <w:rPr>
          <w:rFonts w:asciiTheme="majorBidi" w:hAnsiTheme="majorBidi" w:cstheme="majorBidi"/>
          <w:sz w:val="32"/>
          <w:szCs w:val="32"/>
        </w:rPr>
      </w:pPr>
      <w:r w:rsidRPr="00A65BF4">
        <w:rPr>
          <w:rFonts w:asciiTheme="majorBidi" w:hAnsiTheme="majorBidi" w:cstheme="majorBidi"/>
          <w:sz w:val="32"/>
          <w:szCs w:val="32"/>
          <w:cs/>
        </w:rPr>
        <w:t>กรอกข้อมูล ในหน้าเข้าสู่ระบบ</w:t>
      </w:r>
      <w:r w:rsidRPr="00A65BF4">
        <w:rPr>
          <w:rFonts w:asciiTheme="majorBidi" w:hAnsiTheme="majorBidi" w:cstheme="majorBidi"/>
          <w:sz w:val="32"/>
          <w:szCs w:val="32"/>
        </w:rPr>
        <w:t xml:space="preserve"> </w:t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ช่อง </w:t>
      </w:r>
      <w:r w:rsidRPr="00A65BF4">
        <w:rPr>
          <w:rFonts w:asciiTheme="majorBidi" w:hAnsiTheme="majorBidi" w:cstheme="majorBidi"/>
          <w:sz w:val="32"/>
          <w:szCs w:val="32"/>
        </w:rPr>
        <w:t xml:space="preserve">Username </w:t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และช่อง </w:t>
      </w:r>
      <w:r w:rsidRPr="00A65BF4">
        <w:rPr>
          <w:rFonts w:asciiTheme="majorBidi" w:hAnsiTheme="majorBidi" w:cstheme="majorBidi"/>
          <w:sz w:val="32"/>
          <w:szCs w:val="32"/>
        </w:rPr>
        <w:t xml:space="preserve">Password </w:t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และทำการ </w:t>
      </w:r>
      <w:r w:rsidRPr="00A65BF4">
        <w:rPr>
          <w:rFonts w:asciiTheme="majorBidi" w:hAnsiTheme="majorBidi" w:cstheme="majorBidi"/>
          <w:sz w:val="32"/>
          <w:szCs w:val="32"/>
        </w:rPr>
        <w:t>Login</w:t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 เข้าสู่ระบบ</w:t>
      </w:r>
    </w:p>
    <w:p w14:paraId="1026ED65" w14:textId="77777777" w:rsidR="00D7208B" w:rsidRDefault="00D7208B" w:rsidP="00031E0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07F6AF5" w14:textId="77777777" w:rsidR="00D7208B" w:rsidRDefault="00D7208B" w:rsidP="00031E0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6D576A7" w14:textId="77777777" w:rsidR="00D7208B" w:rsidRDefault="00D7208B" w:rsidP="00031E0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FDFCAA3" w14:textId="2F80E20A" w:rsidR="00031E0A" w:rsidRPr="00A65BF4" w:rsidRDefault="00D7208B" w:rsidP="00031E0A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1</w:t>
      </w:r>
      <w:r w:rsidR="00031E0A" w:rsidRPr="00A65BF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.</w:t>
      </w:r>
      <w:r w:rsidR="00031E0A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 การใช้ </w:t>
      </w:r>
      <w:r w:rsidR="00031E0A" w:rsidRPr="00A65BF4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  <w:t>WH Tax Report</w:t>
      </w:r>
    </w:p>
    <w:p w14:paraId="676D932C" w14:textId="77777777" w:rsidR="00031E0A" w:rsidRDefault="00031E0A" w:rsidP="00031E0A">
      <w:pPr>
        <w:autoSpaceDE w:val="0"/>
        <w:autoSpaceDN w:val="0"/>
        <w:adjustRightInd w:val="0"/>
        <w:spacing w:after="0" w:line="240" w:lineRule="auto"/>
        <w:rPr>
          <w:rFonts w:ascii="AngsanaUPC" w:eastAsiaTheme="minorHAnsi" w:hAnsi="AngsanaUPC" w:cs="AngsanaUPC"/>
          <w:b/>
          <w:bCs/>
          <w:color w:val="ED1C24"/>
          <w:sz w:val="36"/>
          <w:szCs w:val="36"/>
        </w:rPr>
      </w:pPr>
      <w:r>
        <w:rPr>
          <w:rFonts w:ascii="AngsanaUPC" w:eastAsiaTheme="minorHAnsi" w:hAnsi="AngsanaUPC" w:cs="AngsanaUPC" w:hint="cs"/>
          <w:b/>
          <w:bCs/>
          <w:noProof/>
          <w:color w:val="ED1C24"/>
          <w:sz w:val="36"/>
          <w:szCs w:val="36"/>
          <w:cs/>
        </w:rPr>
        <w:drawing>
          <wp:inline distT="0" distB="0" distL="0" distR="0" wp14:anchorId="43DAFC04" wp14:editId="4302F600">
            <wp:extent cx="4905375" cy="1733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B3F585" w14:textId="77777777" w:rsidR="00031E0A" w:rsidRPr="00C06F01" w:rsidRDefault="00031E0A" w:rsidP="00031E0A">
      <w:pPr>
        <w:autoSpaceDE w:val="0"/>
        <w:autoSpaceDN w:val="0"/>
        <w:adjustRightInd w:val="0"/>
        <w:spacing w:after="0" w:line="240" w:lineRule="auto"/>
        <w:rPr>
          <w:rFonts w:ascii="AngsanaUPC" w:eastAsiaTheme="minorHAnsi" w:hAnsi="AngsanaUPC" w:cs="AngsanaUPC"/>
          <w:b/>
          <w:bCs/>
          <w:color w:val="ED1C24"/>
          <w:sz w:val="36"/>
          <w:szCs w:val="36"/>
        </w:rPr>
      </w:pPr>
    </w:p>
    <w:p w14:paraId="1FDED6CB" w14:textId="77777777" w:rsidR="00031E0A" w:rsidRDefault="00031E0A" w:rsidP="00031E0A">
      <w:pPr>
        <w:rPr>
          <w:rFonts w:asciiTheme="majorBidi" w:eastAsia="Times New Roman" w:hAnsiTheme="majorBidi" w:cstheme="majorBidi"/>
          <w:color w:val="000000"/>
        </w:rPr>
      </w:pPr>
      <w:r w:rsidRPr="00A65BF4">
        <w:rPr>
          <w:rFonts w:asciiTheme="majorBidi" w:hAnsiTheme="majorBidi" w:cstheme="majorBidi"/>
          <w:sz w:val="32"/>
          <w:szCs w:val="32"/>
          <w:cs/>
        </w:rPr>
        <w:t xml:space="preserve">เลือกเมนู </w:t>
      </w:r>
      <w:r w:rsidRPr="00A65BF4">
        <w:rPr>
          <w:rFonts w:asciiTheme="majorBidi" w:hAnsiTheme="majorBidi" w:cstheme="majorBidi"/>
          <w:sz w:val="32"/>
          <w:szCs w:val="32"/>
        </w:rPr>
        <w:t>HQ PRPO,</w:t>
      </w:r>
      <w:r w:rsidRPr="00A65BF4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WH Tax Report</w:t>
      </w:r>
      <w:r w:rsidRPr="00A65BF4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จะแสดงหน้าจอดังภาพด้านบน คลิกปุ่ม</w:t>
      </w:r>
      <w:r>
        <w:rPr>
          <w:rFonts w:asciiTheme="majorBidi" w:eastAsia="Times New Roman" w:hAnsiTheme="majorBidi" w:cstheme="majorBidi" w:hint="cs"/>
          <w:color w:val="000000"/>
          <w:cs/>
        </w:rPr>
        <w:t xml:space="preserve"> </w:t>
      </w:r>
      <w:r>
        <w:rPr>
          <w:noProof/>
        </w:rPr>
        <w:drawing>
          <wp:inline distT="0" distB="0" distL="0" distR="0" wp14:anchorId="63A441F4" wp14:editId="2F831352">
            <wp:extent cx="866775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FDBE" w14:textId="77777777" w:rsidR="00031E0A" w:rsidRPr="00C06F01" w:rsidRDefault="00031E0A" w:rsidP="00031E0A">
      <w:pPr>
        <w:rPr>
          <w:rFonts w:asciiTheme="majorBidi" w:eastAsia="Times New Roman" w:hAnsiTheme="majorBidi" w:cstheme="majorBidi"/>
          <w:color w:val="000000"/>
        </w:rPr>
      </w:pPr>
      <w:r w:rsidRPr="00B437F4">
        <w:rPr>
          <w:noProof/>
        </w:rPr>
        <w:drawing>
          <wp:inline distT="0" distB="0" distL="0" distR="0" wp14:anchorId="5288F6EC" wp14:editId="6B75962C">
            <wp:extent cx="3849229" cy="41052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48" cy="411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D82C" w14:textId="64568EF5" w:rsidR="00031E0A" w:rsidRPr="00CF1630" w:rsidRDefault="00031E0A" w:rsidP="00031E0A">
      <w:pPr>
        <w:rPr>
          <w:rFonts w:asciiTheme="majorBidi" w:hAnsiTheme="majorBidi" w:cstheme="majorBidi"/>
          <w:sz w:val="32"/>
          <w:szCs w:val="32"/>
        </w:rPr>
      </w:pPr>
      <w:r w:rsidRPr="00A65BF4">
        <w:rPr>
          <w:rFonts w:asciiTheme="majorBidi" w:hAnsiTheme="majorBidi" w:cstheme="majorBidi"/>
          <w:sz w:val="32"/>
          <w:szCs w:val="32"/>
          <w:cs/>
        </w:rPr>
        <w:t xml:space="preserve">กดปุ่ม </w:t>
      </w:r>
      <w:r w:rsidRPr="00A65BF4">
        <w:rPr>
          <w:rFonts w:asciiTheme="majorBidi" w:hAnsiTheme="majorBidi" w:cstheme="majorBidi"/>
          <w:sz w:val="32"/>
          <w:szCs w:val="32"/>
        </w:rPr>
        <w:t xml:space="preserve">Select </w:t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จะแสดงชื่อบริษัทที่ต้องการ หักภาษี ณ ที่จ่าย หรือกรณีที่ไม่มีชื่อจากฐานข้อมูลให้เลือก </w:t>
      </w:r>
      <w:r w:rsidRPr="00A65BF4">
        <w:rPr>
          <w:rFonts w:asciiTheme="majorBidi" w:hAnsiTheme="majorBidi" w:cstheme="majorBidi"/>
          <w:sz w:val="32"/>
          <w:szCs w:val="32"/>
        </w:rPr>
        <w:t xml:space="preserve">Other </w:t>
      </w:r>
      <w:r w:rsidRPr="00A65BF4">
        <w:rPr>
          <w:rFonts w:asciiTheme="majorBidi" w:hAnsiTheme="majorBidi" w:cstheme="majorBidi"/>
          <w:sz w:val="32"/>
          <w:szCs w:val="32"/>
          <w:cs/>
        </w:rPr>
        <w:t>และทำการคีย์ข้อมูลใส่ เลือกแบบยื่น ภ.ง.ด ระบุ</w:t>
      </w:r>
      <w:r w:rsidRPr="00A65BF4">
        <w:rPr>
          <w:rFonts w:asciiTheme="majorBidi" w:hAnsiTheme="majorBidi" w:cstheme="majorBidi"/>
          <w:sz w:val="32"/>
          <w:szCs w:val="32"/>
        </w:rPr>
        <w:t xml:space="preserve"> </w:t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ประเภทเงินได้ที่ต้องการหัก และจำนวนเงินอัตราร้อยละภาษี ที่ต้องหัก เลือกผู้จ่ายเงิน และกดปุ่ม </w:t>
      </w:r>
      <w:r w:rsidRPr="00A65BF4">
        <w:rPr>
          <w:rFonts w:asciiTheme="majorBidi" w:hAnsiTheme="majorBidi" w:cstheme="majorBidi"/>
          <w:sz w:val="32"/>
          <w:szCs w:val="32"/>
        </w:rPr>
        <w:t xml:space="preserve">Save Data </w:t>
      </w:r>
    </w:p>
    <w:p w14:paraId="7ACB0DB6" w14:textId="77777777" w:rsidR="00031E0A" w:rsidRDefault="00031E0A" w:rsidP="00031E0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88F1B0C" w14:textId="77777777" w:rsidR="00031E0A" w:rsidRDefault="00031E0A" w:rsidP="00031E0A">
      <w:pPr>
        <w:rPr>
          <w:rFonts w:asciiTheme="majorBidi" w:hAnsiTheme="majorBidi" w:cstheme="majorBidi" w:hint="cs"/>
          <w:b/>
          <w:bCs/>
          <w:sz w:val="32"/>
          <w:szCs w:val="32"/>
          <w:u w:val="single"/>
        </w:rPr>
      </w:pPr>
    </w:p>
    <w:p w14:paraId="5AD9F787" w14:textId="1DE5052E" w:rsidR="00031E0A" w:rsidRDefault="00D7208B" w:rsidP="00031E0A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 w:rsidR="00031E0A" w:rsidRPr="00A65BF4">
        <w:rPr>
          <w:rFonts w:asciiTheme="majorBidi" w:hAnsiTheme="majorBidi" w:cstheme="majorBidi"/>
          <w:b/>
          <w:bCs/>
          <w:sz w:val="32"/>
          <w:szCs w:val="32"/>
          <w:u w:val="single"/>
        </w:rPr>
        <w:t>.</w:t>
      </w:r>
      <w:r w:rsidR="00031E0A" w:rsidRPr="00A65BF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 xml:space="preserve">การ </w:t>
      </w:r>
      <w:r w:rsidR="00031E0A" w:rsidRPr="00A65BF4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  <w:t xml:space="preserve">Create </w:t>
      </w:r>
      <w:r w:rsidR="00031E0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  <w:t>C</w:t>
      </w:r>
      <w:r w:rsidR="00031E0A" w:rsidRPr="00A65BF4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  <w:t>heque</w:t>
      </w:r>
    </w:p>
    <w:p w14:paraId="76F9CBFC" w14:textId="77777777" w:rsidR="00031E0A" w:rsidRDefault="00031E0A" w:rsidP="00031E0A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90EF90B" wp14:editId="6E74D390">
            <wp:extent cx="5600700" cy="2232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904" cy="22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697F" w14:textId="77777777" w:rsidR="00031E0A" w:rsidRDefault="00031E0A" w:rsidP="00031E0A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</w:pPr>
    </w:p>
    <w:p w14:paraId="4BC31D27" w14:textId="77777777" w:rsidR="00031E0A" w:rsidRDefault="00031E0A" w:rsidP="00031E0A">
      <w:pPr>
        <w:rPr>
          <w:rFonts w:asciiTheme="majorBidi" w:hAnsiTheme="majorBidi" w:cstheme="majorBidi"/>
          <w:sz w:val="32"/>
          <w:szCs w:val="32"/>
        </w:rPr>
      </w:pPr>
    </w:p>
    <w:p w14:paraId="17425037" w14:textId="77777777" w:rsidR="00031E0A" w:rsidRPr="00A65BF4" w:rsidRDefault="00031E0A" w:rsidP="00031E0A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E540D6" wp14:editId="7FF51F97">
            <wp:simplePos x="0" y="0"/>
            <wp:positionH relativeFrom="column">
              <wp:posOffset>4333875</wp:posOffset>
            </wp:positionH>
            <wp:positionV relativeFrom="paragraph">
              <wp:posOffset>12700</wp:posOffset>
            </wp:positionV>
            <wp:extent cx="438150" cy="1809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เลือกเมนู </w:t>
      </w:r>
      <w:r w:rsidRPr="00A65BF4">
        <w:rPr>
          <w:rFonts w:asciiTheme="majorBidi" w:hAnsiTheme="majorBidi" w:cstheme="majorBidi"/>
          <w:sz w:val="32"/>
          <w:szCs w:val="32"/>
        </w:rPr>
        <w:t>HQ PRPO,</w:t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65BF4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Create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C</w:t>
      </w:r>
      <w:r w:rsidRPr="00A65BF4">
        <w:rPr>
          <w:rFonts w:asciiTheme="majorBidi" w:eastAsia="Times New Roman" w:hAnsiTheme="majorBidi" w:cstheme="majorBidi"/>
          <w:color w:val="000000"/>
          <w:sz w:val="32"/>
          <w:szCs w:val="32"/>
        </w:rPr>
        <w:t>heque</w:t>
      </w:r>
      <w:r w:rsidRPr="00A65BF4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เลือก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Invoice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Date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 เลือก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Supplier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คลิกปุ่ม</w:t>
      </w:r>
      <w:r w:rsidRPr="00D0153F">
        <w:rPr>
          <w:noProof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หน้าจอ</w:t>
      </w:r>
      <w:r w:rsidRPr="00A65BF4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จะแสดงรายการ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Invoice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และจำนวนเงินที่ต้องจ่ายทั้งหมด จากนั้นระบุ ว/ด/ป ที่จ่าย คลิก</w:t>
      </w:r>
      <w:r w:rsidRPr="00A65BF4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ปุ่ม </w:t>
      </w:r>
      <w:r w:rsidRPr="00A65BF4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Save Data </w:t>
      </w:r>
      <w:r w:rsidRPr="00A65BF4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จะถูกบันทึกลงมาด้านล่าง และทำการสั่ง </w:t>
      </w:r>
      <w:r w:rsidRPr="00A65BF4">
        <w:rPr>
          <w:rFonts w:asciiTheme="majorBidi" w:eastAsia="Times New Roman" w:hAnsiTheme="majorBidi" w:cstheme="majorBidi"/>
          <w:color w:val="000000"/>
          <w:sz w:val="32"/>
          <w:szCs w:val="32"/>
        </w:rPr>
        <w:t>Print</w:t>
      </w:r>
      <w:r w:rsidRPr="00A65BF4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Cheque </w:t>
      </w:r>
    </w:p>
    <w:p w14:paraId="660C08CC" w14:textId="77777777" w:rsidR="00031E0A" w:rsidRPr="0029399F" w:rsidRDefault="00031E0A" w:rsidP="00031E0A">
      <w:pPr>
        <w:rPr>
          <w:u w:val="single"/>
        </w:rPr>
      </w:pPr>
    </w:p>
    <w:sectPr w:rsidR="00031E0A" w:rsidRPr="0029399F" w:rsidSect="00F41843">
      <w:headerReference w:type="default" r:id="rId14"/>
      <w:footerReference w:type="default" r:id="rId15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3CAC9" w14:textId="77777777" w:rsidR="006F052B" w:rsidRDefault="006F052B" w:rsidP="007928B2">
      <w:pPr>
        <w:spacing w:after="0" w:line="240" w:lineRule="auto"/>
      </w:pPr>
      <w:r>
        <w:separator/>
      </w:r>
    </w:p>
  </w:endnote>
  <w:endnote w:type="continuationSeparator" w:id="0">
    <w:p w14:paraId="5AD65965" w14:textId="77777777" w:rsidR="006F052B" w:rsidRDefault="006F052B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A36ABE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42D52A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2053D" w14:textId="77777777" w:rsidR="006F052B" w:rsidRDefault="006F052B" w:rsidP="007928B2">
      <w:pPr>
        <w:spacing w:after="0" w:line="240" w:lineRule="auto"/>
      </w:pPr>
      <w:r>
        <w:separator/>
      </w:r>
    </w:p>
  </w:footnote>
  <w:footnote w:type="continuationSeparator" w:id="0">
    <w:p w14:paraId="40E41A92" w14:textId="77777777" w:rsidR="006F052B" w:rsidRDefault="006F052B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625E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1F204CBB" wp14:editId="352C5F9A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0A"/>
    <w:rsid w:val="00031E0A"/>
    <w:rsid w:val="00145A6E"/>
    <w:rsid w:val="00336B2C"/>
    <w:rsid w:val="006F052B"/>
    <w:rsid w:val="007928B2"/>
    <w:rsid w:val="00D7208B"/>
    <w:rsid w:val="00F4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16272"/>
  <w15:chartTrackingRefBased/>
  <w15:docId w15:val="{C1B53ABA-DE39-4164-BF81-AD111CC8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0A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32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D720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208B"/>
    <w:pPr>
      <w:ind w:left="720"/>
      <w:contextualSpacing/>
    </w:pPr>
    <w:rPr>
      <w:rFonts w:cs="Cordi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_pc\Pictures\&#3591;&#3634;&#3609;&#3626;&#3656;&#3591;&#3614;&#3637;&#3656;&#3605;&#3657;&#3609;\I%20Wis%20Manual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A3ADC-37C1-4461-B977-57C374DDB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 (1)</Template>
  <TotalTime>6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2019-07-02T02:35:00Z</dcterms:created>
  <dcterms:modified xsi:type="dcterms:W3CDTF">2019-07-02T02:41:00Z</dcterms:modified>
</cp:coreProperties>
</file>
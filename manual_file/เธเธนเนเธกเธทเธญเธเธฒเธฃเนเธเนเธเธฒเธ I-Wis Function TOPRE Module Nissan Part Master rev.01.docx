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7DE589" w14:textId="77777777" w:rsidR="005A3068" w:rsidRDefault="005A3068" w:rsidP="007928B2"/>
    <w:p w14:paraId="2ADBAA10" w14:textId="77777777" w:rsidR="005A3068" w:rsidRDefault="005A3068" w:rsidP="007928B2"/>
    <w:p w14:paraId="4817F3DD" w14:textId="77777777" w:rsidR="005A3068" w:rsidRDefault="005A3068" w:rsidP="007928B2"/>
    <w:p w14:paraId="59F34D22" w14:textId="77777777" w:rsidR="005A3068" w:rsidRDefault="005A3068" w:rsidP="007928B2"/>
    <w:p w14:paraId="65E3081C" w14:textId="77777777" w:rsidR="005A3068" w:rsidRDefault="005A3068" w:rsidP="007928B2"/>
    <w:p w14:paraId="51BB168D" w14:textId="77777777" w:rsidR="005A3068" w:rsidRDefault="005A3068" w:rsidP="007928B2"/>
    <w:p w14:paraId="115D0D25" w14:textId="77777777" w:rsidR="005A3068" w:rsidRDefault="005A3068" w:rsidP="007928B2"/>
    <w:p w14:paraId="39CE09D3" w14:textId="77777777" w:rsidR="005A3068" w:rsidRDefault="005A3068" w:rsidP="007928B2"/>
    <w:p w14:paraId="305BC523" w14:textId="77777777" w:rsidR="005A3068" w:rsidRDefault="005A3068" w:rsidP="007928B2"/>
    <w:p w14:paraId="4BA68F41" w14:textId="77777777" w:rsidR="003C5113" w:rsidRDefault="003C5113" w:rsidP="005A3068">
      <w:pPr>
        <w:jc w:val="center"/>
        <w:rPr>
          <w:b/>
          <w:bCs/>
          <w:sz w:val="52"/>
          <w:szCs w:val="52"/>
        </w:rPr>
      </w:pPr>
      <w:r w:rsidRPr="003C5113">
        <w:rPr>
          <w:b/>
          <w:bCs/>
          <w:sz w:val="52"/>
          <w:szCs w:val="52"/>
          <w:cs/>
        </w:rPr>
        <w:t xml:space="preserve">คู่มือการใช้งาน </w:t>
      </w:r>
      <w:r w:rsidRPr="003C5113">
        <w:rPr>
          <w:b/>
          <w:bCs/>
          <w:sz w:val="52"/>
          <w:szCs w:val="52"/>
        </w:rPr>
        <w:t>I-</w:t>
      </w:r>
      <w:proofErr w:type="spellStart"/>
      <w:r w:rsidRPr="003C5113">
        <w:rPr>
          <w:b/>
          <w:bCs/>
          <w:sz w:val="52"/>
          <w:szCs w:val="52"/>
        </w:rPr>
        <w:t>Wis</w:t>
      </w:r>
      <w:proofErr w:type="spellEnd"/>
      <w:r w:rsidRPr="003C5113">
        <w:rPr>
          <w:b/>
          <w:bCs/>
          <w:sz w:val="52"/>
          <w:szCs w:val="52"/>
        </w:rPr>
        <w:t xml:space="preserve"> </w:t>
      </w:r>
    </w:p>
    <w:p w14:paraId="4FD28BA7" w14:textId="5A4565E9" w:rsidR="005A3068" w:rsidRDefault="003C5113" w:rsidP="005A3068">
      <w:pPr>
        <w:jc w:val="center"/>
        <w:rPr>
          <w:b/>
          <w:bCs/>
          <w:sz w:val="52"/>
          <w:szCs w:val="52"/>
        </w:rPr>
      </w:pPr>
      <w:r w:rsidRPr="003C5113">
        <w:rPr>
          <w:b/>
          <w:bCs/>
          <w:sz w:val="52"/>
          <w:szCs w:val="52"/>
        </w:rPr>
        <w:t xml:space="preserve">Function </w:t>
      </w:r>
      <w:r w:rsidR="00C62E59">
        <w:rPr>
          <w:b/>
          <w:bCs/>
          <w:sz w:val="52"/>
          <w:szCs w:val="52"/>
        </w:rPr>
        <w:t>TOPRE</w:t>
      </w:r>
      <w:r w:rsidRPr="003C5113">
        <w:rPr>
          <w:b/>
          <w:bCs/>
          <w:sz w:val="52"/>
          <w:szCs w:val="52"/>
        </w:rPr>
        <w:t xml:space="preserve"> Module</w:t>
      </w:r>
      <w:r w:rsidR="00F62AEA">
        <w:rPr>
          <w:b/>
          <w:bCs/>
          <w:sz w:val="52"/>
          <w:szCs w:val="52"/>
        </w:rPr>
        <w:t xml:space="preserve"> Nissan</w:t>
      </w:r>
      <w:r w:rsidRPr="003C5113">
        <w:rPr>
          <w:b/>
          <w:bCs/>
          <w:sz w:val="52"/>
          <w:szCs w:val="52"/>
        </w:rPr>
        <w:t xml:space="preserve"> Part Master</w:t>
      </w:r>
    </w:p>
    <w:p w14:paraId="5B4453BE" w14:textId="77777777" w:rsidR="005A3068" w:rsidRDefault="005A3068" w:rsidP="005A3068">
      <w:pPr>
        <w:jc w:val="center"/>
        <w:rPr>
          <w:b/>
          <w:bCs/>
          <w:sz w:val="52"/>
          <w:szCs w:val="52"/>
        </w:rPr>
      </w:pPr>
    </w:p>
    <w:p w14:paraId="674D8433" w14:textId="77777777" w:rsidR="005A3068" w:rsidRDefault="005A3068" w:rsidP="005A3068">
      <w:pPr>
        <w:jc w:val="center"/>
        <w:rPr>
          <w:b/>
          <w:bCs/>
          <w:sz w:val="52"/>
          <w:szCs w:val="52"/>
        </w:rPr>
      </w:pPr>
    </w:p>
    <w:p w14:paraId="23D5931D" w14:textId="77777777" w:rsidR="005A3068" w:rsidRDefault="005A3068" w:rsidP="005A3068">
      <w:pPr>
        <w:jc w:val="center"/>
        <w:rPr>
          <w:b/>
          <w:bCs/>
          <w:sz w:val="52"/>
          <w:szCs w:val="52"/>
        </w:rPr>
      </w:pPr>
    </w:p>
    <w:p w14:paraId="5379794E" w14:textId="77777777" w:rsidR="003C5113" w:rsidRDefault="003C5113" w:rsidP="005A3068">
      <w:pPr>
        <w:jc w:val="center"/>
        <w:rPr>
          <w:b/>
          <w:bCs/>
          <w:sz w:val="52"/>
          <w:szCs w:val="52"/>
        </w:rPr>
      </w:pPr>
    </w:p>
    <w:p w14:paraId="762F80E5" w14:textId="77777777" w:rsidR="005A3068" w:rsidRDefault="005A3068" w:rsidP="005A3068">
      <w:pPr>
        <w:jc w:val="center"/>
        <w:rPr>
          <w:b/>
          <w:bCs/>
          <w:sz w:val="52"/>
          <w:szCs w:val="52"/>
        </w:rPr>
      </w:pPr>
    </w:p>
    <w:p w14:paraId="1770D00C" w14:textId="77777777" w:rsidR="003C5113" w:rsidRDefault="003C5113" w:rsidP="005A3068">
      <w:pPr>
        <w:jc w:val="center"/>
        <w:rPr>
          <w:b/>
          <w:bCs/>
          <w:sz w:val="52"/>
          <w:szCs w:val="52"/>
        </w:rPr>
      </w:pPr>
    </w:p>
    <w:p w14:paraId="5DEA23C4" w14:textId="77777777" w:rsidR="003C5113" w:rsidRDefault="003C5113" w:rsidP="00A16F73">
      <w:pPr>
        <w:rPr>
          <w:b/>
          <w:bCs/>
          <w:sz w:val="52"/>
          <w:szCs w:val="52"/>
        </w:rPr>
      </w:pPr>
    </w:p>
    <w:p w14:paraId="7A6AF403" w14:textId="77777777" w:rsidR="00A16F73" w:rsidRPr="00A16F73" w:rsidRDefault="00A16F73" w:rsidP="00A16F73">
      <w:pPr>
        <w:rPr>
          <w:b/>
          <w:bCs/>
          <w:u w:val="single"/>
        </w:rPr>
      </w:pPr>
      <w:r>
        <w:rPr>
          <w:rFonts w:hint="cs"/>
          <w:b/>
          <w:bCs/>
          <w:u w:val="single"/>
          <w:cs/>
        </w:rPr>
        <w:t xml:space="preserve">1. </w:t>
      </w:r>
      <w:r w:rsidRPr="00A16F73">
        <w:rPr>
          <w:rFonts w:hint="cs"/>
          <w:b/>
          <w:bCs/>
          <w:u w:val="single"/>
          <w:cs/>
        </w:rPr>
        <w:t>การเปิดโปรแกรม</w:t>
      </w:r>
    </w:p>
    <w:p w14:paraId="742000D0" w14:textId="4E5B823D" w:rsidR="005A3068" w:rsidRDefault="00793D4F" w:rsidP="005A3068">
      <w:pPr>
        <w:jc w:val="center"/>
        <w:rPr>
          <w:noProof/>
          <w:cs/>
        </w:rPr>
      </w:pPr>
      <w:r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F2670A" wp14:editId="77129494">
                <wp:simplePos x="0" y="0"/>
                <wp:positionH relativeFrom="column">
                  <wp:posOffset>1699260</wp:posOffset>
                </wp:positionH>
                <wp:positionV relativeFrom="paragraph">
                  <wp:posOffset>340360</wp:posOffset>
                </wp:positionV>
                <wp:extent cx="1249680" cy="449580"/>
                <wp:effectExtent l="0" t="0" r="26670" b="2667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680" cy="44958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729D498" id="Oval 3" o:spid="_x0000_s1026" style="position:absolute;margin-left:133.8pt;margin-top:26.8pt;width:98.4pt;height:35.4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" filled="f" strokecolor="red" strokeweight="1pt">
                <v:stroke dashstyle="1 1" joinstyle="miter"/>
              </v:oval>
            </w:pict>
          </mc:Fallback>
        </mc:AlternateContent>
      </w:r>
      <w:r w:rsidR="005A3068">
        <w:rPr>
          <w:rFonts w:hint="cs"/>
          <w:cs/>
        </w:rPr>
        <w:t>เปิดโปรแกรม</w:t>
      </w:r>
      <w:r w:rsidR="00FC104F">
        <w:rPr>
          <w:rFonts w:hint="cs"/>
          <w:cs/>
        </w:rPr>
        <w:t xml:space="preserve">โดยระบุ </w:t>
      </w:r>
      <w:r w:rsidR="00FC104F">
        <w:t>URL</w:t>
      </w:r>
      <w:r w:rsidR="00FC104F">
        <w:rPr>
          <w:rFonts w:hint="cs"/>
          <w:cs/>
        </w:rPr>
        <w:t xml:space="preserve"> เป็น</w:t>
      </w:r>
      <w:r w:rsidR="005A3068">
        <w:t xml:space="preserve"> </w:t>
      </w:r>
      <w:r w:rsidR="005A3068" w:rsidRPr="00FC104F">
        <w:rPr>
          <w:u w:val="single"/>
        </w:rPr>
        <w:t>ipack-iwis.com/</w:t>
      </w:r>
      <w:r w:rsidR="00F62AEA">
        <w:rPr>
          <w:u w:val="single"/>
        </w:rPr>
        <w:t>Topre</w:t>
      </w:r>
      <w:r w:rsidR="005A3068" w:rsidRPr="00FC104F">
        <w:rPr>
          <w:u w:val="single"/>
        </w:rPr>
        <w:t>/</w:t>
      </w:r>
      <w:r w:rsidR="00FC104F" w:rsidRPr="00FC104F">
        <w:rPr>
          <w:u w:val="single"/>
        </w:rPr>
        <w:t xml:space="preserve"> </w:t>
      </w:r>
      <w:r w:rsidR="00FC104F">
        <w:rPr>
          <w:rFonts w:hint="cs"/>
          <w:cs/>
        </w:rPr>
        <w:t xml:space="preserve"> ลงในช่อง</w:t>
      </w:r>
      <w:r w:rsidR="00FC104F">
        <w:t xml:space="preserve"> </w:t>
      </w:r>
      <w:r w:rsidR="00FC104F" w:rsidRPr="00FC104F">
        <w:t>Address</w:t>
      </w:r>
      <w:r w:rsidR="00A16F73">
        <w:rPr>
          <w:rFonts w:hint="cs"/>
          <w:cs/>
        </w:rPr>
        <w:t xml:space="preserve"> ดังรูป</w:t>
      </w:r>
    </w:p>
    <w:p w14:paraId="0ACC10CB" w14:textId="5778BF9B" w:rsidR="00145302" w:rsidRDefault="00F62AEA" w:rsidP="005A3068">
      <w:pPr>
        <w:rPr>
          <w:b/>
          <w:bCs/>
        </w:rPr>
      </w:pPr>
      <w:r>
        <w:rPr>
          <w:noProof/>
        </w:rPr>
        <w:drawing>
          <wp:inline distT="0" distB="0" distL="0" distR="0" wp14:anchorId="42912CD5" wp14:editId="25797C1A">
            <wp:extent cx="5124601" cy="6858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31202"/>
                    <a:stretch/>
                  </pic:blipFill>
                  <pic:spPr bwMode="auto">
                    <a:xfrm>
                      <a:off x="0" y="0"/>
                      <a:ext cx="5143055" cy="6882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ACFE82" w14:textId="77777777" w:rsidR="00A16F73" w:rsidRPr="00A16F73" w:rsidRDefault="00A16F73" w:rsidP="005A3068">
      <w:pPr>
        <w:rPr>
          <w:b/>
          <w:bCs/>
        </w:rPr>
      </w:pPr>
    </w:p>
    <w:p w14:paraId="74AC94FE" w14:textId="77777777" w:rsidR="00A16F73" w:rsidRPr="00A16F73" w:rsidRDefault="00A16F73" w:rsidP="00A16F73">
      <w:pPr>
        <w:rPr>
          <w:b/>
          <w:bCs/>
          <w:u w:val="single"/>
        </w:rPr>
      </w:pPr>
      <w:r>
        <w:rPr>
          <w:rFonts w:hint="cs"/>
          <w:b/>
          <w:bCs/>
          <w:u w:val="single"/>
          <w:cs/>
        </w:rPr>
        <w:t xml:space="preserve">2. </w:t>
      </w:r>
      <w:r w:rsidRPr="00A16F73">
        <w:rPr>
          <w:rFonts w:hint="cs"/>
          <w:b/>
          <w:bCs/>
          <w:u w:val="single"/>
          <w:cs/>
        </w:rPr>
        <w:t xml:space="preserve">การใส่ </w:t>
      </w:r>
      <w:r w:rsidRPr="00A16F73">
        <w:rPr>
          <w:b/>
          <w:bCs/>
          <w:u w:val="single"/>
        </w:rPr>
        <w:t xml:space="preserve">User name </w:t>
      </w:r>
      <w:r w:rsidRPr="00A16F73">
        <w:rPr>
          <w:rFonts w:hint="cs"/>
          <w:b/>
          <w:bCs/>
          <w:u w:val="single"/>
          <w:cs/>
        </w:rPr>
        <w:t xml:space="preserve">และ </w:t>
      </w:r>
      <w:r w:rsidRPr="00A16F73">
        <w:rPr>
          <w:b/>
          <w:bCs/>
          <w:u w:val="single"/>
        </w:rPr>
        <w:t>Password</w:t>
      </w:r>
    </w:p>
    <w:p w14:paraId="1BDCD753" w14:textId="77777777" w:rsidR="00FC104F" w:rsidRDefault="00FC104F" w:rsidP="00145302">
      <w:pPr>
        <w:jc w:val="center"/>
      </w:pPr>
      <w:r>
        <w:rPr>
          <w:rFonts w:hint="cs"/>
          <w:cs/>
        </w:rPr>
        <w:t xml:space="preserve">จากนั้น หน้าจอจะขึ้นหน้าโปรแกรม เพื่อให้ใส่ </w:t>
      </w:r>
      <w:r>
        <w:t xml:space="preserve">User name </w:t>
      </w:r>
      <w:r>
        <w:rPr>
          <w:rFonts w:hint="cs"/>
          <w:cs/>
        </w:rPr>
        <w:t xml:space="preserve">และ </w:t>
      </w:r>
      <w:r>
        <w:t>Password</w:t>
      </w:r>
      <w:r w:rsidR="00A16F73">
        <w:rPr>
          <w:rFonts w:hint="cs"/>
          <w:cs/>
        </w:rPr>
        <w:t xml:space="preserve"> </w:t>
      </w:r>
    </w:p>
    <w:p w14:paraId="023D5928" w14:textId="07B0154D" w:rsidR="00FC104F" w:rsidRDefault="00F62AEA" w:rsidP="005A3068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A5E8A16" wp14:editId="0E6E5738">
                <wp:simplePos x="0" y="0"/>
                <wp:positionH relativeFrom="column">
                  <wp:posOffset>1828800</wp:posOffset>
                </wp:positionH>
                <wp:positionV relativeFrom="paragraph">
                  <wp:posOffset>1972945</wp:posOffset>
                </wp:positionV>
                <wp:extent cx="640080" cy="175260"/>
                <wp:effectExtent l="0" t="57150" r="0" b="3429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0080" cy="1752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FFCF1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2in;margin-top:155.35pt;width:50.4pt;height:13.8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44D7EB7" wp14:editId="40C2DB92">
                <wp:simplePos x="0" y="0"/>
                <wp:positionH relativeFrom="column">
                  <wp:posOffset>723900</wp:posOffset>
                </wp:positionH>
                <wp:positionV relativeFrom="paragraph">
                  <wp:posOffset>2026285</wp:posOffset>
                </wp:positionV>
                <wp:extent cx="1104900" cy="274320"/>
                <wp:effectExtent l="0" t="0" r="19050" b="1143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txbx>
                        <w:txbxContent>
                          <w:p w14:paraId="217945A2" w14:textId="77777777" w:rsidR="00145302" w:rsidRPr="00145302" w:rsidRDefault="00145302" w:rsidP="00145302">
                            <w:pPr>
                              <w:rPr>
                                <w:color w:val="FF0000"/>
                                <w:sz w:val="28"/>
                                <w:szCs w:val="28"/>
                                <w:cs/>
                              </w:rPr>
                            </w:pPr>
                            <w:r w:rsidRPr="00145302">
                              <w:rPr>
                                <w:rFonts w:hint="cs"/>
                                <w:color w:val="FF0000"/>
                                <w:sz w:val="28"/>
                                <w:szCs w:val="28"/>
                                <w:cs/>
                              </w:rPr>
                              <w:t xml:space="preserve">ช่องใส่ </w:t>
                            </w:r>
                            <w:r w:rsidRPr="00145302">
                              <w:rPr>
                                <w:color w:val="FF0000"/>
                                <w:sz w:val="28"/>
                                <w:szCs w:val="28"/>
                              </w:rPr>
                              <w:t>Password: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4D7EB7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57pt;margin-top:159.55pt;width:87pt;height:21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" fillcolor="white [3201]" strokecolor="red" strokeweight=".5pt">
                <v:stroke dashstyle="dash"/>
                <v:textbox>
                  <w:txbxContent>
                    <w:p w14:paraId="217945A2" w14:textId="77777777" w:rsidR="00145302" w:rsidRPr="00145302" w:rsidRDefault="00145302" w:rsidP="00145302">
                      <w:pPr>
                        <w:rPr>
                          <w:color w:val="FF0000"/>
                          <w:sz w:val="28"/>
                          <w:szCs w:val="28"/>
                          <w:cs/>
                        </w:rPr>
                      </w:pPr>
                      <w:r w:rsidRPr="00145302">
                        <w:rPr>
                          <w:rFonts w:hint="cs"/>
                          <w:color w:val="FF0000"/>
                          <w:sz w:val="28"/>
                          <w:szCs w:val="28"/>
                          <w:cs/>
                        </w:rPr>
                        <w:t xml:space="preserve">ช่องใส่ </w:t>
                      </w:r>
                      <w:r w:rsidRPr="00145302">
                        <w:rPr>
                          <w:color w:val="FF0000"/>
                          <w:sz w:val="28"/>
                          <w:szCs w:val="28"/>
                        </w:rPr>
                        <w:t>Password: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727BC7" wp14:editId="490E32E2">
                <wp:simplePos x="0" y="0"/>
                <wp:positionH relativeFrom="column">
                  <wp:posOffset>708660</wp:posOffset>
                </wp:positionH>
                <wp:positionV relativeFrom="paragraph">
                  <wp:posOffset>1378585</wp:posOffset>
                </wp:positionV>
                <wp:extent cx="1143000" cy="289560"/>
                <wp:effectExtent l="0" t="0" r="19050" b="1524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txbx>
                        <w:txbxContent>
                          <w:p w14:paraId="76B87F31" w14:textId="77777777" w:rsidR="00FC104F" w:rsidRPr="00145302" w:rsidRDefault="00145302" w:rsidP="00145302">
                            <w:pPr>
                              <w:spacing w:line="240" w:lineRule="auto"/>
                              <w:rPr>
                                <w:color w:val="FF0000"/>
                                <w:sz w:val="28"/>
                                <w:szCs w:val="28"/>
                                <w:cs/>
                              </w:rPr>
                            </w:pPr>
                            <w:r w:rsidRPr="00145302">
                              <w:rPr>
                                <w:rFonts w:hint="cs"/>
                                <w:color w:val="FF0000"/>
                                <w:sz w:val="28"/>
                                <w:szCs w:val="28"/>
                                <w:cs/>
                              </w:rPr>
                              <w:t xml:space="preserve">ช่องใส่ </w:t>
                            </w:r>
                            <w:r w:rsidR="00FC104F" w:rsidRPr="00145302">
                              <w:rPr>
                                <w:color w:val="FF0000"/>
                                <w:sz w:val="28"/>
                                <w:szCs w:val="28"/>
                              </w:rPr>
                              <w:t>User Name</w:t>
                            </w:r>
                            <w:r w:rsidRPr="00145302">
                              <w:rPr>
                                <w:color w:val="FF0000"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727BC7" id="Text Box 7" o:spid="_x0000_s1027" type="#_x0000_t202" style="position:absolute;margin-left:55.8pt;margin-top:108.55pt;width:90pt;height:22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" fillcolor="white [3201]" strokecolor="red" strokeweight=".5pt">
                <v:stroke dashstyle="dash"/>
                <v:textbox>
                  <w:txbxContent>
                    <w:p w14:paraId="76B87F31" w14:textId="77777777" w:rsidR="00FC104F" w:rsidRPr="00145302" w:rsidRDefault="00145302" w:rsidP="00145302">
                      <w:pPr>
                        <w:spacing w:line="240" w:lineRule="auto"/>
                        <w:rPr>
                          <w:color w:val="FF0000"/>
                          <w:sz w:val="28"/>
                          <w:szCs w:val="28"/>
                          <w:cs/>
                        </w:rPr>
                      </w:pPr>
                      <w:r w:rsidRPr="00145302">
                        <w:rPr>
                          <w:rFonts w:hint="cs"/>
                          <w:color w:val="FF0000"/>
                          <w:sz w:val="28"/>
                          <w:szCs w:val="28"/>
                          <w:cs/>
                        </w:rPr>
                        <w:t xml:space="preserve">ช่องใส่ </w:t>
                      </w:r>
                      <w:r w:rsidR="00FC104F" w:rsidRPr="00145302">
                        <w:rPr>
                          <w:color w:val="FF0000"/>
                          <w:sz w:val="28"/>
                          <w:szCs w:val="28"/>
                        </w:rPr>
                        <w:t>User Name</w:t>
                      </w:r>
                      <w:r w:rsidRPr="00145302">
                        <w:rPr>
                          <w:color w:val="FF0000"/>
                          <w:sz w:val="28"/>
                          <w:szCs w:val="28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6833573" wp14:editId="50C24CEE">
                <wp:simplePos x="0" y="0"/>
                <wp:positionH relativeFrom="column">
                  <wp:posOffset>1859280</wp:posOffset>
                </wp:positionH>
                <wp:positionV relativeFrom="paragraph">
                  <wp:posOffset>1492885</wp:posOffset>
                </wp:positionV>
                <wp:extent cx="609600" cy="236220"/>
                <wp:effectExtent l="0" t="0" r="76200" b="6858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2362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0F0469" id="Straight Arrow Connector 5" o:spid="_x0000_s1026" type="#_x0000_t32" style="position:absolute;margin-left:146.4pt;margin-top:117.55pt;width:48pt;height:18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" strokecolor="red" strokeweight=".5pt">
                <v:stroke endarrow="block" joinstyle="miter"/>
              </v:shape>
            </w:pict>
          </mc:Fallback>
        </mc:AlternateContent>
      </w:r>
      <w:r w:rsidRPr="002C78F3">
        <w:rPr>
          <w:noProof/>
          <w:cs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0171580" wp14:editId="06CC33D3">
                <wp:simplePos x="0" y="0"/>
                <wp:positionH relativeFrom="column">
                  <wp:posOffset>4213860</wp:posOffset>
                </wp:positionH>
                <wp:positionV relativeFrom="paragraph">
                  <wp:posOffset>2558415</wp:posOffset>
                </wp:positionV>
                <wp:extent cx="434340" cy="45085"/>
                <wp:effectExtent l="38100" t="38100" r="22860" b="8826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4340" cy="450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65EED9" id="Straight Arrow Connector 12" o:spid="_x0000_s1026" type="#_x0000_t32" style="position:absolute;margin-left:331.8pt;margin-top:201.45pt;width:34.2pt;height:3.55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20D5EAF" wp14:editId="62ECD95A">
                <wp:simplePos x="0" y="0"/>
                <wp:positionH relativeFrom="column">
                  <wp:posOffset>3832860</wp:posOffset>
                </wp:positionH>
                <wp:positionV relativeFrom="paragraph">
                  <wp:posOffset>2470785</wp:posOffset>
                </wp:positionV>
                <wp:extent cx="350520" cy="190500"/>
                <wp:effectExtent l="0" t="0" r="1143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520" cy="190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B4E937" id="Rectangle 10" o:spid="_x0000_s1026" style="position:absolute;margin-left:301.8pt;margin-top:194.55pt;width:27.6pt;height: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" filled="f" strokecolor="red" strokeweight="1pt"/>
            </w:pict>
          </mc:Fallback>
        </mc:AlternateContent>
      </w:r>
      <w:r w:rsidRPr="002C78F3">
        <w:rPr>
          <w:noProof/>
          <w:cs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01FAE2C" wp14:editId="335B3846">
                <wp:simplePos x="0" y="0"/>
                <wp:positionH relativeFrom="margin">
                  <wp:posOffset>4662805</wp:posOffset>
                </wp:positionH>
                <wp:positionV relativeFrom="paragraph">
                  <wp:posOffset>2402205</wp:posOffset>
                </wp:positionV>
                <wp:extent cx="800100" cy="304800"/>
                <wp:effectExtent l="0" t="0" r="19050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51F55E58" w14:textId="77777777" w:rsidR="002C78F3" w:rsidRPr="00145302" w:rsidRDefault="002C78F3" w:rsidP="002C78F3">
                            <w:pPr>
                              <w:rPr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cs"/>
                                <w:color w:val="FF0000"/>
                                <w:sz w:val="28"/>
                                <w:szCs w:val="28"/>
                                <w:cs/>
                              </w:rPr>
                              <w:t xml:space="preserve">กด </w:t>
                            </w:r>
                            <w:r>
                              <w:rPr>
                                <w:color w:val="FF0000"/>
                                <w:sz w:val="28"/>
                                <w:szCs w:val="28"/>
                              </w:rPr>
                              <w:t>Log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1FAE2C" id="Text Box 11" o:spid="_x0000_s1028" type="#_x0000_t202" style="position:absolute;margin-left:367.15pt;margin-top:189.15pt;width:63pt;height:24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" fillcolor="white [3201]" strokecolor="red" strokeweight=".5pt">
                <v:textbox>
                  <w:txbxContent>
                    <w:p w14:paraId="51F55E58" w14:textId="77777777" w:rsidR="002C78F3" w:rsidRPr="00145302" w:rsidRDefault="002C78F3" w:rsidP="002C78F3">
                      <w:pPr>
                        <w:rPr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rFonts w:hint="cs"/>
                          <w:color w:val="FF0000"/>
                          <w:sz w:val="28"/>
                          <w:szCs w:val="28"/>
                          <w:cs/>
                        </w:rPr>
                        <w:t xml:space="preserve">กด </w:t>
                      </w:r>
                      <w:r>
                        <w:rPr>
                          <w:color w:val="FF0000"/>
                          <w:sz w:val="28"/>
                          <w:szCs w:val="28"/>
                        </w:rPr>
                        <w:t>Log 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62AEA">
        <w:rPr>
          <w:noProof/>
        </w:rPr>
        <w:drawing>
          <wp:inline distT="0" distB="0" distL="0" distR="0" wp14:anchorId="340A81B7" wp14:editId="37AFE812">
            <wp:extent cx="5540184" cy="3345180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41821" cy="3346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20A62" w14:textId="77777777" w:rsidR="00A16F73" w:rsidRPr="00A16F73" w:rsidRDefault="00A16F73" w:rsidP="00A16F73">
      <w:pPr>
        <w:pStyle w:val="ListParagraph"/>
        <w:jc w:val="center"/>
        <w:rPr>
          <w:b/>
          <w:bCs/>
          <w:szCs w:val="32"/>
        </w:rPr>
      </w:pPr>
      <w:r w:rsidRPr="00A16F73">
        <w:rPr>
          <w:rFonts w:hint="cs"/>
          <w:b/>
          <w:bCs/>
          <w:szCs w:val="32"/>
          <w:cs/>
        </w:rPr>
        <w:t xml:space="preserve">รูปที่ </w:t>
      </w:r>
      <w:r w:rsidR="00746BD8">
        <w:rPr>
          <w:rFonts w:hint="cs"/>
          <w:b/>
          <w:bCs/>
          <w:szCs w:val="32"/>
          <w:cs/>
        </w:rPr>
        <w:t>2</w:t>
      </w:r>
      <w:r w:rsidRPr="00A16F73">
        <w:rPr>
          <w:rFonts w:hint="cs"/>
          <w:b/>
          <w:bCs/>
          <w:szCs w:val="32"/>
          <w:cs/>
        </w:rPr>
        <w:t>.1</w:t>
      </w:r>
    </w:p>
    <w:p w14:paraId="2BA50395" w14:textId="77777777" w:rsidR="00A16F73" w:rsidRPr="00A16F73" w:rsidRDefault="00A16F73" w:rsidP="00A16F73">
      <w:pPr>
        <w:pStyle w:val="ListParagraph"/>
        <w:jc w:val="center"/>
        <w:rPr>
          <w:szCs w:val="32"/>
        </w:rPr>
      </w:pPr>
    </w:p>
    <w:p w14:paraId="74873B84" w14:textId="77777777" w:rsidR="00FC104F" w:rsidRDefault="00A16F73" w:rsidP="00A16F73">
      <w:r>
        <w:rPr>
          <w:rFonts w:hint="cs"/>
          <w:cs/>
        </w:rPr>
        <w:t xml:space="preserve">2.1 </w:t>
      </w:r>
      <w:r w:rsidRPr="00A16F73">
        <w:rPr>
          <w:rFonts w:hint="cs"/>
          <w:cs/>
        </w:rPr>
        <w:t xml:space="preserve">ให้ใส่ </w:t>
      </w:r>
      <w:r w:rsidRPr="00A16F73">
        <w:t xml:space="preserve">User name </w:t>
      </w:r>
      <w:r w:rsidRPr="00A16F73">
        <w:rPr>
          <w:rFonts w:hint="cs"/>
          <w:cs/>
        </w:rPr>
        <w:t xml:space="preserve">และ </w:t>
      </w:r>
      <w:r w:rsidRPr="00A16F73">
        <w:t xml:space="preserve">Password </w:t>
      </w:r>
      <w:r w:rsidRPr="00A16F73">
        <w:rPr>
          <w:rFonts w:hint="cs"/>
          <w:cs/>
        </w:rPr>
        <w:t>ลงในช่อง</w:t>
      </w:r>
      <w:r w:rsidR="002C78F3">
        <w:t xml:space="preserve"> </w:t>
      </w:r>
      <w:r w:rsidR="002C78F3">
        <w:rPr>
          <w:rFonts w:hint="cs"/>
          <w:cs/>
        </w:rPr>
        <w:t xml:space="preserve">จากนั้นให้กด </w:t>
      </w:r>
      <w:r w:rsidR="002C78F3">
        <w:t xml:space="preserve">Log in </w:t>
      </w:r>
      <w:r w:rsidR="002C78F3">
        <w:rPr>
          <w:rFonts w:hint="cs"/>
          <w:cs/>
        </w:rPr>
        <w:t xml:space="preserve">เข้าสู่ระบบ </w:t>
      </w:r>
    </w:p>
    <w:p w14:paraId="03032417" w14:textId="29E22D1F" w:rsidR="002C78F3" w:rsidRDefault="002C78F3" w:rsidP="00A16F73"/>
    <w:p w14:paraId="64E9D148" w14:textId="77777777" w:rsidR="00F62AEA" w:rsidRDefault="00F62AEA" w:rsidP="00A16F73">
      <w:pPr>
        <w:rPr>
          <w:cs/>
        </w:rPr>
      </w:pPr>
    </w:p>
    <w:p w14:paraId="2A8C3C3B" w14:textId="6E8DDB17" w:rsidR="002C78F3" w:rsidRDefault="002C78F3" w:rsidP="00A16F73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 xml:space="preserve">3. </w:t>
      </w:r>
      <w:r w:rsidRPr="002C78F3">
        <w:rPr>
          <w:rFonts w:hint="cs"/>
          <w:b/>
          <w:bCs/>
          <w:u w:val="single"/>
          <w:cs/>
        </w:rPr>
        <w:t xml:space="preserve">การเข้าสู่ </w:t>
      </w:r>
      <w:r w:rsidR="00F62AEA">
        <w:rPr>
          <w:b/>
          <w:bCs/>
          <w:u w:val="single"/>
        </w:rPr>
        <w:t xml:space="preserve">Topre </w:t>
      </w:r>
      <w:r w:rsidRPr="002C78F3">
        <w:rPr>
          <w:b/>
          <w:bCs/>
          <w:u w:val="single"/>
        </w:rPr>
        <w:t xml:space="preserve">Engineering </w:t>
      </w:r>
      <w:r w:rsidR="00F363B9">
        <w:rPr>
          <w:b/>
          <w:bCs/>
          <w:u w:val="single"/>
        </w:rPr>
        <w:t>Part Master</w:t>
      </w:r>
    </w:p>
    <w:p w14:paraId="60EF6DEA" w14:textId="7CE27A1D" w:rsidR="00746BD8" w:rsidRDefault="00051B4E" w:rsidP="00A16F73">
      <w:pPr>
        <w:rPr>
          <w:cs/>
        </w:rPr>
      </w:pPr>
      <w:r w:rsidRPr="00051B4E">
        <w:rPr>
          <w:noProof/>
          <w:cs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170F265" wp14:editId="650FC602">
                <wp:simplePos x="0" y="0"/>
                <wp:positionH relativeFrom="column">
                  <wp:posOffset>358140</wp:posOffset>
                </wp:positionH>
                <wp:positionV relativeFrom="paragraph">
                  <wp:posOffset>532130</wp:posOffset>
                </wp:positionV>
                <wp:extent cx="815340" cy="708660"/>
                <wp:effectExtent l="38100" t="0" r="22860" b="5334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5340" cy="7086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062030" id="Straight Arrow Connector 24" o:spid="_x0000_s1026" type="#_x0000_t32" style="position:absolute;margin-left:28.2pt;margin-top:41.9pt;width:64.2pt;height:55.8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" strokecolor="red" strokeweight=".5pt">
                <v:stroke endarrow="block" joinstyle="miter"/>
              </v:shape>
            </w:pict>
          </mc:Fallback>
        </mc:AlternateContent>
      </w:r>
      <w:r w:rsidR="002C78F3">
        <w:tab/>
      </w:r>
      <w:r w:rsidR="00746BD8">
        <w:rPr>
          <w:rFonts w:hint="cs"/>
          <w:cs/>
        </w:rPr>
        <w:t>หลังจาก</w:t>
      </w:r>
      <w:r w:rsidR="00AD7F8D">
        <w:rPr>
          <w:rFonts w:hint="cs"/>
          <w:cs/>
        </w:rPr>
        <w:t>เข้าสู่ระบบ</w:t>
      </w:r>
      <w:r w:rsidR="00746BD8">
        <w:rPr>
          <w:rFonts w:hint="cs"/>
          <w:cs/>
        </w:rPr>
        <w:t xml:space="preserve"> จากนั้นจะมี</w:t>
      </w:r>
      <w:r w:rsidR="00AD7F8D">
        <w:rPr>
          <w:rFonts w:hint="cs"/>
          <w:cs/>
        </w:rPr>
        <w:t xml:space="preserve">แถบ </w:t>
      </w:r>
      <w:r w:rsidR="00AD7F8D">
        <w:t xml:space="preserve">Menu </w:t>
      </w:r>
      <w:r w:rsidR="00AD7F8D">
        <w:rPr>
          <w:rFonts w:hint="cs"/>
          <w:cs/>
        </w:rPr>
        <w:t>ทางด้านซ้าย</w:t>
      </w:r>
      <w:r w:rsidR="00746BD8">
        <w:rPr>
          <w:rFonts w:hint="cs"/>
          <w:cs/>
        </w:rPr>
        <w:t>เพื่อให้เลือกรายการที่ต้องการเข้าสู่โปรแกรม</w:t>
      </w:r>
      <w:r>
        <w:rPr>
          <w:rFonts w:hint="cs"/>
          <w:cs/>
        </w:rPr>
        <w:t xml:space="preserve"> </w:t>
      </w:r>
      <w:r w:rsidRPr="00051B4E">
        <w:rPr>
          <w:color w:val="FF0000"/>
        </w:rPr>
        <w:t>(</w:t>
      </w:r>
      <w:r w:rsidRPr="00051B4E">
        <w:rPr>
          <w:rFonts w:hint="cs"/>
          <w:color w:val="FF0000"/>
          <w:u w:val="single"/>
          <w:cs/>
        </w:rPr>
        <w:t xml:space="preserve">ให้สังเกตุหัวข้องานที่ต้องการเข้า ให้เป็น </w:t>
      </w:r>
      <w:r w:rsidR="005C3FB3">
        <w:rPr>
          <w:color w:val="FF0000"/>
          <w:u w:val="single"/>
        </w:rPr>
        <w:t>T</w:t>
      </w:r>
      <w:r w:rsidR="00002019">
        <w:rPr>
          <w:color w:val="FF0000"/>
          <w:u w:val="single"/>
        </w:rPr>
        <w:t>OPRE</w:t>
      </w:r>
      <w:r w:rsidRPr="00051B4E">
        <w:rPr>
          <w:rFonts w:hint="cs"/>
          <w:color w:val="FF0000"/>
          <w:cs/>
        </w:rPr>
        <w:t>)</w:t>
      </w:r>
    </w:p>
    <w:p w14:paraId="5C58899D" w14:textId="78F62232" w:rsidR="002C78F3" w:rsidRPr="002C78F3" w:rsidRDefault="00746BD8" w:rsidP="00A16F73">
      <w:pPr>
        <w:rPr>
          <w: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92C3935" wp14:editId="3533AC1A">
                <wp:simplePos x="0" y="0"/>
                <wp:positionH relativeFrom="column">
                  <wp:posOffset>76200</wp:posOffset>
                </wp:positionH>
                <wp:positionV relativeFrom="paragraph">
                  <wp:posOffset>2778125</wp:posOffset>
                </wp:positionV>
                <wp:extent cx="792480" cy="160020"/>
                <wp:effectExtent l="0" t="0" r="26670" b="1143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2480" cy="16002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txbx>
                        <w:txbxContent>
                          <w:p w14:paraId="42CBE4A8" w14:textId="77777777" w:rsidR="00746BD8" w:rsidRPr="00145302" w:rsidRDefault="00746BD8" w:rsidP="00746BD8">
                            <w:pPr>
                              <w:rPr>
                                <w:color w:val="FF0000"/>
                                <w:sz w:val="28"/>
                                <w:szCs w:val="28"/>
                                <w: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2C3935" id="Text Box 15" o:spid="_x0000_s1029" type="#_x0000_t202" style="position:absolute;margin-left:6pt;margin-top:218.75pt;width:62.4pt;height:12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" filled="f" strokecolor="red" strokeweight=".5pt">
                <v:stroke dashstyle="dash"/>
                <v:textbox>
                  <w:txbxContent>
                    <w:p w14:paraId="42CBE4A8" w14:textId="77777777" w:rsidR="00746BD8" w:rsidRPr="00145302" w:rsidRDefault="00746BD8" w:rsidP="00746BD8">
                      <w:pPr>
                        <w:rPr>
                          <w:color w:val="FF0000"/>
                          <w:sz w:val="28"/>
                          <w:szCs w:val="28"/>
                          <w: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62AEA">
        <w:rPr>
          <w:noProof/>
        </w:rPr>
        <w:drawing>
          <wp:inline distT="0" distB="0" distL="0" distR="0" wp14:anchorId="5C9E38AF" wp14:editId="47007E32">
            <wp:extent cx="5276215" cy="3548380"/>
            <wp:effectExtent l="0" t="0" r="63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6215" cy="354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4438C" w14:textId="77777777" w:rsidR="00746BD8" w:rsidRPr="00A16F73" w:rsidRDefault="00746BD8" w:rsidP="00746BD8">
      <w:pPr>
        <w:pStyle w:val="ListParagraph"/>
        <w:jc w:val="center"/>
        <w:rPr>
          <w:b/>
          <w:bCs/>
          <w:szCs w:val="32"/>
        </w:rPr>
      </w:pPr>
      <w:r w:rsidRPr="00A16F73">
        <w:rPr>
          <w:rFonts w:hint="cs"/>
          <w:b/>
          <w:bCs/>
          <w:szCs w:val="32"/>
          <w:cs/>
        </w:rPr>
        <w:t xml:space="preserve">รูปที่ </w:t>
      </w:r>
      <w:r>
        <w:rPr>
          <w:rFonts w:hint="cs"/>
          <w:b/>
          <w:bCs/>
          <w:szCs w:val="32"/>
          <w:cs/>
        </w:rPr>
        <w:t>3</w:t>
      </w:r>
      <w:r w:rsidRPr="00A16F73">
        <w:rPr>
          <w:rFonts w:hint="cs"/>
          <w:b/>
          <w:bCs/>
          <w:szCs w:val="32"/>
          <w:cs/>
        </w:rPr>
        <w:t>.1</w:t>
      </w:r>
    </w:p>
    <w:p w14:paraId="77C020D5" w14:textId="77777777" w:rsidR="00051B4E" w:rsidRDefault="00746BD8" w:rsidP="00746BD8">
      <w:r>
        <w:rPr>
          <w:rFonts w:hint="cs"/>
          <w:cs/>
        </w:rPr>
        <w:t xml:space="preserve">3.1 ให้เลือกคลิกที่ </w:t>
      </w:r>
      <w:r>
        <w:t xml:space="preserve">Engineering </w:t>
      </w:r>
      <w:r>
        <w:rPr>
          <w:rFonts w:hint="cs"/>
          <w:cs/>
        </w:rPr>
        <w:t>ดังรูปที่ 3.1</w:t>
      </w:r>
    </w:p>
    <w:p w14:paraId="20B87674" w14:textId="1CDF52CB" w:rsidR="00051B4E" w:rsidRDefault="00051B4E" w:rsidP="00746BD8">
      <w:r>
        <w:rPr>
          <w:cs/>
        </w:rPr>
        <w:tab/>
      </w:r>
      <w:r>
        <w:rPr>
          <w:rFonts w:hint="cs"/>
          <w:cs/>
        </w:rPr>
        <w:t xml:space="preserve">หลังจาก </w:t>
      </w:r>
      <w:r>
        <w:t>“</w:t>
      </w:r>
      <w:r>
        <w:rPr>
          <w:rFonts w:hint="cs"/>
          <w:cs/>
        </w:rPr>
        <w:t>คลิก</w:t>
      </w:r>
      <w:r>
        <w:t xml:space="preserve">” </w:t>
      </w:r>
      <w:r>
        <w:rPr>
          <w:rFonts w:hint="cs"/>
          <w:cs/>
        </w:rPr>
        <w:t xml:space="preserve">จะขึ้น รายการย่อยของ </w:t>
      </w:r>
      <w:r>
        <w:t xml:space="preserve">Engineering </w:t>
      </w:r>
      <w:r>
        <w:rPr>
          <w:rFonts w:hint="cs"/>
          <w:cs/>
        </w:rPr>
        <w:t xml:space="preserve">คือ </w:t>
      </w:r>
      <w:r w:rsidR="005C3FB3">
        <w:t xml:space="preserve">Nissan </w:t>
      </w:r>
      <w:r>
        <w:t xml:space="preserve">Part Master </w:t>
      </w:r>
    </w:p>
    <w:p w14:paraId="5FA50958" w14:textId="74596075" w:rsidR="002C78F3" w:rsidRDefault="00051B4E" w:rsidP="00746BD8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E0EC28B" wp14:editId="2A3F6EEA">
                <wp:simplePos x="0" y="0"/>
                <wp:positionH relativeFrom="column">
                  <wp:posOffset>205740</wp:posOffset>
                </wp:positionH>
                <wp:positionV relativeFrom="paragraph">
                  <wp:posOffset>2117725</wp:posOffset>
                </wp:positionV>
                <wp:extent cx="792480" cy="160020"/>
                <wp:effectExtent l="0" t="0" r="26670" b="1143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2480" cy="16002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txbx>
                        <w:txbxContent>
                          <w:p w14:paraId="340FBA61" w14:textId="77777777" w:rsidR="00051B4E" w:rsidRPr="00145302" w:rsidRDefault="00051B4E" w:rsidP="00051B4E">
                            <w:pPr>
                              <w:rPr>
                                <w:color w:val="FF0000"/>
                                <w:sz w:val="28"/>
                                <w:szCs w:val="28"/>
                                <w: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0EC28B" id="Text Box 21" o:spid="_x0000_s1030" type="#_x0000_t202" style="position:absolute;margin-left:16.2pt;margin-top:166.75pt;width:62.4pt;height:12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" filled="f" strokecolor="red" strokeweight=".5pt">
                <v:stroke dashstyle="dash"/>
                <v:textbox>
                  <w:txbxContent>
                    <w:p w14:paraId="340FBA61" w14:textId="77777777" w:rsidR="00051B4E" w:rsidRPr="00145302" w:rsidRDefault="00051B4E" w:rsidP="00051B4E">
                      <w:pPr>
                        <w:rPr>
                          <w:color w:val="FF0000"/>
                          <w:sz w:val="28"/>
                          <w:szCs w:val="28"/>
                          <w: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62AEA" w:rsidRPr="00F62AEA">
        <w:rPr>
          <w:noProof/>
        </w:rPr>
        <w:drawing>
          <wp:inline distT="0" distB="0" distL="0" distR="0" wp14:anchorId="3E85E097" wp14:editId="3F6A8411">
            <wp:extent cx="5276215" cy="2766060"/>
            <wp:effectExtent l="0" t="0" r="635" b="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17437"/>
                    <a:stretch/>
                  </pic:blipFill>
                  <pic:spPr bwMode="auto">
                    <a:xfrm>
                      <a:off x="0" y="0"/>
                      <a:ext cx="5276215" cy="2766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646091" w14:textId="77777777" w:rsidR="00746BD8" w:rsidRDefault="00746BD8" w:rsidP="00746BD8">
      <w:pPr>
        <w:pStyle w:val="ListParagraph"/>
        <w:jc w:val="center"/>
        <w:rPr>
          <w:b/>
          <w:bCs/>
          <w:szCs w:val="32"/>
        </w:rPr>
      </w:pPr>
      <w:r w:rsidRPr="00A16F73">
        <w:rPr>
          <w:rFonts w:hint="cs"/>
          <w:b/>
          <w:bCs/>
          <w:szCs w:val="32"/>
          <w:cs/>
        </w:rPr>
        <w:lastRenderedPageBreak/>
        <w:t xml:space="preserve">รูปที่ </w:t>
      </w:r>
      <w:r>
        <w:rPr>
          <w:rFonts w:hint="cs"/>
          <w:b/>
          <w:bCs/>
          <w:szCs w:val="32"/>
          <w:cs/>
        </w:rPr>
        <w:t>3</w:t>
      </w:r>
      <w:r w:rsidRPr="00A16F73">
        <w:rPr>
          <w:rFonts w:hint="cs"/>
          <w:b/>
          <w:bCs/>
          <w:szCs w:val="32"/>
          <w:cs/>
        </w:rPr>
        <w:t>.</w:t>
      </w:r>
      <w:r>
        <w:rPr>
          <w:rFonts w:hint="cs"/>
          <w:b/>
          <w:bCs/>
          <w:szCs w:val="32"/>
          <w:cs/>
        </w:rPr>
        <w:t>2</w:t>
      </w:r>
    </w:p>
    <w:p w14:paraId="7AD96E38" w14:textId="09CD64EA" w:rsidR="00051B4E" w:rsidRDefault="00051B4E" w:rsidP="00051B4E">
      <w:r>
        <w:rPr>
          <w:rFonts w:hint="cs"/>
          <w:cs/>
        </w:rPr>
        <w:t xml:space="preserve">3.2 ให้เลือกคลิกที่ </w:t>
      </w:r>
      <w:r w:rsidR="005C3FB3">
        <w:t xml:space="preserve">Nissan </w:t>
      </w:r>
      <w:r>
        <w:t xml:space="preserve">Part Master </w:t>
      </w:r>
      <w:r>
        <w:rPr>
          <w:rFonts w:hint="cs"/>
          <w:cs/>
        </w:rPr>
        <w:t>ดังรูปที่ 3.</w:t>
      </w:r>
      <w:r>
        <w:t>2</w:t>
      </w:r>
    </w:p>
    <w:p w14:paraId="0266487E" w14:textId="18AC7AD6" w:rsidR="009C5379" w:rsidRDefault="005C3FB3" w:rsidP="00051B4E">
      <w:r>
        <w:rPr>
          <w:noProof/>
        </w:rPr>
        <w:drawing>
          <wp:inline distT="0" distB="0" distL="0" distR="0" wp14:anchorId="2BF12B4D" wp14:editId="316B1A51">
            <wp:extent cx="5276215" cy="2498725"/>
            <wp:effectExtent l="0" t="0" r="635" b="0"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6215" cy="249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7BDDA" w14:textId="77777777" w:rsidR="009C5379" w:rsidRDefault="009C5379" w:rsidP="009C5379">
      <w:pPr>
        <w:pStyle w:val="ListParagraph"/>
        <w:jc w:val="center"/>
        <w:rPr>
          <w:b/>
          <w:bCs/>
          <w:szCs w:val="32"/>
        </w:rPr>
      </w:pPr>
      <w:r w:rsidRPr="00A16F73">
        <w:rPr>
          <w:rFonts w:hint="cs"/>
          <w:b/>
          <w:bCs/>
          <w:szCs w:val="32"/>
          <w:cs/>
        </w:rPr>
        <w:t xml:space="preserve">รูปที่ </w:t>
      </w:r>
      <w:r>
        <w:rPr>
          <w:rFonts w:hint="cs"/>
          <w:b/>
          <w:bCs/>
          <w:szCs w:val="32"/>
          <w:cs/>
        </w:rPr>
        <w:t>3</w:t>
      </w:r>
      <w:r w:rsidRPr="00A16F73">
        <w:rPr>
          <w:rFonts w:hint="cs"/>
          <w:b/>
          <w:bCs/>
          <w:szCs w:val="32"/>
          <w:cs/>
        </w:rPr>
        <w:t>.</w:t>
      </w:r>
      <w:r>
        <w:rPr>
          <w:rFonts w:hint="cs"/>
          <w:b/>
          <w:bCs/>
          <w:szCs w:val="32"/>
          <w:cs/>
        </w:rPr>
        <w:t>3</w:t>
      </w:r>
    </w:p>
    <w:p w14:paraId="433B10E4" w14:textId="1566CFF7" w:rsidR="009C5379" w:rsidRPr="00F363B9" w:rsidRDefault="00F363B9" w:rsidP="009C5379">
      <w:r>
        <w:rPr>
          <w:rFonts w:hint="cs"/>
          <w:cs/>
        </w:rPr>
        <w:t xml:space="preserve">เสร็จสิ้นการเข้าสู่ระบบ </w:t>
      </w:r>
      <w:r w:rsidR="00002019">
        <w:t xml:space="preserve">Nissan </w:t>
      </w:r>
      <w:r>
        <w:t xml:space="preserve">Part Master </w:t>
      </w:r>
      <w:r w:rsidR="0009682F">
        <w:t>Topre</w:t>
      </w:r>
      <w:r>
        <w:t xml:space="preserve"> </w:t>
      </w:r>
      <w:r>
        <w:rPr>
          <w:rFonts w:hint="cs"/>
          <w:cs/>
        </w:rPr>
        <w:t xml:space="preserve">จะขึ้นหน้าจอ ดังรูป 3.3 </w:t>
      </w:r>
    </w:p>
    <w:p w14:paraId="4C03CA40" w14:textId="77777777" w:rsidR="009C5379" w:rsidRPr="009C5379" w:rsidRDefault="009C5379" w:rsidP="009C5379">
      <w:pPr>
        <w:rPr>
          <w:b/>
          <w:bCs/>
          <w:cs/>
        </w:rPr>
      </w:pPr>
      <w:r>
        <w:rPr>
          <w:rFonts w:hint="cs"/>
          <w:b/>
          <w:bCs/>
          <w:cs/>
        </w:rPr>
        <w:t xml:space="preserve">4. </w:t>
      </w:r>
      <w:r w:rsidRPr="00F363B9">
        <w:rPr>
          <w:rFonts w:hint="cs"/>
          <w:b/>
          <w:bCs/>
          <w:u w:val="single"/>
          <w:cs/>
        </w:rPr>
        <w:t xml:space="preserve">การ </w:t>
      </w:r>
      <w:r w:rsidRPr="00F363B9">
        <w:rPr>
          <w:b/>
          <w:bCs/>
          <w:u w:val="single"/>
        </w:rPr>
        <w:t xml:space="preserve">Add Part Master </w:t>
      </w:r>
      <w:r w:rsidRPr="00F363B9">
        <w:rPr>
          <w:rFonts w:hint="cs"/>
          <w:b/>
          <w:bCs/>
          <w:u w:val="single"/>
          <w:cs/>
        </w:rPr>
        <w:t>เข้าไปในระบบ</w:t>
      </w:r>
    </w:p>
    <w:p w14:paraId="4872E7C5" w14:textId="77777777" w:rsidR="009C5379" w:rsidRDefault="00F363B9" w:rsidP="00F363B9">
      <w:pPr>
        <w:ind w:firstLine="720"/>
        <w:rPr>
          <w:cs/>
        </w:rPr>
      </w:pPr>
      <w:r>
        <w:rPr>
          <w:rFonts w:hint="cs"/>
          <w:cs/>
        </w:rPr>
        <w:t xml:space="preserve">หลังจากเข้าสู่ระบบเรียบร้อยแล้วจะมีช่องสำหรับใส่ข้อมูลเพื่อ </w:t>
      </w:r>
      <w:r>
        <w:t>Add Part Master</w:t>
      </w:r>
      <w:r w:rsidR="005A770D">
        <w:t xml:space="preserve"> </w:t>
      </w:r>
      <w:r w:rsidR="005A770D">
        <w:rPr>
          <w:rFonts w:hint="cs"/>
          <w:cs/>
        </w:rPr>
        <w:t>เข้าสู่ระบบ</w:t>
      </w:r>
      <w:r w:rsidR="0051169B">
        <w:rPr>
          <w:rFonts w:hint="cs"/>
          <w:cs/>
        </w:rPr>
        <w:t xml:space="preserve"> ดังนี้</w:t>
      </w:r>
    </w:p>
    <w:p w14:paraId="7B324755" w14:textId="0DF2BFB8" w:rsidR="00F363B9" w:rsidRDefault="00002019" w:rsidP="00F363B9">
      <w:pPr>
        <w:rPr>
          <w:cs/>
        </w:rPr>
      </w:pPr>
      <w:r w:rsidRPr="00002019">
        <w:rPr>
          <w:noProof/>
        </w:rPr>
        <w:drawing>
          <wp:inline distT="0" distB="0" distL="0" distR="0" wp14:anchorId="59F1B0F3" wp14:editId="3BB7F3DB">
            <wp:extent cx="5151120" cy="1227490"/>
            <wp:effectExtent l="0" t="0" r="0" b="0"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3508"/>
                    <a:stretch/>
                  </pic:blipFill>
                  <pic:spPr bwMode="auto">
                    <a:xfrm>
                      <a:off x="0" y="0"/>
                      <a:ext cx="5158028" cy="12291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E76EC1" w14:textId="34197B3C" w:rsidR="00220BA4" w:rsidRDefault="0051169B" w:rsidP="009848C6">
      <w:pPr>
        <w:pStyle w:val="ListParagraph"/>
        <w:jc w:val="center"/>
        <w:rPr>
          <w:b/>
          <w:bCs/>
          <w:szCs w:val="32"/>
        </w:rPr>
      </w:pPr>
      <w:r w:rsidRPr="00A16F73">
        <w:rPr>
          <w:rFonts w:hint="cs"/>
          <w:b/>
          <w:bCs/>
          <w:szCs w:val="32"/>
          <w:cs/>
        </w:rPr>
        <w:t xml:space="preserve">รูปที่ </w:t>
      </w:r>
      <w:r>
        <w:rPr>
          <w:rFonts w:hint="cs"/>
          <w:b/>
          <w:bCs/>
          <w:szCs w:val="32"/>
          <w:cs/>
        </w:rPr>
        <w:t>4.1</w:t>
      </w:r>
    </w:p>
    <w:p w14:paraId="509975B4" w14:textId="77777777" w:rsidR="00002019" w:rsidRPr="00002019" w:rsidRDefault="00002019" w:rsidP="00002019">
      <w:pPr>
        <w:rPr>
          <w:b/>
          <w:bCs/>
        </w:rPr>
      </w:pPr>
    </w:p>
    <w:p w14:paraId="1390CB17" w14:textId="3C04BC3F" w:rsidR="00EB1DC9" w:rsidRDefault="00C62F8E" w:rsidP="00220BA4">
      <w:pPr>
        <w:pStyle w:val="ListParagraph"/>
        <w:numPr>
          <w:ilvl w:val="0"/>
          <w:numId w:val="2"/>
        </w:numPr>
      </w:pPr>
      <w:r w:rsidRPr="00051B4E">
        <w:rPr>
          <w:noProof/>
          <w:cs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C76F0E9" wp14:editId="1A04DD7C">
                <wp:simplePos x="0" y="0"/>
                <wp:positionH relativeFrom="column">
                  <wp:posOffset>3733800</wp:posOffset>
                </wp:positionH>
                <wp:positionV relativeFrom="paragraph">
                  <wp:posOffset>535305</wp:posOffset>
                </wp:positionV>
                <wp:extent cx="312420" cy="289560"/>
                <wp:effectExtent l="38100" t="0" r="30480" b="53340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2420" cy="2895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5EDDC9" id="Straight Arrow Connector 69" o:spid="_x0000_s1026" type="#_x0000_t32" style="position:absolute;margin-left:294pt;margin-top:42.15pt;width:24.6pt;height:22.8pt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" strokecolor="red" strokeweight=".5pt">
                <v:stroke endarrow="block" joinstyle="miter"/>
              </v:shape>
            </w:pict>
          </mc:Fallback>
        </mc:AlternateContent>
      </w:r>
      <w:r w:rsidR="00AD77C6">
        <w:rPr>
          <w:rFonts w:hint="cs"/>
          <w:noProof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7B1926C" wp14:editId="024B11CE">
                <wp:simplePos x="0" y="0"/>
                <wp:positionH relativeFrom="page">
                  <wp:align>center</wp:align>
                </wp:positionH>
                <wp:positionV relativeFrom="paragraph">
                  <wp:posOffset>550545</wp:posOffset>
                </wp:positionV>
                <wp:extent cx="289560" cy="251460"/>
                <wp:effectExtent l="0" t="19050" r="34290" b="34290"/>
                <wp:wrapNone/>
                <wp:docPr id="39" name="Arrow: Right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560" cy="25146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6DA9C81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39" o:spid="_x0000_s1026" type="#_x0000_t13" style="position:absolute;margin-left:0;margin-top:43.35pt;width:22.8pt;height:19.8pt;z-index:251677696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" adj="12221" fillcolor="#4472c4 [3204]" strokecolor="#1f3763 [1604]" strokeweight="1pt">
                <w10:wrap anchorx="page"/>
              </v:shape>
            </w:pict>
          </mc:Fallback>
        </mc:AlternateContent>
      </w:r>
      <w:r w:rsidR="00CF0A99" w:rsidRPr="002C78F3">
        <w:rPr>
          <w:noProof/>
          <w:cs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4F6B3C7" wp14:editId="575B85A7">
                <wp:simplePos x="0" y="0"/>
                <wp:positionH relativeFrom="margin">
                  <wp:posOffset>4053840</wp:posOffset>
                </wp:positionH>
                <wp:positionV relativeFrom="paragraph">
                  <wp:posOffset>337185</wp:posOffset>
                </wp:positionV>
                <wp:extent cx="1028700" cy="289560"/>
                <wp:effectExtent l="0" t="0" r="19050" b="1524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4814E9CA" w14:textId="77777777" w:rsidR="00CF0A99" w:rsidRPr="00EB439A" w:rsidRDefault="00CF0A99" w:rsidP="00EB439A">
                            <w:pPr>
                              <w:jc w:val="center"/>
                              <w:rPr>
                                <w:color w:val="FF0000"/>
                                <w:sz w:val="24"/>
                                <w:szCs w:val="24"/>
                                <w:cs/>
                              </w:rPr>
                            </w:pPr>
                            <w:r w:rsidRPr="00EB439A">
                              <w:rPr>
                                <w:rFonts w:hint="cs"/>
                                <w:color w:val="FF0000"/>
                                <w:sz w:val="24"/>
                                <w:szCs w:val="24"/>
                                <w:cs/>
                              </w:rPr>
                              <w:t>ตัวอย่างการใส่ข้อ</w:t>
                            </w:r>
                            <w:r w:rsidR="00EB439A" w:rsidRPr="00EB439A">
                              <w:rPr>
                                <w:rFonts w:hint="cs"/>
                                <w:color w:val="FF0000"/>
                                <w:sz w:val="24"/>
                                <w:szCs w:val="24"/>
                                <w:cs/>
                              </w:rPr>
                              <w:t>มูล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F6B3C7" id="Text Box 41" o:spid="_x0000_s1031" type="#_x0000_t202" style="position:absolute;left:0;text-align:left;margin-left:319.2pt;margin-top:26.55pt;width:81pt;height:22.8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" fillcolor="white [3201]" strokecolor="red" strokeweight=".5pt">
                <v:textbox>
                  <w:txbxContent>
                    <w:p w14:paraId="4814E9CA" w14:textId="77777777" w:rsidR="00CF0A99" w:rsidRPr="00EB439A" w:rsidRDefault="00CF0A99" w:rsidP="00EB439A">
                      <w:pPr>
                        <w:jc w:val="center"/>
                        <w:rPr>
                          <w:color w:val="FF0000"/>
                          <w:sz w:val="24"/>
                          <w:szCs w:val="24"/>
                          <w:cs/>
                        </w:rPr>
                      </w:pPr>
                      <w:r w:rsidRPr="00EB439A">
                        <w:rPr>
                          <w:rFonts w:hint="cs"/>
                          <w:color w:val="FF0000"/>
                          <w:sz w:val="24"/>
                          <w:szCs w:val="24"/>
                          <w:cs/>
                        </w:rPr>
                        <w:t>ตัวอย่างการใส่ข้อ</w:t>
                      </w:r>
                      <w:r w:rsidR="00EB439A" w:rsidRPr="00EB439A">
                        <w:rPr>
                          <w:rFonts w:hint="cs"/>
                          <w:color w:val="FF0000"/>
                          <w:sz w:val="24"/>
                          <w:szCs w:val="24"/>
                          <w:cs/>
                        </w:rPr>
                        <w:t>มูล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F0911" w:rsidRPr="00220BA4">
        <w:rPr>
          <w:rFonts w:hint="cs"/>
          <w:szCs w:val="32"/>
          <w:cs/>
        </w:rPr>
        <w:t>ช่อง</w:t>
      </w:r>
      <w:r w:rsidR="0051169B" w:rsidRPr="00220BA4">
        <w:rPr>
          <w:rFonts w:hint="cs"/>
          <w:szCs w:val="32"/>
          <w:cs/>
        </w:rPr>
        <w:t xml:space="preserve"> </w:t>
      </w:r>
      <w:r w:rsidR="0051169B" w:rsidRPr="00220BA4">
        <w:rPr>
          <w:szCs w:val="32"/>
        </w:rPr>
        <w:t>Part Number</w:t>
      </w:r>
      <w:r w:rsidR="00EB1DC9" w:rsidRPr="00220BA4">
        <w:rPr>
          <w:szCs w:val="32"/>
        </w:rPr>
        <w:t xml:space="preserve"> : </w:t>
      </w:r>
      <w:r w:rsidR="00EB1DC9" w:rsidRPr="00220BA4">
        <w:rPr>
          <w:rFonts w:hint="cs"/>
          <w:szCs w:val="32"/>
          <w:cs/>
        </w:rPr>
        <w:t>ให้ใส่</w:t>
      </w:r>
      <w:r w:rsidR="00EB1DC9" w:rsidRPr="00793FD6">
        <w:rPr>
          <w:rFonts w:hint="cs"/>
          <w:szCs w:val="32"/>
          <w:u w:val="single"/>
          <w:cs/>
        </w:rPr>
        <w:t>หมายเลขชิ้นงาน</w:t>
      </w:r>
      <w:r w:rsidR="00220BA4" w:rsidRPr="00220BA4">
        <w:rPr>
          <w:rFonts w:hint="cs"/>
          <w:szCs w:val="32"/>
          <w:cs/>
        </w:rPr>
        <w:t xml:space="preserve">ที่ต้องการ </w:t>
      </w:r>
      <w:r w:rsidR="00220BA4" w:rsidRPr="00220BA4">
        <w:rPr>
          <w:szCs w:val="32"/>
        </w:rPr>
        <w:t xml:space="preserve">Add </w:t>
      </w:r>
      <w:r w:rsidR="00EB1DC9" w:rsidRPr="00220BA4">
        <w:rPr>
          <w:rFonts w:hint="cs"/>
          <w:szCs w:val="32"/>
          <w:cs/>
        </w:rPr>
        <w:t>ลงในช่อง</w:t>
      </w:r>
      <w:r w:rsidR="00220BA4" w:rsidRPr="00220BA4">
        <w:rPr>
          <w:noProof/>
        </w:rPr>
        <w:t xml:space="preserve"> </w:t>
      </w:r>
      <w:r w:rsidR="00220BA4">
        <w:rPr>
          <w:noProof/>
        </w:rPr>
        <w:drawing>
          <wp:inline distT="0" distB="0" distL="0" distR="0" wp14:anchorId="6D233686" wp14:editId="7AEFB13B">
            <wp:extent cx="1402080" cy="737235"/>
            <wp:effectExtent l="0" t="0" r="7620" b="571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r="2076"/>
                    <a:stretch/>
                  </pic:blipFill>
                  <pic:spPr bwMode="auto">
                    <a:xfrm>
                      <a:off x="0" y="0"/>
                      <a:ext cx="1426925" cy="7502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20BA4">
        <w:rPr>
          <w:rFonts w:hint="cs"/>
          <w:noProof/>
          <w:cs/>
        </w:rPr>
        <w:t xml:space="preserve"> </w:t>
      </w:r>
      <w:r w:rsidR="00CF0A99">
        <w:rPr>
          <w:noProof/>
        </w:rPr>
        <w:t xml:space="preserve">                         </w:t>
      </w:r>
      <w:r w:rsidR="00793D4F">
        <w:rPr>
          <w:noProof/>
        </w:rPr>
        <w:drawing>
          <wp:inline distT="0" distB="0" distL="0" distR="0" wp14:anchorId="5C844FF4" wp14:editId="20535441">
            <wp:extent cx="1277871" cy="678180"/>
            <wp:effectExtent l="0" t="0" r="0" b="7620"/>
            <wp:docPr id="112" name="Picture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96255" cy="687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BF731" w14:textId="77777777" w:rsidR="00220BA4" w:rsidRDefault="00220BA4" w:rsidP="00220BA4">
      <w:pPr>
        <w:pStyle w:val="ListParagraph"/>
        <w:numPr>
          <w:ilvl w:val="0"/>
          <w:numId w:val="2"/>
        </w:numPr>
        <w:rPr>
          <w:szCs w:val="32"/>
        </w:rPr>
      </w:pPr>
      <w:r w:rsidRPr="00220BA4">
        <w:rPr>
          <w:rFonts w:hint="cs"/>
          <w:szCs w:val="32"/>
          <w:cs/>
        </w:rPr>
        <w:lastRenderedPageBreak/>
        <w:t xml:space="preserve">ช่อง </w:t>
      </w:r>
      <w:r w:rsidRPr="00220BA4">
        <w:rPr>
          <w:szCs w:val="32"/>
        </w:rPr>
        <w:t>Part Name</w:t>
      </w:r>
      <w:r>
        <w:rPr>
          <w:rFonts w:hint="cs"/>
          <w:szCs w:val="32"/>
          <w:cs/>
        </w:rPr>
        <w:t xml:space="preserve"> </w:t>
      </w:r>
      <w:r>
        <w:rPr>
          <w:szCs w:val="32"/>
        </w:rPr>
        <w:t xml:space="preserve">: </w:t>
      </w:r>
      <w:r w:rsidR="009848C6" w:rsidRPr="00220BA4">
        <w:rPr>
          <w:rFonts w:hint="cs"/>
          <w:szCs w:val="32"/>
          <w:cs/>
        </w:rPr>
        <w:t>ให้ใส่</w:t>
      </w:r>
      <w:r w:rsidR="009848C6" w:rsidRPr="00793FD6">
        <w:rPr>
          <w:rFonts w:hint="cs"/>
          <w:szCs w:val="32"/>
          <w:u w:val="single"/>
          <w:cs/>
        </w:rPr>
        <w:t>ชื่อชิ้นงาน</w:t>
      </w:r>
      <w:r w:rsidR="009848C6" w:rsidRPr="00220BA4">
        <w:rPr>
          <w:rFonts w:hint="cs"/>
          <w:szCs w:val="32"/>
          <w:cs/>
        </w:rPr>
        <w:t xml:space="preserve">ที่ต้องการ </w:t>
      </w:r>
      <w:r w:rsidR="009848C6" w:rsidRPr="00220BA4">
        <w:rPr>
          <w:szCs w:val="32"/>
        </w:rPr>
        <w:t xml:space="preserve">Add </w:t>
      </w:r>
      <w:r w:rsidR="009848C6" w:rsidRPr="00220BA4">
        <w:rPr>
          <w:rFonts w:hint="cs"/>
          <w:szCs w:val="32"/>
          <w:cs/>
        </w:rPr>
        <w:t>ลงในช่อง</w:t>
      </w:r>
    </w:p>
    <w:p w14:paraId="0FD6D15F" w14:textId="60FD7AC5" w:rsidR="009848C6" w:rsidRDefault="00C62F8E" w:rsidP="009848C6">
      <w:pPr>
        <w:pStyle w:val="ListParagraph"/>
        <w:rPr>
          <w:szCs w:val="32"/>
        </w:rPr>
      </w:pPr>
      <w:r w:rsidRPr="002C78F3">
        <w:rPr>
          <w:noProof/>
          <w:cs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E9CAF51" wp14:editId="4BFE7F2E">
                <wp:simplePos x="0" y="0"/>
                <wp:positionH relativeFrom="margin">
                  <wp:posOffset>4190365</wp:posOffset>
                </wp:positionH>
                <wp:positionV relativeFrom="paragraph">
                  <wp:posOffset>31750</wp:posOffset>
                </wp:positionV>
                <wp:extent cx="1028700" cy="289560"/>
                <wp:effectExtent l="0" t="0" r="19050" b="1524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410E61C4" w14:textId="77777777" w:rsidR="00D7361F" w:rsidRPr="00EB439A" w:rsidRDefault="00D7361F" w:rsidP="00D7361F">
                            <w:pPr>
                              <w:jc w:val="center"/>
                              <w:rPr>
                                <w:color w:val="FF0000"/>
                                <w:sz w:val="24"/>
                                <w:szCs w:val="24"/>
                                <w:cs/>
                              </w:rPr>
                            </w:pPr>
                            <w:r w:rsidRPr="00EB439A">
                              <w:rPr>
                                <w:rFonts w:hint="cs"/>
                                <w:color w:val="FF0000"/>
                                <w:sz w:val="24"/>
                                <w:szCs w:val="24"/>
                                <w:cs/>
                              </w:rPr>
                              <w:t>ตัวอย่างการใส่ข้อมูล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9CAF51" id="Text Box 45" o:spid="_x0000_s1032" type="#_x0000_t202" style="position:absolute;left:0;text-align:left;margin-left:329.95pt;margin-top:2.5pt;width:81pt;height:22.8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" fillcolor="white [3201]" strokecolor="red" strokeweight=".5pt">
                <v:textbox>
                  <w:txbxContent>
                    <w:p w14:paraId="410E61C4" w14:textId="77777777" w:rsidR="00D7361F" w:rsidRPr="00EB439A" w:rsidRDefault="00D7361F" w:rsidP="00D7361F">
                      <w:pPr>
                        <w:jc w:val="center"/>
                        <w:rPr>
                          <w:color w:val="FF0000"/>
                          <w:sz w:val="24"/>
                          <w:szCs w:val="24"/>
                          <w:cs/>
                        </w:rPr>
                      </w:pPr>
                      <w:r w:rsidRPr="00EB439A">
                        <w:rPr>
                          <w:rFonts w:hint="cs"/>
                          <w:color w:val="FF0000"/>
                          <w:sz w:val="24"/>
                          <w:szCs w:val="24"/>
                          <w:cs/>
                        </w:rPr>
                        <w:t>ตัวอย่างการใส่ข้อมูล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51B4E">
        <w:rPr>
          <w:noProof/>
          <w:cs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D61EFDC" wp14:editId="313BB732">
                <wp:simplePos x="0" y="0"/>
                <wp:positionH relativeFrom="column">
                  <wp:posOffset>3878580</wp:posOffset>
                </wp:positionH>
                <wp:positionV relativeFrom="paragraph">
                  <wp:posOffset>153670</wp:posOffset>
                </wp:positionV>
                <wp:extent cx="312420" cy="289560"/>
                <wp:effectExtent l="38100" t="0" r="30480" b="53340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2420" cy="2895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0F6280" id="Straight Arrow Connector 70" o:spid="_x0000_s1026" type="#_x0000_t32" style="position:absolute;margin-left:305.4pt;margin-top:12.1pt;width:24.6pt;height:22.8pt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" strokecolor="red" strokeweight=".5pt">
                <v:stroke endarrow="block" joinstyle="miter"/>
              </v:shape>
            </w:pict>
          </mc:Fallback>
        </mc:AlternateContent>
      </w:r>
      <w:r w:rsidR="00AD77C6">
        <w:rPr>
          <w:rFonts w:hint="cs"/>
          <w:noProof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AEFBEC5" wp14:editId="3A7681F4">
                <wp:simplePos x="0" y="0"/>
                <wp:positionH relativeFrom="page">
                  <wp:align>center</wp:align>
                </wp:positionH>
                <wp:positionV relativeFrom="paragraph">
                  <wp:posOffset>155575</wp:posOffset>
                </wp:positionV>
                <wp:extent cx="289560" cy="251460"/>
                <wp:effectExtent l="0" t="19050" r="34290" b="34290"/>
                <wp:wrapNone/>
                <wp:docPr id="42" name="Arrow: Right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560" cy="25146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F06CCF" id="Arrow: Right 42" o:spid="_x0000_s1026" type="#_x0000_t13" style="position:absolute;margin-left:0;margin-top:12.25pt;width:22.8pt;height:19.8pt;z-index:251681792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" adj="12221" fillcolor="#4472c4 [3204]" strokecolor="#1f3763 [1604]" strokeweight="1pt">
                <w10:wrap anchorx="page"/>
              </v:shape>
            </w:pict>
          </mc:Fallback>
        </mc:AlternateContent>
      </w:r>
      <w:r w:rsidR="009848C6">
        <w:rPr>
          <w:noProof/>
        </w:rPr>
        <w:drawing>
          <wp:inline distT="0" distB="0" distL="0" distR="0" wp14:anchorId="6F64472D" wp14:editId="750B8BDF">
            <wp:extent cx="1423987" cy="693420"/>
            <wp:effectExtent l="0" t="0" r="508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/>
                    <a:stretch/>
                  </pic:blipFill>
                  <pic:spPr bwMode="auto">
                    <a:xfrm>
                      <a:off x="0" y="0"/>
                      <a:ext cx="1449119" cy="7056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B439A">
        <w:rPr>
          <w:rFonts w:hint="cs"/>
          <w:szCs w:val="32"/>
          <w:cs/>
        </w:rPr>
        <w:t xml:space="preserve">                          </w:t>
      </w:r>
      <w:r w:rsidR="00793D4F">
        <w:rPr>
          <w:noProof/>
        </w:rPr>
        <w:drawing>
          <wp:inline distT="0" distB="0" distL="0" distR="0" wp14:anchorId="3ECD46EF" wp14:editId="5EE92532">
            <wp:extent cx="1257300" cy="705454"/>
            <wp:effectExtent l="0" t="0" r="0" b="0"/>
            <wp:docPr id="113" name="Picture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96677" cy="727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AD053" w14:textId="77777777" w:rsidR="009848C6" w:rsidRDefault="009848C6" w:rsidP="009848C6">
      <w:pPr>
        <w:pStyle w:val="ListParagraph"/>
        <w:numPr>
          <w:ilvl w:val="0"/>
          <w:numId w:val="2"/>
        </w:numPr>
        <w:rPr>
          <w:szCs w:val="32"/>
        </w:rPr>
      </w:pPr>
      <w:r w:rsidRPr="00220BA4">
        <w:rPr>
          <w:rFonts w:hint="cs"/>
          <w:szCs w:val="32"/>
          <w:cs/>
        </w:rPr>
        <w:t xml:space="preserve">ช่อง </w:t>
      </w:r>
      <w:r w:rsidRPr="00220BA4">
        <w:rPr>
          <w:szCs w:val="32"/>
        </w:rPr>
        <w:t>P</w:t>
      </w:r>
      <w:r>
        <w:rPr>
          <w:szCs w:val="32"/>
        </w:rPr>
        <w:t>ackage</w:t>
      </w:r>
      <w:r>
        <w:rPr>
          <w:rFonts w:hint="cs"/>
          <w:szCs w:val="32"/>
          <w:cs/>
        </w:rPr>
        <w:t xml:space="preserve"> </w:t>
      </w:r>
      <w:r>
        <w:rPr>
          <w:szCs w:val="32"/>
        </w:rPr>
        <w:t xml:space="preserve">: </w:t>
      </w:r>
      <w:r w:rsidRPr="00220BA4">
        <w:rPr>
          <w:rFonts w:hint="cs"/>
          <w:szCs w:val="32"/>
          <w:cs/>
        </w:rPr>
        <w:t>ให้ใส่</w:t>
      </w:r>
      <w:r w:rsidRPr="00793FD6">
        <w:rPr>
          <w:rFonts w:hint="cs"/>
          <w:szCs w:val="32"/>
          <w:u w:val="single"/>
          <w:cs/>
        </w:rPr>
        <w:t xml:space="preserve">ชื่อของ </w:t>
      </w:r>
      <w:r w:rsidR="00776C61">
        <w:rPr>
          <w:rFonts w:hint="cs"/>
          <w:szCs w:val="32"/>
          <w:u w:val="single"/>
          <w:cs/>
        </w:rPr>
        <w:t>บรรจุภัณฑ์</w:t>
      </w:r>
      <w:r>
        <w:rPr>
          <w:szCs w:val="32"/>
        </w:rPr>
        <w:t xml:space="preserve"> </w:t>
      </w:r>
      <w:r>
        <w:rPr>
          <w:rFonts w:hint="cs"/>
          <w:szCs w:val="32"/>
          <w:cs/>
        </w:rPr>
        <w:t>ที่ใช้ในการบรรจุชิ้นงาน</w:t>
      </w:r>
      <w:r w:rsidRPr="00220BA4">
        <w:rPr>
          <w:rFonts w:hint="cs"/>
          <w:szCs w:val="32"/>
          <w:cs/>
        </w:rPr>
        <w:t xml:space="preserve">ที่ต้องการ </w:t>
      </w:r>
      <w:r w:rsidRPr="00220BA4">
        <w:rPr>
          <w:szCs w:val="32"/>
        </w:rPr>
        <w:t xml:space="preserve">Add </w:t>
      </w:r>
      <w:r w:rsidRPr="00220BA4">
        <w:rPr>
          <w:rFonts w:hint="cs"/>
          <w:szCs w:val="32"/>
          <w:cs/>
        </w:rPr>
        <w:t>ลงในช่อง</w:t>
      </w:r>
    </w:p>
    <w:p w14:paraId="6886DD70" w14:textId="0BD5C3D2" w:rsidR="009848C6" w:rsidRPr="00AD77C6" w:rsidRDefault="00C62F8E" w:rsidP="009848C6">
      <w:pPr>
        <w:pStyle w:val="ListParagraph"/>
        <w:rPr>
          <w:b/>
          <w:bCs/>
          <w:szCs w:val="32"/>
        </w:rPr>
      </w:pPr>
      <w:r w:rsidRPr="00051B4E">
        <w:rPr>
          <w:noProof/>
          <w:cs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0E17D4A" wp14:editId="459074B2">
                <wp:simplePos x="0" y="0"/>
                <wp:positionH relativeFrom="column">
                  <wp:posOffset>3467100</wp:posOffset>
                </wp:positionH>
                <wp:positionV relativeFrom="paragraph">
                  <wp:posOffset>168910</wp:posOffset>
                </wp:positionV>
                <wp:extent cx="518160" cy="327660"/>
                <wp:effectExtent l="38100" t="0" r="15240" b="53340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8160" cy="3276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D71AA3" id="Straight Arrow Connector 71" o:spid="_x0000_s1026" type="#_x0000_t32" style="position:absolute;margin-left:273pt;margin-top:13.3pt;width:40.8pt;height:25.8pt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" strokecolor="red" strokeweight=".5pt">
                <v:stroke endarrow="block" joinstyle="miter"/>
              </v:shape>
            </w:pict>
          </mc:Fallback>
        </mc:AlternateContent>
      </w:r>
      <w:r w:rsidR="00AD77C6">
        <w:rPr>
          <w:rFonts w:hint="cs"/>
          <w:noProof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1D9B152" wp14:editId="27747CC5">
                <wp:simplePos x="0" y="0"/>
                <wp:positionH relativeFrom="page">
                  <wp:align>center</wp:align>
                </wp:positionH>
                <wp:positionV relativeFrom="paragraph">
                  <wp:posOffset>209550</wp:posOffset>
                </wp:positionV>
                <wp:extent cx="289560" cy="251460"/>
                <wp:effectExtent l="0" t="19050" r="34290" b="34290"/>
                <wp:wrapNone/>
                <wp:docPr id="48" name="Arrow: Right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560" cy="25146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4FFCDE" id="Arrow: Right 48" o:spid="_x0000_s1026" type="#_x0000_t13" style="position:absolute;margin-left:0;margin-top:16.5pt;width:22.8pt;height:19.8pt;z-index:251685888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" adj="12221" fillcolor="#4472c4 [3204]" strokecolor="#1f3763 [1604]" strokeweight="1pt">
                <w10:wrap anchorx="page"/>
              </v:shape>
            </w:pict>
          </mc:Fallback>
        </mc:AlternateContent>
      </w:r>
      <w:r w:rsidR="00AD77C6" w:rsidRPr="002C78F3">
        <w:rPr>
          <w:noProof/>
          <w:cs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AE34D36" wp14:editId="3D15DA92">
                <wp:simplePos x="0" y="0"/>
                <wp:positionH relativeFrom="margin">
                  <wp:posOffset>3985260</wp:posOffset>
                </wp:positionH>
                <wp:positionV relativeFrom="paragraph">
                  <wp:posOffset>30480</wp:posOffset>
                </wp:positionV>
                <wp:extent cx="1028700" cy="289560"/>
                <wp:effectExtent l="0" t="0" r="19050" b="1524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4DE4FFA0" w14:textId="77777777" w:rsidR="00AD77C6" w:rsidRPr="00EB439A" w:rsidRDefault="00AD77C6" w:rsidP="00AD77C6">
                            <w:pPr>
                              <w:jc w:val="center"/>
                              <w:rPr>
                                <w:color w:val="FF0000"/>
                                <w:sz w:val="24"/>
                                <w:szCs w:val="24"/>
                                <w:cs/>
                              </w:rPr>
                            </w:pPr>
                            <w:r w:rsidRPr="00EB439A">
                              <w:rPr>
                                <w:rFonts w:hint="cs"/>
                                <w:color w:val="FF0000"/>
                                <w:sz w:val="24"/>
                                <w:szCs w:val="24"/>
                                <w:cs/>
                              </w:rPr>
                              <w:t>ตัวอย่างการใส่ข้อมูล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E34D36" id="Text Box 49" o:spid="_x0000_s1033" type="#_x0000_t202" style="position:absolute;left:0;text-align:left;margin-left:313.8pt;margin-top:2.4pt;width:81pt;height:22.8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" fillcolor="white [3201]" strokecolor="red" strokeweight=".5pt">
                <v:textbox>
                  <w:txbxContent>
                    <w:p w14:paraId="4DE4FFA0" w14:textId="77777777" w:rsidR="00AD77C6" w:rsidRPr="00EB439A" w:rsidRDefault="00AD77C6" w:rsidP="00AD77C6">
                      <w:pPr>
                        <w:jc w:val="center"/>
                        <w:rPr>
                          <w:color w:val="FF0000"/>
                          <w:sz w:val="24"/>
                          <w:szCs w:val="24"/>
                          <w:cs/>
                        </w:rPr>
                      </w:pPr>
                      <w:r w:rsidRPr="00EB439A">
                        <w:rPr>
                          <w:rFonts w:hint="cs"/>
                          <w:color w:val="FF0000"/>
                          <w:sz w:val="24"/>
                          <w:szCs w:val="24"/>
                          <w:cs/>
                        </w:rPr>
                        <w:t>ตัวอย่างการใส่ข้อมูล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848C6">
        <w:rPr>
          <w:noProof/>
        </w:rPr>
        <w:drawing>
          <wp:inline distT="0" distB="0" distL="0" distR="0" wp14:anchorId="0A6EF799" wp14:editId="5E1D52EA">
            <wp:extent cx="1440180" cy="678851"/>
            <wp:effectExtent l="0" t="0" r="7620" b="698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60787" cy="68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77C6">
        <w:rPr>
          <w:noProof/>
        </w:rPr>
        <w:t xml:space="preserve">                        </w:t>
      </w:r>
      <w:r w:rsidR="00793D4F">
        <w:rPr>
          <w:noProof/>
        </w:rPr>
        <w:drawing>
          <wp:inline distT="0" distB="0" distL="0" distR="0" wp14:anchorId="170C9844" wp14:editId="6533FD1B">
            <wp:extent cx="1262634" cy="682505"/>
            <wp:effectExtent l="0" t="0" r="0" b="3810"/>
            <wp:docPr id="114" name="Picture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82048" cy="692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9F100" w14:textId="77777777" w:rsidR="009848C6" w:rsidRDefault="009848C6" w:rsidP="009848C6">
      <w:pPr>
        <w:pStyle w:val="ListParagraph"/>
        <w:numPr>
          <w:ilvl w:val="0"/>
          <w:numId w:val="2"/>
        </w:numPr>
        <w:rPr>
          <w:szCs w:val="32"/>
        </w:rPr>
      </w:pPr>
      <w:r w:rsidRPr="00220BA4">
        <w:rPr>
          <w:rFonts w:hint="cs"/>
          <w:szCs w:val="32"/>
          <w:cs/>
        </w:rPr>
        <w:t xml:space="preserve">ช่อง </w:t>
      </w:r>
      <w:r>
        <w:rPr>
          <w:szCs w:val="32"/>
        </w:rPr>
        <w:t>SNP</w:t>
      </w:r>
      <w:r>
        <w:rPr>
          <w:rFonts w:hint="cs"/>
          <w:szCs w:val="32"/>
          <w:cs/>
        </w:rPr>
        <w:t xml:space="preserve"> </w:t>
      </w:r>
      <w:r>
        <w:rPr>
          <w:szCs w:val="32"/>
        </w:rPr>
        <w:t xml:space="preserve">: </w:t>
      </w:r>
      <w:r w:rsidRPr="00220BA4">
        <w:rPr>
          <w:rFonts w:hint="cs"/>
          <w:szCs w:val="32"/>
          <w:cs/>
        </w:rPr>
        <w:t>ให้ใส่</w:t>
      </w:r>
      <w:r w:rsidRPr="00793FD6">
        <w:rPr>
          <w:rFonts w:hint="cs"/>
          <w:szCs w:val="32"/>
          <w:u w:val="single"/>
          <w:cs/>
        </w:rPr>
        <w:t>จำนวนชิ้นงาน</w:t>
      </w:r>
      <w:r>
        <w:rPr>
          <w:rFonts w:hint="cs"/>
          <w:szCs w:val="32"/>
          <w:cs/>
        </w:rPr>
        <w:t xml:space="preserve"> ของ </w:t>
      </w:r>
      <w:r>
        <w:rPr>
          <w:szCs w:val="32"/>
        </w:rPr>
        <w:t xml:space="preserve">Part </w:t>
      </w:r>
      <w:r>
        <w:rPr>
          <w:rFonts w:hint="cs"/>
          <w:szCs w:val="32"/>
          <w:cs/>
        </w:rPr>
        <w:t>ที่</w:t>
      </w:r>
      <w:r w:rsidR="00793FD6">
        <w:rPr>
          <w:rFonts w:hint="cs"/>
          <w:szCs w:val="32"/>
          <w:cs/>
        </w:rPr>
        <w:t xml:space="preserve">ต้องการ </w:t>
      </w:r>
      <w:r w:rsidR="00793FD6">
        <w:rPr>
          <w:szCs w:val="32"/>
        </w:rPr>
        <w:t xml:space="preserve">Add </w:t>
      </w:r>
      <w:r w:rsidR="00793FD6">
        <w:rPr>
          <w:rFonts w:hint="cs"/>
          <w:szCs w:val="32"/>
          <w:cs/>
        </w:rPr>
        <w:t>ลงในช่อง</w:t>
      </w:r>
    </w:p>
    <w:p w14:paraId="61CF4246" w14:textId="77777777" w:rsidR="007F0911" w:rsidRDefault="00C62F8E" w:rsidP="009848C6">
      <w:pPr>
        <w:pStyle w:val="ListParagraph"/>
        <w:rPr>
          <w:szCs w:val="32"/>
        </w:rPr>
      </w:pPr>
      <w:r w:rsidRPr="00051B4E">
        <w:rPr>
          <w:noProof/>
          <w:cs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EAA8728" wp14:editId="0F0FDCEE">
                <wp:simplePos x="0" y="0"/>
                <wp:positionH relativeFrom="column">
                  <wp:posOffset>3398520</wp:posOffset>
                </wp:positionH>
                <wp:positionV relativeFrom="paragraph">
                  <wp:posOffset>140335</wp:posOffset>
                </wp:positionV>
                <wp:extent cx="586740" cy="365760"/>
                <wp:effectExtent l="38100" t="0" r="22860" b="53340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6740" cy="3657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8885C2" id="Straight Arrow Connector 72" o:spid="_x0000_s1026" type="#_x0000_t32" style="position:absolute;margin-left:267.6pt;margin-top:11.05pt;width:46.2pt;height:28.8pt;flip:x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" strokecolor="red" strokeweight=".5pt">
                <v:stroke endarrow="block" joinstyle="miter"/>
              </v:shape>
            </w:pict>
          </mc:Fallback>
        </mc:AlternateContent>
      </w:r>
      <w:r w:rsidR="00AD77C6">
        <w:rPr>
          <w:rFonts w:hint="cs"/>
          <w:noProof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E9B504E" wp14:editId="5764A2DE">
                <wp:simplePos x="0" y="0"/>
                <wp:positionH relativeFrom="page">
                  <wp:align>center</wp:align>
                </wp:positionH>
                <wp:positionV relativeFrom="paragraph">
                  <wp:posOffset>232410</wp:posOffset>
                </wp:positionV>
                <wp:extent cx="289560" cy="251460"/>
                <wp:effectExtent l="0" t="19050" r="34290" b="34290"/>
                <wp:wrapNone/>
                <wp:docPr id="52" name="Arrow: Right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560" cy="25146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AC7817" id="Arrow: Right 52" o:spid="_x0000_s1026" type="#_x0000_t13" style="position:absolute;margin-left:0;margin-top:18.3pt;width:22.8pt;height:19.8pt;z-index:251692032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" adj="12221" fillcolor="#4472c4 [3204]" strokecolor="#1f3763 [1604]" strokeweight="1pt">
                <w10:wrap anchorx="page"/>
              </v:shape>
            </w:pict>
          </mc:Fallback>
        </mc:AlternateContent>
      </w:r>
      <w:r w:rsidR="00AD77C6" w:rsidRPr="002C78F3">
        <w:rPr>
          <w:noProof/>
          <w:cs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AC8F318" wp14:editId="1A22AE65">
                <wp:simplePos x="0" y="0"/>
                <wp:positionH relativeFrom="margin">
                  <wp:posOffset>3992880</wp:posOffset>
                </wp:positionH>
                <wp:positionV relativeFrom="paragraph">
                  <wp:posOffset>10795</wp:posOffset>
                </wp:positionV>
                <wp:extent cx="1028700" cy="289560"/>
                <wp:effectExtent l="0" t="0" r="19050" b="1524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6A720233" w14:textId="77777777" w:rsidR="00AD77C6" w:rsidRPr="00EB439A" w:rsidRDefault="00AD77C6" w:rsidP="00AD77C6">
                            <w:pPr>
                              <w:jc w:val="center"/>
                              <w:rPr>
                                <w:color w:val="FF0000"/>
                                <w:sz w:val="24"/>
                                <w:szCs w:val="24"/>
                                <w:cs/>
                              </w:rPr>
                            </w:pPr>
                            <w:r w:rsidRPr="00EB439A">
                              <w:rPr>
                                <w:rFonts w:hint="cs"/>
                                <w:color w:val="FF0000"/>
                                <w:sz w:val="24"/>
                                <w:szCs w:val="24"/>
                                <w:cs/>
                              </w:rPr>
                              <w:t>ตัวอย่างการใส่ข้อมูล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C8F318" id="Text Box 51" o:spid="_x0000_s1034" type="#_x0000_t202" style="position:absolute;left:0;text-align:left;margin-left:314.4pt;margin-top:.85pt;width:81pt;height:22.8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" fillcolor="white [3201]" strokecolor="red" strokeweight=".5pt">
                <v:textbox>
                  <w:txbxContent>
                    <w:p w14:paraId="6A720233" w14:textId="77777777" w:rsidR="00AD77C6" w:rsidRPr="00EB439A" w:rsidRDefault="00AD77C6" w:rsidP="00AD77C6">
                      <w:pPr>
                        <w:jc w:val="center"/>
                        <w:rPr>
                          <w:color w:val="FF0000"/>
                          <w:sz w:val="24"/>
                          <w:szCs w:val="24"/>
                          <w:cs/>
                        </w:rPr>
                      </w:pPr>
                      <w:r w:rsidRPr="00EB439A">
                        <w:rPr>
                          <w:rFonts w:hint="cs"/>
                          <w:color w:val="FF0000"/>
                          <w:sz w:val="24"/>
                          <w:szCs w:val="24"/>
                          <w:cs/>
                        </w:rPr>
                        <w:t>ตัวอย่างการใส่ข้อมูล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848C6">
        <w:rPr>
          <w:noProof/>
        </w:rPr>
        <w:drawing>
          <wp:inline distT="0" distB="0" distL="0" distR="0" wp14:anchorId="3F8927E4" wp14:editId="0BCC2F72">
            <wp:extent cx="1432560" cy="684586"/>
            <wp:effectExtent l="0" t="0" r="0" b="127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453998" cy="694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77C6">
        <w:rPr>
          <w:szCs w:val="32"/>
        </w:rPr>
        <w:t xml:space="preserve">                        </w:t>
      </w:r>
      <w:r w:rsidR="00AD77C6">
        <w:rPr>
          <w:noProof/>
        </w:rPr>
        <w:drawing>
          <wp:inline distT="0" distB="0" distL="0" distR="0" wp14:anchorId="3344E52F" wp14:editId="7518FB76">
            <wp:extent cx="1463040" cy="705853"/>
            <wp:effectExtent l="0" t="0" r="381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505107" cy="726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E56E3" w14:textId="77777777" w:rsidR="009848C6" w:rsidRDefault="009848C6" w:rsidP="009848C6">
      <w:pPr>
        <w:pStyle w:val="ListParagraph"/>
        <w:numPr>
          <w:ilvl w:val="0"/>
          <w:numId w:val="2"/>
        </w:numPr>
        <w:rPr>
          <w:szCs w:val="32"/>
        </w:rPr>
      </w:pPr>
      <w:r w:rsidRPr="00220BA4">
        <w:rPr>
          <w:rFonts w:hint="cs"/>
          <w:szCs w:val="32"/>
          <w:cs/>
        </w:rPr>
        <w:t xml:space="preserve">ช่อง </w:t>
      </w:r>
      <w:r>
        <w:rPr>
          <w:szCs w:val="32"/>
        </w:rPr>
        <w:t>W</w:t>
      </w:r>
      <w:r>
        <w:rPr>
          <w:rFonts w:hint="cs"/>
          <w:szCs w:val="32"/>
          <w:cs/>
        </w:rPr>
        <w:t xml:space="preserve"> </w:t>
      </w:r>
      <w:r>
        <w:rPr>
          <w:szCs w:val="32"/>
        </w:rPr>
        <w:t xml:space="preserve">: </w:t>
      </w:r>
      <w:r w:rsidRPr="00220BA4">
        <w:rPr>
          <w:rFonts w:hint="cs"/>
          <w:szCs w:val="32"/>
          <w:cs/>
        </w:rPr>
        <w:t>ให้ใส่</w:t>
      </w:r>
      <w:r w:rsidRPr="00793FD6">
        <w:rPr>
          <w:rFonts w:hint="cs"/>
          <w:szCs w:val="32"/>
          <w:u w:val="single"/>
          <w:cs/>
        </w:rPr>
        <w:t xml:space="preserve">ความกว้างของ </w:t>
      </w:r>
      <w:r w:rsidR="00776C61">
        <w:rPr>
          <w:rFonts w:hint="cs"/>
          <w:szCs w:val="32"/>
          <w:u w:val="single"/>
          <w:cs/>
        </w:rPr>
        <w:t>บรรจุภัณฑ์</w:t>
      </w:r>
      <w:r>
        <w:rPr>
          <w:szCs w:val="32"/>
        </w:rPr>
        <w:t xml:space="preserve"> </w:t>
      </w:r>
      <w:r>
        <w:rPr>
          <w:rFonts w:hint="cs"/>
          <w:szCs w:val="32"/>
          <w:cs/>
        </w:rPr>
        <w:t>ที่ใช้</w:t>
      </w:r>
    </w:p>
    <w:p w14:paraId="77C82C09" w14:textId="77777777" w:rsidR="007F0911" w:rsidRDefault="00C62F8E" w:rsidP="009848C6">
      <w:pPr>
        <w:pStyle w:val="ListParagraph"/>
        <w:rPr>
          <w:szCs w:val="32"/>
        </w:rPr>
      </w:pPr>
      <w:r w:rsidRPr="00051B4E">
        <w:rPr>
          <w:noProof/>
          <w:cs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A73D155" wp14:editId="28328046">
                <wp:simplePos x="0" y="0"/>
                <wp:positionH relativeFrom="column">
                  <wp:posOffset>3383280</wp:posOffset>
                </wp:positionH>
                <wp:positionV relativeFrom="paragraph">
                  <wp:posOffset>168275</wp:posOffset>
                </wp:positionV>
                <wp:extent cx="617220" cy="342900"/>
                <wp:effectExtent l="38100" t="0" r="30480" b="57150"/>
                <wp:wrapNone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7220" cy="342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849938" id="Straight Arrow Connector 73" o:spid="_x0000_s1026" type="#_x0000_t32" style="position:absolute;margin-left:266.4pt;margin-top:13.25pt;width:48.6pt;height:27pt;flip:x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" strokecolor="red" strokeweight=".5pt">
                <v:stroke endarrow="block" joinstyle="miter"/>
              </v:shape>
            </w:pict>
          </mc:Fallback>
        </mc:AlternateContent>
      </w:r>
      <w:r w:rsidR="00AD77C6">
        <w:rPr>
          <w:rFonts w:hint="cs"/>
          <w:noProof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46FC177" wp14:editId="3E5DC95F">
                <wp:simplePos x="0" y="0"/>
                <wp:positionH relativeFrom="page">
                  <wp:align>center</wp:align>
                </wp:positionH>
                <wp:positionV relativeFrom="paragraph">
                  <wp:posOffset>259715</wp:posOffset>
                </wp:positionV>
                <wp:extent cx="289560" cy="251460"/>
                <wp:effectExtent l="0" t="19050" r="34290" b="34290"/>
                <wp:wrapNone/>
                <wp:docPr id="54" name="Arrow: Right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560" cy="25146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551AD2" id="Arrow: Right 54" o:spid="_x0000_s1026" type="#_x0000_t13" style="position:absolute;margin-left:0;margin-top:20.45pt;width:22.8pt;height:19.8pt;z-index:251694080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" adj="12221" fillcolor="#4472c4 [3204]" strokecolor="#1f3763 [1604]" strokeweight="1pt">
                <w10:wrap anchorx="page"/>
              </v:shape>
            </w:pict>
          </mc:Fallback>
        </mc:AlternateContent>
      </w:r>
      <w:r w:rsidR="00AD77C6" w:rsidRPr="002C78F3">
        <w:rPr>
          <w:noProof/>
          <w:cs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F0324DE" wp14:editId="26AA2CF2">
                <wp:simplePos x="0" y="0"/>
                <wp:positionH relativeFrom="margin">
                  <wp:posOffset>3992880</wp:posOffset>
                </wp:positionH>
                <wp:positionV relativeFrom="paragraph">
                  <wp:posOffset>23495</wp:posOffset>
                </wp:positionV>
                <wp:extent cx="1028700" cy="289560"/>
                <wp:effectExtent l="0" t="0" r="19050" b="1524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3D463165" w14:textId="77777777" w:rsidR="00AD77C6" w:rsidRPr="00EB439A" w:rsidRDefault="00AD77C6" w:rsidP="00AD77C6">
                            <w:pPr>
                              <w:jc w:val="center"/>
                              <w:rPr>
                                <w:color w:val="FF0000"/>
                                <w:sz w:val="24"/>
                                <w:szCs w:val="24"/>
                                <w:cs/>
                              </w:rPr>
                            </w:pPr>
                            <w:r w:rsidRPr="00EB439A">
                              <w:rPr>
                                <w:rFonts w:hint="cs"/>
                                <w:color w:val="FF0000"/>
                                <w:sz w:val="24"/>
                                <w:szCs w:val="24"/>
                                <w:cs/>
                              </w:rPr>
                              <w:t>ตัวอย่างการใส่ข้อมูล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0324DE" id="Text Box 55" o:spid="_x0000_s1035" type="#_x0000_t202" style="position:absolute;left:0;text-align:left;margin-left:314.4pt;margin-top:1.85pt;width:81pt;height:22.8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" fillcolor="white [3201]" strokecolor="red" strokeweight=".5pt">
                <v:textbox>
                  <w:txbxContent>
                    <w:p w14:paraId="3D463165" w14:textId="77777777" w:rsidR="00AD77C6" w:rsidRPr="00EB439A" w:rsidRDefault="00AD77C6" w:rsidP="00AD77C6">
                      <w:pPr>
                        <w:jc w:val="center"/>
                        <w:rPr>
                          <w:color w:val="FF0000"/>
                          <w:sz w:val="24"/>
                          <w:szCs w:val="24"/>
                          <w:cs/>
                        </w:rPr>
                      </w:pPr>
                      <w:r w:rsidRPr="00EB439A">
                        <w:rPr>
                          <w:rFonts w:hint="cs"/>
                          <w:color w:val="FF0000"/>
                          <w:sz w:val="24"/>
                          <w:szCs w:val="24"/>
                          <w:cs/>
                        </w:rPr>
                        <w:t>ตัวอย่างการใส่ข้อมูล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848C6">
        <w:rPr>
          <w:noProof/>
        </w:rPr>
        <w:drawing>
          <wp:inline distT="0" distB="0" distL="0" distR="0" wp14:anchorId="698B00A6" wp14:editId="14A4DE1D">
            <wp:extent cx="1440180" cy="685196"/>
            <wp:effectExtent l="0" t="0" r="7620" b="63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465899" cy="697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77C6">
        <w:rPr>
          <w:szCs w:val="32"/>
        </w:rPr>
        <w:t xml:space="preserve">                       </w:t>
      </w:r>
      <w:r w:rsidR="00AD77C6">
        <w:rPr>
          <w:noProof/>
        </w:rPr>
        <w:drawing>
          <wp:inline distT="0" distB="0" distL="0" distR="0" wp14:anchorId="13E9B10A" wp14:editId="07399072">
            <wp:extent cx="1456895" cy="718820"/>
            <wp:effectExtent l="0" t="0" r="0" b="508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513144" cy="746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E52D9" w14:textId="77777777" w:rsidR="009848C6" w:rsidRDefault="009848C6" w:rsidP="009848C6">
      <w:pPr>
        <w:pStyle w:val="ListParagraph"/>
        <w:numPr>
          <w:ilvl w:val="0"/>
          <w:numId w:val="2"/>
        </w:numPr>
        <w:rPr>
          <w:szCs w:val="32"/>
        </w:rPr>
      </w:pPr>
      <w:r w:rsidRPr="00220BA4">
        <w:rPr>
          <w:rFonts w:hint="cs"/>
          <w:szCs w:val="32"/>
          <w:cs/>
        </w:rPr>
        <w:t xml:space="preserve">ช่อง </w:t>
      </w:r>
      <w:r>
        <w:rPr>
          <w:szCs w:val="32"/>
        </w:rPr>
        <w:t>L</w:t>
      </w:r>
      <w:r>
        <w:rPr>
          <w:rFonts w:hint="cs"/>
          <w:szCs w:val="32"/>
          <w:cs/>
        </w:rPr>
        <w:t xml:space="preserve"> </w:t>
      </w:r>
      <w:r>
        <w:rPr>
          <w:szCs w:val="32"/>
        </w:rPr>
        <w:t xml:space="preserve">: </w:t>
      </w:r>
      <w:r w:rsidRPr="00220BA4">
        <w:rPr>
          <w:rFonts w:hint="cs"/>
          <w:szCs w:val="32"/>
          <w:cs/>
        </w:rPr>
        <w:t>ให้ใส่</w:t>
      </w:r>
      <w:r w:rsidRPr="00793FD6">
        <w:rPr>
          <w:rFonts w:hint="cs"/>
          <w:szCs w:val="32"/>
          <w:u w:val="single"/>
          <w:cs/>
        </w:rPr>
        <w:t xml:space="preserve">ความยาวของ </w:t>
      </w:r>
      <w:r w:rsidR="00776C61">
        <w:rPr>
          <w:rFonts w:hint="cs"/>
          <w:szCs w:val="32"/>
          <w:u w:val="single"/>
          <w:cs/>
        </w:rPr>
        <w:t>บรรจุภัณฑ์</w:t>
      </w:r>
      <w:r>
        <w:rPr>
          <w:szCs w:val="32"/>
        </w:rPr>
        <w:t xml:space="preserve"> </w:t>
      </w:r>
      <w:r>
        <w:rPr>
          <w:rFonts w:hint="cs"/>
          <w:szCs w:val="32"/>
          <w:cs/>
        </w:rPr>
        <w:t>ที่ใช้</w:t>
      </w:r>
    </w:p>
    <w:p w14:paraId="38CD3928" w14:textId="77777777" w:rsidR="00793FD6" w:rsidRDefault="00C62F8E" w:rsidP="00C62F8E">
      <w:pPr>
        <w:pStyle w:val="ListParagraph"/>
        <w:rPr>
          <w:szCs w:val="32"/>
        </w:rPr>
      </w:pPr>
      <w:r w:rsidRPr="00051B4E">
        <w:rPr>
          <w:noProof/>
          <w:cs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66727A7" wp14:editId="7E68FB05">
                <wp:simplePos x="0" y="0"/>
                <wp:positionH relativeFrom="column">
                  <wp:posOffset>3444240</wp:posOffset>
                </wp:positionH>
                <wp:positionV relativeFrom="paragraph">
                  <wp:posOffset>147320</wp:posOffset>
                </wp:positionV>
                <wp:extent cx="571500" cy="342900"/>
                <wp:effectExtent l="38100" t="0" r="19050" b="57150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" cy="342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5366B4" id="Straight Arrow Connector 74" o:spid="_x0000_s1026" type="#_x0000_t32" style="position:absolute;margin-left:271.2pt;margin-top:11.6pt;width:45pt;height:27pt;flip:x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" strokecolor="red" strokeweight=".5pt">
                <v:stroke endarrow="block" joinstyle="miter"/>
              </v:shape>
            </w:pict>
          </mc:Fallback>
        </mc:AlternateContent>
      </w:r>
      <w:r w:rsidR="00AD77C6" w:rsidRPr="002C78F3">
        <w:rPr>
          <w:noProof/>
          <w:cs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C72E85A" wp14:editId="7F489025">
                <wp:simplePos x="0" y="0"/>
                <wp:positionH relativeFrom="margin">
                  <wp:posOffset>4008120</wp:posOffset>
                </wp:positionH>
                <wp:positionV relativeFrom="paragraph">
                  <wp:posOffset>10160</wp:posOffset>
                </wp:positionV>
                <wp:extent cx="1028700" cy="289560"/>
                <wp:effectExtent l="0" t="0" r="19050" b="1524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15AD3E3B" w14:textId="77777777" w:rsidR="00AD77C6" w:rsidRPr="00EB439A" w:rsidRDefault="00AD77C6" w:rsidP="00AD77C6">
                            <w:pPr>
                              <w:jc w:val="center"/>
                              <w:rPr>
                                <w:color w:val="FF0000"/>
                                <w:sz w:val="24"/>
                                <w:szCs w:val="24"/>
                                <w:cs/>
                              </w:rPr>
                            </w:pPr>
                            <w:r w:rsidRPr="00EB439A">
                              <w:rPr>
                                <w:rFonts w:hint="cs"/>
                                <w:color w:val="FF0000"/>
                                <w:sz w:val="24"/>
                                <w:szCs w:val="24"/>
                                <w:cs/>
                              </w:rPr>
                              <w:t>ตัวอย่างการใส่ข้อมูล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72E85A" id="Text Box 58" o:spid="_x0000_s1036" type="#_x0000_t202" style="position:absolute;left:0;text-align:left;margin-left:315.6pt;margin-top:.8pt;width:81pt;height:22.8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" fillcolor="white [3201]" strokecolor="red" strokeweight=".5pt">
                <v:textbox>
                  <w:txbxContent>
                    <w:p w14:paraId="15AD3E3B" w14:textId="77777777" w:rsidR="00AD77C6" w:rsidRPr="00EB439A" w:rsidRDefault="00AD77C6" w:rsidP="00AD77C6">
                      <w:pPr>
                        <w:jc w:val="center"/>
                        <w:rPr>
                          <w:color w:val="FF0000"/>
                          <w:sz w:val="24"/>
                          <w:szCs w:val="24"/>
                          <w:cs/>
                        </w:rPr>
                      </w:pPr>
                      <w:r w:rsidRPr="00EB439A">
                        <w:rPr>
                          <w:rFonts w:hint="cs"/>
                          <w:color w:val="FF0000"/>
                          <w:sz w:val="24"/>
                          <w:szCs w:val="24"/>
                          <w:cs/>
                        </w:rPr>
                        <w:t>ตัวอย่างการใส่ข้อมูล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D77C6">
        <w:rPr>
          <w:rFonts w:hint="cs"/>
          <w:noProof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DCED846" wp14:editId="234BC096">
                <wp:simplePos x="0" y="0"/>
                <wp:positionH relativeFrom="page">
                  <wp:align>center</wp:align>
                </wp:positionH>
                <wp:positionV relativeFrom="paragraph">
                  <wp:posOffset>208280</wp:posOffset>
                </wp:positionV>
                <wp:extent cx="289560" cy="251460"/>
                <wp:effectExtent l="0" t="19050" r="34290" b="34290"/>
                <wp:wrapNone/>
                <wp:docPr id="57" name="Arrow: Right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560" cy="25146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6700FA" id="Arrow: Right 57" o:spid="_x0000_s1026" type="#_x0000_t13" style="position:absolute;margin-left:0;margin-top:16.4pt;width:22.8pt;height:19.8pt;z-index:251698176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" adj="12221" fillcolor="#4472c4 [3204]" strokecolor="#1f3763 [1604]" strokeweight="1pt">
                <w10:wrap anchorx="page"/>
              </v:shape>
            </w:pict>
          </mc:Fallback>
        </mc:AlternateContent>
      </w:r>
      <w:r w:rsidR="00793FD6">
        <w:rPr>
          <w:noProof/>
        </w:rPr>
        <w:drawing>
          <wp:inline distT="0" distB="0" distL="0" distR="0" wp14:anchorId="2C27F516" wp14:editId="13F2287C">
            <wp:extent cx="1436816" cy="69342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455090" cy="702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77C6">
        <w:rPr>
          <w:szCs w:val="32"/>
        </w:rPr>
        <w:t xml:space="preserve">                       </w:t>
      </w:r>
      <w:r w:rsidR="00AD77C6">
        <w:rPr>
          <w:noProof/>
        </w:rPr>
        <w:drawing>
          <wp:inline distT="0" distB="0" distL="0" distR="0" wp14:anchorId="4C07C835" wp14:editId="619864B4">
            <wp:extent cx="1461135" cy="695779"/>
            <wp:effectExtent l="0" t="0" r="5715" b="9525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476591" cy="703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683B5" w14:textId="77777777" w:rsidR="00793FD6" w:rsidRDefault="00793FD6" w:rsidP="00793FD6">
      <w:pPr>
        <w:pStyle w:val="ListParagraph"/>
        <w:numPr>
          <w:ilvl w:val="0"/>
          <w:numId w:val="2"/>
        </w:numPr>
        <w:rPr>
          <w:szCs w:val="32"/>
        </w:rPr>
      </w:pPr>
      <w:r w:rsidRPr="00220BA4">
        <w:rPr>
          <w:rFonts w:hint="cs"/>
          <w:szCs w:val="32"/>
          <w:cs/>
        </w:rPr>
        <w:t xml:space="preserve">ช่อง </w:t>
      </w:r>
      <w:r>
        <w:rPr>
          <w:szCs w:val="32"/>
        </w:rPr>
        <w:t>H</w:t>
      </w:r>
      <w:r>
        <w:rPr>
          <w:rFonts w:hint="cs"/>
          <w:szCs w:val="32"/>
          <w:cs/>
        </w:rPr>
        <w:t xml:space="preserve"> </w:t>
      </w:r>
      <w:r>
        <w:rPr>
          <w:szCs w:val="32"/>
        </w:rPr>
        <w:t xml:space="preserve">: </w:t>
      </w:r>
      <w:r w:rsidRPr="00220BA4">
        <w:rPr>
          <w:rFonts w:hint="cs"/>
          <w:szCs w:val="32"/>
          <w:cs/>
        </w:rPr>
        <w:t>ให้ใส่</w:t>
      </w:r>
      <w:r w:rsidRPr="00793FD6">
        <w:rPr>
          <w:rFonts w:hint="cs"/>
          <w:szCs w:val="32"/>
          <w:u w:val="single"/>
          <w:cs/>
        </w:rPr>
        <w:t>ความ</w:t>
      </w:r>
      <w:r>
        <w:rPr>
          <w:rFonts w:hint="cs"/>
          <w:szCs w:val="32"/>
          <w:u w:val="single"/>
          <w:cs/>
        </w:rPr>
        <w:t>สูง</w:t>
      </w:r>
      <w:r w:rsidRPr="00793FD6">
        <w:rPr>
          <w:rFonts w:hint="cs"/>
          <w:szCs w:val="32"/>
          <w:u w:val="single"/>
          <w:cs/>
        </w:rPr>
        <w:t xml:space="preserve">ของ </w:t>
      </w:r>
      <w:r w:rsidR="00776C61">
        <w:rPr>
          <w:rFonts w:hint="cs"/>
          <w:szCs w:val="32"/>
          <w:u w:val="single"/>
          <w:cs/>
        </w:rPr>
        <w:t>บรรจุภัณฑ์</w:t>
      </w:r>
      <w:r>
        <w:rPr>
          <w:szCs w:val="32"/>
        </w:rPr>
        <w:t xml:space="preserve"> </w:t>
      </w:r>
      <w:r>
        <w:rPr>
          <w:rFonts w:hint="cs"/>
          <w:szCs w:val="32"/>
          <w:cs/>
        </w:rPr>
        <w:t>ที่ใช้</w:t>
      </w:r>
    </w:p>
    <w:p w14:paraId="5EC777DD" w14:textId="77777777" w:rsidR="007F0911" w:rsidRDefault="00C62F8E" w:rsidP="00793FD6">
      <w:pPr>
        <w:pStyle w:val="ListParagraph"/>
        <w:rPr>
          <w:szCs w:val="32"/>
        </w:rPr>
      </w:pPr>
      <w:r w:rsidRPr="00AD77C6">
        <w:rPr>
          <w:noProof/>
          <w:szCs w:val="32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E5C4A39" wp14:editId="259837B6">
                <wp:simplePos x="0" y="0"/>
                <wp:positionH relativeFrom="margin">
                  <wp:posOffset>4001135</wp:posOffset>
                </wp:positionH>
                <wp:positionV relativeFrom="paragraph">
                  <wp:posOffset>5715</wp:posOffset>
                </wp:positionV>
                <wp:extent cx="1028700" cy="289560"/>
                <wp:effectExtent l="0" t="0" r="19050" b="1524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562FFF70" w14:textId="77777777" w:rsidR="00AD77C6" w:rsidRPr="00EB439A" w:rsidRDefault="00AD77C6" w:rsidP="00AD77C6">
                            <w:pPr>
                              <w:jc w:val="center"/>
                              <w:rPr>
                                <w:color w:val="FF0000"/>
                                <w:sz w:val="24"/>
                                <w:szCs w:val="24"/>
                                <w:cs/>
                              </w:rPr>
                            </w:pPr>
                            <w:r w:rsidRPr="00EB439A">
                              <w:rPr>
                                <w:rFonts w:hint="cs"/>
                                <w:color w:val="FF0000"/>
                                <w:sz w:val="24"/>
                                <w:szCs w:val="24"/>
                                <w:cs/>
                              </w:rPr>
                              <w:t>ตัวอย่างการใส่ข้อมูล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5C4A39" id="Text Box 61" o:spid="_x0000_s1037" type="#_x0000_t202" style="position:absolute;left:0;text-align:left;margin-left:315.05pt;margin-top:.45pt;width:81pt;height:22.8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" fillcolor="white [3201]" strokecolor="red" strokeweight=".5pt">
                <v:textbox>
                  <w:txbxContent>
                    <w:p w14:paraId="562FFF70" w14:textId="77777777" w:rsidR="00AD77C6" w:rsidRPr="00EB439A" w:rsidRDefault="00AD77C6" w:rsidP="00AD77C6">
                      <w:pPr>
                        <w:jc w:val="center"/>
                        <w:rPr>
                          <w:color w:val="FF0000"/>
                          <w:sz w:val="24"/>
                          <w:szCs w:val="24"/>
                          <w:cs/>
                        </w:rPr>
                      </w:pPr>
                      <w:r w:rsidRPr="00EB439A">
                        <w:rPr>
                          <w:rFonts w:hint="cs"/>
                          <w:color w:val="FF0000"/>
                          <w:sz w:val="24"/>
                          <w:szCs w:val="24"/>
                          <w:cs/>
                        </w:rPr>
                        <w:t>ตัวอย่างการใส่ข้อมูล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51B4E">
        <w:rPr>
          <w:noProof/>
          <w:cs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B9E1423" wp14:editId="5A776671">
                <wp:simplePos x="0" y="0"/>
                <wp:positionH relativeFrom="column">
                  <wp:posOffset>3482340</wp:posOffset>
                </wp:positionH>
                <wp:positionV relativeFrom="paragraph">
                  <wp:posOffset>153670</wp:posOffset>
                </wp:positionV>
                <wp:extent cx="518160" cy="327660"/>
                <wp:effectExtent l="38100" t="0" r="15240" b="53340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8160" cy="3276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14DEFC" id="Straight Arrow Connector 75" o:spid="_x0000_s1026" type="#_x0000_t32" style="position:absolute;margin-left:274.2pt;margin-top:12.1pt;width:40.8pt;height:25.8pt;flip:x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" strokecolor="red" strokeweight=".5pt">
                <v:stroke endarrow="block" joinstyle="miter"/>
              </v:shape>
            </w:pict>
          </mc:Fallback>
        </mc:AlternateContent>
      </w:r>
      <w:r w:rsidR="00AD77C6" w:rsidRPr="00AD77C6">
        <w:rPr>
          <w:rFonts w:hint="cs"/>
          <w:noProof/>
          <w:szCs w:val="32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1A1F430" wp14:editId="2D21A7EF">
                <wp:simplePos x="0" y="0"/>
                <wp:positionH relativeFrom="page">
                  <wp:posOffset>3604260</wp:posOffset>
                </wp:positionH>
                <wp:positionV relativeFrom="paragraph">
                  <wp:posOffset>222885</wp:posOffset>
                </wp:positionV>
                <wp:extent cx="289560" cy="251460"/>
                <wp:effectExtent l="0" t="19050" r="34290" b="34290"/>
                <wp:wrapNone/>
                <wp:docPr id="60" name="Arrow: Right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560" cy="25146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4C222D" id="Arrow: Right 60" o:spid="_x0000_s1026" type="#_x0000_t13" style="position:absolute;margin-left:283.8pt;margin-top:17.55pt;width:22.8pt;height:19.8pt;z-index:2517022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" adj="12221" fillcolor="#4472c4 [3204]" strokecolor="#1f3763 [1604]" strokeweight="1pt">
                <w10:wrap anchorx="page"/>
              </v:shape>
            </w:pict>
          </mc:Fallback>
        </mc:AlternateContent>
      </w:r>
      <w:r w:rsidR="00793FD6">
        <w:rPr>
          <w:noProof/>
        </w:rPr>
        <w:drawing>
          <wp:inline distT="0" distB="0" distL="0" distR="0" wp14:anchorId="7F345523" wp14:editId="15B30D56">
            <wp:extent cx="1440180" cy="672923"/>
            <wp:effectExtent l="0" t="0" r="762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461410" cy="682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77C6">
        <w:rPr>
          <w:szCs w:val="32"/>
        </w:rPr>
        <w:t xml:space="preserve">                      </w:t>
      </w:r>
      <w:r w:rsidR="00AD77C6">
        <w:rPr>
          <w:noProof/>
        </w:rPr>
        <w:drawing>
          <wp:inline distT="0" distB="0" distL="0" distR="0" wp14:anchorId="11136C32" wp14:editId="312A665F">
            <wp:extent cx="1463040" cy="679731"/>
            <wp:effectExtent l="0" t="0" r="3810" b="635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490796" cy="692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E5392" w14:textId="77777777" w:rsidR="007F0911" w:rsidRDefault="00793FD6" w:rsidP="0051169B">
      <w:pPr>
        <w:pStyle w:val="ListParagraph"/>
        <w:numPr>
          <w:ilvl w:val="0"/>
          <w:numId w:val="2"/>
        </w:numPr>
        <w:rPr>
          <w:szCs w:val="32"/>
        </w:rPr>
      </w:pPr>
      <w:r w:rsidRPr="00220BA4">
        <w:rPr>
          <w:rFonts w:hint="cs"/>
          <w:szCs w:val="32"/>
          <w:cs/>
        </w:rPr>
        <w:t xml:space="preserve">ช่อง </w:t>
      </w:r>
      <w:r>
        <w:t>Weight/Package</w:t>
      </w:r>
      <w:r>
        <w:rPr>
          <w:rFonts w:hint="cs"/>
          <w:szCs w:val="32"/>
          <w:cs/>
        </w:rPr>
        <w:t xml:space="preserve"> </w:t>
      </w:r>
      <w:r>
        <w:rPr>
          <w:szCs w:val="32"/>
        </w:rPr>
        <w:t xml:space="preserve">: </w:t>
      </w:r>
      <w:r w:rsidRPr="00220BA4">
        <w:rPr>
          <w:rFonts w:hint="cs"/>
          <w:szCs w:val="32"/>
          <w:cs/>
        </w:rPr>
        <w:t>ให้ใส่</w:t>
      </w:r>
      <w:r>
        <w:rPr>
          <w:rFonts w:hint="cs"/>
          <w:szCs w:val="32"/>
          <w:u w:val="single"/>
          <w:cs/>
        </w:rPr>
        <w:t>น้ำหนัก</w:t>
      </w:r>
      <w:r>
        <w:rPr>
          <w:rFonts w:hint="cs"/>
          <w:szCs w:val="32"/>
          <w:cs/>
        </w:rPr>
        <w:t>ของชิ้นงานรวมบรรจุภัณฑ์</w:t>
      </w:r>
    </w:p>
    <w:p w14:paraId="48E8CC4C" w14:textId="77777777" w:rsidR="00793FD6" w:rsidRDefault="00C62F8E" w:rsidP="00793FD6">
      <w:pPr>
        <w:pStyle w:val="ListParagraph"/>
        <w:rPr>
          <w:szCs w:val="32"/>
        </w:rPr>
      </w:pPr>
      <w:r w:rsidRPr="00AD77C6">
        <w:rPr>
          <w:noProof/>
          <w:szCs w:val="32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2A62ACB" wp14:editId="7BC4973E">
                <wp:simplePos x="0" y="0"/>
                <wp:positionH relativeFrom="margin">
                  <wp:posOffset>3992880</wp:posOffset>
                </wp:positionH>
                <wp:positionV relativeFrom="paragraph">
                  <wp:posOffset>10795</wp:posOffset>
                </wp:positionV>
                <wp:extent cx="1028700" cy="289560"/>
                <wp:effectExtent l="0" t="0" r="19050" b="15240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3AFC4E83" w14:textId="77777777" w:rsidR="00AD77C6" w:rsidRPr="00EB439A" w:rsidRDefault="00AD77C6" w:rsidP="00AD77C6">
                            <w:pPr>
                              <w:jc w:val="center"/>
                              <w:rPr>
                                <w:color w:val="FF0000"/>
                                <w:sz w:val="24"/>
                                <w:szCs w:val="24"/>
                                <w:cs/>
                              </w:rPr>
                            </w:pPr>
                            <w:r w:rsidRPr="00EB439A">
                              <w:rPr>
                                <w:rFonts w:hint="cs"/>
                                <w:color w:val="FF0000"/>
                                <w:sz w:val="24"/>
                                <w:szCs w:val="24"/>
                                <w:cs/>
                              </w:rPr>
                              <w:t>ตัวอย่างการใส่ข้อมูล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A62ACB" id="Text Box 64" o:spid="_x0000_s1038" type="#_x0000_t202" style="position:absolute;left:0;text-align:left;margin-left:314.4pt;margin-top:.85pt;width:81pt;height:22.8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" fillcolor="white [3201]" strokecolor="red" strokeweight=".5pt">
                <v:textbox>
                  <w:txbxContent>
                    <w:p w14:paraId="3AFC4E83" w14:textId="77777777" w:rsidR="00AD77C6" w:rsidRPr="00EB439A" w:rsidRDefault="00AD77C6" w:rsidP="00AD77C6">
                      <w:pPr>
                        <w:jc w:val="center"/>
                        <w:rPr>
                          <w:color w:val="FF0000"/>
                          <w:sz w:val="24"/>
                          <w:szCs w:val="24"/>
                          <w:cs/>
                        </w:rPr>
                      </w:pPr>
                      <w:r w:rsidRPr="00EB439A">
                        <w:rPr>
                          <w:rFonts w:hint="cs"/>
                          <w:color w:val="FF0000"/>
                          <w:sz w:val="24"/>
                          <w:szCs w:val="24"/>
                          <w:cs/>
                        </w:rPr>
                        <w:t>ตัวอย่างการใส่ข้อมูล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51B4E">
        <w:rPr>
          <w:noProof/>
          <w:cs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FEB1C23" wp14:editId="39A332DF">
                <wp:simplePos x="0" y="0"/>
                <wp:positionH relativeFrom="column">
                  <wp:posOffset>3474720</wp:posOffset>
                </wp:positionH>
                <wp:positionV relativeFrom="paragraph">
                  <wp:posOffset>163195</wp:posOffset>
                </wp:positionV>
                <wp:extent cx="518160" cy="327660"/>
                <wp:effectExtent l="38100" t="0" r="15240" b="53340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8160" cy="3276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E7CE47" id="Straight Arrow Connector 76" o:spid="_x0000_s1026" type="#_x0000_t32" style="position:absolute;margin-left:273.6pt;margin-top:12.85pt;width:40.8pt;height:25.8pt;flip:x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" strokecolor="red" strokeweight=".5pt">
                <v:stroke endarrow="block" joinstyle="miter"/>
              </v:shape>
            </w:pict>
          </mc:Fallback>
        </mc:AlternateContent>
      </w:r>
      <w:r w:rsidR="00AD77C6" w:rsidRPr="00AD77C6">
        <w:rPr>
          <w:rFonts w:hint="cs"/>
          <w:noProof/>
          <w:szCs w:val="32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4E36BC7" wp14:editId="63AA982B">
                <wp:simplePos x="0" y="0"/>
                <wp:positionH relativeFrom="page">
                  <wp:posOffset>3581400</wp:posOffset>
                </wp:positionH>
                <wp:positionV relativeFrom="paragraph">
                  <wp:posOffset>201295</wp:posOffset>
                </wp:positionV>
                <wp:extent cx="289560" cy="251460"/>
                <wp:effectExtent l="0" t="19050" r="34290" b="34290"/>
                <wp:wrapNone/>
                <wp:docPr id="63" name="Arrow: Right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560" cy="25146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8A710A" id="Arrow: Right 63" o:spid="_x0000_s1026" type="#_x0000_t13" style="position:absolute;margin-left:282pt;margin-top:15.85pt;width:22.8pt;height:19.8pt;z-index:2517053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" adj="12221" fillcolor="#4472c4 [3204]" strokecolor="#1f3763 [1604]" strokeweight="1pt">
                <w10:wrap anchorx="page"/>
              </v:shape>
            </w:pict>
          </mc:Fallback>
        </mc:AlternateContent>
      </w:r>
      <w:r w:rsidR="00793FD6">
        <w:rPr>
          <w:noProof/>
        </w:rPr>
        <w:drawing>
          <wp:inline distT="0" distB="0" distL="0" distR="0" wp14:anchorId="229C9286" wp14:editId="6BADDD8B">
            <wp:extent cx="1439013" cy="716280"/>
            <wp:effectExtent l="0" t="0" r="8890" b="762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440439" cy="71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77C6">
        <w:rPr>
          <w:szCs w:val="32"/>
        </w:rPr>
        <w:t xml:space="preserve">                      </w:t>
      </w:r>
      <w:r w:rsidR="00AD77C6">
        <w:rPr>
          <w:noProof/>
        </w:rPr>
        <w:drawing>
          <wp:inline distT="0" distB="0" distL="0" distR="0" wp14:anchorId="0819068D" wp14:editId="431CF5D0">
            <wp:extent cx="1463040" cy="721679"/>
            <wp:effectExtent l="0" t="0" r="3810" b="254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485218" cy="732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26BA8" w14:textId="77777777" w:rsidR="00EB1DC9" w:rsidRDefault="00793FD6" w:rsidP="0051169B">
      <w:pPr>
        <w:pStyle w:val="ListParagraph"/>
        <w:numPr>
          <w:ilvl w:val="0"/>
          <w:numId w:val="2"/>
        </w:numPr>
        <w:rPr>
          <w:szCs w:val="32"/>
        </w:rPr>
      </w:pPr>
      <w:r w:rsidRPr="00220BA4">
        <w:rPr>
          <w:rFonts w:hint="cs"/>
          <w:szCs w:val="32"/>
          <w:cs/>
        </w:rPr>
        <w:t xml:space="preserve">ช่อง </w:t>
      </w:r>
      <w:r>
        <w:t>Destination</w:t>
      </w:r>
      <w:r>
        <w:rPr>
          <w:rFonts w:hint="cs"/>
          <w:cs/>
        </w:rPr>
        <w:t xml:space="preserve"> </w:t>
      </w:r>
      <w:r>
        <w:rPr>
          <w:szCs w:val="32"/>
        </w:rPr>
        <w:t xml:space="preserve">: </w:t>
      </w:r>
      <w:r w:rsidRPr="00220BA4">
        <w:rPr>
          <w:rFonts w:hint="cs"/>
          <w:szCs w:val="32"/>
          <w:cs/>
        </w:rPr>
        <w:t>ให้ใส่</w:t>
      </w:r>
      <w:r w:rsidR="00776C61">
        <w:rPr>
          <w:rFonts w:hint="cs"/>
          <w:szCs w:val="32"/>
          <w:cs/>
        </w:rPr>
        <w:t>สถานที่</w:t>
      </w:r>
      <w:r>
        <w:rPr>
          <w:rFonts w:hint="cs"/>
          <w:szCs w:val="32"/>
          <w:u w:val="single"/>
          <w:cs/>
        </w:rPr>
        <w:t>ปลายทาง</w:t>
      </w:r>
      <w:r w:rsidR="00776C61">
        <w:rPr>
          <w:rFonts w:hint="cs"/>
          <w:szCs w:val="32"/>
          <w:cs/>
        </w:rPr>
        <w:t xml:space="preserve"> </w:t>
      </w:r>
      <w:r>
        <w:rPr>
          <w:rFonts w:hint="cs"/>
          <w:szCs w:val="32"/>
          <w:cs/>
        </w:rPr>
        <w:t xml:space="preserve">ที่ต้องจัดส่งของให้ลูกค้า </w:t>
      </w:r>
    </w:p>
    <w:p w14:paraId="6018E305" w14:textId="7DF3F8C7" w:rsidR="00CF0A99" w:rsidRDefault="00C62F8E" w:rsidP="00CF0A99">
      <w:pPr>
        <w:pStyle w:val="ListParagraph"/>
        <w:rPr>
          <w:szCs w:val="32"/>
        </w:rPr>
      </w:pPr>
      <w:r w:rsidRPr="00AD77C6">
        <w:rPr>
          <w:noProof/>
          <w:szCs w:val="32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90EF4F1" wp14:editId="5DD7AD39">
                <wp:simplePos x="0" y="0"/>
                <wp:positionH relativeFrom="margin">
                  <wp:posOffset>3992880</wp:posOffset>
                </wp:positionH>
                <wp:positionV relativeFrom="paragraph">
                  <wp:posOffset>5080</wp:posOffset>
                </wp:positionV>
                <wp:extent cx="1028700" cy="289560"/>
                <wp:effectExtent l="0" t="0" r="19050" b="15240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0E966940" w14:textId="77777777" w:rsidR="00AD77C6" w:rsidRPr="00EB439A" w:rsidRDefault="00AD77C6" w:rsidP="00AD77C6">
                            <w:pPr>
                              <w:jc w:val="center"/>
                              <w:rPr>
                                <w:color w:val="FF0000"/>
                                <w:sz w:val="24"/>
                                <w:szCs w:val="24"/>
                                <w:cs/>
                              </w:rPr>
                            </w:pPr>
                            <w:r w:rsidRPr="00EB439A">
                              <w:rPr>
                                <w:rFonts w:hint="cs"/>
                                <w:color w:val="FF0000"/>
                                <w:sz w:val="24"/>
                                <w:szCs w:val="24"/>
                                <w:cs/>
                              </w:rPr>
                              <w:t>ตัวอย่างการใส่ข้อมูล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0EF4F1" id="Text Box 67" o:spid="_x0000_s1039" type="#_x0000_t202" style="position:absolute;left:0;text-align:left;margin-left:314.4pt;margin-top:.4pt;width:81pt;height:22.8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" fillcolor="white [3201]" strokecolor="red" strokeweight=".5pt">
                <v:textbox>
                  <w:txbxContent>
                    <w:p w14:paraId="0E966940" w14:textId="77777777" w:rsidR="00AD77C6" w:rsidRPr="00EB439A" w:rsidRDefault="00AD77C6" w:rsidP="00AD77C6">
                      <w:pPr>
                        <w:jc w:val="center"/>
                        <w:rPr>
                          <w:color w:val="FF0000"/>
                          <w:sz w:val="24"/>
                          <w:szCs w:val="24"/>
                          <w:cs/>
                        </w:rPr>
                      </w:pPr>
                      <w:r w:rsidRPr="00EB439A">
                        <w:rPr>
                          <w:rFonts w:hint="cs"/>
                          <w:color w:val="FF0000"/>
                          <w:sz w:val="24"/>
                          <w:szCs w:val="24"/>
                          <w:cs/>
                        </w:rPr>
                        <w:t>ตัวอย่างการใส่ข้อมูล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51B4E">
        <w:rPr>
          <w:noProof/>
          <w:cs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61D3E39" wp14:editId="1AE8D45F">
                <wp:simplePos x="0" y="0"/>
                <wp:positionH relativeFrom="column">
                  <wp:posOffset>3474720</wp:posOffset>
                </wp:positionH>
                <wp:positionV relativeFrom="paragraph">
                  <wp:posOffset>142240</wp:posOffset>
                </wp:positionV>
                <wp:extent cx="518160" cy="327660"/>
                <wp:effectExtent l="38100" t="0" r="15240" b="53340"/>
                <wp:wrapNone/>
                <wp:docPr id="77" name="Straight Arr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8160" cy="3276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C066B" id="Straight Arrow Connector 77" o:spid="_x0000_s1026" type="#_x0000_t32" style="position:absolute;margin-left:273.6pt;margin-top:11.2pt;width:40.8pt;height:25.8pt;flip:x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" strokecolor="red" strokeweight=".5pt">
                <v:stroke endarrow="block" joinstyle="miter"/>
              </v:shape>
            </w:pict>
          </mc:Fallback>
        </mc:AlternateContent>
      </w:r>
      <w:r w:rsidR="00AD77C6" w:rsidRPr="00AD77C6">
        <w:rPr>
          <w:rFonts w:hint="cs"/>
          <w:noProof/>
          <w:szCs w:val="32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127F4CF" wp14:editId="24E7A129">
                <wp:simplePos x="0" y="0"/>
                <wp:positionH relativeFrom="page">
                  <wp:posOffset>3566160</wp:posOffset>
                </wp:positionH>
                <wp:positionV relativeFrom="paragraph">
                  <wp:posOffset>233680</wp:posOffset>
                </wp:positionV>
                <wp:extent cx="289560" cy="251460"/>
                <wp:effectExtent l="0" t="19050" r="34290" b="34290"/>
                <wp:wrapNone/>
                <wp:docPr id="66" name="Arrow: Right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560" cy="25146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E15552" id="Arrow: Right 66" o:spid="_x0000_s1026" type="#_x0000_t13" style="position:absolute;margin-left:280.8pt;margin-top:18.4pt;width:22.8pt;height:19.8pt;z-index:2517094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" adj="12221" fillcolor="#4472c4 [3204]" strokecolor="#1f3763 [1604]" strokeweight="1pt">
                <w10:wrap anchorx="page"/>
              </v:shape>
            </w:pict>
          </mc:Fallback>
        </mc:AlternateContent>
      </w:r>
      <w:r w:rsidR="00793FD6">
        <w:rPr>
          <w:noProof/>
        </w:rPr>
        <w:drawing>
          <wp:inline distT="0" distB="0" distL="0" distR="0" wp14:anchorId="651E7463" wp14:editId="5C63F9A4">
            <wp:extent cx="1424940" cy="687025"/>
            <wp:effectExtent l="0" t="0" r="381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454405" cy="701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77C6">
        <w:rPr>
          <w:szCs w:val="32"/>
        </w:rPr>
        <w:t xml:space="preserve">                       </w:t>
      </w:r>
      <w:r w:rsidR="00AD77C6">
        <w:rPr>
          <w:noProof/>
        </w:rPr>
        <w:drawing>
          <wp:inline distT="0" distB="0" distL="0" distR="0" wp14:anchorId="026CF634" wp14:editId="292DD267">
            <wp:extent cx="1440180" cy="720090"/>
            <wp:effectExtent l="0" t="0" r="7620" b="381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440786" cy="720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BF91C" w14:textId="21C6F367" w:rsidR="00793D4F" w:rsidRDefault="00793D4F" w:rsidP="00CF0A99">
      <w:pPr>
        <w:pStyle w:val="ListParagraph"/>
        <w:rPr>
          <w:szCs w:val="32"/>
        </w:rPr>
      </w:pPr>
    </w:p>
    <w:p w14:paraId="687486BD" w14:textId="61ACAE74" w:rsidR="00793D4F" w:rsidRDefault="0009682F" w:rsidP="00793D4F">
      <w:pPr>
        <w:pStyle w:val="ListParagraph"/>
        <w:numPr>
          <w:ilvl w:val="0"/>
          <w:numId w:val="3"/>
        </w:numPr>
        <w:rPr>
          <w:szCs w:val="32"/>
        </w:rPr>
      </w:pPr>
      <w:r w:rsidRPr="0009682F">
        <w:rPr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5D35AE2D" wp14:editId="39CED206">
                <wp:simplePos x="0" y="0"/>
                <wp:positionH relativeFrom="margin">
                  <wp:posOffset>4046220</wp:posOffset>
                </wp:positionH>
                <wp:positionV relativeFrom="paragraph">
                  <wp:posOffset>295910</wp:posOffset>
                </wp:positionV>
                <wp:extent cx="1028700" cy="289560"/>
                <wp:effectExtent l="0" t="0" r="19050" b="1524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54B3BB20" w14:textId="77777777" w:rsidR="0009682F" w:rsidRPr="00EB439A" w:rsidRDefault="0009682F" w:rsidP="0009682F">
                            <w:pPr>
                              <w:jc w:val="center"/>
                              <w:rPr>
                                <w:color w:val="FF0000"/>
                                <w:sz w:val="24"/>
                                <w:szCs w:val="24"/>
                                <w:cs/>
                              </w:rPr>
                            </w:pPr>
                            <w:r w:rsidRPr="00EB439A">
                              <w:rPr>
                                <w:rFonts w:hint="cs"/>
                                <w:color w:val="FF0000"/>
                                <w:sz w:val="24"/>
                                <w:szCs w:val="24"/>
                                <w:cs/>
                              </w:rPr>
                              <w:t>ตัวอย่างการใส่ข้อมูล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35AE2D" id="Text Box 20" o:spid="_x0000_s1040" type="#_x0000_t202" style="position:absolute;left:0;text-align:left;margin-left:318.6pt;margin-top:23.3pt;width:81pt;height:22.8pt;z-index:251791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" fillcolor="white [3201]" strokecolor="red" strokeweight=".5pt">
                <v:textbox>
                  <w:txbxContent>
                    <w:p w14:paraId="54B3BB20" w14:textId="77777777" w:rsidR="0009682F" w:rsidRPr="00EB439A" w:rsidRDefault="0009682F" w:rsidP="0009682F">
                      <w:pPr>
                        <w:jc w:val="center"/>
                        <w:rPr>
                          <w:color w:val="FF0000"/>
                          <w:sz w:val="24"/>
                          <w:szCs w:val="24"/>
                          <w:cs/>
                        </w:rPr>
                      </w:pPr>
                      <w:r w:rsidRPr="00EB439A">
                        <w:rPr>
                          <w:rFonts w:hint="cs"/>
                          <w:color w:val="FF0000"/>
                          <w:sz w:val="24"/>
                          <w:szCs w:val="24"/>
                          <w:cs/>
                        </w:rPr>
                        <w:t>ตัวอย่างการใส่ข้อมูล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93D4F">
        <w:rPr>
          <w:rFonts w:hint="cs"/>
          <w:szCs w:val="32"/>
          <w:cs/>
        </w:rPr>
        <w:t>ช่อง</w:t>
      </w:r>
      <w:r w:rsidR="00A31ACC">
        <w:rPr>
          <w:rFonts w:hint="cs"/>
          <w:szCs w:val="32"/>
          <w:cs/>
        </w:rPr>
        <w:t xml:space="preserve"> </w:t>
      </w:r>
      <w:r w:rsidR="00A31ACC">
        <w:rPr>
          <w:szCs w:val="32"/>
        </w:rPr>
        <w:t xml:space="preserve">Zone </w:t>
      </w:r>
      <w:r w:rsidR="00793D4F">
        <w:rPr>
          <w:rFonts w:hint="cs"/>
          <w:szCs w:val="32"/>
          <w:cs/>
        </w:rPr>
        <w:t xml:space="preserve">ให้คลิก </w:t>
      </w:r>
      <w:r w:rsidR="00A31ACC">
        <w:rPr>
          <w:szCs w:val="32"/>
        </w:rPr>
        <w:t>“</w:t>
      </w:r>
      <w:r w:rsidR="00793D4F">
        <w:rPr>
          <w:szCs w:val="32"/>
        </w:rPr>
        <w:t>Select</w:t>
      </w:r>
      <w:r w:rsidR="00A31ACC">
        <w:rPr>
          <w:szCs w:val="32"/>
        </w:rPr>
        <w:t>”</w:t>
      </w:r>
      <w:r w:rsidR="00793D4F">
        <w:rPr>
          <w:szCs w:val="32"/>
        </w:rPr>
        <w:t xml:space="preserve"> </w:t>
      </w:r>
      <w:r w:rsidR="00793D4F">
        <w:rPr>
          <w:rFonts w:hint="cs"/>
          <w:szCs w:val="32"/>
          <w:cs/>
        </w:rPr>
        <w:t xml:space="preserve">และเลือก </w:t>
      </w:r>
      <w:r w:rsidR="00793D4F">
        <w:rPr>
          <w:szCs w:val="32"/>
        </w:rPr>
        <w:t>Topre_L</w:t>
      </w:r>
      <w:r w:rsidR="00A31ACC">
        <w:rPr>
          <w:szCs w:val="32"/>
        </w:rPr>
        <w:t xml:space="preserve"> ,</w:t>
      </w:r>
      <w:r w:rsidR="00A31ACC" w:rsidRPr="00A31ACC">
        <w:rPr>
          <w:szCs w:val="32"/>
        </w:rPr>
        <w:t xml:space="preserve"> </w:t>
      </w:r>
      <w:r w:rsidR="00A31ACC">
        <w:rPr>
          <w:szCs w:val="32"/>
        </w:rPr>
        <w:t>Topre_R (</w:t>
      </w:r>
      <w:r w:rsidR="00A31ACC">
        <w:rPr>
          <w:rFonts w:hint="cs"/>
          <w:szCs w:val="32"/>
          <w:cs/>
        </w:rPr>
        <w:t xml:space="preserve">เพื่อจัด </w:t>
      </w:r>
      <w:r w:rsidR="00A31ACC">
        <w:rPr>
          <w:szCs w:val="32"/>
        </w:rPr>
        <w:t xml:space="preserve">Zone </w:t>
      </w:r>
      <w:r w:rsidR="00A31ACC">
        <w:rPr>
          <w:rFonts w:hint="cs"/>
          <w:szCs w:val="32"/>
          <w:cs/>
        </w:rPr>
        <w:t>ในการแพ็ค)</w:t>
      </w:r>
    </w:p>
    <w:p w14:paraId="036C5E56" w14:textId="707B27F3" w:rsidR="0009682F" w:rsidRDefault="0009682F" w:rsidP="0009682F">
      <w:pPr>
        <w:pStyle w:val="ListParagraph"/>
        <w:rPr>
          <w:szCs w:val="32"/>
        </w:rPr>
      </w:pPr>
      <w:r w:rsidRPr="0009682F">
        <w:rPr>
          <w:rFonts w:hint="cs"/>
          <w:szCs w:val="32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6B437657" wp14:editId="4A73986C">
                <wp:simplePos x="0" y="0"/>
                <wp:positionH relativeFrom="page">
                  <wp:align>center</wp:align>
                </wp:positionH>
                <wp:positionV relativeFrom="paragraph">
                  <wp:posOffset>323850</wp:posOffset>
                </wp:positionV>
                <wp:extent cx="289560" cy="251460"/>
                <wp:effectExtent l="0" t="19050" r="34290" b="34290"/>
                <wp:wrapNone/>
                <wp:docPr id="17" name="Arrow: Righ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560" cy="25146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4A77C2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7" o:spid="_x0000_s1026" type="#_x0000_t13" style="position:absolute;margin-left:0;margin-top:25.5pt;width:22.8pt;height:19.8pt;z-index:251790336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" adj="12221" fillcolor="#4472c4 [3204]" strokecolor="#1f3763 [1604]" strokeweight="1pt">
                <w10:wrap anchorx="page"/>
              </v:shape>
            </w:pict>
          </mc:Fallback>
        </mc:AlternateContent>
      </w:r>
      <w:r w:rsidRPr="0009682F">
        <w:rPr>
          <w:szCs w:val="32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7BD6BF2F" wp14:editId="5110BF27">
                <wp:simplePos x="0" y="0"/>
                <wp:positionH relativeFrom="column">
                  <wp:posOffset>3528060</wp:posOffset>
                </wp:positionH>
                <wp:positionV relativeFrom="paragraph">
                  <wp:posOffset>137160</wp:posOffset>
                </wp:positionV>
                <wp:extent cx="518160" cy="327660"/>
                <wp:effectExtent l="38100" t="0" r="15240" b="5334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8160" cy="3276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9CC66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" o:spid="_x0000_s1026" type="#_x0000_t32" style="position:absolute;margin-left:277.8pt;margin-top:10.8pt;width:40.8pt;height:25.8pt;flip:x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" strokecolor="red" strokeweight=".5pt">
                <v:stroke endarrow="block" joinstyle="miter"/>
              </v:shape>
            </w:pict>
          </mc:Fallback>
        </mc:AlternateContent>
      </w:r>
      <w:r>
        <w:rPr>
          <w:szCs w:val="32"/>
        </w:rPr>
        <w:t xml:space="preserve">            </w:t>
      </w:r>
      <w:r>
        <w:rPr>
          <w:noProof/>
        </w:rPr>
        <w:drawing>
          <wp:inline distT="0" distB="0" distL="0" distR="0" wp14:anchorId="63FF250A" wp14:editId="25D088C7">
            <wp:extent cx="800600" cy="8420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800600" cy="84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Cs w:val="32"/>
        </w:rPr>
        <w:t xml:space="preserve">                                      </w:t>
      </w:r>
      <w:r>
        <w:rPr>
          <w:noProof/>
        </w:rPr>
        <w:drawing>
          <wp:inline distT="0" distB="0" distL="0" distR="0" wp14:anchorId="687E200E" wp14:editId="6925E00C">
            <wp:extent cx="811645" cy="832107"/>
            <wp:effectExtent l="0" t="0" r="762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833359" cy="85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A3299" w14:textId="116FF607" w:rsidR="00CF0A99" w:rsidRPr="00793D4F" w:rsidRDefault="00CF0A99" w:rsidP="00793D4F">
      <w:pPr>
        <w:pStyle w:val="ListParagraph"/>
        <w:numPr>
          <w:ilvl w:val="0"/>
          <w:numId w:val="3"/>
        </w:numPr>
        <w:rPr>
          <w:szCs w:val="32"/>
        </w:rPr>
      </w:pPr>
      <w:r w:rsidRPr="00793D4F">
        <w:rPr>
          <w:rFonts w:hint="cs"/>
          <w:szCs w:val="32"/>
          <w:cs/>
        </w:rPr>
        <w:t xml:space="preserve">ช่องให้ </w:t>
      </w:r>
      <w:r w:rsidRPr="00793D4F">
        <w:rPr>
          <w:szCs w:val="32"/>
        </w:rPr>
        <w:t xml:space="preserve">UP LOAD </w:t>
      </w:r>
      <w:r w:rsidRPr="00793D4F">
        <w:rPr>
          <w:rFonts w:hint="cs"/>
          <w:szCs w:val="32"/>
          <w:cs/>
        </w:rPr>
        <w:t xml:space="preserve">เอกสารที่ต้องแนบไว้กับระบบ มี 3 ช่องดังนี้ </w:t>
      </w:r>
    </w:p>
    <w:p w14:paraId="2903F41F" w14:textId="77777777" w:rsidR="00CF0A99" w:rsidRPr="00CF0A99" w:rsidRDefault="003139DC" w:rsidP="00793D4F">
      <w:pPr>
        <w:pStyle w:val="ListParagraph"/>
        <w:numPr>
          <w:ilvl w:val="0"/>
          <w:numId w:val="3"/>
        </w:numPr>
        <w:rPr>
          <w:szCs w:val="32"/>
        </w:rPr>
      </w:pPr>
      <w:r w:rsidRPr="003139DC">
        <w:rPr>
          <w:noProof/>
          <w:szCs w:val="32"/>
          <w:cs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5DED8505" wp14:editId="7C150C38">
                <wp:simplePos x="0" y="0"/>
                <wp:positionH relativeFrom="column">
                  <wp:posOffset>4396740</wp:posOffset>
                </wp:positionH>
                <wp:positionV relativeFrom="paragraph">
                  <wp:posOffset>502920</wp:posOffset>
                </wp:positionV>
                <wp:extent cx="327660" cy="320040"/>
                <wp:effectExtent l="38100" t="38100" r="34290" b="22860"/>
                <wp:wrapNone/>
                <wp:docPr id="104" name="Straight Arrow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7660" cy="3200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0A7FD1" id="Straight Arrow Connector 104" o:spid="_x0000_s1026" type="#_x0000_t32" style="position:absolute;margin-left:346.2pt;margin-top:39.6pt;width:25.8pt;height:25.2pt;flip:x y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" strokecolor="red" strokeweight=".5pt">
                <v:stroke endarrow="block" joinstyle="miter"/>
              </v:shape>
            </w:pict>
          </mc:Fallback>
        </mc:AlternateContent>
      </w:r>
      <w:r w:rsidRPr="003139DC">
        <w:rPr>
          <w:noProof/>
          <w:szCs w:val="32"/>
          <w:cs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4E82C6C4" wp14:editId="0A1021F3">
                <wp:simplePos x="0" y="0"/>
                <wp:positionH relativeFrom="column">
                  <wp:posOffset>2674620</wp:posOffset>
                </wp:positionH>
                <wp:positionV relativeFrom="paragraph">
                  <wp:posOffset>495300</wp:posOffset>
                </wp:positionV>
                <wp:extent cx="327660" cy="320040"/>
                <wp:effectExtent l="38100" t="38100" r="34290" b="22860"/>
                <wp:wrapNone/>
                <wp:docPr id="102" name="Straight Arrow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7660" cy="3200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E10338" id="Straight Arrow Connector 102" o:spid="_x0000_s1026" type="#_x0000_t32" style="position:absolute;margin-left:210.6pt;margin-top:39pt;width:25.8pt;height:25.2pt;flip:x y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" strokecolor="red" strokeweight=".5pt">
                <v:stroke endarrow="block" joinstyle="miter"/>
              </v:shape>
            </w:pict>
          </mc:Fallback>
        </mc:AlternateContent>
      </w:r>
      <w:r w:rsidRPr="003139DC">
        <w:rPr>
          <w:noProof/>
          <w:szCs w:val="32"/>
          <w:cs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27F32B77" wp14:editId="36D732F2">
                <wp:simplePos x="0" y="0"/>
                <wp:positionH relativeFrom="column">
                  <wp:posOffset>982980</wp:posOffset>
                </wp:positionH>
                <wp:positionV relativeFrom="paragraph">
                  <wp:posOffset>472440</wp:posOffset>
                </wp:positionV>
                <wp:extent cx="327660" cy="320040"/>
                <wp:effectExtent l="38100" t="38100" r="34290" b="22860"/>
                <wp:wrapNone/>
                <wp:docPr id="100" name="Straight Arrow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7660" cy="3200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21B311" id="Straight Arrow Connector 100" o:spid="_x0000_s1026" type="#_x0000_t32" style="position:absolute;margin-left:77.4pt;margin-top:37.2pt;width:25.8pt;height:25.2pt;flip:x y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" strokecolor="red" strokeweight=".5pt">
                <v:stroke endarrow="block" joinstyle="miter"/>
              </v:shape>
            </w:pict>
          </mc:Fallback>
        </mc:AlternateContent>
      </w:r>
      <w:r w:rsidRPr="003139DC">
        <w:rPr>
          <w:noProof/>
          <w:szCs w:val="32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8CA4906" wp14:editId="03606697">
                <wp:simplePos x="0" y="0"/>
                <wp:positionH relativeFrom="column">
                  <wp:posOffset>4061460</wp:posOffset>
                </wp:positionH>
                <wp:positionV relativeFrom="paragraph">
                  <wp:posOffset>327660</wp:posOffset>
                </wp:positionV>
                <wp:extent cx="586740" cy="152400"/>
                <wp:effectExtent l="0" t="0" r="22860" b="19050"/>
                <wp:wrapNone/>
                <wp:docPr id="97" name="Rectangl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" cy="1524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10BD85" id="Rectangle 97" o:spid="_x0000_s1026" style="position:absolute;margin-left:319.8pt;margin-top:25.8pt;width:46.2pt;height:12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" filled="f" strokecolor="red" strokeweight=".5pt">
                <v:stroke dashstyle="3 1"/>
              </v:rect>
            </w:pict>
          </mc:Fallback>
        </mc:AlternateContent>
      </w:r>
      <w:r w:rsidRPr="003139DC">
        <w:rPr>
          <w:noProof/>
          <w:szCs w:val="32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44C68A1" wp14:editId="22569DB1">
                <wp:simplePos x="0" y="0"/>
                <wp:positionH relativeFrom="margin">
                  <wp:align>center</wp:align>
                </wp:positionH>
                <wp:positionV relativeFrom="paragraph">
                  <wp:posOffset>327660</wp:posOffset>
                </wp:positionV>
                <wp:extent cx="586740" cy="152400"/>
                <wp:effectExtent l="0" t="0" r="22860" b="19050"/>
                <wp:wrapNone/>
                <wp:docPr id="96" name="Rectangl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" cy="1524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039558" id="Rectangle 96" o:spid="_x0000_s1026" style="position:absolute;margin-left:0;margin-top:25.8pt;width:46.2pt;height:12pt;z-index:2517565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" filled="f" strokecolor="red" strokeweight=".5pt">
                <v:stroke dashstyle="3 1"/>
                <w10:wrap anchorx="margin"/>
              </v:rect>
            </w:pict>
          </mc:Fallback>
        </mc:AlternateContent>
      </w:r>
      <w:r w:rsidRPr="003139DC">
        <w:rPr>
          <w:noProof/>
          <w:szCs w:val="32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FEC416D" wp14:editId="5596E04B">
                <wp:simplePos x="0" y="0"/>
                <wp:positionH relativeFrom="column">
                  <wp:posOffset>579120</wp:posOffset>
                </wp:positionH>
                <wp:positionV relativeFrom="paragraph">
                  <wp:posOffset>327660</wp:posOffset>
                </wp:positionV>
                <wp:extent cx="586740" cy="152400"/>
                <wp:effectExtent l="0" t="0" r="22860" b="19050"/>
                <wp:wrapNone/>
                <wp:docPr id="95" name="Rectangl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" cy="1524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9F0366" id="Rectangle 95" o:spid="_x0000_s1026" style="position:absolute;margin-left:45.6pt;margin-top:25.8pt;width:46.2pt;height:12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" filled="f" strokecolor="red" strokeweight=".5pt">
                <v:stroke dashstyle="3 1"/>
              </v:rect>
            </w:pict>
          </mc:Fallback>
        </mc:AlternateContent>
      </w:r>
      <w:r w:rsidR="00CF0A99">
        <w:rPr>
          <w:noProof/>
        </w:rPr>
        <w:drawing>
          <wp:inline distT="0" distB="0" distL="0" distR="0" wp14:anchorId="18277417" wp14:editId="3C9D5DD6">
            <wp:extent cx="5276215" cy="592455"/>
            <wp:effectExtent l="0" t="0" r="63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6215" cy="59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90941" w14:textId="77777777" w:rsidR="00CF0A99" w:rsidRDefault="003139DC" w:rsidP="00CF0A99">
      <w:pPr>
        <w:pStyle w:val="ListParagraph"/>
        <w:rPr>
          <w:szCs w:val="32"/>
        </w:rPr>
      </w:pPr>
      <w:r w:rsidRPr="003139DC">
        <w:rPr>
          <w:noProof/>
          <w:szCs w:val="32"/>
          <w:cs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7C25BF84" wp14:editId="4F3136EB">
                <wp:simplePos x="0" y="0"/>
                <wp:positionH relativeFrom="margin">
                  <wp:posOffset>4069080</wp:posOffset>
                </wp:positionH>
                <wp:positionV relativeFrom="paragraph">
                  <wp:posOffset>139700</wp:posOffset>
                </wp:positionV>
                <wp:extent cx="1112520" cy="274320"/>
                <wp:effectExtent l="0" t="0" r="0" b="0"/>
                <wp:wrapNone/>
                <wp:docPr id="103" name="Text Box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252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  <a:prstDash val="solid"/>
                        </a:ln>
                      </wps:spPr>
                      <wps:txbx>
                        <w:txbxContent>
                          <w:p w14:paraId="1898BBB6" w14:textId="77777777" w:rsidR="003139DC" w:rsidRPr="00EB439A" w:rsidRDefault="003139DC" w:rsidP="003139DC">
                            <w:pPr>
                              <w:jc w:val="center"/>
                              <w:rPr>
                                <w:color w:val="FF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cs"/>
                                <w:color w:val="FF0000"/>
                                <w:sz w:val="24"/>
                                <w:szCs w:val="24"/>
                                <w:cs/>
                              </w:rPr>
                              <w:t>ปุ่มกดเลือกไฟล์แนบ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25BF84" id="Text Box 103" o:spid="_x0000_s1041" type="#_x0000_t202" style="position:absolute;left:0;text-align:left;margin-left:320.4pt;margin-top:11pt;width:87.6pt;height:21.6pt;z-index:251767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" fillcolor="white [3201]" stroked="f" strokeweight=".5pt">
                <v:textbox>
                  <w:txbxContent>
                    <w:p w14:paraId="1898BBB6" w14:textId="77777777" w:rsidR="003139DC" w:rsidRPr="00EB439A" w:rsidRDefault="003139DC" w:rsidP="003139DC">
                      <w:pPr>
                        <w:jc w:val="center"/>
                        <w:rPr>
                          <w:color w:val="FF0000"/>
                          <w:sz w:val="24"/>
                          <w:szCs w:val="24"/>
                        </w:rPr>
                      </w:pPr>
                      <w:r>
                        <w:rPr>
                          <w:rFonts w:hint="cs"/>
                          <w:color w:val="FF0000"/>
                          <w:sz w:val="24"/>
                          <w:szCs w:val="24"/>
                          <w:cs/>
                        </w:rPr>
                        <w:t>ปุ่มกดเลือกไฟล์แนบ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139DC">
        <w:rPr>
          <w:noProof/>
          <w:szCs w:val="32"/>
          <w:cs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E14BAE6" wp14:editId="6C52E81D">
                <wp:simplePos x="0" y="0"/>
                <wp:positionH relativeFrom="margin">
                  <wp:posOffset>2346960</wp:posOffset>
                </wp:positionH>
                <wp:positionV relativeFrom="paragraph">
                  <wp:posOffset>132080</wp:posOffset>
                </wp:positionV>
                <wp:extent cx="1112520" cy="274320"/>
                <wp:effectExtent l="0" t="0" r="0" b="0"/>
                <wp:wrapNone/>
                <wp:docPr id="101" name="Text Box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252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  <a:prstDash val="solid"/>
                        </a:ln>
                      </wps:spPr>
                      <wps:txbx>
                        <w:txbxContent>
                          <w:p w14:paraId="7E03679D" w14:textId="77777777" w:rsidR="003139DC" w:rsidRPr="00EB439A" w:rsidRDefault="003139DC" w:rsidP="003139DC">
                            <w:pPr>
                              <w:jc w:val="center"/>
                              <w:rPr>
                                <w:color w:val="FF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cs"/>
                                <w:color w:val="FF0000"/>
                                <w:sz w:val="24"/>
                                <w:szCs w:val="24"/>
                                <w:cs/>
                              </w:rPr>
                              <w:t>ปุ่มกดเลือกไฟล์แนบ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14BAE6" id="Text Box 101" o:spid="_x0000_s1042" type="#_x0000_t202" style="position:absolute;left:0;text-align:left;margin-left:184.8pt;margin-top:10.4pt;width:87.6pt;height:21.6pt;z-index:251764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" fillcolor="white [3201]" stroked="f" strokeweight=".5pt">
                <v:textbox>
                  <w:txbxContent>
                    <w:p w14:paraId="7E03679D" w14:textId="77777777" w:rsidR="003139DC" w:rsidRPr="00EB439A" w:rsidRDefault="003139DC" w:rsidP="003139DC">
                      <w:pPr>
                        <w:jc w:val="center"/>
                        <w:rPr>
                          <w:color w:val="FF0000"/>
                          <w:sz w:val="24"/>
                          <w:szCs w:val="24"/>
                        </w:rPr>
                      </w:pPr>
                      <w:r>
                        <w:rPr>
                          <w:rFonts w:hint="cs"/>
                          <w:color w:val="FF0000"/>
                          <w:sz w:val="24"/>
                          <w:szCs w:val="24"/>
                          <w:cs/>
                        </w:rPr>
                        <w:t>ปุ่มกดเลือกไฟล์แนบ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139DC">
        <w:rPr>
          <w:noProof/>
          <w:szCs w:val="32"/>
          <w:cs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39F8337" wp14:editId="5979B75C">
                <wp:simplePos x="0" y="0"/>
                <wp:positionH relativeFrom="margin">
                  <wp:posOffset>655320</wp:posOffset>
                </wp:positionH>
                <wp:positionV relativeFrom="paragraph">
                  <wp:posOffset>147320</wp:posOffset>
                </wp:positionV>
                <wp:extent cx="1112520" cy="274320"/>
                <wp:effectExtent l="0" t="0" r="0" b="0"/>
                <wp:wrapNone/>
                <wp:docPr id="99" name="Text Box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252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  <a:prstDash val="solid"/>
                        </a:ln>
                      </wps:spPr>
                      <wps:txbx>
                        <w:txbxContent>
                          <w:p w14:paraId="2DA93C1A" w14:textId="77777777" w:rsidR="003139DC" w:rsidRPr="00EB439A" w:rsidRDefault="003139DC" w:rsidP="003139DC">
                            <w:pPr>
                              <w:jc w:val="center"/>
                              <w:rPr>
                                <w:color w:val="FF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cs"/>
                                <w:color w:val="FF0000"/>
                                <w:sz w:val="24"/>
                                <w:szCs w:val="24"/>
                                <w:cs/>
                              </w:rPr>
                              <w:t>ปุ่มกดเลือกไฟล์แนบ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9F8337" id="Text Box 99" o:spid="_x0000_s1043" type="#_x0000_t202" style="position:absolute;left:0;text-align:left;margin-left:51.6pt;margin-top:11.6pt;width:87.6pt;height:21.6pt;z-index:251760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" fillcolor="white [3201]" stroked="f" strokeweight=".5pt">
                <v:textbox>
                  <w:txbxContent>
                    <w:p w14:paraId="2DA93C1A" w14:textId="77777777" w:rsidR="003139DC" w:rsidRPr="00EB439A" w:rsidRDefault="003139DC" w:rsidP="003139DC">
                      <w:pPr>
                        <w:jc w:val="center"/>
                        <w:rPr>
                          <w:color w:val="FF0000"/>
                          <w:sz w:val="24"/>
                          <w:szCs w:val="24"/>
                        </w:rPr>
                      </w:pPr>
                      <w:r>
                        <w:rPr>
                          <w:rFonts w:hint="cs"/>
                          <w:color w:val="FF0000"/>
                          <w:sz w:val="24"/>
                          <w:szCs w:val="24"/>
                          <w:cs/>
                        </w:rPr>
                        <w:t>ปุ่มกดเลือกไฟล์แนบ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0A4BABC" w14:textId="77777777" w:rsidR="00CF0A99" w:rsidRDefault="00CF0A99" w:rsidP="00CF0A99">
      <w:pPr>
        <w:pStyle w:val="ListParagraph"/>
        <w:rPr>
          <w:szCs w:val="32"/>
        </w:rPr>
      </w:pPr>
    </w:p>
    <w:p w14:paraId="3A9C9A02" w14:textId="77777777" w:rsidR="00CF0A99" w:rsidRDefault="00CF0A99" w:rsidP="00CF0A99">
      <w:pPr>
        <w:pStyle w:val="ListParagraph"/>
        <w:rPr>
          <w:szCs w:val="32"/>
        </w:rPr>
      </w:pPr>
    </w:p>
    <w:p w14:paraId="24CD2528" w14:textId="24B1607E" w:rsidR="00CF0A99" w:rsidRDefault="000B363B" w:rsidP="00CF0A99">
      <w:pPr>
        <w:pStyle w:val="ListParagraph"/>
        <w:rPr>
          <w:szCs w:val="32"/>
          <w:cs/>
        </w:rPr>
      </w:pPr>
      <w:r>
        <w:rPr>
          <w:szCs w:val="32"/>
        </w:rPr>
        <w:t>12</w:t>
      </w:r>
      <w:r w:rsidR="00CF0A99">
        <w:rPr>
          <w:szCs w:val="32"/>
        </w:rPr>
        <w:t xml:space="preserve">.1) </w:t>
      </w:r>
      <w:r w:rsidR="00CF0A99">
        <w:rPr>
          <w:rFonts w:hint="cs"/>
          <w:szCs w:val="32"/>
          <w:cs/>
        </w:rPr>
        <w:t xml:space="preserve">ช่อง </w:t>
      </w:r>
      <w:r w:rsidR="00CF0A99">
        <w:rPr>
          <w:szCs w:val="32"/>
        </w:rPr>
        <w:t xml:space="preserve">PDS </w:t>
      </w:r>
      <w:r w:rsidR="00CF0A99">
        <w:rPr>
          <w:rFonts w:hint="cs"/>
          <w:szCs w:val="32"/>
          <w:cs/>
        </w:rPr>
        <w:t xml:space="preserve">ให้กด </w:t>
      </w:r>
      <w:r w:rsidR="00CF0A99">
        <w:rPr>
          <w:szCs w:val="32"/>
        </w:rPr>
        <w:t>Choose File</w:t>
      </w:r>
      <w:r w:rsidR="00CF0A99">
        <w:rPr>
          <w:rFonts w:hint="cs"/>
          <w:szCs w:val="32"/>
          <w:cs/>
        </w:rPr>
        <w:t xml:space="preserve"> ที่ช่อง </w:t>
      </w:r>
      <w:r w:rsidR="00CF0A99">
        <w:rPr>
          <w:szCs w:val="32"/>
        </w:rPr>
        <w:t>P</w:t>
      </w:r>
      <w:r w:rsidR="00776C61">
        <w:rPr>
          <w:szCs w:val="32"/>
        </w:rPr>
        <w:t>D</w:t>
      </w:r>
      <w:r w:rsidR="00CF0A99">
        <w:rPr>
          <w:szCs w:val="32"/>
        </w:rPr>
        <w:t xml:space="preserve">S </w:t>
      </w:r>
      <w:r w:rsidR="00CF0A99">
        <w:rPr>
          <w:rFonts w:hint="cs"/>
          <w:szCs w:val="32"/>
          <w:cs/>
        </w:rPr>
        <w:t>และ เลือกไฟล์ที่ต้องการแนบ</w:t>
      </w:r>
      <w:r w:rsidR="00776C61">
        <w:rPr>
          <w:rFonts w:hint="cs"/>
          <w:szCs w:val="32"/>
          <w:cs/>
        </w:rPr>
        <w:t xml:space="preserve"> (</w:t>
      </w:r>
      <w:r w:rsidR="00776C61">
        <w:rPr>
          <w:szCs w:val="32"/>
        </w:rPr>
        <w:t xml:space="preserve">PDF file </w:t>
      </w:r>
      <w:r w:rsidR="00776C61">
        <w:rPr>
          <w:rFonts w:hint="cs"/>
          <w:szCs w:val="32"/>
          <w:cs/>
        </w:rPr>
        <w:t>เท่านั้น)</w:t>
      </w:r>
    </w:p>
    <w:p w14:paraId="6D172E9E" w14:textId="0BFC8575" w:rsidR="00CF0A99" w:rsidRDefault="00CF0A99" w:rsidP="00CF0A99">
      <w:pPr>
        <w:pStyle w:val="ListParagraph"/>
        <w:rPr>
          <w:szCs w:val="32"/>
          <w:cs/>
        </w:rPr>
      </w:pPr>
      <w:r>
        <w:rPr>
          <w:szCs w:val="32"/>
        </w:rPr>
        <w:t>1</w:t>
      </w:r>
      <w:r w:rsidR="000B363B">
        <w:rPr>
          <w:szCs w:val="32"/>
        </w:rPr>
        <w:t>2</w:t>
      </w:r>
      <w:r>
        <w:rPr>
          <w:szCs w:val="32"/>
        </w:rPr>
        <w:t xml:space="preserve">.2) Q-Point </w:t>
      </w:r>
      <w:r>
        <w:rPr>
          <w:rFonts w:hint="cs"/>
          <w:szCs w:val="32"/>
          <w:cs/>
        </w:rPr>
        <w:t>ให้กด</w:t>
      </w:r>
      <w:r>
        <w:rPr>
          <w:szCs w:val="32"/>
        </w:rPr>
        <w:t xml:space="preserve"> Choose File </w:t>
      </w:r>
      <w:r>
        <w:rPr>
          <w:rFonts w:hint="cs"/>
          <w:szCs w:val="32"/>
          <w:cs/>
        </w:rPr>
        <w:t>ที่ช่อง</w:t>
      </w:r>
      <w:r>
        <w:rPr>
          <w:szCs w:val="32"/>
        </w:rPr>
        <w:t xml:space="preserve"> Q-point </w:t>
      </w:r>
      <w:r>
        <w:rPr>
          <w:rFonts w:hint="cs"/>
          <w:szCs w:val="32"/>
          <w:cs/>
        </w:rPr>
        <w:t>และ เลือกไฟล์ที่ต้องการแนบ</w:t>
      </w:r>
      <w:r w:rsidR="00776C61">
        <w:rPr>
          <w:rFonts w:hint="cs"/>
          <w:szCs w:val="32"/>
          <w:cs/>
        </w:rPr>
        <w:t xml:space="preserve"> </w:t>
      </w:r>
      <w:r w:rsidR="00776C61">
        <w:rPr>
          <w:szCs w:val="32"/>
        </w:rPr>
        <w:t xml:space="preserve">(JPG file </w:t>
      </w:r>
      <w:r w:rsidR="00776C61">
        <w:rPr>
          <w:rFonts w:hint="cs"/>
          <w:szCs w:val="32"/>
          <w:cs/>
        </w:rPr>
        <w:t>เท่านั้น)</w:t>
      </w:r>
    </w:p>
    <w:p w14:paraId="2D64615B" w14:textId="02A4DF09" w:rsidR="00CF0A99" w:rsidRDefault="00CF0A99" w:rsidP="00CF0A99">
      <w:pPr>
        <w:pStyle w:val="ListParagraph"/>
        <w:rPr>
          <w:szCs w:val="32"/>
        </w:rPr>
      </w:pPr>
      <w:r>
        <w:rPr>
          <w:szCs w:val="32"/>
        </w:rPr>
        <w:t>1</w:t>
      </w:r>
      <w:r w:rsidR="000B363B">
        <w:rPr>
          <w:szCs w:val="32"/>
        </w:rPr>
        <w:t>2</w:t>
      </w:r>
      <w:r>
        <w:rPr>
          <w:szCs w:val="32"/>
        </w:rPr>
        <w:t>.3) PPS</w:t>
      </w:r>
      <w:r>
        <w:rPr>
          <w:rFonts w:hint="cs"/>
          <w:szCs w:val="32"/>
          <w:cs/>
        </w:rPr>
        <w:t xml:space="preserve"> ให้กด</w:t>
      </w:r>
      <w:r>
        <w:rPr>
          <w:szCs w:val="32"/>
        </w:rPr>
        <w:t xml:space="preserve"> Choose File </w:t>
      </w:r>
      <w:r>
        <w:rPr>
          <w:rFonts w:hint="cs"/>
          <w:szCs w:val="32"/>
          <w:cs/>
        </w:rPr>
        <w:t xml:space="preserve">ที่ช่อง </w:t>
      </w:r>
      <w:r>
        <w:rPr>
          <w:szCs w:val="32"/>
        </w:rPr>
        <w:t xml:space="preserve">PPS </w:t>
      </w:r>
      <w:r>
        <w:rPr>
          <w:rFonts w:hint="cs"/>
          <w:szCs w:val="32"/>
          <w:cs/>
        </w:rPr>
        <w:t>และ เลือกไฟล์ที่ต้องการแนบ</w:t>
      </w:r>
      <w:r w:rsidR="00776C61">
        <w:rPr>
          <w:rFonts w:hint="cs"/>
          <w:szCs w:val="32"/>
          <w:cs/>
        </w:rPr>
        <w:t xml:space="preserve"> (</w:t>
      </w:r>
      <w:r w:rsidR="00776C61">
        <w:rPr>
          <w:szCs w:val="32"/>
        </w:rPr>
        <w:t xml:space="preserve">PDF file </w:t>
      </w:r>
      <w:r w:rsidR="00776C61">
        <w:rPr>
          <w:rFonts w:hint="cs"/>
          <w:szCs w:val="32"/>
          <w:cs/>
        </w:rPr>
        <w:t>เท่านั้น)</w:t>
      </w:r>
    </w:p>
    <w:p w14:paraId="7EF7A091" w14:textId="77777777" w:rsidR="003139DC" w:rsidRDefault="003139DC" w:rsidP="00CF0A99">
      <w:pPr>
        <w:pStyle w:val="ListParagraph"/>
        <w:rPr>
          <w:szCs w:val="32"/>
        </w:rPr>
      </w:pPr>
    </w:p>
    <w:p w14:paraId="7CD7E9EF" w14:textId="77777777" w:rsidR="00CF0A99" w:rsidRDefault="003139DC" w:rsidP="003139DC">
      <w:pPr>
        <w:pStyle w:val="ListParagraph"/>
        <w:rPr>
          <w:szCs w:val="32"/>
          <w:cs/>
        </w:rPr>
      </w:pPr>
      <w:r>
        <w:rPr>
          <w:rFonts w:hint="cs"/>
          <w:szCs w:val="32"/>
          <w:cs/>
        </w:rPr>
        <w:t>หลังจากกดแนบไฟล์แล้ว จะมีชื่อไฟล์แนบขึ้นในช่อง ดังรูป</w:t>
      </w:r>
    </w:p>
    <w:p w14:paraId="0236816B" w14:textId="77777777" w:rsidR="00C62F8E" w:rsidRDefault="003139DC" w:rsidP="00CF0A99">
      <w:pPr>
        <w:pStyle w:val="ListParagraph"/>
        <w:rPr>
          <w:szCs w:val="32"/>
        </w:rPr>
      </w:pPr>
      <w:r w:rsidRPr="003139DC">
        <w:rPr>
          <w:noProof/>
          <w:szCs w:val="32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D7C3138" wp14:editId="1079014C">
                <wp:simplePos x="0" y="0"/>
                <wp:positionH relativeFrom="column">
                  <wp:posOffset>4785360</wp:posOffset>
                </wp:positionH>
                <wp:positionV relativeFrom="paragraph">
                  <wp:posOffset>541020</wp:posOffset>
                </wp:positionV>
                <wp:extent cx="228600" cy="365760"/>
                <wp:effectExtent l="0" t="38100" r="57150" b="15240"/>
                <wp:wrapNone/>
                <wp:docPr id="92" name="Straight Arrow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" cy="3657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930EEF" id="Straight Arrow Connector 92" o:spid="_x0000_s1026" type="#_x0000_t32" style="position:absolute;margin-left:376.8pt;margin-top:42.6pt;width:18pt;height:28.8pt;flip:y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" strokecolor="red" strokeweight=".5pt">
                <v:stroke endarrow="block" joinstyle="miter"/>
              </v:shape>
            </w:pict>
          </mc:Fallback>
        </mc:AlternateContent>
      </w:r>
      <w:r w:rsidRPr="003139DC">
        <w:rPr>
          <w:noProof/>
          <w:szCs w:val="32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D336CD2" wp14:editId="08E26E36">
                <wp:simplePos x="0" y="0"/>
                <wp:positionH relativeFrom="column">
                  <wp:posOffset>4632960</wp:posOffset>
                </wp:positionH>
                <wp:positionV relativeFrom="paragraph">
                  <wp:posOffset>304800</wp:posOffset>
                </wp:positionV>
                <wp:extent cx="998220" cy="213360"/>
                <wp:effectExtent l="0" t="0" r="11430" b="15240"/>
                <wp:wrapNone/>
                <wp:docPr id="94" name="Rectangl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220" cy="2133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C5EC55" id="Rectangle 94" o:spid="_x0000_s1026" style="position:absolute;margin-left:364.8pt;margin-top:24pt;width:78.6pt;height:16.8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" filled="f" strokecolor="red" strokeweight="1pt">
                <v:stroke dashstyle="3 1"/>
              </v:rect>
            </w:pict>
          </mc:Fallback>
        </mc:AlternateContent>
      </w:r>
      <w:r w:rsidRPr="003139DC">
        <w:rPr>
          <w:noProof/>
          <w:szCs w:val="32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1AAD0C0" wp14:editId="41174C5D">
                <wp:simplePos x="0" y="0"/>
                <wp:positionH relativeFrom="column">
                  <wp:posOffset>3048000</wp:posOffset>
                </wp:positionH>
                <wp:positionV relativeFrom="paragraph">
                  <wp:posOffset>548640</wp:posOffset>
                </wp:positionV>
                <wp:extent cx="228600" cy="365760"/>
                <wp:effectExtent l="0" t="38100" r="57150" b="15240"/>
                <wp:wrapNone/>
                <wp:docPr id="89" name="Straight Arrow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" cy="3657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47901F" id="Straight Arrow Connector 89" o:spid="_x0000_s1026" type="#_x0000_t32" style="position:absolute;margin-left:240pt;margin-top:43.2pt;width:18pt;height:28.8pt;flip:y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" strokecolor="red" strokeweight=".5pt">
                <v:stroke endarrow="block" joinstyle="miter"/>
              </v:shape>
            </w:pict>
          </mc:Fallback>
        </mc:AlternateContent>
      </w:r>
      <w:r w:rsidRPr="003139DC">
        <w:rPr>
          <w:noProof/>
          <w:szCs w:val="32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5D953F1" wp14:editId="6D761B51">
                <wp:simplePos x="0" y="0"/>
                <wp:positionH relativeFrom="column">
                  <wp:posOffset>2895600</wp:posOffset>
                </wp:positionH>
                <wp:positionV relativeFrom="paragraph">
                  <wp:posOffset>312420</wp:posOffset>
                </wp:positionV>
                <wp:extent cx="998220" cy="213360"/>
                <wp:effectExtent l="0" t="0" r="11430" b="15240"/>
                <wp:wrapNone/>
                <wp:docPr id="91" name="Rectangl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220" cy="2133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7F22FF" id="Rectangle 91" o:spid="_x0000_s1026" style="position:absolute;margin-left:228pt;margin-top:24.6pt;width:78.6pt;height:16.8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" filled="f" strokecolor="red" strokeweight="1pt">
                <v:stroke dashstyle="3 1"/>
              </v:rect>
            </w:pict>
          </mc:Fallback>
        </mc:AlternateContent>
      </w:r>
      <w:r>
        <w:rPr>
          <w:noProof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702D94D" wp14:editId="735747F2">
                <wp:simplePos x="0" y="0"/>
                <wp:positionH relativeFrom="column">
                  <wp:posOffset>1143000</wp:posOffset>
                </wp:positionH>
                <wp:positionV relativeFrom="paragraph">
                  <wp:posOffset>302260</wp:posOffset>
                </wp:positionV>
                <wp:extent cx="998220" cy="213360"/>
                <wp:effectExtent l="0" t="0" r="11430" b="15240"/>
                <wp:wrapNone/>
                <wp:docPr id="88" name="Rectangl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220" cy="2133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3F36A4" id="Rectangle 88" o:spid="_x0000_s1026" style="position:absolute;margin-left:90pt;margin-top:23.8pt;width:78.6pt;height:16.8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" filled="f" strokecolor="red" strokeweight="1pt">
                <v:stroke dashstyle="3 1"/>
              </v:rect>
            </w:pict>
          </mc:Fallback>
        </mc:AlternateContent>
      </w:r>
      <w:r w:rsidRPr="003139DC">
        <w:rPr>
          <w:noProof/>
          <w:szCs w:val="32"/>
          <w:cs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66FFB1C" wp14:editId="4101461A">
                <wp:simplePos x="0" y="0"/>
                <wp:positionH relativeFrom="column">
                  <wp:posOffset>1295400</wp:posOffset>
                </wp:positionH>
                <wp:positionV relativeFrom="paragraph">
                  <wp:posOffset>500380</wp:posOffset>
                </wp:positionV>
                <wp:extent cx="228600" cy="365760"/>
                <wp:effectExtent l="0" t="38100" r="57150" b="15240"/>
                <wp:wrapNone/>
                <wp:docPr id="86" name="Straight Arrow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" cy="3657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A8E326" id="Straight Arrow Connector 86" o:spid="_x0000_s1026" type="#_x0000_t32" style="position:absolute;margin-left:102pt;margin-top:39.4pt;width:18pt;height:28.8pt;flip:y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" strokecolor="red" strokeweight=".5pt">
                <v:stroke endarrow="block" joinstyle="miter"/>
              </v:shape>
            </w:pict>
          </mc:Fallback>
        </mc:AlternateContent>
      </w:r>
      <w:r w:rsidR="00C62F8E">
        <w:rPr>
          <w:noProof/>
        </w:rPr>
        <w:drawing>
          <wp:inline distT="0" distB="0" distL="0" distR="0" wp14:anchorId="68EB20B2" wp14:editId="1F5230EC">
            <wp:extent cx="5276215" cy="598805"/>
            <wp:effectExtent l="0" t="0" r="635" b="0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6215" cy="59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FA8A3" w14:textId="77777777" w:rsidR="00C62F8E" w:rsidRDefault="007A13F3" w:rsidP="00CF0A99">
      <w:pPr>
        <w:pStyle w:val="ListParagraph"/>
        <w:rPr>
          <w:szCs w:val="32"/>
        </w:rPr>
      </w:pPr>
      <w:r w:rsidRPr="003139DC">
        <w:rPr>
          <w:noProof/>
          <w:szCs w:val="32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F2B828F" wp14:editId="333C83F6">
                <wp:simplePos x="0" y="0"/>
                <wp:positionH relativeFrom="margin">
                  <wp:posOffset>4069080</wp:posOffset>
                </wp:positionH>
                <wp:positionV relativeFrom="paragraph">
                  <wp:posOffset>248285</wp:posOffset>
                </wp:positionV>
                <wp:extent cx="1356360" cy="365760"/>
                <wp:effectExtent l="0" t="0" r="0" b="0"/>
                <wp:wrapNone/>
                <wp:docPr id="93" name="Text Box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6360" cy="365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  <a:prstDash val="solid"/>
                        </a:ln>
                      </wps:spPr>
                      <wps:txbx>
                        <w:txbxContent>
                          <w:p w14:paraId="7954BC7A" w14:textId="77777777" w:rsidR="003139DC" w:rsidRPr="00EB439A" w:rsidRDefault="003139DC" w:rsidP="003139DC">
                            <w:pPr>
                              <w:jc w:val="center"/>
                              <w:rPr>
                                <w:color w:val="FF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cs"/>
                                <w:color w:val="FF0000"/>
                                <w:sz w:val="24"/>
                                <w:szCs w:val="24"/>
                                <w:cs/>
                              </w:rPr>
                              <w:t xml:space="preserve">ชื่อไฟล์แนบ </w:t>
                            </w: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>PPS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2B828F" id="Text Box 93" o:spid="_x0000_s1044" type="#_x0000_t202" style="position:absolute;left:0;text-align:left;margin-left:320.4pt;margin-top:19.55pt;width:106.8pt;height:28.8pt;z-index:251751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" fillcolor="white [3201]" stroked="f" strokeweight=".5pt">
                <v:textbox>
                  <w:txbxContent>
                    <w:p w14:paraId="7954BC7A" w14:textId="77777777" w:rsidR="003139DC" w:rsidRPr="00EB439A" w:rsidRDefault="003139DC" w:rsidP="003139DC">
                      <w:pPr>
                        <w:jc w:val="center"/>
                        <w:rPr>
                          <w:color w:val="FF0000"/>
                          <w:sz w:val="24"/>
                          <w:szCs w:val="24"/>
                        </w:rPr>
                      </w:pPr>
                      <w:r>
                        <w:rPr>
                          <w:rFonts w:hint="cs"/>
                          <w:color w:val="FF0000"/>
                          <w:sz w:val="24"/>
                          <w:szCs w:val="24"/>
                          <w:cs/>
                        </w:rPr>
                        <w:t xml:space="preserve">ชื่อไฟล์แนบ </w:t>
                      </w:r>
                      <w:r>
                        <w:rPr>
                          <w:color w:val="FF0000"/>
                          <w:sz w:val="24"/>
                          <w:szCs w:val="24"/>
                        </w:rPr>
                        <w:t>PPS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139DC">
        <w:rPr>
          <w:noProof/>
          <w:szCs w:val="32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39F504E" wp14:editId="01D8954F">
                <wp:simplePos x="0" y="0"/>
                <wp:positionH relativeFrom="margin">
                  <wp:posOffset>2331720</wp:posOffset>
                </wp:positionH>
                <wp:positionV relativeFrom="paragraph">
                  <wp:posOffset>255905</wp:posOffset>
                </wp:positionV>
                <wp:extent cx="1356360" cy="320040"/>
                <wp:effectExtent l="0" t="0" r="0" b="3810"/>
                <wp:wrapNone/>
                <wp:docPr id="90" name="Text Box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6360" cy="32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  <a:prstDash val="solid"/>
                        </a:ln>
                      </wps:spPr>
                      <wps:txbx>
                        <w:txbxContent>
                          <w:p w14:paraId="2E84E165" w14:textId="77777777" w:rsidR="003139DC" w:rsidRPr="00EB439A" w:rsidRDefault="003139DC" w:rsidP="003139DC">
                            <w:pPr>
                              <w:jc w:val="center"/>
                              <w:rPr>
                                <w:color w:val="FF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cs"/>
                                <w:color w:val="FF0000"/>
                                <w:sz w:val="24"/>
                                <w:szCs w:val="24"/>
                                <w:cs/>
                              </w:rPr>
                              <w:t>ชื่อไฟล์แนบ</w:t>
                            </w: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 Q-point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9F504E" id="Text Box 90" o:spid="_x0000_s1045" type="#_x0000_t202" style="position:absolute;left:0;text-align:left;margin-left:183.6pt;margin-top:20.15pt;width:106.8pt;height:25.2pt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" fillcolor="white [3201]" stroked="f" strokeweight=".5pt">
                <v:textbox>
                  <w:txbxContent>
                    <w:p w14:paraId="2E84E165" w14:textId="77777777" w:rsidR="003139DC" w:rsidRPr="00EB439A" w:rsidRDefault="003139DC" w:rsidP="003139DC">
                      <w:pPr>
                        <w:jc w:val="center"/>
                        <w:rPr>
                          <w:color w:val="FF0000"/>
                          <w:sz w:val="24"/>
                          <w:szCs w:val="24"/>
                        </w:rPr>
                      </w:pPr>
                      <w:r>
                        <w:rPr>
                          <w:rFonts w:hint="cs"/>
                          <w:color w:val="FF0000"/>
                          <w:sz w:val="24"/>
                          <w:szCs w:val="24"/>
                          <w:cs/>
                        </w:rPr>
                        <w:t>ชื่อไฟล์แนบ</w:t>
                      </w:r>
                      <w:r>
                        <w:rPr>
                          <w:color w:val="FF0000"/>
                          <w:sz w:val="24"/>
                          <w:szCs w:val="24"/>
                        </w:rPr>
                        <w:t xml:space="preserve"> Q-point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139DC">
        <w:rPr>
          <w:noProof/>
          <w:szCs w:val="32"/>
          <w:cs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CE4AA6C" wp14:editId="1B6AF051">
                <wp:simplePos x="0" y="0"/>
                <wp:positionH relativeFrom="margin">
                  <wp:posOffset>579120</wp:posOffset>
                </wp:positionH>
                <wp:positionV relativeFrom="paragraph">
                  <wp:posOffset>248285</wp:posOffset>
                </wp:positionV>
                <wp:extent cx="1356360" cy="327660"/>
                <wp:effectExtent l="0" t="0" r="0" b="0"/>
                <wp:wrapNone/>
                <wp:docPr id="87" name="Text Box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6360" cy="327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  <a:prstDash val="solid"/>
                        </a:ln>
                      </wps:spPr>
                      <wps:txbx>
                        <w:txbxContent>
                          <w:p w14:paraId="177F321D" w14:textId="77777777" w:rsidR="003139DC" w:rsidRPr="00EB439A" w:rsidRDefault="003139DC" w:rsidP="003139DC">
                            <w:pPr>
                              <w:jc w:val="center"/>
                              <w:rPr>
                                <w:color w:val="FF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cs"/>
                                <w:color w:val="FF0000"/>
                                <w:sz w:val="24"/>
                                <w:szCs w:val="24"/>
                                <w:cs/>
                              </w:rPr>
                              <w:t xml:space="preserve">ชื่อไฟล์แนบ </w:t>
                            </w: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>PDS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E4AA6C" id="Text Box 87" o:spid="_x0000_s1046" type="#_x0000_t202" style="position:absolute;left:0;text-align:left;margin-left:45.6pt;margin-top:19.55pt;width:106.8pt;height:25.8pt;z-index:251743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" fillcolor="white [3201]" stroked="f" strokeweight=".5pt">
                <v:textbox>
                  <w:txbxContent>
                    <w:p w14:paraId="177F321D" w14:textId="77777777" w:rsidR="003139DC" w:rsidRPr="00EB439A" w:rsidRDefault="003139DC" w:rsidP="003139DC">
                      <w:pPr>
                        <w:jc w:val="center"/>
                        <w:rPr>
                          <w:color w:val="FF0000"/>
                          <w:sz w:val="24"/>
                          <w:szCs w:val="24"/>
                        </w:rPr>
                      </w:pPr>
                      <w:r>
                        <w:rPr>
                          <w:rFonts w:hint="cs"/>
                          <w:color w:val="FF0000"/>
                          <w:sz w:val="24"/>
                          <w:szCs w:val="24"/>
                          <w:cs/>
                        </w:rPr>
                        <w:t xml:space="preserve">ชื่อไฟล์แนบ </w:t>
                      </w:r>
                      <w:r>
                        <w:rPr>
                          <w:color w:val="FF0000"/>
                          <w:sz w:val="24"/>
                          <w:szCs w:val="24"/>
                        </w:rPr>
                        <w:t>PDS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3C5229F" w14:textId="77777777" w:rsidR="00C62F8E" w:rsidRPr="007A13F3" w:rsidRDefault="00C62F8E" w:rsidP="007A13F3"/>
    <w:p w14:paraId="636C054E" w14:textId="42145FBF" w:rsidR="00A31ACC" w:rsidRDefault="003139DC" w:rsidP="003139DC">
      <w:pPr>
        <w:rPr>
          <w:noProof/>
          <w:cs/>
        </w:rPr>
      </w:pPr>
      <w:r>
        <w:rPr>
          <w:rFonts w:hint="cs"/>
          <w:noProof/>
          <w:cs/>
        </w:rPr>
        <w:t xml:space="preserve">หลังจากใส่ข้อมูลครบทุกช่องแล้ว </w:t>
      </w:r>
      <w:r w:rsidR="005B7B67">
        <w:rPr>
          <w:rFonts w:hint="cs"/>
          <w:noProof/>
          <w:cs/>
        </w:rPr>
        <w:t xml:space="preserve">ให้กดปุ่ม </w:t>
      </w:r>
      <w:r w:rsidR="005B7B67">
        <w:rPr>
          <w:noProof/>
        </w:rPr>
        <w:t>Add New</w:t>
      </w:r>
      <w:r w:rsidR="005B7B67">
        <w:rPr>
          <w:rFonts w:hint="cs"/>
          <w:noProof/>
          <w:cs/>
        </w:rPr>
        <w:t xml:space="preserve"> </w:t>
      </w:r>
      <w:r w:rsidR="005B7B67" w:rsidRPr="005B7B67">
        <w:rPr>
          <w:noProof/>
          <w:color w:val="00B050"/>
        </w:rPr>
        <w:t>(</w:t>
      </w:r>
      <w:r w:rsidR="005B7B67" w:rsidRPr="005B7B67">
        <w:rPr>
          <w:rFonts w:hint="cs"/>
          <w:noProof/>
          <w:color w:val="00B050"/>
          <w:cs/>
        </w:rPr>
        <w:t>ปุ่มสีเขียว)</w:t>
      </w:r>
      <w:r w:rsidR="005B7B67" w:rsidRPr="005B7B67">
        <w:rPr>
          <w:noProof/>
          <w:color w:val="00B050"/>
        </w:rPr>
        <w:t xml:space="preserve"> </w:t>
      </w:r>
      <w:r w:rsidR="005B7B67">
        <w:rPr>
          <w:rFonts w:hint="cs"/>
          <w:noProof/>
          <w:cs/>
        </w:rPr>
        <w:t>ดังรูป 4.2</w:t>
      </w:r>
    </w:p>
    <w:p w14:paraId="3AE5ECB4" w14:textId="35E07C82" w:rsidR="00CF0A99" w:rsidRPr="00793FD6" w:rsidRDefault="005B7B67" w:rsidP="00793FD6">
      <w:pPr>
        <w:pStyle w:val="ListParagraph"/>
        <w:rPr>
          <w:szCs w:val="32"/>
          <w:cs/>
        </w:rPr>
      </w:pPr>
      <w:r>
        <w:rPr>
          <w:noProof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70922060" wp14:editId="308EBE2C">
                <wp:simplePos x="0" y="0"/>
                <wp:positionH relativeFrom="page">
                  <wp:posOffset>6408420</wp:posOffset>
                </wp:positionH>
                <wp:positionV relativeFrom="paragraph">
                  <wp:posOffset>953770</wp:posOffset>
                </wp:positionV>
                <wp:extent cx="396240" cy="205740"/>
                <wp:effectExtent l="0" t="0" r="22860" b="22860"/>
                <wp:wrapNone/>
                <wp:docPr id="105" name="Rectangle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240" cy="2057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5B6583" id="Rectangle 105" o:spid="_x0000_s1026" style="position:absolute;margin-left:504.6pt;margin-top:75.1pt;width:31.2pt;height:16.2pt;z-index:251770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" filled="f" strokecolor="red" strokeweight="1pt">
                <v:stroke dashstyle="3 1"/>
                <w10:wrap anchorx="page"/>
              </v:rect>
            </w:pict>
          </mc:Fallback>
        </mc:AlternateContent>
      </w:r>
      <w:r w:rsidR="00A31ACC">
        <w:rPr>
          <w:noProof/>
        </w:rPr>
        <w:drawing>
          <wp:inline distT="0" distB="0" distL="0" distR="0" wp14:anchorId="7CC3D3E5" wp14:editId="1E45A62C">
            <wp:extent cx="5082540" cy="1291891"/>
            <wp:effectExtent l="0" t="0" r="3810" b="3810"/>
            <wp:docPr id="115" name="Pictur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094924" cy="1295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F9883" w14:textId="3F0AD5A2" w:rsidR="00FA0685" w:rsidRPr="00FA0685" w:rsidRDefault="005B7B67" w:rsidP="004B3E51">
      <w:pPr>
        <w:jc w:val="center"/>
        <w:rPr>
          <w:rFonts w:hint="cs"/>
          <w:b/>
          <w:bCs/>
        </w:rPr>
      </w:pPr>
      <w:r w:rsidRPr="003C5113">
        <w:rPr>
          <w:rFonts w:hint="cs"/>
          <w:b/>
          <w:bCs/>
          <w:cs/>
        </w:rPr>
        <w:t>รูปที่ 4.2</w:t>
      </w:r>
    </w:p>
    <w:p w14:paraId="72EF641F" w14:textId="131447DA" w:rsidR="003C5113" w:rsidRDefault="00382AED" w:rsidP="0051169B">
      <w:pPr>
        <w:rPr>
          <w:cs/>
        </w:rPr>
      </w:pPr>
      <w:r>
        <w:rPr>
          <w:rFonts w:hint="cs"/>
          <w:cs/>
        </w:rPr>
        <w:lastRenderedPageBreak/>
        <w:t xml:space="preserve">เสร็จสิ้นการ </w:t>
      </w:r>
      <w:r>
        <w:t xml:space="preserve">Add </w:t>
      </w:r>
      <w:r w:rsidR="00A31ACC">
        <w:t xml:space="preserve">Nissan </w:t>
      </w:r>
      <w:r>
        <w:t xml:space="preserve">Part Master </w:t>
      </w:r>
      <w:r w:rsidR="007A13F3">
        <w:rPr>
          <w:rFonts w:hint="cs"/>
          <w:cs/>
        </w:rPr>
        <w:t>ดังรูปที่ 4.3</w:t>
      </w:r>
    </w:p>
    <w:p w14:paraId="64E0EBFA" w14:textId="4DA054F9" w:rsidR="007F0911" w:rsidRDefault="007A13F3" w:rsidP="003C5113">
      <w:pPr>
        <w:ind w:firstLine="72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6ADDBF86" wp14:editId="350F5131">
                <wp:simplePos x="0" y="0"/>
                <wp:positionH relativeFrom="margin">
                  <wp:align>right</wp:align>
                </wp:positionH>
                <wp:positionV relativeFrom="paragraph">
                  <wp:posOffset>902335</wp:posOffset>
                </wp:positionV>
                <wp:extent cx="4754880" cy="480060"/>
                <wp:effectExtent l="0" t="0" r="26670" b="1524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4880" cy="4800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CAB6B2" id="Rectangle 6" o:spid="_x0000_s1026" style="position:absolute;margin-left:323.2pt;margin-top:71.05pt;width:374.4pt;height:37.8pt;z-index:2517719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" filled="f" strokecolor="red" strokeweight="1pt">
                <w10:wrap anchorx="margin"/>
              </v:rect>
            </w:pict>
          </mc:Fallback>
        </mc:AlternateContent>
      </w:r>
      <w:r w:rsidR="0009682F">
        <w:rPr>
          <w:noProof/>
        </w:rPr>
        <w:drawing>
          <wp:inline distT="0" distB="0" distL="0" distR="0" wp14:anchorId="4FC6CB8C" wp14:editId="1CF13E6F">
            <wp:extent cx="4739640" cy="2501873"/>
            <wp:effectExtent l="0" t="0" r="381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746094" cy="250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ECFA6" w14:textId="645C87ED" w:rsidR="00FA0685" w:rsidRDefault="007A13F3" w:rsidP="00D11F12">
      <w:pPr>
        <w:jc w:val="center"/>
        <w:rPr>
          <w:rFonts w:hint="cs"/>
          <w:b/>
          <w:bCs/>
        </w:rPr>
      </w:pPr>
      <w:r w:rsidRPr="003C5113">
        <w:rPr>
          <w:rFonts w:hint="cs"/>
          <w:b/>
          <w:bCs/>
          <w:cs/>
        </w:rPr>
        <w:t>รูปที่ 4.</w:t>
      </w:r>
      <w:r>
        <w:rPr>
          <w:b/>
          <w:bCs/>
        </w:rPr>
        <w:t>3</w:t>
      </w:r>
    </w:p>
    <w:p w14:paraId="3A273772" w14:textId="6C492F02" w:rsidR="0009682F" w:rsidRDefault="00D11F12" w:rsidP="0009682F">
      <w:r>
        <w:rPr>
          <w:rFonts w:hint="cs"/>
          <w:b/>
          <w:bCs/>
          <w:cs/>
        </w:rPr>
        <w:t>5</w:t>
      </w:r>
      <w:r w:rsidR="0009682F">
        <w:rPr>
          <w:rFonts w:hint="cs"/>
          <w:b/>
          <w:bCs/>
          <w:cs/>
        </w:rPr>
        <w:t xml:space="preserve">. </w:t>
      </w:r>
      <w:r w:rsidR="0009682F" w:rsidRPr="00F363B9">
        <w:rPr>
          <w:rFonts w:hint="cs"/>
          <w:b/>
          <w:bCs/>
          <w:u w:val="single"/>
          <w:cs/>
        </w:rPr>
        <w:t xml:space="preserve">การ </w:t>
      </w:r>
      <w:r w:rsidR="0009682F">
        <w:rPr>
          <w:rFonts w:hint="cs"/>
          <w:b/>
          <w:bCs/>
          <w:u w:val="single"/>
          <w:cs/>
        </w:rPr>
        <w:t>ใส่</w:t>
      </w:r>
      <w:r w:rsidR="0009682F">
        <w:rPr>
          <w:b/>
          <w:bCs/>
          <w:u w:val="single"/>
        </w:rPr>
        <w:t xml:space="preserve"> Similar Part </w:t>
      </w:r>
      <w:r>
        <w:rPr>
          <w:rFonts w:hint="cs"/>
          <w:cs/>
        </w:rPr>
        <w:t xml:space="preserve">เป็นการเลือกว่าชิ้นงานที่มีความคล้ายคลึงกันมีอะไรบ้าง ระบบนี้ทำขึ้นมาเพื่อป้องกันการนำชิ้นงานที่มีลักษณะคล้ายคลึงกันเข้าไปแพ็คอาจมีความเสี่ยงในการแพ็คปะปนกันได้ ในการใส่ </w:t>
      </w:r>
      <w:r>
        <w:t xml:space="preserve">Similar Part </w:t>
      </w:r>
      <w:r>
        <w:rPr>
          <w:rFonts w:hint="cs"/>
          <w:cs/>
        </w:rPr>
        <w:t>ให้ปฏิบัติตามขั้นตอนดังนี้</w:t>
      </w:r>
    </w:p>
    <w:p w14:paraId="2EDD47CD" w14:textId="1D42C222" w:rsidR="00D11F12" w:rsidRDefault="00D11F12" w:rsidP="0009682F">
      <w:pPr>
        <w:rPr>
          <w:rFonts w:hint="cs"/>
        </w:rPr>
      </w:pPr>
      <w:r>
        <w:rPr>
          <w:rFonts w:hint="cs"/>
          <w:cs/>
        </w:rPr>
        <w:t xml:space="preserve">หลังจากที่ทำการ </w:t>
      </w:r>
      <w:r>
        <w:t xml:space="preserve">Add Nissan Part Master </w:t>
      </w:r>
      <w:r>
        <w:rPr>
          <w:rFonts w:hint="cs"/>
          <w:cs/>
        </w:rPr>
        <w:t xml:space="preserve">เรียบร้อยแล้วจะมีช่อง </w:t>
      </w:r>
      <w:r>
        <w:t xml:space="preserve">Similar Part </w:t>
      </w:r>
      <w:r>
        <w:rPr>
          <w:rFonts w:hint="cs"/>
          <w:cs/>
        </w:rPr>
        <w:t>ดังรูป 5.1</w:t>
      </w:r>
    </w:p>
    <w:p w14:paraId="4CCEB1E8" w14:textId="30297C4A" w:rsidR="00D11F12" w:rsidRDefault="00D11F12" w:rsidP="0009682F">
      <w:r>
        <w:rPr>
          <w:noProof/>
          <w:lang w:val="th-TH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64334385" wp14:editId="4291E113">
                <wp:simplePos x="0" y="0"/>
                <wp:positionH relativeFrom="column">
                  <wp:posOffset>883920</wp:posOffset>
                </wp:positionH>
                <wp:positionV relativeFrom="paragraph">
                  <wp:posOffset>292735</wp:posOffset>
                </wp:positionV>
                <wp:extent cx="556260" cy="209550"/>
                <wp:effectExtent l="0" t="0" r="15240" b="1905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" cy="2095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C5ED212" id="Rectangle 44" o:spid="_x0000_s1026" style="position:absolute;margin-left:69.6pt;margin-top:23.05pt;width:43.8pt;height:16.5pt;z-index:251794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" filled="f" strokecolor="red" strokeweight="1pt">
                <v:stroke dashstyle="3 1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5B31EAC2" wp14:editId="34CA9DD0">
            <wp:extent cx="5276215" cy="499110"/>
            <wp:effectExtent l="0" t="0" r="635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6215" cy="49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090CE" w14:textId="36D09888" w:rsidR="00D11F12" w:rsidRPr="00D11F12" w:rsidRDefault="00D11F12" w:rsidP="00D11F12">
      <w:pPr>
        <w:jc w:val="center"/>
        <w:rPr>
          <w:rFonts w:hint="cs"/>
          <w:b/>
          <w:bCs/>
        </w:rPr>
      </w:pPr>
      <w:r w:rsidRPr="003C5113">
        <w:rPr>
          <w:rFonts w:hint="cs"/>
          <w:b/>
          <w:bCs/>
          <w:cs/>
        </w:rPr>
        <w:t xml:space="preserve">รูปที่ </w:t>
      </w:r>
      <w:r>
        <w:rPr>
          <w:rFonts w:hint="cs"/>
          <w:b/>
          <w:bCs/>
          <w:cs/>
        </w:rPr>
        <w:t>5</w:t>
      </w:r>
      <w:r w:rsidRPr="003C5113">
        <w:rPr>
          <w:rFonts w:hint="cs"/>
          <w:b/>
          <w:bCs/>
          <w:cs/>
        </w:rPr>
        <w:t>.</w:t>
      </w:r>
      <w:r>
        <w:rPr>
          <w:rFonts w:hint="cs"/>
          <w:b/>
          <w:bCs/>
          <w:cs/>
        </w:rPr>
        <w:t>1</w:t>
      </w:r>
    </w:p>
    <w:p w14:paraId="35F0DE8B" w14:textId="168EF42A" w:rsidR="000B363B" w:rsidRDefault="00D11F12" w:rsidP="0009682F">
      <w:r>
        <w:rPr>
          <w:rFonts w:hint="cs"/>
          <w:cs/>
        </w:rPr>
        <w:t xml:space="preserve">จากนั้นให้กดที่ปุ่ม </w:t>
      </w:r>
      <w:r>
        <w:t>View</w:t>
      </w:r>
      <w:r>
        <w:rPr>
          <w:rFonts w:hint="cs"/>
          <w:cs/>
        </w:rPr>
        <w:t xml:space="preserve"> จะมีหน้าต่างขึ้น</w:t>
      </w:r>
      <w:r w:rsidR="004B3E51">
        <w:rPr>
          <w:rFonts w:hint="cs"/>
          <w:cs/>
        </w:rPr>
        <w:t xml:space="preserve"> </w:t>
      </w:r>
      <w:r>
        <w:rPr>
          <w:rFonts w:hint="cs"/>
          <w:cs/>
        </w:rPr>
        <w:t>ดังรูป 5.2</w:t>
      </w:r>
      <w:r w:rsidR="004B3E51">
        <w:rPr>
          <w:rFonts w:hint="cs"/>
          <w:cs/>
        </w:rPr>
        <w:t xml:space="preserve"> </w:t>
      </w:r>
    </w:p>
    <w:p w14:paraId="50233947" w14:textId="29300730" w:rsidR="00D11F12" w:rsidRPr="00D11F12" w:rsidRDefault="000B363B" w:rsidP="0009682F">
      <w:pPr>
        <w:rPr>
          <w:rFonts w:hint="cs"/>
        </w:rPr>
      </w:pPr>
      <w:r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05F5F710" wp14:editId="1DE4CC15">
                <wp:simplePos x="0" y="0"/>
                <wp:positionH relativeFrom="column">
                  <wp:posOffset>3032760</wp:posOffset>
                </wp:positionH>
                <wp:positionV relativeFrom="paragraph">
                  <wp:posOffset>90805</wp:posOffset>
                </wp:positionV>
                <wp:extent cx="91440" cy="83820"/>
                <wp:effectExtent l="19050" t="0" r="41910" b="30480"/>
                <wp:wrapNone/>
                <wp:docPr id="108" name="Isosceles Triangle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91440" cy="8382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5B27B1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108" o:spid="_x0000_s1026" type="#_x0000_t5" style="position:absolute;margin-left:238.8pt;margin-top:7.15pt;width:7.2pt;height:6.6pt;rotation:180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" fillcolor="black [3200]" strokecolor="black [1600]" strokeweight="1pt"/>
            </w:pict>
          </mc:Fallback>
        </mc:AlternateContent>
      </w:r>
      <w:r w:rsidR="004B3E51">
        <w:rPr>
          <w:rFonts w:hint="cs"/>
          <w:cs/>
        </w:rPr>
        <w:t>บนหน้าต่างจะมีรายการ</w:t>
      </w:r>
      <w:r w:rsidR="004B3E51">
        <w:t xml:space="preserve"> Part </w:t>
      </w:r>
      <w:r>
        <w:rPr>
          <w:rFonts w:hint="cs"/>
          <w:cs/>
        </w:rPr>
        <w:t xml:space="preserve">และปุ่ม </w:t>
      </w:r>
      <w:r>
        <w:t xml:space="preserve">Add </w:t>
      </w:r>
      <w:r w:rsidR="004B3E51">
        <w:rPr>
          <w:rFonts w:hint="cs"/>
          <w:cs/>
        </w:rPr>
        <w:t>ให้</w:t>
      </w:r>
      <w:r>
        <w:rPr>
          <w:rFonts w:hint="cs"/>
          <w:cs/>
        </w:rPr>
        <w:t>ทำการกด         เพื่อ</w:t>
      </w:r>
      <w:r w:rsidR="004B3E51">
        <w:rPr>
          <w:rFonts w:hint="cs"/>
          <w:cs/>
        </w:rPr>
        <w:t>เลือก</w:t>
      </w:r>
      <w:r>
        <w:rPr>
          <w:rFonts w:hint="cs"/>
          <w:cs/>
        </w:rPr>
        <w:t>รายการ</w:t>
      </w:r>
      <w:r>
        <w:t xml:space="preserve"> Part</w:t>
      </w:r>
      <w:r w:rsidR="004B3E51">
        <w:rPr>
          <w:rFonts w:hint="cs"/>
          <w:cs/>
        </w:rPr>
        <w:t xml:space="preserve"> จากนั้นให้ทำการเลือก </w:t>
      </w:r>
      <w:r w:rsidR="004B3E51">
        <w:t xml:space="preserve">Part </w:t>
      </w:r>
      <w:r w:rsidR="004B3E51">
        <w:rPr>
          <w:rFonts w:hint="cs"/>
          <w:cs/>
        </w:rPr>
        <w:t xml:space="preserve">ที่มีลักษณะคล้ายคลึงกันและ กดปุ่มให้คลิก </w:t>
      </w:r>
      <w:r w:rsidR="004B3E51">
        <w:t>Add</w:t>
      </w:r>
    </w:p>
    <w:p w14:paraId="4DA17AAD" w14:textId="3840D6F2" w:rsidR="0009682F" w:rsidRDefault="000B363B" w:rsidP="0009682F">
      <w:pPr>
        <w:rPr>
          <w:b/>
          <w:bCs/>
        </w:rPr>
      </w:pPr>
      <w:bookmarkStart w:id="0" w:name="_GoBack"/>
      <w:bookmarkEnd w:id="0"/>
      <w:r w:rsidRPr="000B363B">
        <w:rPr>
          <w:b/>
          <w:bCs/>
        </w:rPr>
        <w:lastRenderedPageBreak/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4092B21C" wp14:editId="2A82CDAB">
                <wp:simplePos x="0" y="0"/>
                <wp:positionH relativeFrom="margin">
                  <wp:posOffset>1150620</wp:posOffset>
                </wp:positionH>
                <wp:positionV relativeFrom="paragraph">
                  <wp:posOffset>906780</wp:posOffset>
                </wp:positionV>
                <wp:extent cx="990600" cy="320040"/>
                <wp:effectExtent l="0" t="0" r="19050" b="22860"/>
                <wp:wrapNone/>
                <wp:docPr id="111" name="Text Box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32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txbx>
                        <w:txbxContent>
                          <w:p w14:paraId="7252994E" w14:textId="106C238A" w:rsidR="000B363B" w:rsidRPr="00EB439A" w:rsidRDefault="000B363B" w:rsidP="000B363B">
                            <w:pPr>
                              <w:rPr>
                                <w:rFonts w:hint="cs"/>
                                <w:color w:val="FF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cs"/>
                                <w:color w:val="FF0000"/>
                                <w:sz w:val="24"/>
                                <w:szCs w:val="24"/>
                                <w:cs/>
                              </w:rPr>
                              <w:t xml:space="preserve">ปุ่มกดเลือก </w:t>
                            </w: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>Part</w:t>
                            </w:r>
                            <w:r w:rsidRPr="000B363B">
                              <w:rPr>
                                <w:rFonts w:hint="cs"/>
                                <w:noProof/>
                                <w:color w:val="FF0000"/>
                                <w:sz w:val="24"/>
                                <w:szCs w:val="24"/>
                                <w:cs/>
                              </w:rPr>
                              <w:drawing>
                                <wp:inline distT="0" distB="0" distL="0" distR="0" wp14:anchorId="3030ED3F" wp14:editId="1C2FCF61">
                                  <wp:extent cx="114300" cy="106680"/>
                                  <wp:effectExtent l="0" t="0" r="0" b="7620"/>
                                  <wp:docPr id="119" name="Picture 1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4300" cy="1066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92B21C" id="Text Box 111" o:spid="_x0000_s1047" type="#_x0000_t202" style="position:absolute;margin-left:90.6pt;margin-top:71.4pt;width:78pt;height:25.2pt;z-index:251803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" fillcolor="white [3201]" strokecolor="black [3213]" strokeweight=".5pt">
                <v:textbox>
                  <w:txbxContent>
                    <w:p w14:paraId="7252994E" w14:textId="106C238A" w:rsidR="000B363B" w:rsidRPr="00EB439A" w:rsidRDefault="000B363B" w:rsidP="000B363B">
                      <w:pPr>
                        <w:rPr>
                          <w:rFonts w:hint="cs"/>
                          <w:color w:val="FF0000"/>
                          <w:sz w:val="24"/>
                          <w:szCs w:val="24"/>
                        </w:rPr>
                      </w:pPr>
                      <w:r>
                        <w:rPr>
                          <w:rFonts w:hint="cs"/>
                          <w:color w:val="FF0000"/>
                          <w:sz w:val="24"/>
                          <w:szCs w:val="24"/>
                          <w:cs/>
                        </w:rPr>
                        <w:t xml:space="preserve">ปุ่มกดเลือก </w:t>
                      </w:r>
                      <w:r>
                        <w:rPr>
                          <w:color w:val="FF0000"/>
                          <w:sz w:val="24"/>
                          <w:szCs w:val="24"/>
                        </w:rPr>
                        <w:t>Part</w:t>
                      </w:r>
                      <w:r w:rsidRPr="000B363B">
                        <w:rPr>
                          <w:rFonts w:hint="cs"/>
                          <w:noProof/>
                          <w:color w:val="FF0000"/>
                          <w:sz w:val="24"/>
                          <w:szCs w:val="24"/>
                          <w:cs/>
                        </w:rPr>
                        <w:drawing>
                          <wp:inline distT="0" distB="0" distL="0" distR="0" wp14:anchorId="3030ED3F" wp14:editId="1C2FCF61">
                            <wp:extent cx="114300" cy="106680"/>
                            <wp:effectExtent l="0" t="0" r="0" b="7620"/>
                            <wp:docPr id="119" name="Picture 1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4300" cy="1066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B363B">
        <w:rPr>
          <w:b/>
          <w:bCs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3203310B" wp14:editId="7BB62D05">
                <wp:simplePos x="0" y="0"/>
                <wp:positionH relativeFrom="column">
                  <wp:posOffset>1927860</wp:posOffset>
                </wp:positionH>
                <wp:positionV relativeFrom="paragraph">
                  <wp:posOffset>480060</wp:posOffset>
                </wp:positionV>
                <wp:extent cx="510540" cy="464820"/>
                <wp:effectExtent l="0" t="38100" r="60960" b="30480"/>
                <wp:wrapNone/>
                <wp:docPr id="110" name="Straight Arrow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0540" cy="4648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F3B040" id="Straight Arrow Connector 110" o:spid="_x0000_s1026" type="#_x0000_t32" style="position:absolute;margin-left:151.8pt;margin-top:37.8pt;width:40.2pt;height:36.6pt;flip:y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" strokecolor="red" strokeweight=".5pt">
                <v:stroke endarrow="block" joinstyle="miter"/>
              </v:shape>
            </w:pict>
          </mc:Fallback>
        </mc:AlternateContent>
      </w:r>
      <w:r w:rsidRPr="004B3E51">
        <w:rPr>
          <w:b/>
          <w:bCs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69FDB408" wp14:editId="5EE943DD">
                <wp:simplePos x="0" y="0"/>
                <wp:positionH relativeFrom="margin">
                  <wp:posOffset>3009900</wp:posOffset>
                </wp:positionH>
                <wp:positionV relativeFrom="paragraph">
                  <wp:posOffset>837565</wp:posOffset>
                </wp:positionV>
                <wp:extent cx="556260" cy="281940"/>
                <wp:effectExtent l="0" t="0" r="15240" b="22860"/>
                <wp:wrapNone/>
                <wp:docPr id="81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2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txbx>
                        <w:txbxContent>
                          <w:p w14:paraId="303451ED" w14:textId="13CA3D31" w:rsidR="004B3E51" w:rsidRPr="00EB439A" w:rsidRDefault="004B3E51" w:rsidP="004B3E51">
                            <w:pPr>
                              <w:jc w:val="center"/>
                              <w:rPr>
                                <w:rFonts w:hint="cs"/>
                                <w:color w:val="FF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cs"/>
                                <w:color w:val="FF0000"/>
                                <w:sz w:val="24"/>
                                <w:szCs w:val="24"/>
                                <w:cs/>
                              </w:rPr>
                              <w:t xml:space="preserve">ปุ่ม </w:t>
                            </w: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>Add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FDB408" id="Text Box 81" o:spid="_x0000_s1048" type="#_x0000_t202" style="position:absolute;margin-left:237pt;margin-top:65.95pt;width:43.8pt;height:22.2pt;z-index:251797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" fillcolor="white [3201]" strokecolor="black [3213]" strokeweight=".5pt">
                <v:textbox>
                  <w:txbxContent>
                    <w:p w14:paraId="303451ED" w14:textId="13CA3D31" w:rsidR="004B3E51" w:rsidRPr="00EB439A" w:rsidRDefault="004B3E51" w:rsidP="004B3E51">
                      <w:pPr>
                        <w:jc w:val="center"/>
                        <w:rPr>
                          <w:rFonts w:hint="cs"/>
                          <w:color w:val="FF0000"/>
                          <w:sz w:val="24"/>
                          <w:szCs w:val="24"/>
                        </w:rPr>
                      </w:pPr>
                      <w:r>
                        <w:rPr>
                          <w:rFonts w:hint="cs"/>
                          <w:color w:val="FF0000"/>
                          <w:sz w:val="24"/>
                          <w:szCs w:val="24"/>
                          <w:cs/>
                        </w:rPr>
                        <w:t xml:space="preserve">ปุ่ม </w:t>
                      </w:r>
                      <w:r>
                        <w:rPr>
                          <w:color w:val="FF0000"/>
                          <w:sz w:val="24"/>
                          <w:szCs w:val="24"/>
                        </w:rPr>
                        <w:t>Add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B3E51">
        <w:rPr>
          <w:b/>
          <w:bCs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1E9B5DDD" wp14:editId="7F608BC6">
                <wp:simplePos x="0" y="0"/>
                <wp:positionH relativeFrom="column">
                  <wp:posOffset>2682240</wp:posOffset>
                </wp:positionH>
                <wp:positionV relativeFrom="paragraph">
                  <wp:posOffset>471805</wp:posOffset>
                </wp:positionV>
                <wp:extent cx="312420" cy="373380"/>
                <wp:effectExtent l="38100" t="38100" r="30480" b="26670"/>
                <wp:wrapNone/>
                <wp:docPr id="79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2420" cy="3733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9D3F09" id="Straight Arrow Connector 79" o:spid="_x0000_s1026" type="#_x0000_t32" style="position:absolute;margin-left:211.2pt;margin-top:37.15pt;width:24.6pt;height:29.4pt;flip:x y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" strokecolor="red" strokeweight=".5pt">
                <v:stroke endarrow="block" joinstyle="miter"/>
              </v:shape>
            </w:pict>
          </mc:Fallback>
        </mc:AlternateContent>
      </w:r>
      <w:r w:rsidR="004B3E51" w:rsidRPr="004B3E51">
        <w:drawing>
          <wp:inline distT="0" distB="0" distL="0" distR="0" wp14:anchorId="7143D55D" wp14:editId="0F498D23">
            <wp:extent cx="5276215" cy="1806575"/>
            <wp:effectExtent l="0" t="0" r="635" b="3175"/>
            <wp:docPr id="107" name="Picture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76215" cy="180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8A5CA" w14:textId="101E05F3" w:rsidR="00D11F12" w:rsidRDefault="00D11F12" w:rsidP="00D11F12">
      <w:pPr>
        <w:jc w:val="center"/>
        <w:rPr>
          <w:b/>
          <w:bCs/>
        </w:rPr>
      </w:pPr>
      <w:r w:rsidRPr="003C5113">
        <w:rPr>
          <w:rFonts w:hint="cs"/>
          <w:b/>
          <w:bCs/>
          <w:cs/>
        </w:rPr>
        <w:t xml:space="preserve">รูปที่ </w:t>
      </w:r>
      <w:r>
        <w:rPr>
          <w:rFonts w:hint="cs"/>
          <w:b/>
          <w:bCs/>
          <w:cs/>
        </w:rPr>
        <w:t>5</w:t>
      </w:r>
      <w:r w:rsidRPr="003C5113">
        <w:rPr>
          <w:rFonts w:hint="cs"/>
          <w:b/>
          <w:bCs/>
          <w:cs/>
        </w:rPr>
        <w:t>.</w:t>
      </w:r>
      <w:r w:rsidR="004B3E51">
        <w:rPr>
          <w:rFonts w:hint="cs"/>
          <w:b/>
          <w:bCs/>
          <w:cs/>
        </w:rPr>
        <w:t>2</w:t>
      </w:r>
    </w:p>
    <w:p w14:paraId="6AD6FD36" w14:textId="4F5D4014" w:rsidR="004B3E51" w:rsidRDefault="004B3E51" w:rsidP="004B3E51">
      <w:pPr>
        <w:rPr>
          <w:rFonts w:hint="cs"/>
          <w:cs/>
        </w:rPr>
      </w:pPr>
      <w:r>
        <w:rPr>
          <w:rFonts w:hint="cs"/>
          <w:cs/>
        </w:rPr>
        <w:t xml:space="preserve">หลังจากกดปุ่มคลิก </w:t>
      </w:r>
      <w:r>
        <w:t xml:space="preserve">Add </w:t>
      </w:r>
      <w:r w:rsidR="000B363B">
        <w:rPr>
          <w:rFonts w:hint="cs"/>
          <w:cs/>
        </w:rPr>
        <w:t>จะมีหน้าต่างรายการ</w:t>
      </w:r>
      <w:r w:rsidR="000B363B">
        <w:t xml:space="preserve"> Similar Part </w:t>
      </w:r>
      <w:r w:rsidR="000B363B">
        <w:rPr>
          <w:rFonts w:hint="cs"/>
          <w:cs/>
        </w:rPr>
        <w:t xml:space="preserve">ทั้งหมดขึ้นว่ามี </w:t>
      </w:r>
      <w:r w:rsidR="000B363B">
        <w:t xml:space="preserve">Part </w:t>
      </w:r>
      <w:r w:rsidR="000B363B">
        <w:rPr>
          <w:rFonts w:hint="cs"/>
          <w:cs/>
        </w:rPr>
        <w:t>อะไรบ้าง</w:t>
      </w:r>
    </w:p>
    <w:p w14:paraId="03ADD6FD" w14:textId="3C73AFF5" w:rsidR="004B3E51" w:rsidRDefault="000B363B" w:rsidP="004B3E51">
      <w:r>
        <w:rPr>
          <w:noProof/>
          <w:lang w:val="th-TH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7E0335F7" wp14:editId="63A7EE73">
                <wp:simplePos x="0" y="0"/>
                <wp:positionH relativeFrom="column">
                  <wp:posOffset>4373880</wp:posOffset>
                </wp:positionH>
                <wp:positionV relativeFrom="paragraph">
                  <wp:posOffset>1873885</wp:posOffset>
                </wp:positionV>
                <wp:extent cx="373380" cy="220980"/>
                <wp:effectExtent l="0" t="0" r="26670" b="26670"/>
                <wp:wrapNone/>
                <wp:docPr id="120" name="Rectangle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80" cy="2209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701BA1" id="Rectangle 120" o:spid="_x0000_s1026" style="position:absolute;margin-left:344.4pt;margin-top:147.55pt;width:29.4pt;height:17.4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" filled="f" strokecolor="red" strokeweight="1pt">
                <v:stroke dashstyle="3 1"/>
              </v:rect>
            </w:pict>
          </mc:Fallback>
        </mc:AlternateContent>
      </w:r>
      <w:r w:rsidR="004B3E51">
        <w:rPr>
          <w:noProof/>
        </w:rPr>
        <w:drawing>
          <wp:inline distT="0" distB="0" distL="0" distR="0" wp14:anchorId="3C6370AB" wp14:editId="2572AFE1">
            <wp:extent cx="5276215" cy="2390140"/>
            <wp:effectExtent l="0" t="0" r="635" b="0"/>
            <wp:docPr id="98" name="Picture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76215" cy="239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21F59" w14:textId="46E5000A" w:rsidR="000B363B" w:rsidRPr="004B3E51" w:rsidRDefault="000B363B" w:rsidP="004B3E51">
      <w:pPr>
        <w:rPr>
          <w:rFonts w:hint="cs"/>
        </w:rPr>
      </w:pPr>
      <w:r>
        <w:rPr>
          <w:rFonts w:hint="cs"/>
          <w:cs/>
        </w:rPr>
        <w:t xml:space="preserve">จากนั้นให้กดปุ่ม </w:t>
      </w:r>
      <w:r>
        <w:t xml:space="preserve">Close </w:t>
      </w:r>
      <w:r>
        <w:rPr>
          <w:rFonts w:hint="cs"/>
          <w:cs/>
        </w:rPr>
        <w:t xml:space="preserve">เสร็จสิ้นการ </w:t>
      </w:r>
      <w:r>
        <w:t>Similar Part</w:t>
      </w:r>
    </w:p>
    <w:p w14:paraId="595ED7C6" w14:textId="77777777" w:rsidR="00D11F12" w:rsidRDefault="00D11F12" w:rsidP="00D11F12">
      <w:pPr>
        <w:jc w:val="center"/>
        <w:rPr>
          <w:rFonts w:hint="cs"/>
          <w:b/>
          <w:bCs/>
        </w:rPr>
      </w:pPr>
    </w:p>
    <w:p w14:paraId="7C8508E1" w14:textId="587AC0E7" w:rsidR="00610A3A" w:rsidRPr="00610A3A" w:rsidRDefault="0009682F" w:rsidP="00610A3A">
      <w:pPr>
        <w:rPr>
          <w:b/>
          <w:bCs/>
        </w:rPr>
      </w:pPr>
      <w:r>
        <w:rPr>
          <w:b/>
          <w:bCs/>
        </w:rPr>
        <w:t>6</w:t>
      </w:r>
      <w:r w:rsidR="00610A3A">
        <w:rPr>
          <w:rFonts w:hint="cs"/>
          <w:b/>
          <w:bCs/>
          <w:cs/>
        </w:rPr>
        <w:t xml:space="preserve">. </w:t>
      </w:r>
      <w:r w:rsidR="00610A3A" w:rsidRPr="00F363B9">
        <w:rPr>
          <w:rFonts w:hint="cs"/>
          <w:b/>
          <w:bCs/>
          <w:u w:val="single"/>
          <w:cs/>
        </w:rPr>
        <w:t xml:space="preserve">การ </w:t>
      </w:r>
      <w:r w:rsidR="00610A3A">
        <w:rPr>
          <w:rFonts w:hint="cs"/>
          <w:b/>
          <w:bCs/>
          <w:u w:val="single"/>
          <w:cs/>
        </w:rPr>
        <w:t>ใส่จำนวนรูปภาพที่ต้องถ่าย</w:t>
      </w:r>
      <w:r w:rsidR="00610A3A" w:rsidRPr="00F363B9">
        <w:rPr>
          <w:b/>
          <w:bCs/>
          <w:u w:val="single"/>
        </w:rPr>
        <w:t xml:space="preserve"> </w:t>
      </w:r>
      <w:r w:rsidR="00610A3A" w:rsidRPr="00F363B9">
        <w:rPr>
          <w:rFonts w:hint="cs"/>
          <w:b/>
          <w:bCs/>
          <w:u w:val="single"/>
          <w:cs/>
        </w:rPr>
        <w:t>เข้าไปในระบบ</w:t>
      </w:r>
    </w:p>
    <w:p w14:paraId="0BEEB1DD" w14:textId="5B84462D" w:rsidR="00610A3A" w:rsidRDefault="00610A3A" w:rsidP="00610A3A">
      <w:r>
        <w:rPr>
          <w:rFonts w:hint="cs"/>
          <w:cs/>
        </w:rPr>
        <w:t>หลังจากการ</w:t>
      </w:r>
      <w:r>
        <w:t xml:space="preserve"> Add Part Master </w:t>
      </w:r>
      <w:r>
        <w:rPr>
          <w:rFonts w:hint="cs"/>
          <w:cs/>
        </w:rPr>
        <w:t xml:space="preserve">เสร็จสมบูรณ์แล้วจากนั้นให้ ใส่ข้อมูลรูปถ่าย โดยการคลิกที่ช่อง </w:t>
      </w:r>
      <w:r>
        <w:rPr>
          <w:cs/>
        </w:rPr>
        <w:br/>
      </w:r>
      <w:r>
        <w:t xml:space="preserve">Camera Pos 1 = </w:t>
      </w:r>
      <w:r>
        <w:rPr>
          <w:rFonts w:hint="cs"/>
          <w:cs/>
        </w:rPr>
        <w:t>คือใส่ข้อมูลว่าต้องมีรูปถ่ายก่อนแพ็คจำนวน กี่รูป</w:t>
      </w:r>
    </w:p>
    <w:p w14:paraId="5F2A1851" w14:textId="43C0B954" w:rsidR="00610A3A" w:rsidRDefault="00610A3A" w:rsidP="00610A3A">
      <w:r>
        <w:t xml:space="preserve">Camera Pos </w:t>
      </w:r>
      <w:r>
        <w:rPr>
          <w:rFonts w:hint="cs"/>
          <w:cs/>
        </w:rPr>
        <w:t>2</w:t>
      </w:r>
      <w:r>
        <w:t xml:space="preserve"> = </w:t>
      </w:r>
      <w:r>
        <w:rPr>
          <w:rFonts w:hint="cs"/>
          <w:cs/>
        </w:rPr>
        <w:t>คือใส่ข้อมูลว่าต้องมีรูปถ่ายระหว่างแพ็คจำนวน กี่รูป</w:t>
      </w:r>
    </w:p>
    <w:p w14:paraId="539294DF" w14:textId="0913A0B6" w:rsidR="00610A3A" w:rsidRDefault="00610A3A" w:rsidP="00610A3A">
      <w:r>
        <w:t xml:space="preserve">Camera Pos </w:t>
      </w:r>
      <w:r>
        <w:rPr>
          <w:rFonts w:hint="cs"/>
          <w:cs/>
        </w:rPr>
        <w:t>3</w:t>
      </w:r>
      <w:r>
        <w:t xml:space="preserve"> = </w:t>
      </w:r>
      <w:r>
        <w:rPr>
          <w:rFonts w:hint="cs"/>
          <w:cs/>
        </w:rPr>
        <w:t>คือใส่ข้อมูลว่าต้องมีรูปถ่ายหลังแพ็คจำนวน กี่รูป</w:t>
      </w:r>
    </w:p>
    <w:p w14:paraId="51092116" w14:textId="77777777" w:rsidR="00E41E85" w:rsidRDefault="00E41E85" w:rsidP="00610A3A">
      <w:pPr>
        <w:rPr>
          <w:cs/>
        </w:rPr>
      </w:pPr>
    </w:p>
    <w:p w14:paraId="6CF3BBA2" w14:textId="2C49F157" w:rsidR="00610A3A" w:rsidRDefault="00154312" w:rsidP="00610A3A">
      <w:r w:rsidRPr="00610A3A">
        <w:rPr>
          <w:noProof/>
          <w:cs/>
        </w:rPr>
        <w:lastRenderedPageBreak/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1B4EFC77" wp14:editId="18D22416">
                <wp:simplePos x="0" y="0"/>
                <wp:positionH relativeFrom="column">
                  <wp:posOffset>3718560</wp:posOffset>
                </wp:positionH>
                <wp:positionV relativeFrom="paragraph">
                  <wp:posOffset>588010</wp:posOffset>
                </wp:positionV>
                <wp:extent cx="228600" cy="365760"/>
                <wp:effectExtent l="0" t="38100" r="57150" b="1524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" cy="3657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B04251" id="Straight Arrow Connector 47" o:spid="_x0000_s1026" type="#_x0000_t32" style="position:absolute;margin-left:292.8pt;margin-top:46.3pt;width:18pt;height:28.8pt;flip:y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" strokecolor="red" strokeweight=".5pt">
                <v:stroke endarrow="block" joinstyle="miter"/>
              </v:shape>
            </w:pict>
          </mc:Fallback>
        </mc:AlternateContent>
      </w:r>
      <w:r w:rsidRPr="00610A3A">
        <w:rPr>
          <w:b/>
          <w:bCs/>
          <w:noProof/>
          <w:cs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58355C61" wp14:editId="5BB6EBBE">
                <wp:simplePos x="0" y="0"/>
                <wp:positionH relativeFrom="column">
                  <wp:posOffset>2674620</wp:posOffset>
                </wp:positionH>
                <wp:positionV relativeFrom="paragraph">
                  <wp:posOffset>574040</wp:posOffset>
                </wp:positionV>
                <wp:extent cx="228600" cy="365760"/>
                <wp:effectExtent l="0" t="38100" r="57150" b="1524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" cy="3657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33F902" id="Straight Arrow Connector 40" o:spid="_x0000_s1026" type="#_x0000_t32" style="position:absolute;margin-left:210.6pt;margin-top:45.2pt;width:18pt;height:28.8pt;flip:y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" strokecolor="red" strokeweight=".5pt">
                <v:stroke endarrow="block" joinstyle="miter"/>
              </v:shape>
            </w:pict>
          </mc:Fallback>
        </mc:AlternateContent>
      </w:r>
      <w:r w:rsidRPr="00610A3A">
        <w:rPr>
          <w:noProof/>
          <w:cs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62B88297" wp14:editId="1DFF7D04">
                <wp:simplePos x="0" y="0"/>
                <wp:positionH relativeFrom="column">
                  <wp:posOffset>1470660</wp:posOffset>
                </wp:positionH>
                <wp:positionV relativeFrom="paragraph">
                  <wp:posOffset>557530</wp:posOffset>
                </wp:positionV>
                <wp:extent cx="228600" cy="365760"/>
                <wp:effectExtent l="0" t="38100" r="57150" b="1524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" cy="3657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70798C" id="Straight Arrow Connector 27" o:spid="_x0000_s1026" type="#_x0000_t32" style="position:absolute;margin-left:115.8pt;margin-top:43.9pt;width:18pt;height:28.8pt;flip:y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20EA226C" wp14:editId="6D6BD399">
                <wp:simplePos x="0" y="0"/>
                <wp:positionH relativeFrom="column">
                  <wp:posOffset>1577340</wp:posOffset>
                </wp:positionH>
                <wp:positionV relativeFrom="paragraph">
                  <wp:posOffset>270510</wp:posOffset>
                </wp:positionV>
                <wp:extent cx="708660" cy="220980"/>
                <wp:effectExtent l="0" t="0" r="15240" b="2667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660" cy="220980"/>
                        </a:xfrm>
                        <a:prstGeom prst="ellipse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86A8703" id="Oval 18" o:spid="_x0000_s1026" style="position:absolute;margin-left:124.2pt;margin-top:21.3pt;width:55.8pt;height:17.4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" filled="f" strokecolor="red" strokeweight=".5pt">
                <v:stroke dashstyle="3 1"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12B602EE" wp14:editId="5CA189EB">
                <wp:simplePos x="0" y="0"/>
                <wp:positionH relativeFrom="margin">
                  <wp:posOffset>2611120</wp:posOffset>
                </wp:positionH>
                <wp:positionV relativeFrom="paragraph">
                  <wp:posOffset>270510</wp:posOffset>
                </wp:positionV>
                <wp:extent cx="708660" cy="220980"/>
                <wp:effectExtent l="0" t="0" r="15240" b="2667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660" cy="220980"/>
                        </a:xfrm>
                        <a:prstGeom prst="ellipse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B1B7939" id="Oval 19" o:spid="_x0000_s1026" style="position:absolute;margin-left:205.6pt;margin-top:21.3pt;width:55.8pt;height:17.4pt;z-index:2517749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" filled="f" strokecolor="red" strokeweight=".5pt">
                <v:stroke dashstyle="3 1" joinstyle="miter"/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409261A0" wp14:editId="596A1E02">
                <wp:simplePos x="0" y="0"/>
                <wp:positionH relativeFrom="column">
                  <wp:posOffset>3467100</wp:posOffset>
                </wp:positionH>
                <wp:positionV relativeFrom="paragraph">
                  <wp:posOffset>255270</wp:posOffset>
                </wp:positionV>
                <wp:extent cx="845820" cy="251460"/>
                <wp:effectExtent l="0" t="0" r="11430" b="1524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820" cy="251460"/>
                        </a:xfrm>
                        <a:prstGeom prst="ellipse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3672E8" id="Oval 23" o:spid="_x0000_s1026" style="position:absolute;margin-left:273pt;margin-top:20.1pt;width:66.6pt;height:19.8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" filled="f" strokecolor="red" strokeweight=".5pt">
                <v:stroke dashstyle="3 1"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3194BBFC" wp14:editId="6D9091E7">
            <wp:extent cx="5242560" cy="518641"/>
            <wp:effectExtent l="0" t="0" r="0" b="0"/>
            <wp:docPr id="118" name="Picture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64394" cy="520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E3C0B" w14:textId="02BB375B" w:rsidR="00610A3A" w:rsidRDefault="00154312" w:rsidP="00610A3A">
      <w:r w:rsidRPr="00610A3A">
        <w:rPr>
          <w:noProof/>
          <w:cs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42C71231" wp14:editId="1A4F1A79">
                <wp:simplePos x="0" y="0"/>
                <wp:positionH relativeFrom="margin">
                  <wp:posOffset>3124200</wp:posOffset>
                </wp:positionH>
                <wp:positionV relativeFrom="paragraph">
                  <wp:posOffset>299720</wp:posOffset>
                </wp:positionV>
                <wp:extent cx="1356360" cy="327660"/>
                <wp:effectExtent l="0" t="0" r="0" b="0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6360" cy="327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  <a:prstDash val="solid"/>
                        </a:ln>
                      </wps:spPr>
                      <wps:txbx>
                        <w:txbxContent>
                          <w:p w14:paraId="101492BF" w14:textId="4F2863AA" w:rsidR="00610A3A" w:rsidRPr="00EB439A" w:rsidRDefault="00610A3A" w:rsidP="00610A3A">
                            <w:pPr>
                              <w:jc w:val="center"/>
                              <w:rPr>
                                <w:color w:val="FF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cs"/>
                                <w:color w:val="FF0000"/>
                                <w:sz w:val="24"/>
                                <w:szCs w:val="24"/>
                                <w:cs/>
                              </w:rPr>
                              <w:t>รูปถ่ายหลังแพ็ค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C71231" id="Text Box 68" o:spid="_x0000_s1049" type="#_x0000_t202" style="position:absolute;margin-left:246pt;margin-top:23.6pt;width:106.8pt;height:25.8pt;z-index:251786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" fillcolor="white [3201]" stroked="f" strokeweight=".5pt">
                <v:textbox>
                  <w:txbxContent>
                    <w:p w14:paraId="101492BF" w14:textId="4F2863AA" w:rsidR="00610A3A" w:rsidRPr="00EB439A" w:rsidRDefault="00610A3A" w:rsidP="00610A3A">
                      <w:pPr>
                        <w:jc w:val="center"/>
                        <w:rPr>
                          <w:color w:val="FF0000"/>
                          <w:sz w:val="24"/>
                          <w:szCs w:val="24"/>
                        </w:rPr>
                      </w:pPr>
                      <w:r>
                        <w:rPr>
                          <w:rFonts w:hint="cs"/>
                          <w:color w:val="FF0000"/>
                          <w:sz w:val="24"/>
                          <w:szCs w:val="24"/>
                          <w:cs/>
                        </w:rPr>
                        <w:t>รูปถ่ายหลังแพ็ค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10A3A">
        <w:rPr>
          <w:b/>
          <w:bCs/>
          <w:noProof/>
          <w:cs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4EEACAEC" wp14:editId="5F9ADFBC">
                <wp:simplePos x="0" y="0"/>
                <wp:positionH relativeFrom="margin">
                  <wp:posOffset>1958340</wp:posOffset>
                </wp:positionH>
                <wp:positionV relativeFrom="paragraph">
                  <wp:posOffset>285750</wp:posOffset>
                </wp:positionV>
                <wp:extent cx="1356360" cy="327660"/>
                <wp:effectExtent l="0" t="0" r="0" b="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6360" cy="327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  <a:prstDash val="solid"/>
                        </a:ln>
                      </wps:spPr>
                      <wps:txbx>
                        <w:txbxContent>
                          <w:p w14:paraId="779CE0ED" w14:textId="4848132D" w:rsidR="00610A3A" w:rsidRPr="00EB439A" w:rsidRDefault="00610A3A" w:rsidP="00610A3A">
                            <w:pPr>
                              <w:jc w:val="center"/>
                              <w:rPr>
                                <w:color w:val="FF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cs"/>
                                <w:color w:val="FF0000"/>
                                <w:sz w:val="24"/>
                                <w:szCs w:val="24"/>
                                <w:cs/>
                              </w:rPr>
                              <w:t>รูปถ่ายระหว่างแพ็ค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EACAEC" id="Text Box 43" o:spid="_x0000_s1050" type="#_x0000_t202" style="position:absolute;margin-left:154.2pt;margin-top:22.5pt;width:106.8pt;height:25.8pt;z-index:251783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" fillcolor="white [3201]" stroked="f" strokeweight=".5pt">
                <v:textbox>
                  <w:txbxContent>
                    <w:p w14:paraId="779CE0ED" w14:textId="4848132D" w:rsidR="00610A3A" w:rsidRPr="00EB439A" w:rsidRDefault="00610A3A" w:rsidP="00610A3A">
                      <w:pPr>
                        <w:jc w:val="center"/>
                        <w:rPr>
                          <w:color w:val="FF0000"/>
                          <w:sz w:val="24"/>
                          <w:szCs w:val="24"/>
                        </w:rPr>
                      </w:pPr>
                      <w:r>
                        <w:rPr>
                          <w:rFonts w:hint="cs"/>
                          <w:color w:val="FF0000"/>
                          <w:sz w:val="24"/>
                          <w:szCs w:val="24"/>
                          <w:cs/>
                        </w:rPr>
                        <w:t>รูปถ่ายระหว่างแพ็ค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10A3A">
        <w:rPr>
          <w:noProof/>
          <w:cs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7699C454" wp14:editId="2B9DE065">
                <wp:simplePos x="0" y="0"/>
                <wp:positionH relativeFrom="margin">
                  <wp:posOffset>754380</wp:posOffset>
                </wp:positionH>
                <wp:positionV relativeFrom="paragraph">
                  <wp:posOffset>269240</wp:posOffset>
                </wp:positionV>
                <wp:extent cx="1356360" cy="327660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6360" cy="327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  <a:prstDash val="solid"/>
                        </a:ln>
                      </wps:spPr>
                      <wps:txbx>
                        <w:txbxContent>
                          <w:p w14:paraId="3ACC8009" w14:textId="2BD0781E" w:rsidR="00610A3A" w:rsidRPr="00EB439A" w:rsidRDefault="00610A3A" w:rsidP="00610A3A">
                            <w:pPr>
                              <w:jc w:val="center"/>
                              <w:rPr>
                                <w:color w:val="FF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cs"/>
                                <w:color w:val="FF0000"/>
                                <w:sz w:val="24"/>
                                <w:szCs w:val="24"/>
                                <w:cs/>
                              </w:rPr>
                              <w:t>รูปถ่ายก่อนแพ็ค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99C454" id="Text Box 35" o:spid="_x0000_s1051" type="#_x0000_t202" style="position:absolute;margin-left:59.4pt;margin-top:21.2pt;width:106.8pt;height:25.8pt;z-index:251780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" fillcolor="white [3201]" stroked="f" strokeweight=".5pt">
                <v:textbox>
                  <w:txbxContent>
                    <w:p w14:paraId="3ACC8009" w14:textId="2BD0781E" w:rsidR="00610A3A" w:rsidRPr="00EB439A" w:rsidRDefault="00610A3A" w:rsidP="00610A3A">
                      <w:pPr>
                        <w:jc w:val="center"/>
                        <w:rPr>
                          <w:color w:val="FF0000"/>
                          <w:sz w:val="24"/>
                          <w:szCs w:val="24"/>
                        </w:rPr>
                      </w:pPr>
                      <w:r>
                        <w:rPr>
                          <w:rFonts w:hint="cs"/>
                          <w:color w:val="FF0000"/>
                          <w:sz w:val="24"/>
                          <w:szCs w:val="24"/>
                          <w:cs/>
                        </w:rPr>
                        <w:t>รูปถ่ายก่อนแพ็ค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987DD21" w14:textId="77777777" w:rsidR="00FA0685" w:rsidRPr="00FA0685" w:rsidRDefault="00FA0685" w:rsidP="00610A3A"/>
    <w:p w14:paraId="45C585F7" w14:textId="4A1D2B1D" w:rsidR="00610A3A" w:rsidRDefault="00610A3A" w:rsidP="00610A3A">
      <w:r>
        <w:rPr>
          <w:rFonts w:hint="cs"/>
          <w:cs/>
        </w:rPr>
        <w:t>โดยให้คลิกที่ลูกศรและเลือกจำนวน ของแต่ล่ะขั้นตอนดังรูป</w:t>
      </w:r>
    </w:p>
    <w:p w14:paraId="70630EA1" w14:textId="7A3E2B58" w:rsidR="00FA0685" w:rsidRDefault="00A31ACC" w:rsidP="00FA0685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4DB688D6" wp14:editId="7E62C515">
            <wp:extent cx="5276215" cy="521970"/>
            <wp:effectExtent l="0" t="0" r="635" b="0"/>
            <wp:docPr id="116" name="Picture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76215" cy="52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C62AA">
        <w:rPr>
          <w:cs/>
        </w:rPr>
        <w:br/>
      </w:r>
      <w:r w:rsidR="00CC62AA" w:rsidRPr="003C5113">
        <w:rPr>
          <w:rFonts w:hint="cs"/>
          <w:b/>
          <w:bCs/>
          <w:cs/>
        </w:rPr>
        <w:t xml:space="preserve">รูปที่ </w:t>
      </w:r>
      <w:r w:rsidR="0009682F">
        <w:rPr>
          <w:b/>
          <w:bCs/>
        </w:rPr>
        <w:t>6</w:t>
      </w:r>
      <w:r w:rsidR="00CC62AA" w:rsidRPr="003C5113">
        <w:rPr>
          <w:rFonts w:hint="cs"/>
          <w:b/>
          <w:bCs/>
          <w:cs/>
        </w:rPr>
        <w:t>.</w:t>
      </w:r>
      <w:r w:rsidR="00CC62AA">
        <w:rPr>
          <w:rFonts w:hint="cs"/>
          <w:b/>
          <w:bCs/>
          <w:cs/>
        </w:rPr>
        <w:t>1</w:t>
      </w:r>
    </w:p>
    <w:p w14:paraId="024752EF" w14:textId="77777777" w:rsidR="00FA0685" w:rsidRPr="00FA0685" w:rsidRDefault="00FA0685" w:rsidP="00FA0685">
      <w:pPr>
        <w:jc w:val="center"/>
        <w:rPr>
          <w:b/>
          <w:bCs/>
        </w:rPr>
      </w:pPr>
    </w:p>
    <w:p w14:paraId="11181C16" w14:textId="5604B5B1" w:rsidR="00610A3A" w:rsidRDefault="00CC62AA" w:rsidP="00610A3A">
      <w:r>
        <w:rPr>
          <w:rFonts w:hint="cs"/>
          <w:cs/>
        </w:rPr>
        <w:t xml:space="preserve">หลังจากใส่ตัวเลขจำนวนรูปแล้ว เป็นการเสร็จสิ้นการใส่จำนวนรูปถ่าย และให้เปลี่ยน จาก </w:t>
      </w:r>
      <w:r>
        <w:t xml:space="preserve">Not Approve </w:t>
      </w:r>
      <w:r>
        <w:rPr>
          <w:rFonts w:hint="cs"/>
          <w:cs/>
        </w:rPr>
        <w:t xml:space="preserve">ที่ด้านหลังเป็น </w:t>
      </w:r>
      <w:r>
        <w:t xml:space="preserve">Approve </w:t>
      </w:r>
      <w:r>
        <w:rPr>
          <w:rFonts w:hint="cs"/>
          <w:cs/>
        </w:rPr>
        <w:t>เพื่ออนุมัติการแพ็คชิ้นงานได้ ดังรูป</w:t>
      </w:r>
    </w:p>
    <w:p w14:paraId="3773FBA8" w14:textId="59E51E7E" w:rsidR="00CC62AA" w:rsidRDefault="00CC62AA" w:rsidP="00610A3A">
      <w:r>
        <w:rPr>
          <w:noProof/>
          <w:lang w:val="th-TH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239F4E33" wp14:editId="392C1281">
                <wp:simplePos x="0" y="0"/>
                <wp:positionH relativeFrom="margin">
                  <wp:posOffset>4792980</wp:posOffset>
                </wp:positionH>
                <wp:positionV relativeFrom="paragraph">
                  <wp:posOffset>10795</wp:posOffset>
                </wp:positionV>
                <wp:extent cx="457200" cy="274320"/>
                <wp:effectExtent l="0" t="0" r="19050" b="11430"/>
                <wp:wrapNone/>
                <wp:docPr id="80" name="Rect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743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0216F5" id="Rectangle 80" o:spid="_x0000_s1026" style="position:absolute;margin-left:377.4pt;margin-top:.85pt;width:36pt;height:21.6pt;z-index:251788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" filled="f" strokecolor="red" strokeweight="1pt">
                <v:stroke dashstyle="3 1"/>
                <w10:wrap anchorx="margin"/>
              </v:rect>
            </w:pict>
          </mc:Fallback>
        </mc:AlternateContent>
      </w:r>
      <w:r w:rsidR="00FA0685">
        <w:rPr>
          <w:noProof/>
        </w:rPr>
        <w:drawing>
          <wp:inline distT="0" distB="0" distL="0" distR="0" wp14:anchorId="1312F9D9" wp14:editId="04D426E7">
            <wp:extent cx="5276215" cy="502920"/>
            <wp:effectExtent l="0" t="0" r="635" b="0"/>
            <wp:docPr id="117" name="Picture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276215" cy="50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6BB82" w14:textId="4CC9D6C8" w:rsidR="00CC62AA" w:rsidRPr="00FA0685" w:rsidRDefault="00CC62AA" w:rsidP="00FA0685">
      <w:pPr>
        <w:jc w:val="center"/>
        <w:rPr>
          <w:b/>
          <w:bCs/>
        </w:rPr>
      </w:pPr>
      <w:r w:rsidRPr="003C5113">
        <w:rPr>
          <w:rFonts w:hint="cs"/>
          <w:b/>
          <w:bCs/>
          <w:cs/>
        </w:rPr>
        <w:t xml:space="preserve">รูปที่ </w:t>
      </w:r>
      <w:r w:rsidR="0009682F">
        <w:rPr>
          <w:b/>
          <w:bCs/>
        </w:rPr>
        <w:t>6</w:t>
      </w:r>
      <w:r>
        <w:rPr>
          <w:rFonts w:hint="cs"/>
          <w:b/>
          <w:bCs/>
          <w:cs/>
        </w:rPr>
        <w:t>.2</w:t>
      </w:r>
    </w:p>
    <w:p w14:paraId="504776C8" w14:textId="3B3A6B6C" w:rsidR="00CC62AA" w:rsidRPr="00610A3A" w:rsidRDefault="00CC62AA" w:rsidP="00610A3A">
      <w:pPr>
        <w:rPr>
          <w:cs/>
        </w:rPr>
      </w:pPr>
      <w:r>
        <w:rPr>
          <w:rFonts w:hint="cs"/>
          <w:cs/>
        </w:rPr>
        <w:t xml:space="preserve">เสร็จสิ้นการกระบวนการ </w:t>
      </w:r>
      <w:r>
        <w:t xml:space="preserve">Add Part Master </w:t>
      </w:r>
      <w:r>
        <w:rPr>
          <w:rFonts w:hint="cs"/>
          <w:cs/>
        </w:rPr>
        <w:t>และ อนุมัติการแพ็ค</w:t>
      </w:r>
    </w:p>
    <w:sectPr w:rsidR="00CC62AA" w:rsidRPr="00610A3A" w:rsidSect="00F41843">
      <w:headerReference w:type="default" r:id="rId44"/>
      <w:footerReference w:type="default" r:id="rId45"/>
      <w:pgSz w:w="11909" w:h="16834" w:code="9"/>
      <w:pgMar w:top="1440" w:right="1440" w:bottom="1440" w:left="2160" w:header="720" w:footer="720" w:gutter="0"/>
      <w:cols w:space="720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11B622" w14:textId="77777777" w:rsidR="003D3C7B" w:rsidRDefault="003D3C7B" w:rsidP="007928B2">
      <w:pPr>
        <w:spacing w:after="0" w:line="240" w:lineRule="auto"/>
      </w:pPr>
      <w:r>
        <w:separator/>
      </w:r>
    </w:p>
  </w:endnote>
  <w:endnote w:type="continuationSeparator" w:id="0">
    <w:p w14:paraId="6A65DB77" w14:textId="77777777" w:rsidR="003D3C7B" w:rsidRDefault="003D3C7B" w:rsidP="007928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1539729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ACEB277" w14:textId="77777777" w:rsidR="007928B2" w:rsidRDefault="007928B2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6A12778" w14:textId="77777777" w:rsidR="007928B2" w:rsidRDefault="007928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1A9D36" w14:textId="77777777" w:rsidR="003D3C7B" w:rsidRDefault="003D3C7B" w:rsidP="007928B2">
      <w:pPr>
        <w:spacing w:after="0" w:line="240" w:lineRule="auto"/>
      </w:pPr>
      <w:r>
        <w:separator/>
      </w:r>
    </w:p>
  </w:footnote>
  <w:footnote w:type="continuationSeparator" w:id="0">
    <w:p w14:paraId="5FC0A479" w14:textId="77777777" w:rsidR="003D3C7B" w:rsidRDefault="003D3C7B" w:rsidP="007928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0FCF36" w14:textId="77777777" w:rsidR="007928B2" w:rsidRPr="00F41843" w:rsidRDefault="007928B2" w:rsidP="007928B2">
    <w:pPr>
      <w:pStyle w:val="Header"/>
      <w:jc w:val="right"/>
      <w:rPr>
        <w:color w:val="993300"/>
      </w:rPr>
    </w:pPr>
    <w:r w:rsidRPr="00F41843">
      <w:rPr>
        <w:noProof/>
        <w:color w:val="993300"/>
      </w:rPr>
      <w:drawing>
        <wp:anchor distT="0" distB="0" distL="114300" distR="114300" simplePos="0" relativeHeight="251658240" behindDoc="1" locked="0" layoutInCell="1" allowOverlap="1" wp14:anchorId="2F68A2B9" wp14:editId="5C375644">
          <wp:simplePos x="0" y="0"/>
          <wp:positionH relativeFrom="column">
            <wp:posOffset>5585460</wp:posOffset>
          </wp:positionH>
          <wp:positionV relativeFrom="paragraph">
            <wp:posOffset>-144780</wp:posOffset>
          </wp:positionV>
          <wp:extent cx="291465" cy="356870"/>
          <wp:effectExtent l="0" t="0" r="0" b="5080"/>
          <wp:wrapThrough wrapText="bothSides">
            <wp:wrapPolygon edited="0">
              <wp:start x="7059" y="0"/>
              <wp:lineTo x="0" y="3459"/>
              <wp:lineTo x="0" y="16142"/>
              <wp:lineTo x="1412" y="18448"/>
              <wp:lineTo x="7059" y="20754"/>
              <wp:lineTo x="12706" y="20754"/>
              <wp:lineTo x="18353" y="18448"/>
              <wp:lineTo x="19765" y="16142"/>
              <wp:lineTo x="19765" y="3459"/>
              <wp:lineTo x="12706" y="0"/>
              <wp:lineTo x="7059" y="0"/>
            </wp:wrapPolygon>
          </wp:wrapThrough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-Wis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91465" cy="3568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F41843">
      <w:rPr>
        <w:noProof/>
        <w:color w:val="993300"/>
      </w:rPr>
      <w:t>I Wis Manual by IPACK Logistics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3E5E64"/>
    <w:multiLevelType w:val="hybridMultilevel"/>
    <w:tmpl w:val="1ED2B478"/>
    <w:lvl w:ilvl="0" w:tplc="04090011">
      <w:start w:val="10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B01B43"/>
    <w:multiLevelType w:val="hybridMultilevel"/>
    <w:tmpl w:val="AF78FC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D75F35"/>
    <w:multiLevelType w:val="hybridMultilevel"/>
    <w:tmpl w:val="1C3212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068"/>
    <w:rsid w:val="00002019"/>
    <w:rsid w:val="00051B4E"/>
    <w:rsid w:val="0009682F"/>
    <w:rsid w:val="000B363B"/>
    <w:rsid w:val="000F56D9"/>
    <w:rsid w:val="00145302"/>
    <w:rsid w:val="00145A6E"/>
    <w:rsid w:val="00154312"/>
    <w:rsid w:val="00174C73"/>
    <w:rsid w:val="00220BA4"/>
    <w:rsid w:val="002C78F3"/>
    <w:rsid w:val="003139DC"/>
    <w:rsid w:val="00315F73"/>
    <w:rsid w:val="00336B2C"/>
    <w:rsid w:val="00382AED"/>
    <w:rsid w:val="003B428A"/>
    <w:rsid w:val="003C5113"/>
    <w:rsid w:val="003D3C7B"/>
    <w:rsid w:val="004B3E51"/>
    <w:rsid w:val="0051169B"/>
    <w:rsid w:val="005A3068"/>
    <w:rsid w:val="005A770D"/>
    <w:rsid w:val="005B7B67"/>
    <w:rsid w:val="005C3FB3"/>
    <w:rsid w:val="00610A3A"/>
    <w:rsid w:val="00746BD8"/>
    <w:rsid w:val="0075300A"/>
    <w:rsid w:val="00776C61"/>
    <w:rsid w:val="007928B2"/>
    <w:rsid w:val="00793D4F"/>
    <w:rsid w:val="00793FD6"/>
    <w:rsid w:val="007A13F3"/>
    <w:rsid w:val="007F0911"/>
    <w:rsid w:val="009848C6"/>
    <w:rsid w:val="009C5379"/>
    <w:rsid w:val="00A16F73"/>
    <w:rsid w:val="00A31ACC"/>
    <w:rsid w:val="00AD77C6"/>
    <w:rsid w:val="00AD7F8D"/>
    <w:rsid w:val="00BB5301"/>
    <w:rsid w:val="00C62E59"/>
    <w:rsid w:val="00C62F8E"/>
    <w:rsid w:val="00CC62AA"/>
    <w:rsid w:val="00CF0A99"/>
    <w:rsid w:val="00D11F12"/>
    <w:rsid w:val="00D7361F"/>
    <w:rsid w:val="00E41E85"/>
    <w:rsid w:val="00E764F9"/>
    <w:rsid w:val="00EB1DC9"/>
    <w:rsid w:val="00EB439A"/>
    <w:rsid w:val="00F363B9"/>
    <w:rsid w:val="00F41843"/>
    <w:rsid w:val="00F62AEA"/>
    <w:rsid w:val="00FA0685"/>
    <w:rsid w:val="00FC1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1FA752"/>
  <w15:chartTrackingRefBased/>
  <w15:docId w15:val="{33574A15-B8FF-47F5-B69D-5E873D03C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928B2"/>
    <w:rPr>
      <w:rFonts w:ascii="Angsana New" w:eastAsia="Angsana New" w:hAnsi="Angsana New" w:cs="Angsana New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928B2"/>
    <w:pPr>
      <w:tabs>
        <w:tab w:val="center" w:pos="4680"/>
        <w:tab w:val="right" w:pos="9360"/>
      </w:tabs>
      <w:spacing w:after="0" w:line="240" w:lineRule="auto"/>
    </w:pPr>
    <w:rPr>
      <w:szCs w:val="40"/>
    </w:rPr>
  </w:style>
  <w:style w:type="character" w:customStyle="1" w:styleId="HeaderChar">
    <w:name w:val="Header Char"/>
    <w:basedOn w:val="DefaultParagraphFont"/>
    <w:link w:val="Header"/>
    <w:uiPriority w:val="99"/>
    <w:rsid w:val="007928B2"/>
    <w:rPr>
      <w:rFonts w:ascii="Angsana New" w:eastAsia="Angsana New" w:hAnsi="Angsana New" w:cs="Angsana New"/>
      <w:sz w:val="32"/>
      <w:szCs w:val="40"/>
    </w:rPr>
  </w:style>
  <w:style w:type="paragraph" w:styleId="Footer">
    <w:name w:val="footer"/>
    <w:basedOn w:val="Normal"/>
    <w:link w:val="FooterChar"/>
    <w:uiPriority w:val="99"/>
    <w:unhideWhenUsed/>
    <w:rsid w:val="007928B2"/>
    <w:pPr>
      <w:tabs>
        <w:tab w:val="center" w:pos="4680"/>
        <w:tab w:val="right" w:pos="9360"/>
      </w:tabs>
      <w:spacing w:after="0" w:line="240" w:lineRule="auto"/>
    </w:pPr>
    <w:rPr>
      <w:szCs w:val="40"/>
    </w:rPr>
  </w:style>
  <w:style w:type="character" w:customStyle="1" w:styleId="FooterChar">
    <w:name w:val="Footer Char"/>
    <w:basedOn w:val="DefaultParagraphFont"/>
    <w:link w:val="Footer"/>
    <w:uiPriority w:val="99"/>
    <w:rsid w:val="007928B2"/>
    <w:rPr>
      <w:rFonts w:ascii="Angsana New" w:eastAsia="Angsana New" w:hAnsi="Angsana New" w:cs="Angsana New"/>
      <w:sz w:val="32"/>
      <w:szCs w:val="40"/>
    </w:rPr>
  </w:style>
  <w:style w:type="paragraph" w:styleId="ListParagraph">
    <w:name w:val="List Paragraph"/>
    <w:basedOn w:val="Normal"/>
    <w:uiPriority w:val="34"/>
    <w:qFormat/>
    <w:rsid w:val="00145302"/>
    <w:pPr>
      <w:ind w:left="720"/>
      <w:contextualSpacing/>
    </w:pPr>
    <w:rPr>
      <w:szCs w:val="40"/>
    </w:rPr>
  </w:style>
  <w:style w:type="character" w:styleId="Strong">
    <w:name w:val="Strong"/>
    <w:basedOn w:val="DefaultParagraphFont"/>
    <w:uiPriority w:val="22"/>
    <w:qFormat/>
    <w:rsid w:val="007F091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emf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fontTable" Target="fontTable.xml"/><Relationship Id="rId20" Type="http://schemas.openxmlformats.org/officeDocument/2006/relationships/image" Target="media/image13.png"/><Relationship Id="rId41" Type="http://schemas.openxmlformats.org/officeDocument/2006/relationships/image" Target="media/image3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7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IPACK%20Logistics\Iwis%20Manual\I%20Wis%20Manual%20Engineering%20Part%20Master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C95D51-BCB3-4D91-B538-71CC46E5C8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 Wis Manual Engineering Part Master</Template>
  <TotalTime>402</TotalTime>
  <Pages>1</Pages>
  <Words>572</Words>
  <Characters>3263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verapong.s</dc:creator>
  <cp:keywords/>
  <dc:description/>
  <cp:lastModifiedBy>verapong.s</cp:lastModifiedBy>
  <cp:revision>10</cp:revision>
  <dcterms:created xsi:type="dcterms:W3CDTF">2018-10-15T11:08:00Z</dcterms:created>
  <dcterms:modified xsi:type="dcterms:W3CDTF">2018-10-19T00:58:00Z</dcterms:modified>
</cp:coreProperties>
</file>
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FB53" w14:textId="0516F08B" w:rsidR="00385FFF" w:rsidRDefault="00385FFF" w:rsidP="00385FFF">
      <w:pPr>
        <w:rPr>
          <w:b/>
          <w:bCs/>
          <w:noProof/>
        </w:rPr>
      </w:pPr>
      <w:r>
        <w:rPr>
          <w:rFonts w:hint="cs"/>
          <w:b/>
          <w:bCs/>
          <w:noProof/>
          <w:cs/>
        </w:rPr>
        <w:t xml:space="preserve">ขั้นตอนการทำ </w:t>
      </w:r>
      <w:r w:rsidRPr="00424AAC">
        <w:rPr>
          <w:b/>
          <w:bCs/>
          <w:noProof/>
        </w:rPr>
        <w:t>Prepare Delivery</w:t>
      </w:r>
      <w:r>
        <w:rPr>
          <w:b/>
          <w:bCs/>
          <w:noProof/>
        </w:rPr>
        <w:t xml:space="preserve"> </w:t>
      </w:r>
      <w:r w:rsidRPr="004204E3">
        <w:rPr>
          <w:rFonts w:asciiTheme="majorBidi" w:hAnsiTheme="majorBidi" w:cstheme="majorBidi"/>
          <w:b/>
          <w:bCs/>
        </w:rPr>
        <w:t xml:space="preserve">NHK </w:t>
      </w:r>
      <w:r w:rsidRPr="00385FFF">
        <w:rPr>
          <w:rFonts w:asciiTheme="majorBidi" w:hAnsiTheme="majorBidi" w:cstheme="majorBidi"/>
          <w:b/>
          <w:bCs/>
        </w:rPr>
        <w:t>Coil spring</w:t>
      </w:r>
    </w:p>
    <w:p w14:paraId="0AFE75C6" w14:textId="77777777" w:rsidR="00385FFF" w:rsidRDefault="00385FFF" w:rsidP="00385FFF">
      <w:pPr>
        <w:rPr>
          <w:noProof/>
        </w:rPr>
      </w:pPr>
      <w:r w:rsidRPr="00CA39F7">
        <w:rPr>
          <w:rFonts w:hint="cs"/>
          <w:noProof/>
          <w:cs/>
        </w:rPr>
        <w:t>เข้าสู่ระบบตาม</w:t>
      </w:r>
      <w:r>
        <w:rPr>
          <w:rFonts w:hint="cs"/>
          <w:noProof/>
          <w:cs/>
        </w:rPr>
        <w:t xml:space="preserve"> </w:t>
      </w:r>
      <w:r>
        <w:rPr>
          <w:noProof/>
        </w:rPr>
        <w:t>Link</w:t>
      </w:r>
      <w:r>
        <w:rPr>
          <w:rFonts w:hint="cs"/>
          <w:noProof/>
          <w:cs/>
        </w:rPr>
        <w:t xml:space="preserve"> </w:t>
      </w:r>
      <w:hyperlink r:id="rId8" w:history="1">
        <w:r w:rsidRPr="00E501A6">
          <w:rPr>
            <w:rStyle w:val="Hyperlink"/>
            <w:noProof/>
          </w:rPr>
          <w:t>http://www.ipack-iwis.com/NHK</w:t>
        </w:r>
      </w:hyperlink>
    </w:p>
    <w:p w14:paraId="5EF8DF81" w14:textId="77777777" w:rsidR="00385FFF" w:rsidRPr="008C6296" w:rsidRDefault="00385FFF" w:rsidP="00385FFF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874F269" wp14:editId="598470B2">
            <wp:extent cx="5607050" cy="31527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72" cy="3154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34902" w14:textId="77777777" w:rsidR="00385FFF" w:rsidRDefault="00385FFF" w:rsidP="00385FFF">
      <w:pPr>
        <w:ind w:firstLine="720"/>
        <w:rPr>
          <w:noProof/>
        </w:rPr>
      </w:pPr>
      <w:r>
        <w:rPr>
          <w:b/>
          <w:bCs/>
          <w:noProof/>
        </w:rPr>
        <w:t>1.Username:</w:t>
      </w:r>
      <w:r>
        <w:rPr>
          <w:rFonts w:hint="cs"/>
          <w:noProof/>
          <w:cs/>
        </w:rPr>
        <w:t>ใส่</w:t>
      </w:r>
      <w:r>
        <w:rPr>
          <w:noProof/>
        </w:rPr>
        <w:t xml:space="preserve">Username  </w:t>
      </w:r>
    </w:p>
    <w:p w14:paraId="6F348FD7" w14:textId="77777777" w:rsidR="00385FFF" w:rsidRDefault="00385FFF" w:rsidP="00385FFF">
      <w:pPr>
        <w:ind w:firstLine="720"/>
        <w:rPr>
          <w:noProof/>
        </w:rPr>
      </w:pPr>
      <w:r w:rsidRPr="00CA39F7">
        <w:rPr>
          <w:rFonts w:hint="cs"/>
          <w:b/>
          <w:bCs/>
          <w:noProof/>
          <w:cs/>
        </w:rPr>
        <w:t>2.</w:t>
      </w:r>
      <w:r w:rsidRPr="00CA39F7">
        <w:rPr>
          <w:b/>
          <w:bCs/>
          <w:noProof/>
        </w:rPr>
        <w:t>Password</w:t>
      </w:r>
      <w:r>
        <w:rPr>
          <w:b/>
          <w:bCs/>
          <w:noProof/>
        </w:rPr>
        <w:t>:</w:t>
      </w:r>
      <w:r>
        <w:rPr>
          <w:rFonts w:hint="cs"/>
          <w:noProof/>
          <w:cs/>
        </w:rPr>
        <w:t>ใส่รหัสผ่าน</w:t>
      </w:r>
    </w:p>
    <w:p w14:paraId="4D9F728F" w14:textId="5C16A90F" w:rsidR="00145A6E" w:rsidRDefault="00385FFF" w:rsidP="00385FFF">
      <w:pPr>
        <w:ind w:firstLine="720"/>
        <w:rPr>
          <w:noProof/>
        </w:rPr>
      </w:pPr>
      <w:r>
        <w:rPr>
          <w:rFonts w:hint="cs"/>
          <w:b/>
          <w:bCs/>
          <w:noProof/>
          <w:cs/>
        </w:rPr>
        <w:t>3.</w:t>
      </w:r>
      <w:r>
        <w:rPr>
          <w:b/>
          <w:bCs/>
          <w:noProof/>
        </w:rPr>
        <w:t>Log In:</w:t>
      </w:r>
      <w:r>
        <w:rPr>
          <w:rFonts w:hint="cs"/>
          <w:noProof/>
          <w:cs/>
        </w:rPr>
        <w:t>เข้าสู่ระบบ</w:t>
      </w:r>
    </w:p>
    <w:p w14:paraId="6C6096DD" w14:textId="20420344" w:rsidR="00385FFF" w:rsidRDefault="00385FFF" w:rsidP="00385FFF">
      <w:pPr>
        <w:rPr>
          <w:noProof/>
        </w:rPr>
      </w:pPr>
      <w:r>
        <w:rPr>
          <w:rFonts w:hint="cs"/>
          <w:noProof/>
          <w:cs/>
        </w:rPr>
        <w:t>จะปรากฎหน้าจอดังด้านล่างนี้</w:t>
      </w:r>
    </w:p>
    <w:p w14:paraId="6256EAA8" w14:textId="7959913A" w:rsidR="00531552" w:rsidRDefault="003816FC" w:rsidP="007928B2">
      <w:r>
        <w:rPr>
          <w:noProof/>
        </w:rPr>
        <w:drawing>
          <wp:inline distT="0" distB="0" distL="0" distR="0" wp14:anchorId="138E687F" wp14:editId="21D4804C">
            <wp:extent cx="4457700" cy="2832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 n2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DB01" w14:textId="570BF1E7" w:rsidR="00E973ED" w:rsidRPr="003018BA" w:rsidRDefault="003018BA" w:rsidP="003018BA">
      <w:pPr>
        <w:pStyle w:val="ListParagraph"/>
        <w:numPr>
          <w:ilvl w:val="0"/>
          <w:numId w:val="3"/>
        </w:numPr>
        <w:rPr>
          <w:szCs w:val="32"/>
        </w:rPr>
      </w:pPr>
      <w:r w:rsidRPr="003018BA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0B631F4" wp14:editId="3F52F517">
            <wp:simplePos x="0" y="0"/>
            <wp:positionH relativeFrom="column">
              <wp:posOffset>904875</wp:posOffset>
            </wp:positionH>
            <wp:positionV relativeFrom="paragraph">
              <wp:posOffset>12065</wp:posOffset>
            </wp:positionV>
            <wp:extent cx="1276350" cy="2571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552" w:rsidRPr="008C22ED">
        <w:rPr>
          <w:rFonts w:hint="cs"/>
          <w:szCs w:val="32"/>
          <w:cs/>
        </w:rPr>
        <w:t>เลือก</w:t>
      </w:r>
      <w:r w:rsidR="00531552" w:rsidRPr="003018BA">
        <w:rPr>
          <w:rFonts w:hint="cs"/>
          <w:cs/>
        </w:rPr>
        <w:t xml:space="preserve"> </w:t>
      </w:r>
    </w:p>
    <w:p w14:paraId="6AC49CE6" w14:textId="6DED90BD" w:rsidR="00531552" w:rsidRPr="008C22ED" w:rsidRDefault="003018BA" w:rsidP="00531552">
      <w:pPr>
        <w:pStyle w:val="ListParagraph"/>
        <w:numPr>
          <w:ilvl w:val="0"/>
          <w:numId w:val="3"/>
        </w:numPr>
        <w:rPr>
          <w:szCs w:val="32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6796E52" wp14:editId="258A81AB">
            <wp:simplePos x="0" y="0"/>
            <wp:positionH relativeFrom="column">
              <wp:posOffset>894715</wp:posOffset>
            </wp:positionH>
            <wp:positionV relativeFrom="paragraph">
              <wp:posOffset>11430</wp:posOffset>
            </wp:positionV>
            <wp:extent cx="504825" cy="24765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552" w:rsidRPr="008C22ED">
        <w:rPr>
          <w:rFonts w:hint="cs"/>
          <w:szCs w:val="32"/>
          <w:cs/>
        </w:rPr>
        <w:t>เลือก</w:t>
      </w:r>
      <w:r>
        <w:rPr>
          <w:szCs w:val="32"/>
        </w:rPr>
        <w:t xml:space="preserve">      </w:t>
      </w:r>
      <w:r w:rsidR="00531552" w:rsidRPr="008C22ED">
        <w:rPr>
          <w:rFonts w:hint="cs"/>
          <w:szCs w:val="32"/>
          <w:cs/>
        </w:rPr>
        <w:t xml:space="preserve"> </w:t>
      </w:r>
    </w:p>
    <w:p w14:paraId="3A521DC9" w14:textId="72EFCE16" w:rsidR="00531552" w:rsidRPr="008C22ED" w:rsidRDefault="006C267D" w:rsidP="00531552">
      <w:pPr>
        <w:pStyle w:val="ListParagraph"/>
        <w:numPr>
          <w:ilvl w:val="0"/>
          <w:numId w:val="3"/>
        </w:numPr>
        <w:rPr>
          <w:szCs w:val="3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5D6EEE4" wp14:editId="0FFC1CBA">
            <wp:simplePos x="0" y="0"/>
            <wp:positionH relativeFrom="column">
              <wp:posOffset>904875</wp:posOffset>
            </wp:positionH>
            <wp:positionV relativeFrom="paragraph">
              <wp:posOffset>10160</wp:posOffset>
            </wp:positionV>
            <wp:extent cx="876300" cy="2286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552" w:rsidRPr="008C22ED">
        <w:rPr>
          <w:rFonts w:hint="cs"/>
          <w:szCs w:val="32"/>
          <w:cs/>
        </w:rPr>
        <w:t xml:space="preserve">เลือก </w:t>
      </w:r>
    </w:p>
    <w:p w14:paraId="2458187F" w14:textId="230FD49E" w:rsidR="006C267D" w:rsidRDefault="006C267D" w:rsidP="00531552">
      <w:pPr>
        <w:pStyle w:val="ListParagraph"/>
        <w:numPr>
          <w:ilvl w:val="0"/>
          <w:numId w:val="3"/>
        </w:numPr>
        <w:rPr>
          <w:szCs w:val="3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79ACAC8" wp14:editId="610CA8F1">
            <wp:simplePos x="0" y="0"/>
            <wp:positionH relativeFrom="column">
              <wp:posOffset>895350</wp:posOffset>
            </wp:positionH>
            <wp:positionV relativeFrom="paragraph">
              <wp:posOffset>9525</wp:posOffset>
            </wp:positionV>
            <wp:extent cx="933450" cy="2667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4A3" w:rsidRPr="008C22ED">
        <w:rPr>
          <w:rFonts w:hint="cs"/>
          <w:szCs w:val="32"/>
          <w:cs/>
        </w:rPr>
        <w:t xml:space="preserve">เลือก  </w:t>
      </w:r>
    </w:p>
    <w:p w14:paraId="0438511B" w14:textId="22AF6755" w:rsidR="008B34A3" w:rsidRDefault="006C267D" w:rsidP="006C267D">
      <w:pPr>
        <w:ind w:left="360"/>
      </w:pPr>
      <w:r>
        <w:rPr>
          <w:rFonts w:hint="cs"/>
          <w:cs/>
        </w:rPr>
        <w:t>จะ</w:t>
      </w:r>
      <w:r w:rsidR="008B34A3" w:rsidRPr="006C267D">
        <w:rPr>
          <w:rFonts w:hint="cs"/>
          <w:cs/>
        </w:rPr>
        <w:t>แสดง</w:t>
      </w:r>
      <w:r>
        <w:rPr>
          <w:rFonts w:hint="cs"/>
          <w:cs/>
        </w:rPr>
        <w:t>หน้าจอตามด่านล่างนี้</w:t>
      </w:r>
    </w:p>
    <w:p w14:paraId="3E1BE924" w14:textId="316FC565" w:rsidR="00704393" w:rsidRDefault="00C24ED9" w:rsidP="006C267D">
      <w:pPr>
        <w:ind w:left="360"/>
      </w:pPr>
      <w:r>
        <w:rPr>
          <w:noProof/>
        </w:rPr>
        <w:drawing>
          <wp:inline distT="0" distB="0" distL="0" distR="0" wp14:anchorId="27F47BC6" wp14:editId="4DA51C48">
            <wp:extent cx="4391025" cy="2486660"/>
            <wp:effectExtent l="0" t="0" r="9525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n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234" w14:textId="0242E486" w:rsidR="00704393" w:rsidRDefault="00C24ED9" w:rsidP="006C267D">
      <w:pPr>
        <w:ind w:left="360"/>
      </w:pPr>
      <w:r>
        <w:t>5.</w:t>
      </w:r>
      <w:r w:rsidR="00385FFF" w:rsidRPr="00385FFF">
        <w:t xml:space="preserve"> </w:t>
      </w:r>
      <w:r w:rsidR="00385FFF" w:rsidRPr="00385FFF">
        <w:t xml:space="preserve">Delivery </w:t>
      </w:r>
      <w:proofErr w:type="gramStart"/>
      <w:r w:rsidR="00385FFF" w:rsidRPr="00385FFF">
        <w:t>Date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>เลือกวันที่ส่งงาน</w:t>
      </w:r>
    </w:p>
    <w:p w14:paraId="3C6C038F" w14:textId="3E3ADFA0" w:rsidR="00C24ED9" w:rsidRDefault="00C24ED9" w:rsidP="006C267D">
      <w:pPr>
        <w:ind w:left="360"/>
      </w:pPr>
      <w:r>
        <w:rPr>
          <w:rFonts w:hint="cs"/>
          <w:cs/>
        </w:rPr>
        <w:t>6.</w:t>
      </w:r>
      <w:r w:rsidR="00385FFF">
        <w:t xml:space="preserve"> </w:t>
      </w:r>
      <w:r w:rsidR="00385FFF" w:rsidRPr="00385FFF">
        <w:t xml:space="preserve">Pickup </w:t>
      </w:r>
      <w:proofErr w:type="gramStart"/>
      <w:r w:rsidR="00385FFF" w:rsidRPr="00385FFF">
        <w:t>Date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>เลือกวันที่โหลดงาน</w:t>
      </w:r>
    </w:p>
    <w:p w14:paraId="35D762A1" w14:textId="234836D8" w:rsidR="00C24ED9" w:rsidRDefault="00C24ED9" w:rsidP="006C267D">
      <w:pPr>
        <w:ind w:left="360"/>
      </w:pPr>
      <w:r>
        <w:rPr>
          <w:rFonts w:hint="cs"/>
          <w:cs/>
        </w:rPr>
        <w:t>7.</w:t>
      </w:r>
      <w:r w:rsidR="00385FFF" w:rsidRPr="00385FFF">
        <w:t xml:space="preserve"> </w:t>
      </w:r>
      <w:r w:rsidR="00385FFF" w:rsidRPr="00385FFF">
        <w:t xml:space="preserve">Container </w:t>
      </w:r>
      <w:proofErr w:type="gramStart"/>
      <w:r w:rsidR="00385FFF" w:rsidRPr="00385FFF">
        <w:t>No.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>ใส่ทะเบียนที่จะเข้ารับงาน</w:t>
      </w:r>
    </w:p>
    <w:p w14:paraId="387CA985" w14:textId="024AC884" w:rsidR="00C24ED9" w:rsidRDefault="00C24ED9" w:rsidP="006C267D">
      <w:pPr>
        <w:ind w:left="360"/>
      </w:pPr>
      <w:r>
        <w:rPr>
          <w:rFonts w:hint="cs"/>
          <w:cs/>
        </w:rPr>
        <w:t>8.</w:t>
      </w:r>
      <w:r w:rsidR="00385FFF">
        <w:t xml:space="preserve"> </w:t>
      </w:r>
      <w:r w:rsidR="00385FFF" w:rsidRPr="00385FFF">
        <w:t xml:space="preserve">Delivery </w:t>
      </w:r>
      <w:proofErr w:type="gramStart"/>
      <w:r w:rsidR="00385FFF" w:rsidRPr="00385FFF">
        <w:t>To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>เลือกสถานที่ส่งงาน</w:t>
      </w:r>
    </w:p>
    <w:p w14:paraId="78604E16" w14:textId="010060A9" w:rsidR="00C24ED9" w:rsidRDefault="00C24ED9" w:rsidP="006C267D">
      <w:pPr>
        <w:ind w:left="360"/>
      </w:pPr>
      <w:r>
        <w:rPr>
          <w:rFonts w:hint="cs"/>
          <w:cs/>
        </w:rPr>
        <w:t>9.</w:t>
      </w:r>
      <w:r w:rsidR="00385FFF" w:rsidRPr="00385FFF">
        <w:t xml:space="preserve"> </w:t>
      </w:r>
      <w:r w:rsidR="00385FFF" w:rsidRPr="00385FFF">
        <w:t xml:space="preserve">Shipping </w:t>
      </w:r>
      <w:proofErr w:type="gramStart"/>
      <w:r w:rsidR="00385FFF" w:rsidRPr="00385FFF">
        <w:t>Job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 xml:space="preserve">ใส่เลขที่ </w:t>
      </w:r>
      <w:r>
        <w:t xml:space="preserve">JOB </w:t>
      </w:r>
      <w:r>
        <w:rPr>
          <w:rFonts w:hint="cs"/>
          <w:cs/>
        </w:rPr>
        <w:t>ที่จะเข้ารับงาน</w:t>
      </w:r>
    </w:p>
    <w:p w14:paraId="4C691204" w14:textId="7202FA40" w:rsidR="00C24ED9" w:rsidRDefault="00C24ED9" w:rsidP="006C267D">
      <w:pPr>
        <w:ind w:left="360"/>
      </w:pPr>
      <w:r>
        <w:rPr>
          <w:rFonts w:hint="cs"/>
          <w:cs/>
        </w:rPr>
        <w:t>10.</w:t>
      </w:r>
      <w:r w:rsidR="00385FFF" w:rsidRPr="00385FFF">
        <w:t xml:space="preserve"> </w:t>
      </w:r>
      <w:r w:rsidR="00385FFF" w:rsidRPr="00385FFF">
        <w:t xml:space="preserve">Delivery </w:t>
      </w:r>
      <w:proofErr w:type="gramStart"/>
      <w:r w:rsidR="00385FFF" w:rsidRPr="00385FFF">
        <w:t>Time :</w:t>
      </w:r>
      <w:proofErr w:type="gramEnd"/>
      <w:r w:rsidR="00385FFF">
        <w:t xml:space="preserve"> </w:t>
      </w:r>
      <w:r>
        <w:rPr>
          <w:rFonts w:hint="cs"/>
          <w:cs/>
        </w:rPr>
        <w:t>เลือกเวลาส่งงาน</w:t>
      </w:r>
    </w:p>
    <w:p w14:paraId="7542EAAE" w14:textId="35FF71D6" w:rsidR="00C24ED9" w:rsidRDefault="00C24ED9" w:rsidP="006C267D">
      <w:pPr>
        <w:ind w:left="360"/>
      </w:pPr>
      <w:r>
        <w:rPr>
          <w:rFonts w:hint="cs"/>
          <w:cs/>
        </w:rPr>
        <w:t>11.</w:t>
      </w:r>
      <w:r w:rsidR="00385FFF" w:rsidRPr="00385FFF">
        <w:t xml:space="preserve"> </w:t>
      </w:r>
      <w:r w:rsidR="00385FFF" w:rsidRPr="00385FFF">
        <w:t xml:space="preserve">Pickup </w:t>
      </w:r>
      <w:proofErr w:type="gramStart"/>
      <w:r w:rsidR="00385FFF" w:rsidRPr="00385FFF">
        <w:t>Time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>เลือกเวลาที่เข้ารับงาน</w:t>
      </w:r>
    </w:p>
    <w:p w14:paraId="4EF91A93" w14:textId="06BF9759" w:rsidR="00C24ED9" w:rsidRDefault="00C24ED9" w:rsidP="00C24ED9">
      <w:pPr>
        <w:ind w:left="360"/>
      </w:pPr>
      <w:r>
        <w:rPr>
          <w:rFonts w:hint="cs"/>
          <w:cs/>
        </w:rPr>
        <w:t>12.</w:t>
      </w:r>
      <w:r w:rsidR="00385FFF" w:rsidRPr="00385FFF">
        <w:t xml:space="preserve"> </w:t>
      </w:r>
      <w:r w:rsidR="00385FFF" w:rsidRPr="00385FFF">
        <w:t xml:space="preserve">Deliver </w:t>
      </w:r>
      <w:proofErr w:type="gramStart"/>
      <w:r w:rsidR="00385FFF" w:rsidRPr="00385FFF">
        <w:t>Name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>ใส่ชื่อคนขับที่เข้ารับงาน</w:t>
      </w:r>
    </w:p>
    <w:p w14:paraId="45CE6E5A" w14:textId="462EEFD9" w:rsidR="00C24ED9" w:rsidRDefault="00C24ED9" w:rsidP="00C24ED9">
      <w:pPr>
        <w:ind w:left="360"/>
      </w:pPr>
      <w:r>
        <w:rPr>
          <w:rFonts w:hint="cs"/>
          <w:cs/>
        </w:rPr>
        <w:t>13.</w:t>
      </w:r>
      <w:r w:rsidR="00385FFF" w:rsidRPr="00385FFF">
        <w:t xml:space="preserve"> </w:t>
      </w:r>
      <w:proofErr w:type="gramStart"/>
      <w:r w:rsidR="00385FFF" w:rsidRPr="00385FFF">
        <w:t>Trip :</w:t>
      </w:r>
      <w:proofErr w:type="gramEnd"/>
      <w:r w:rsidR="00385FFF" w:rsidRPr="00385FFF">
        <w:rPr>
          <w:rFonts w:hint="cs"/>
        </w:rPr>
        <w:t xml:space="preserve"> </w:t>
      </w:r>
      <w:r>
        <w:rPr>
          <w:rFonts w:hint="cs"/>
          <w:cs/>
        </w:rPr>
        <w:t>เลือก</w:t>
      </w:r>
      <w:r>
        <w:t xml:space="preserve"> Trip</w:t>
      </w:r>
    </w:p>
    <w:p w14:paraId="0AB8FEBE" w14:textId="1B07D520" w:rsidR="00C24ED9" w:rsidRDefault="00C24ED9" w:rsidP="00C24ED9">
      <w:pPr>
        <w:ind w:left="360"/>
      </w:pPr>
      <w:r>
        <w:t>14</w:t>
      </w:r>
      <w:r w:rsidR="002734CE">
        <w:t>.</w:t>
      </w:r>
      <w:r w:rsidR="0097373A">
        <w:t xml:space="preserve"> </w:t>
      </w:r>
      <w:r w:rsidR="0097373A">
        <w:rPr>
          <w:rFonts w:hint="cs"/>
          <w:cs/>
        </w:rPr>
        <w:t>ใส่</w:t>
      </w:r>
      <w:r>
        <w:rPr>
          <w:rFonts w:hint="cs"/>
          <w:cs/>
        </w:rPr>
        <w:t xml:space="preserve">ข้อมูลจาก </w:t>
      </w:r>
      <w:r>
        <w:t>Delivery upload</w:t>
      </w:r>
      <w:r>
        <w:rPr>
          <w:rFonts w:hint="cs"/>
          <w:cs/>
        </w:rPr>
        <w:t xml:space="preserve"> </w:t>
      </w:r>
    </w:p>
    <w:p w14:paraId="43BF83AB" w14:textId="375DBBE5" w:rsidR="00C24ED9" w:rsidRDefault="00C24ED9" w:rsidP="00C24ED9">
      <w:pPr>
        <w:ind w:left="360"/>
      </w:pPr>
      <w:r>
        <w:rPr>
          <w:rFonts w:hint="cs"/>
          <w:cs/>
        </w:rPr>
        <w:t xml:space="preserve">   14.1 การทำข้อมูล</w:t>
      </w:r>
      <w:r>
        <w:t>Delivery upload</w:t>
      </w:r>
      <w:r>
        <w:rPr>
          <w:rFonts w:hint="cs"/>
          <w:cs/>
        </w:rPr>
        <w:t xml:space="preserve"> ให้นำข้อมูลจาก</w:t>
      </w:r>
      <w:r>
        <w:t xml:space="preserve">Order </w:t>
      </w:r>
      <w:r>
        <w:rPr>
          <w:rFonts w:hint="cs"/>
          <w:cs/>
        </w:rPr>
        <w:t>มาวางใน</w:t>
      </w:r>
      <w:r w:rsidR="00AE33A2">
        <w:rPr>
          <w:rFonts w:hint="cs"/>
          <w:cs/>
        </w:rPr>
        <w:t>ไฟล์</w:t>
      </w:r>
      <w:r w:rsidR="002734CE">
        <w:rPr>
          <w:rFonts w:hint="cs"/>
          <w:cs/>
        </w:rPr>
        <w:t>ก่อน</w:t>
      </w:r>
    </w:p>
    <w:p w14:paraId="2C268320" w14:textId="21FE0C78" w:rsidR="002734CE" w:rsidRDefault="002734CE" w:rsidP="00C24ED9">
      <w:pPr>
        <w:ind w:left="360"/>
      </w:pPr>
      <w:r>
        <w:rPr>
          <w:noProof/>
        </w:rPr>
        <w:lastRenderedPageBreak/>
        <w:drawing>
          <wp:inline distT="0" distB="0" distL="0" distR="0" wp14:anchorId="1FA6A7DD" wp14:editId="2E925F5B">
            <wp:extent cx="4086225" cy="191262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tureN9-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2DFD" w14:textId="6DE7BA35" w:rsidR="002734CE" w:rsidRDefault="002734CE" w:rsidP="00C24ED9">
      <w:pPr>
        <w:ind w:left="360"/>
        <w:rPr>
          <w:cs/>
        </w:rPr>
      </w:pPr>
      <w:r>
        <w:rPr>
          <w:rFonts w:hint="cs"/>
          <w:cs/>
        </w:rPr>
        <w:t>15.จะปรากฏข้อมูล</w:t>
      </w:r>
      <w:r w:rsidR="00182991">
        <w:rPr>
          <w:rFonts w:hint="cs"/>
          <w:cs/>
        </w:rPr>
        <w:t>ตามด้านล่าง</w:t>
      </w:r>
    </w:p>
    <w:p w14:paraId="2036E2D1" w14:textId="534A49FB" w:rsidR="002734CE" w:rsidRDefault="002734CE" w:rsidP="00C24ED9">
      <w:pPr>
        <w:ind w:left="360"/>
      </w:pPr>
      <w:r>
        <w:rPr>
          <w:rFonts w:hint="cs"/>
          <w:noProof/>
        </w:rPr>
        <w:drawing>
          <wp:inline distT="0" distB="0" distL="0" distR="0" wp14:anchorId="64050CCE" wp14:editId="62F38A96">
            <wp:extent cx="4000500" cy="26562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N10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C67" w14:textId="0EEDB0CA" w:rsidR="00AE33A2" w:rsidRDefault="00AE33A2" w:rsidP="00C24ED9">
      <w:pPr>
        <w:ind w:left="360"/>
      </w:pPr>
    </w:p>
    <w:p w14:paraId="39F9FA94" w14:textId="4ED150F4" w:rsidR="008C22ED" w:rsidRPr="00182991" w:rsidRDefault="002734CE" w:rsidP="00182991">
      <w:r>
        <w:rPr>
          <w:noProof/>
        </w:rPr>
        <w:drawing>
          <wp:anchor distT="0" distB="0" distL="114300" distR="114300" simplePos="0" relativeHeight="251696128" behindDoc="0" locked="0" layoutInCell="1" allowOverlap="1" wp14:anchorId="48A2490C" wp14:editId="1F81965E">
            <wp:simplePos x="0" y="0"/>
            <wp:positionH relativeFrom="column">
              <wp:posOffset>2638425</wp:posOffset>
            </wp:positionH>
            <wp:positionV relativeFrom="paragraph">
              <wp:posOffset>10160</wp:posOffset>
            </wp:positionV>
            <wp:extent cx="1028700" cy="2667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16.</w:t>
      </w:r>
      <w:r w:rsidR="0097373A">
        <w:rPr>
          <w:rFonts w:hint="cs"/>
          <w:cs/>
        </w:rPr>
        <w:t>ถ้าข้อมูลที่อยู่ในตารางถูกต้องแล้วให้กดปุ่ม</w:t>
      </w:r>
    </w:p>
    <w:p w14:paraId="1DC14A91" w14:textId="2A2C4EA5" w:rsidR="0097373A" w:rsidRDefault="0097373A" w:rsidP="00FF0F4D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F916B2A" wp14:editId="08C93614">
            <wp:simplePos x="0" y="0"/>
            <wp:positionH relativeFrom="column">
              <wp:posOffset>647700</wp:posOffset>
            </wp:positionH>
            <wp:positionV relativeFrom="paragraph">
              <wp:posOffset>12065</wp:posOffset>
            </wp:positionV>
            <wp:extent cx="400050" cy="247650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17.</w:t>
      </w:r>
      <w:r>
        <w:rPr>
          <w:rFonts w:hint="cs"/>
          <w:cs/>
        </w:rPr>
        <w:t>เลือก   เมื่อต้องการแก้ไขข้อมูล</w:t>
      </w:r>
    </w:p>
    <w:p w14:paraId="34AA371F" w14:textId="3710E22B" w:rsidR="00C91263" w:rsidRDefault="00FF0F4D" w:rsidP="00FF0F4D">
      <w:r>
        <w:rPr>
          <w:noProof/>
        </w:rPr>
        <w:drawing>
          <wp:inline distT="0" distB="0" distL="0" distR="0" wp14:anchorId="0C8D950E" wp14:editId="303F603E">
            <wp:extent cx="5276215" cy="2070735"/>
            <wp:effectExtent l="0" t="0" r="635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N12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DC21" w14:textId="526E8E2C" w:rsidR="00C91263" w:rsidRDefault="00FF0F4D" w:rsidP="00C91263">
      <w:pPr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29EB6DC" wp14:editId="727176C6">
            <wp:simplePos x="0" y="0"/>
            <wp:positionH relativeFrom="column">
              <wp:posOffset>828675</wp:posOffset>
            </wp:positionH>
            <wp:positionV relativeFrom="paragraph">
              <wp:posOffset>5080</wp:posOffset>
            </wp:positionV>
            <wp:extent cx="647700" cy="200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18.เลือกปริ้นจะได้เอกสาร</w:t>
      </w:r>
      <w:r>
        <w:t xml:space="preserve">Delivery sheet </w:t>
      </w:r>
      <w:r>
        <w:rPr>
          <w:rFonts w:hint="cs"/>
          <w:cs/>
        </w:rPr>
        <w:t>ตามภาพ</w:t>
      </w:r>
    </w:p>
    <w:p w14:paraId="1D566875" w14:textId="7124E9DE" w:rsidR="00FF0F4D" w:rsidRDefault="00FF0F4D" w:rsidP="00C91263">
      <w:r>
        <w:rPr>
          <w:noProof/>
        </w:rPr>
        <w:drawing>
          <wp:inline distT="0" distB="0" distL="0" distR="0" wp14:anchorId="24DD4FB4" wp14:editId="3746AB38">
            <wp:extent cx="1971675" cy="30099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aptureN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36"/>
                    <a:stretch/>
                  </pic:blipFill>
                  <pic:spPr bwMode="auto">
                    <a:xfrm>
                      <a:off x="0" y="0"/>
                      <a:ext cx="1971963" cy="301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64549" w14:textId="5E8AC67B" w:rsidR="00E31032" w:rsidRDefault="00FF0F4D" w:rsidP="0097373A">
      <w:r>
        <w:rPr>
          <w:noProof/>
        </w:rPr>
        <w:drawing>
          <wp:anchor distT="0" distB="0" distL="114300" distR="114300" simplePos="0" relativeHeight="251699200" behindDoc="0" locked="0" layoutInCell="1" allowOverlap="1" wp14:anchorId="57B5C5B8" wp14:editId="09C4F6A3">
            <wp:simplePos x="0" y="0"/>
            <wp:positionH relativeFrom="column">
              <wp:posOffset>581025</wp:posOffset>
            </wp:positionH>
            <wp:positionV relativeFrom="paragraph">
              <wp:posOffset>7620</wp:posOffset>
            </wp:positionV>
            <wp:extent cx="828675" cy="219075"/>
            <wp:effectExtent l="0" t="0" r="9525" b="952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19.เลือกเมื่อต้องการดูข้อมูลและรูปภาพในการโหลดงาน</w:t>
      </w:r>
    </w:p>
    <w:p w14:paraId="0CED43CA" w14:textId="4FCE687A" w:rsidR="0097373A" w:rsidRDefault="00C815B6" w:rsidP="0097373A">
      <w:r w:rsidRPr="00C815B6">
        <w:drawing>
          <wp:inline distT="0" distB="0" distL="0" distR="0" wp14:anchorId="3C8AFD6B" wp14:editId="536D1EBF">
            <wp:extent cx="340995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t="4816" r="48943"/>
                    <a:stretch/>
                  </pic:blipFill>
                  <pic:spPr bwMode="auto">
                    <a:xfrm>
                      <a:off x="0" y="0"/>
                      <a:ext cx="3411674" cy="357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E2A468" w14:textId="77777777" w:rsidR="0097373A" w:rsidRPr="0097373A" w:rsidRDefault="0097373A" w:rsidP="0097373A">
      <w:pPr>
        <w:rPr>
          <w:rFonts w:hint="cs"/>
        </w:rPr>
      </w:pPr>
    </w:p>
    <w:sectPr w:rsidR="0097373A" w:rsidRPr="0097373A" w:rsidSect="00F41843">
      <w:headerReference w:type="default" r:id="rId25"/>
      <w:footerReference w:type="default" r:id="rId26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35095" w14:textId="77777777" w:rsidR="00AF32A8" w:rsidRDefault="00AF32A8" w:rsidP="007928B2">
      <w:pPr>
        <w:spacing w:after="0" w:line="240" w:lineRule="auto"/>
      </w:pPr>
      <w:r>
        <w:separator/>
      </w:r>
    </w:p>
  </w:endnote>
  <w:endnote w:type="continuationSeparator" w:id="0">
    <w:p w14:paraId="749BF635" w14:textId="77777777" w:rsidR="00AF32A8" w:rsidRDefault="00AF32A8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F08263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C6F725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1E62F" w14:textId="77777777" w:rsidR="00AF32A8" w:rsidRDefault="00AF32A8" w:rsidP="007928B2">
      <w:pPr>
        <w:spacing w:after="0" w:line="240" w:lineRule="auto"/>
      </w:pPr>
      <w:r>
        <w:separator/>
      </w:r>
    </w:p>
  </w:footnote>
  <w:footnote w:type="continuationSeparator" w:id="0">
    <w:p w14:paraId="586CF168" w14:textId="77777777" w:rsidR="00AF32A8" w:rsidRDefault="00AF32A8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D1B7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069280B8" wp14:editId="3D60D18F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0E65"/>
    <w:multiLevelType w:val="hybridMultilevel"/>
    <w:tmpl w:val="B21C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20542"/>
    <w:multiLevelType w:val="hybridMultilevel"/>
    <w:tmpl w:val="7D6E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0F5A"/>
    <w:multiLevelType w:val="hybridMultilevel"/>
    <w:tmpl w:val="B7D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35ED7"/>
    <w:multiLevelType w:val="hybridMultilevel"/>
    <w:tmpl w:val="673C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92"/>
    <w:rsid w:val="00024796"/>
    <w:rsid w:val="0009371F"/>
    <w:rsid w:val="000A46C6"/>
    <w:rsid w:val="00145A6E"/>
    <w:rsid w:val="00175992"/>
    <w:rsid w:val="00182991"/>
    <w:rsid w:val="00204577"/>
    <w:rsid w:val="0021654F"/>
    <w:rsid w:val="00266003"/>
    <w:rsid w:val="002734CE"/>
    <w:rsid w:val="003018BA"/>
    <w:rsid w:val="00336B2C"/>
    <w:rsid w:val="003816FC"/>
    <w:rsid w:val="0038222C"/>
    <w:rsid w:val="00385FFF"/>
    <w:rsid w:val="00482610"/>
    <w:rsid w:val="0053107F"/>
    <w:rsid w:val="00531552"/>
    <w:rsid w:val="005422F2"/>
    <w:rsid w:val="005F28FB"/>
    <w:rsid w:val="00676567"/>
    <w:rsid w:val="006C267D"/>
    <w:rsid w:val="00704393"/>
    <w:rsid w:val="007928B2"/>
    <w:rsid w:val="007C1BD4"/>
    <w:rsid w:val="008458DA"/>
    <w:rsid w:val="008B34A3"/>
    <w:rsid w:val="008C22ED"/>
    <w:rsid w:val="009001D0"/>
    <w:rsid w:val="0097373A"/>
    <w:rsid w:val="009738F2"/>
    <w:rsid w:val="00A4533B"/>
    <w:rsid w:val="00AC10A7"/>
    <w:rsid w:val="00AE33A2"/>
    <w:rsid w:val="00AF32A8"/>
    <w:rsid w:val="00B311F8"/>
    <w:rsid w:val="00B3156E"/>
    <w:rsid w:val="00BB55DB"/>
    <w:rsid w:val="00BB63F5"/>
    <w:rsid w:val="00C231C9"/>
    <w:rsid w:val="00C24ED9"/>
    <w:rsid w:val="00C65B27"/>
    <w:rsid w:val="00C815B6"/>
    <w:rsid w:val="00C91263"/>
    <w:rsid w:val="00CB3E06"/>
    <w:rsid w:val="00CE7026"/>
    <w:rsid w:val="00E17626"/>
    <w:rsid w:val="00E31032"/>
    <w:rsid w:val="00E973ED"/>
    <w:rsid w:val="00F2023C"/>
    <w:rsid w:val="00F41843"/>
    <w:rsid w:val="00F4527A"/>
    <w:rsid w:val="00F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AD8DC"/>
  <w15:chartTrackingRefBased/>
  <w15:docId w15:val="{9E0612D4-5068-4886-B857-1756F56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1654F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216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ck-iwis.com/NH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_PC\Desktop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5FA9-FEC1-4064-B487-C8DF3030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3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Siriwan S</cp:lastModifiedBy>
  <cp:revision>3</cp:revision>
  <dcterms:created xsi:type="dcterms:W3CDTF">2019-07-03T08:05:00Z</dcterms:created>
  <dcterms:modified xsi:type="dcterms:W3CDTF">2019-07-03T08:09:00Z</dcterms:modified>
</cp:coreProperties>
</file>
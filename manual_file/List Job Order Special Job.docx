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15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2B07" w14:textId="77777777" w:rsidR="00F73C6D" w:rsidRPr="00F73C6D" w:rsidRDefault="00F73C6D" w:rsidP="00F73C6D">
      <w:pPr>
        <w:rPr>
          <w:rFonts w:asciiTheme="majorBidi" w:hAnsiTheme="majorBidi" w:cstheme="majorBidi"/>
          <w:b/>
          <w:bCs/>
        </w:rPr>
      </w:pPr>
      <w:r w:rsidRPr="00F73C6D">
        <w:rPr>
          <w:rFonts w:asciiTheme="majorBidi" w:hAnsiTheme="majorBidi" w:cstheme="majorBidi"/>
          <w:b/>
          <w:bCs/>
        </w:rPr>
        <w:t>List Job Order</w:t>
      </w:r>
    </w:p>
    <w:p w14:paraId="2A593EED" w14:textId="10FBA32C" w:rsidR="00F73C6D" w:rsidRPr="00F73C6D" w:rsidRDefault="00F73C6D" w:rsidP="00F3496C">
      <w:pPr>
        <w:rPr>
          <w:rFonts w:asciiTheme="majorBidi" w:hAnsiTheme="majorBidi" w:cstheme="majorBidi"/>
        </w:rPr>
      </w:pPr>
      <w:r w:rsidRPr="0017099D">
        <w:rPr>
          <w:rFonts w:asciiTheme="majorBidi" w:hAnsiTheme="majorBidi" w:cstheme="majorBidi" w:hint="cs"/>
          <w:cs/>
        </w:rPr>
        <w:t xml:space="preserve">เข้าระบบ </w:t>
      </w:r>
      <w:r w:rsidRPr="0017099D">
        <w:rPr>
          <w:rFonts w:asciiTheme="majorBidi" w:hAnsiTheme="majorBidi" w:cstheme="majorBidi"/>
        </w:rPr>
        <w:t xml:space="preserve">I-WIS </w:t>
      </w:r>
      <w:r>
        <w:rPr>
          <w:rFonts w:asciiTheme="majorBidi" w:hAnsiTheme="majorBidi" w:cstheme="majorBidi"/>
        </w:rPr>
        <w:t xml:space="preserve"> </w:t>
      </w:r>
      <w:hyperlink r:id="rId8" w:history="1">
        <w:r w:rsidRPr="00691D3A">
          <w:rPr>
            <w:rStyle w:val="Hyperlink"/>
            <w:rFonts w:asciiTheme="majorBidi" w:hAnsiTheme="majorBidi" w:cstheme="majorBidi"/>
          </w:rPr>
          <w:t>www.ipack-iwis.com/inv/</w:t>
        </w:r>
      </w:hyperlink>
    </w:p>
    <w:p w14:paraId="7647378E" w14:textId="59C51545" w:rsidR="00F3496C" w:rsidRDefault="00F3496C" w:rsidP="00F3496C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 wp14:anchorId="765C8852" wp14:editId="56E6B79D">
            <wp:extent cx="4552950" cy="242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356" cy="24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DD63" w14:textId="77777777" w:rsidR="00F3496C" w:rsidRDefault="00F3496C" w:rsidP="00F3496C">
      <w:r>
        <w:rPr>
          <w:noProof/>
        </w:rPr>
        <w:drawing>
          <wp:inline distT="0" distB="0" distL="0" distR="0" wp14:anchorId="6C1EDC52" wp14:editId="76F73145">
            <wp:extent cx="2600325" cy="245203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337" cy="24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6D67" w14:textId="77777777" w:rsidR="00F3496C" w:rsidRPr="004B6EB7" w:rsidRDefault="00F3496C" w:rsidP="00F3496C">
      <w:pPr>
        <w:pStyle w:val="ListParagraph"/>
        <w:numPr>
          <w:ilvl w:val="0"/>
          <w:numId w:val="4"/>
        </w:numPr>
        <w:rPr>
          <w:szCs w:val="32"/>
        </w:rPr>
      </w:pPr>
      <w:r w:rsidRPr="004B6EB7">
        <w:rPr>
          <w:rFonts w:hint="cs"/>
          <w:szCs w:val="32"/>
          <w:cs/>
        </w:rPr>
        <w:t xml:space="preserve">ใส่ </w:t>
      </w:r>
      <w:r w:rsidRPr="004B6EB7">
        <w:rPr>
          <w:szCs w:val="32"/>
        </w:rPr>
        <w:t>Username</w:t>
      </w:r>
    </w:p>
    <w:p w14:paraId="710904A5" w14:textId="77777777" w:rsidR="00F3496C" w:rsidRPr="004B6EB7" w:rsidRDefault="00F3496C" w:rsidP="00F3496C">
      <w:pPr>
        <w:pStyle w:val="ListParagraph"/>
        <w:numPr>
          <w:ilvl w:val="0"/>
          <w:numId w:val="4"/>
        </w:numPr>
        <w:rPr>
          <w:szCs w:val="32"/>
        </w:rPr>
      </w:pPr>
      <w:r w:rsidRPr="004B6EB7">
        <w:rPr>
          <w:rFonts w:hint="cs"/>
          <w:szCs w:val="32"/>
          <w:cs/>
        </w:rPr>
        <w:t xml:space="preserve">ใส่ </w:t>
      </w:r>
      <w:r w:rsidRPr="004B6EB7">
        <w:rPr>
          <w:szCs w:val="32"/>
        </w:rPr>
        <w:t>Password</w:t>
      </w:r>
    </w:p>
    <w:p w14:paraId="02043471" w14:textId="77777777" w:rsidR="00F3496C" w:rsidRPr="004B6EB7" w:rsidRDefault="00F3496C" w:rsidP="00F3496C">
      <w:pPr>
        <w:pStyle w:val="ListParagraph"/>
        <w:numPr>
          <w:ilvl w:val="0"/>
          <w:numId w:val="4"/>
        </w:numPr>
        <w:rPr>
          <w:szCs w:val="32"/>
        </w:rPr>
      </w:pPr>
      <w:r w:rsidRPr="004B6EB7">
        <w:rPr>
          <w:rFonts w:hint="cs"/>
          <w:szCs w:val="32"/>
          <w:cs/>
        </w:rPr>
        <w:t>เลือก</w:t>
      </w:r>
      <w:r w:rsidRPr="004B6EB7">
        <w:rPr>
          <w:szCs w:val="32"/>
        </w:rPr>
        <w:t xml:space="preserve">   </w:t>
      </w:r>
      <w:r w:rsidRPr="004B6EB7">
        <w:rPr>
          <w:noProof/>
          <w:szCs w:val="32"/>
        </w:rPr>
        <w:drawing>
          <wp:anchor distT="0" distB="0" distL="114300" distR="114300" simplePos="0" relativeHeight="251659264" behindDoc="1" locked="0" layoutInCell="1" allowOverlap="1" wp14:anchorId="042A0B19" wp14:editId="5BF86844">
            <wp:simplePos x="0" y="0"/>
            <wp:positionH relativeFrom="column">
              <wp:posOffset>828675</wp:posOffset>
            </wp:positionH>
            <wp:positionV relativeFrom="paragraph">
              <wp:posOffset>-635</wp:posOffset>
            </wp:positionV>
            <wp:extent cx="523875" cy="265430"/>
            <wp:effectExtent l="0" t="0" r="952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Cs w:val="32"/>
          <w:cs/>
        </w:rPr>
        <w:t xml:space="preserve">                 </w:t>
      </w:r>
      <w:r w:rsidRPr="004B6EB7">
        <w:rPr>
          <w:rFonts w:hint="cs"/>
          <w:szCs w:val="32"/>
          <w:cs/>
        </w:rPr>
        <w:t xml:space="preserve"> เพื่อเข้าสู่ระบบ</w:t>
      </w:r>
    </w:p>
    <w:p w14:paraId="0A8FAAB9" w14:textId="0FD77681" w:rsidR="00B97CB0" w:rsidRPr="001853EE" w:rsidRDefault="001853EE" w:rsidP="00B97CB0">
      <w:pPr>
        <w:rPr>
          <w:b/>
          <w:bCs/>
        </w:rPr>
      </w:pPr>
      <w:r w:rsidRPr="001853EE">
        <w:rPr>
          <w:b/>
          <w:bCs/>
          <w:cs/>
        </w:rPr>
        <w:t>จะปรากฎหน้าจอดังด้านล่างนี้</w:t>
      </w:r>
    </w:p>
    <w:p w14:paraId="4B9A5A02" w14:textId="77777777" w:rsidR="00B97CB0" w:rsidRDefault="00B97CB0" w:rsidP="00B97C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2921AC8" wp14:editId="1A1A45EC">
            <wp:extent cx="5276215" cy="233426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F53">
        <w:rPr>
          <w:sz w:val="40"/>
          <w:szCs w:val="40"/>
          <w:u w:val="single"/>
        </w:rPr>
        <w:t xml:space="preserve"> </w:t>
      </w:r>
    </w:p>
    <w:p w14:paraId="7B7BE6B9" w14:textId="0562E045" w:rsidR="00B97CB0" w:rsidRPr="001853EE" w:rsidRDefault="00B97CB0" w:rsidP="00B97CB0">
      <w:pPr>
        <w:pStyle w:val="ListParagraph"/>
        <w:numPr>
          <w:ilvl w:val="0"/>
          <w:numId w:val="1"/>
        </w:numPr>
        <w:rPr>
          <w:b/>
          <w:bCs/>
          <w:szCs w:val="32"/>
        </w:rPr>
      </w:pPr>
      <w:r w:rsidRPr="001853EE">
        <w:rPr>
          <w:rFonts w:hint="cs"/>
          <w:b/>
          <w:bCs/>
          <w:szCs w:val="32"/>
          <w:cs/>
        </w:rPr>
        <w:t>เลือก</w:t>
      </w:r>
      <w:r w:rsidR="001853EE" w:rsidRPr="001853EE">
        <w:rPr>
          <w:rFonts w:hint="cs"/>
          <w:b/>
          <w:bCs/>
          <w:szCs w:val="32"/>
          <w:cs/>
        </w:rPr>
        <w:t>เมนู</w:t>
      </w:r>
      <w:r w:rsidRPr="001853EE">
        <w:rPr>
          <w:rFonts w:hint="cs"/>
          <w:b/>
          <w:bCs/>
          <w:szCs w:val="32"/>
          <w:cs/>
        </w:rPr>
        <w:t xml:space="preserve"> </w:t>
      </w:r>
      <w:r w:rsidRPr="001853EE">
        <w:rPr>
          <w:b/>
          <w:bCs/>
          <w:szCs w:val="32"/>
        </w:rPr>
        <w:t>Special Job</w:t>
      </w:r>
    </w:p>
    <w:p w14:paraId="5B4F4BE7" w14:textId="6DA7DA94" w:rsidR="00B97CB0" w:rsidRPr="001853EE" w:rsidRDefault="00B97CB0" w:rsidP="00B97CB0">
      <w:pPr>
        <w:pStyle w:val="ListParagraph"/>
        <w:numPr>
          <w:ilvl w:val="0"/>
          <w:numId w:val="1"/>
        </w:numPr>
        <w:rPr>
          <w:b/>
          <w:bCs/>
          <w:szCs w:val="32"/>
        </w:rPr>
      </w:pPr>
      <w:r w:rsidRPr="001853EE">
        <w:rPr>
          <w:rFonts w:hint="cs"/>
          <w:b/>
          <w:bCs/>
          <w:szCs w:val="32"/>
          <w:cs/>
        </w:rPr>
        <w:t>เลือก</w:t>
      </w:r>
      <w:r w:rsidR="001853EE" w:rsidRPr="001853EE">
        <w:rPr>
          <w:rFonts w:hint="cs"/>
          <w:b/>
          <w:bCs/>
          <w:szCs w:val="32"/>
          <w:cs/>
        </w:rPr>
        <w:t>เมนู</w:t>
      </w:r>
      <w:r w:rsidRPr="001853EE">
        <w:rPr>
          <w:rFonts w:hint="cs"/>
          <w:b/>
          <w:bCs/>
          <w:szCs w:val="32"/>
          <w:cs/>
        </w:rPr>
        <w:t xml:space="preserve"> </w:t>
      </w:r>
      <w:r w:rsidRPr="001853EE">
        <w:rPr>
          <w:b/>
          <w:bCs/>
          <w:szCs w:val="32"/>
        </w:rPr>
        <w:t>List Job Order</w:t>
      </w:r>
    </w:p>
    <w:p w14:paraId="0C1FD123" w14:textId="77777777" w:rsidR="00B97CB0" w:rsidRPr="007B53CA" w:rsidRDefault="00B97CB0" w:rsidP="00B97CB0">
      <w:pPr>
        <w:pStyle w:val="ListParagraph"/>
        <w:numPr>
          <w:ilvl w:val="0"/>
          <w:numId w:val="1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t xml:space="preserve">เลือก </w:t>
      </w:r>
      <w:r w:rsidRPr="001853EE">
        <w:rPr>
          <w:b/>
          <w:bCs/>
          <w:szCs w:val="32"/>
        </w:rPr>
        <w:t>Show</w:t>
      </w:r>
      <w:r w:rsidRPr="007B53CA">
        <w:rPr>
          <w:szCs w:val="32"/>
        </w:rPr>
        <w:t xml:space="preserve"> </w:t>
      </w:r>
      <w:r w:rsidRPr="007B53CA">
        <w:rPr>
          <w:rFonts w:hint="cs"/>
          <w:szCs w:val="32"/>
          <w:cs/>
        </w:rPr>
        <w:t xml:space="preserve">เพื่อเลือกจำนวนรายการ </w:t>
      </w:r>
      <w:r w:rsidRPr="007B53CA">
        <w:rPr>
          <w:szCs w:val="32"/>
        </w:rPr>
        <w:t xml:space="preserve">Order </w:t>
      </w:r>
      <w:r w:rsidRPr="007B53CA">
        <w:rPr>
          <w:rFonts w:hint="cs"/>
          <w:szCs w:val="32"/>
          <w:cs/>
        </w:rPr>
        <w:t>ที่ต้องการให้ขึ้นโชว์หน้าจอ</w:t>
      </w:r>
    </w:p>
    <w:p w14:paraId="3BA6D4A0" w14:textId="0A7045C7" w:rsidR="00B97CB0" w:rsidRDefault="001853EE" w:rsidP="00B97CB0">
      <w:pPr>
        <w:pStyle w:val="ListParagraph"/>
        <w:numPr>
          <w:ilvl w:val="0"/>
          <w:numId w:val="1"/>
        </w:numPr>
        <w:rPr>
          <w:szCs w:val="32"/>
        </w:rPr>
      </w:pPr>
      <w:r w:rsidRPr="001853EE">
        <w:rPr>
          <w:rFonts w:hint="cs"/>
          <w:b/>
          <w:bCs/>
          <w:sz w:val="24"/>
          <w:szCs w:val="32"/>
          <w:cs/>
        </w:rPr>
        <w:t>เมื่อกดปุ่ม</w:t>
      </w:r>
      <w:r w:rsidR="00B97CB0" w:rsidRPr="007B53CA">
        <w:rPr>
          <w:rFonts w:hint="cs"/>
          <w:szCs w:val="32"/>
          <w:cs/>
        </w:rPr>
        <w:t xml:space="preserve"> </w:t>
      </w:r>
      <w:r w:rsidR="00B97CB0" w:rsidRPr="007B53CA">
        <w:rPr>
          <w:noProof/>
          <w:szCs w:val="32"/>
        </w:rPr>
        <w:drawing>
          <wp:inline distT="0" distB="0" distL="0" distR="0" wp14:anchorId="7CF92B59" wp14:editId="7E00F382">
            <wp:extent cx="11430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3974360155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CB0" w:rsidRPr="007B53CA">
        <w:rPr>
          <w:rFonts w:hint="cs"/>
          <w:szCs w:val="32"/>
          <w:cs/>
        </w:rPr>
        <w:t xml:space="preserve"> เพื่อเปิดรายการที่จะส่งให้ลูกค้าตาม </w:t>
      </w:r>
      <w:r w:rsidR="00B97CB0" w:rsidRPr="007B53CA">
        <w:rPr>
          <w:szCs w:val="32"/>
        </w:rPr>
        <w:t xml:space="preserve">Order </w:t>
      </w:r>
      <w:r w:rsidR="00B97CB0" w:rsidRPr="007B53CA">
        <w:rPr>
          <w:rFonts w:hint="cs"/>
          <w:szCs w:val="32"/>
          <w:cs/>
        </w:rPr>
        <w:t xml:space="preserve">ใน </w:t>
      </w:r>
      <w:r w:rsidR="00B97CB0" w:rsidRPr="007B53CA">
        <w:rPr>
          <w:szCs w:val="32"/>
        </w:rPr>
        <w:t xml:space="preserve">PO </w:t>
      </w:r>
      <w:r w:rsidR="00B97CB0" w:rsidRPr="007B53CA">
        <w:rPr>
          <w:rFonts w:hint="cs"/>
          <w:szCs w:val="32"/>
          <w:cs/>
        </w:rPr>
        <w:t>หรือจากใน</w:t>
      </w:r>
      <w:r w:rsidR="00B97CB0" w:rsidRPr="007B53CA">
        <w:rPr>
          <w:szCs w:val="32"/>
        </w:rPr>
        <w:t xml:space="preserve">E-mail </w:t>
      </w:r>
      <w:r w:rsidR="00B97CB0" w:rsidRPr="007B53CA">
        <w:rPr>
          <w:rFonts w:hint="cs"/>
          <w:szCs w:val="32"/>
          <w:cs/>
        </w:rPr>
        <w:t>ที่ลูกค้าแจ้ง</w:t>
      </w:r>
      <w:r w:rsidR="00B97CB0" w:rsidRPr="007B53CA">
        <w:rPr>
          <w:szCs w:val="32"/>
        </w:rPr>
        <w:t xml:space="preserve"> Order</w:t>
      </w:r>
    </w:p>
    <w:p w14:paraId="0A37DEB6" w14:textId="77777777" w:rsidR="00B97CB0" w:rsidRDefault="00B97CB0" w:rsidP="00B97CB0">
      <w:pPr>
        <w:pStyle w:val="ListParagraph"/>
        <w:numPr>
          <w:ilvl w:val="0"/>
          <w:numId w:val="1"/>
        </w:numPr>
        <w:rPr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8ABDF0" wp14:editId="36A54F78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495238" cy="219048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cs/>
        </w:rPr>
        <w:t xml:space="preserve">             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ใช้สำหรับปริ้นใบ </w:t>
      </w:r>
      <w:r>
        <w:rPr>
          <w:szCs w:val="32"/>
        </w:rPr>
        <w:t>Job Order</w:t>
      </w:r>
    </w:p>
    <w:p w14:paraId="1C67A4C4" w14:textId="77777777" w:rsidR="00B97CB0" w:rsidRDefault="00B97CB0" w:rsidP="00B97CB0">
      <w:pPr>
        <w:pStyle w:val="ListParagraph"/>
        <w:numPr>
          <w:ilvl w:val="0"/>
          <w:numId w:val="1"/>
        </w:numPr>
        <w:rPr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E679AB" wp14:editId="6AD69579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04762" cy="2761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                ใช้เวลาที่เราต้องการแก้ไขข้อมูลใน </w:t>
      </w:r>
      <w:r>
        <w:rPr>
          <w:szCs w:val="32"/>
        </w:rPr>
        <w:t>Job Order</w:t>
      </w:r>
    </w:p>
    <w:p w14:paraId="4F28B2F7" w14:textId="77777777" w:rsidR="00B97CB0" w:rsidRDefault="00B97CB0" w:rsidP="00B97CB0">
      <w:pPr>
        <w:pStyle w:val="ListParagraph"/>
        <w:numPr>
          <w:ilvl w:val="0"/>
          <w:numId w:val="1"/>
        </w:numPr>
        <w:rPr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53122A4" wp14:editId="090AC5C6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14286" cy="257143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cs/>
        </w:rPr>
        <w:t xml:space="preserve">             </w:t>
      </w:r>
      <w:r>
        <w:rPr>
          <w:rFonts w:hint="cs"/>
          <w:szCs w:val="32"/>
          <w:cs/>
        </w:rPr>
        <w:t xml:space="preserve"> ใช้เมื่อยกเลิกหรือลบ </w:t>
      </w:r>
      <w:r>
        <w:rPr>
          <w:szCs w:val="32"/>
        </w:rPr>
        <w:t xml:space="preserve">Job Order </w:t>
      </w:r>
      <w:r>
        <w:rPr>
          <w:rFonts w:hint="cs"/>
          <w:szCs w:val="32"/>
          <w:cs/>
        </w:rPr>
        <w:t>ที่เราไม่ต้องการ</w:t>
      </w:r>
    </w:p>
    <w:p w14:paraId="575E5D44" w14:textId="4BBC9FFC" w:rsidR="00B97CB0" w:rsidRDefault="001853EE" w:rsidP="001853EE">
      <w:pPr>
        <w:pStyle w:val="ListParagraph"/>
        <w:rPr>
          <w:rFonts w:hint="cs"/>
        </w:rPr>
      </w:pPr>
      <w:r w:rsidRPr="001853EE">
        <w:rPr>
          <w:rFonts w:hint="cs"/>
          <w:sz w:val="24"/>
          <w:szCs w:val="32"/>
          <w:cs/>
        </w:rPr>
        <w:t xml:space="preserve">เมื่อกดปุ่ม </w:t>
      </w:r>
      <w:r>
        <w:rPr>
          <w:noProof/>
        </w:rPr>
        <w:drawing>
          <wp:inline distT="0" distB="0" distL="0" distR="0" wp14:anchorId="048B60B9" wp14:editId="6C59DA10">
            <wp:extent cx="1146175" cy="25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32"/>
          <w:cs/>
        </w:rPr>
        <w:t xml:space="preserve"> จะปรากฎหน้าจอตามด้านล่าง</w:t>
      </w:r>
    </w:p>
    <w:p w14:paraId="5A2CE8BF" w14:textId="77777777" w:rsidR="00B97CB0" w:rsidRDefault="00B97CB0" w:rsidP="00B97CB0">
      <w:pPr>
        <w:rPr>
          <w:noProof/>
        </w:rPr>
      </w:pPr>
      <w:r>
        <w:rPr>
          <w:noProof/>
        </w:rPr>
        <w:drawing>
          <wp:inline distT="0" distB="0" distL="0" distR="0" wp14:anchorId="7D51E862" wp14:editId="5F4660B3">
            <wp:extent cx="584835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5312" w14:textId="29E9783E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lastRenderedPageBreak/>
        <w:t xml:space="preserve">เลือก </w:t>
      </w:r>
      <w:r w:rsidRPr="001853EE">
        <w:rPr>
          <w:b/>
          <w:bCs/>
          <w:szCs w:val="32"/>
        </w:rPr>
        <w:t>Job Type</w:t>
      </w:r>
      <w:r w:rsidR="001853EE">
        <w:rPr>
          <w:b/>
          <w:bCs/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>เพื่อเลือกประเภ</w:t>
      </w:r>
      <w:r>
        <w:rPr>
          <w:rFonts w:hint="cs"/>
          <w:szCs w:val="32"/>
          <w:cs/>
        </w:rPr>
        <w:t>ท</w:t>
      </w:r>
      <w:r w:rsidRPr="001C442E">
        <w:rPr>
          <w:rFonts w:hint="cs"/>
          <w:szCs w:val="32"/>
          <w:cs/>
        </w:rPr>
        <w:t>ของงาน</w:t>
      </w:r>
    </w:p>
    <w:p w14:paraId="233F9EB3" w14:textId="7CB6A641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t xml:space="preserve">เลือก </w:t>
      </w:r>
      <w:r w:rsidRPr="001853EE">
        <w:rPr>
          <w:b/>
          <w:bCs/>
          <w:szCs w:val="32"/>
        </w:rPr>
        <w:t>Customer Code</w:t>
      </w:r>
      <w:r w:rsidR="001853EE">
        <w:rPr>
          <w:b/>
          <w:bCs/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>เพื่อเลือกรายชื่อลูกค้า</w:t>
      </w:r>
    </w:p>
    <w:p w14:paraId="5AB8059A" w14:textId="3538A753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t xml:space="preserve">เลือกใส่ </w:t>
      </w:r>
      <w:r w:rsidRPr="001853EE">
        <w:rPr>
          <w:b/>
          <w:bCs/>
          <w:szCs w:val="32"/>
        </w:rPr>
        <w:t>Delivery Date</w:t>
      </w:r>
      <w:r w:rsidR="001853EE">
        <w:rPr>
          <w:b/>
          <w:bCs/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>เพื่อ</w:t>
      </w:r>
      <w:r w:rsidR="00EA475E">
        <w:rPr>
          <w:rFonts w:hint="cs"/>
          <w:szCs w:val="32"/>
          <w:cs/>
        </w:rPr>
        <w:t>เลือก</w:t>
      </w:r>
      <w:r w:rsidRPr="001C442E">
        <w:rPr>
          <w:rFonts w:hint="cs"/>
          <w:szCs w:val="32"/>
          <w:cs/>
        </w:rPr>
        <w:t>วันที่ส่งงาน</w:t>
      </w:r>
    </w:p>
    <w:p w14:paraId="60BBD736" w14:textId="7D1383B5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t xml:space="preserve">เลือก </w:t>
      </w:r>
      <w:r w:rsidRPr="001853EE">
        <w:rPr>
          <w:b/>
          <w:bCs/>
          <w:szCs w:val="32"/>
        </w:rPr>
        <w:t>Delivery Time</w:t>
      </w:r>
      <w:r w:rsidR="001853EE">
        <w:rPr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>เพื่อ</w:t>
      </w:r>
      <w:r w:rsidR="00EA475E">
        <w:rPr>
          <w:rFonts w:hint="cs"/>
          <w:szCs w:val="32"/>
          <w:cs/>
        </w:rPr>
        <w:t>เลือก</w:t>
      </w:r>
      <w:r w:rsidRPr="001C442E">
        <w:rPr>
          <w:rFonts w:hint="cs"/>
          <w:szCs w:val="32"/>
          <w:cs/>
        </w:rPr>
        <w:t>เวลาที่ต้องส่งงาน</w:t>
      </w:r>
    </w:p>
    <w:p w14:paraId="213C0C89" w14:textId="2E7FAC4D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EA475E">
        <w:rPr>
          <w:rFonts w:hint="cs"/>
          <w:b/>
          <w:bCs/>
          <w:szCs w:val="32"/>
          <w:cs/>
        </w:rPr>
        <w:t xml:space="preserve">เลือก </w:t>
      </w:r>
      <w:r w:rsidRPr="00EA475E">
        <w:rPr>
          <w:rFonts w:asciiTheme="majorBidi" w:hAnsiTheme="majorBidi" w:cstheme="majorBidi"/>
          <w:b/>
          <w:bCs/>
          <w:color w:val="333333"/>
          <w:szCs w:val="32"/>
          <w:shd w:val="clear" w:color="auto" w:fill="FFFFFF"/>
        </w:rPr>
        <w:t>Truck Receiving Date</w:t>
      </w:r>
      <w:r w:rsidR="001853EE" w:rsidRPr="00EA475E">
        <w:rPr>
          <w:rFonts w:asciiTheme="majorBidi" w:hAnsiTheme="majorBidi" w:cstheme="majorBidi"/>
          <w:b/>
          <w:bCs/>
          <w:color w:val="333333"/>
          <w:szCs w:val="32"/>
          <w:shd w:val="clear" w:color="auto" w:fill="FFFFFF"/>
        </w:rPr>
        <w:t>:</w:t>
      </w:r>
      <w:r w:rsidRPr="001C442E">
        <w:rPr>
          <w:rFonts w:asciiTheme="majorBidi" w:hAnsiTheme="majorBidi" w:cstheme="majorBidi" w:hint="cs"/>
          <w:color w:val="333333"/>
          <w:szCs w:val="32"/>
          <w:shd w:val="clear" w:color="auto" w:fill="FFFFFF"/>
          <w:cs/>
        </w:rPr>
        <w:t xml:space="preserve"> เพื่อ</w:t>
      </w:r>
      <w:r w:rsidR="00EA475E">
        <w:rPr>
          <w:rFonts w:asciiTheme="majorBidi" w:hAnsiTheme="majorBidi" w:cstheme="majorBidi" w:hint="cs"/>
          <w:color w:val="333333"/>
          <w:szCs w:val="32"/>
          <w:shd w:val="clear" w:color="auto" w:fill="FFFFFF"/>
          <w:cs/>
        </w:rPr>
        <w:t>เลือก</w:t>
      </w:r>
      <w:r w:rsidRPr="001C442E">
        <w:rPr>
          <w:rFonts w:asciiTheme="majorBidi" w:hAnsiTheme="majorBidi" w:cstheme="majorBidi" w:hint="cs"/>
          <w:color w:val="333333"/>
          <w:szCs w:val="32"/>
          <w:shd w:val="clear" w:color="auto" w:fill="FFFFFF"/>
          <w:cs/>
        </w:rPr>
        <w:t>วันที่รถมารับงาน</w:t>
      </w:r>
    </w:p>
    <w:p w14:paraId="17B9960D" w14:textId="3F4386AA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EA475E">
        <w:rPr>
          <w:rFonts w:hint="cs"/>
          <w:b/>
          <w:bCs/>
          <w:szCs w:val="32"/>
          <w:cs/>
        </w:rPr>
        <w:t>เลือก</w:t>
      </w:r>
      <w:r w:rsidRPr="00EA475E">
        <w:rPr>
          <w:rFonts w:asciiTheme="majorBidi" w:hAnsiTheme="majorBidi" w:cstheme="majorBidi"/>
          <w:b/>
          <w:bCs/>
          <w:color w:val="333333"/>
          <w:szCs w:val="32"/>
          <w:shd w:val="clear" w:color="auto" w:fill="FFFFFF"/>
        </w:rPr>
        <w:t xml:space="preserve"> Truck Receiving Time</w:t>
      </w:r>
      <w:r w:rsidR="001853EE" w:rsidRPr="00EA475E">
        <w:rPr>
          <w:rFonts w:asciiTheme="majorBidi" w:hAnsiTheme="majorBidi" w:cstheme="majorBidi"/>
          <w:b/>
          <w:bCs/>
          <w:color w:val="333333"/>
          <w:szCs w:val="32"/>
          <w:shd w:val="clear" w:color="auto" w:fill="FFFFFF"/>
        </w:rPr>
        <w:t>:</w:t>
      </w:r>
      <w:r w:rsidRPr="001C442E">
        <w:rPr>
          <w:rFonts w:asciiTheme="majorBidi" w:hAnsiTheme="majorBidi" w:cstheme="majorBidi"/>
          <w:color w:val="333333"/>
          <w:szCs w:val="32"/>
          <w:shd w:val="clear" w:color="auto" w:fill="FFFFFF"/>
        </w:rPr>
        <w:t xml:space="preserve"> </w:t>
      </w:r>
      <w:r w:rsidRPr="001C442E">
        <w:rPr>
          <w:rFonts w:asciiTheme="majorBidi" w:hAnsiTheme="majorBidi" w:cstheme="majorBidi" w:hint="cs"/>
          <w:color w:val="333333"/>
          <w:szCs w:val="32"/>
          <w:shd w:val="clear" w:color="auto" w:fill="FFFFFF"/>
          <w:cs/>
        </w:rPr>
        <w:t>เพื่อ</w:t>
      </w:r>
      <w:r w:rsidR="00EA475E">
        <w:rPr>
          <w:rFonts w:asciiTheme="majorBidi" w:hAnsiTheme="majorBidi" w:cstheme="majorBidi" w:hint="cs"/>
          <w:color w:val="333333"/>
          <w:szCs w:val="32"/>
          <w:shd w:val="clear" w:color="auto" w:fill="FFFFFF"/>
          <w:cs/>
        </w:rPr>
        <w:t>เลือก</w:t>
      </w:r>
      <w:r w:rsidRPr="001C442E">
        <w:rPr>
          <w:rFonts w:asciiTheme="majorBidi" w:hAnsiTheme="majorBidi" w:cstheme="majorBidi" w:hint="cs"/>
          <w:color w:val="333333"/>
          <w:szCs w:val="32"/>
          <w:shd w:val="clear" w:color="auto" w:fill="FFFFFF"/>
          <w:cs/>
        </w:rPr>
        <w:t>เวลาที่รถมารับงาน</w:t>
      </w:r>
    </w:p>
    <w:p w14:paraId="45BE1FA1" w14:textId="5AF59FD9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EA475E">
        <w:rPr>
          <w:rFonts w:hint="cs"/>
          <w:b/>
          <w:bCs/>
          <w:szCs w:val="32"/>
          <w:cs/>
        </w:rPr>
        <w:t xml:space="preserve">เลือก </w:t>
      </w:r>
      <w:r w:rsidRPr="00EA475E">
        <w:rPr>
          <w:b/>
          <w:bCs/>
          <w:szCs w:val="32"/>
        </w:rPr>
        <w:t>P</w:t>
      </w:r>
      <w:r w:rsidR="001853EE" w:rsidRPr="00EA475E">
        <w:rPr>
          <w:b/>
          <w:bCs/>
          <w:szCs w:val="32"/>
        </w:rPr>
        <w:t>O</w:t>
      </w:r>
      <w:r w:rsidRPr="00EA475E">
        <w:rPr>
          <w:b/>
          <w:bCs/>
          <w:szCs w:val="32"/>
        </w:rPr>
        <w:t xml:space="preserve"> Number</w:t>
      </w:r>
      <w:r w:rsidR="001853EE" w:rsidRPr="00EA475E">
        <w:rPr>
          <w:b/>
          <w:bCs/>
          <w:szCs w:val="32"/>
        </w:rPr>
        <w:t>:</w:t>
      </w:r>
      <w:r w:rsidRPr="00EA475E">
        <w:rPr>
          <w:b/>
          <w:bCs/>
          <w:szCs w:val="32"/>
        </w:rPr>
        <w:t xml:space="preserve"> </w:t>
      </w:r>
      <w:r w:rsidRPr="00EA475E">
        <w:rPr>
          <w:rFonts w:hint="cs"/>
          <w:b/>
          <w:bCs/>
          <w:szCs w:val="32"/>
          <w:cs/>
        </w:rPr>
        <w:t>เพื่อ</w:t>
      </w:r>
      <w:r w:rsidR="00EA475E">
        <w:rPr>
          <w:rFonts w:hint="cs"/>
          <w:b/>
          <w:bCs/>
          <w:szCs w:val="32"/>
          <w:cs/>
        </w:rPr>
        <w:t>เลือก</w:t>
      </w:r>
      <w:r w:rsidRPr="00EA475E">
        <w:rPr>
          <w:b/>
          <w:bCs/>
          <w:szCs w:val="32"/>
        </w:rPr>
        <w:t xml:space="preserve"> PO</w:t>
      </w:r>
      <w:r w:rsidR="00EA475E" w:rsidRPr="00EA475E">
        <w:rPr>
          <w:b/>
          <w:bCs/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 xml:space="preserve">หรือ เลขที่ </w:t>
      </w:r>
      <w:r w:rsidRPr="001C442E">
        <w:rPr>
          <w:szCs w:val="32"/>
        </w:rPr>
        <w:t xml:space="preserve">Dummy </w:t>
      </w:r>
      <w:r w:rsidRPr="001C442E">
        <w:rPr>
          <w:rFonts w:hint="cs"/>
          <w:szCs w:val="32"/>
          <w:cs/>
        </w:rPr>
        <w:t>ที่สร้างไว้</w:t>
      </w:r>
    </w:p>
    <w:p w14:paraId="29D03217" w14:textId="40845372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t xml:space="preserve">เลือก </w:t>
      </w:r>
      <w:r w:rsidRPr="001853EE">
        <w:rPr>
          <w:b/>
          <w:bCs/>
          <w:szCs w:val="32"/>
        </w:rPr>
        <w:t>In-Charge</w:t>
      </w:r>
      <w:r w:rsidR="001853EE">
        <w:rPr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>เพื่อเลือกสถานที่มารับงาน</w:t>
      </w:r>
    </w:p>
    <w:p w14:paraId="331E6496" w14:textId="66E9F2AC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t xml:space="preserve">เลือก </w:t>
      </w:r>
      <w:r w:rsidRPr="001853EE">
        <w:rPr>
          <w:b/>
          <w:bCs/>
          <w:szCs w:val="32"/>
        </w:rPr>
        <w:t>Truck Number</w:t>
      </w:r>
      <w:r w:rsidR="001853EE">
        <w:rPr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>เพื่อ</w:t>
      </w:r>
      <w:r w:rsidR="00EA475E">
        <w:rPr>
          <w:rFonts w:hint="cs"/>
          <w:szCs w:val="32"/>
          <w:cs/>
        </w:rPr>
        <w:t>เลือก</w:t>
      </w:r>
      <w:r w:rsidRPr="001C442E">
        <w:rPr>
          <w:rFonts w:hint="cs"/>
          <w:szCs w:val="32"/>
          <w:cs/>
        </w:rPr>
        <w:t>เลขทะเบียนรถที่มารับงาน</w:t>
      </w:r>
    </w:p>
    <w:p w14:paraId="3005AC3B" w14:textId="65718336" w:rsidR="00B97CB0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1853EE">
        <w:rPr>
          <w:rFonts w:hint="cs"/>
          <w:b/>
          <w:bCs/>
          <w:szCs w:val="32"/>
          <w:cs/>
        </w:rPr>
        <w:t xml:space="preserve">เลือก </w:t>
      </w:r>
      <w:r w:rsidRPr="001853EE">
        <w:rPr>
          <w:b/>
          <w:bCs/>
          <w:szCs w:val="32"/>
        </w:rPr>
        <w:t>Driver Name</w:t>
      </w:r>
      <w:r w:rsidR="001853EE">
        <w:rPr>
          <w:szCs w:val="32"/>
        </w:rPr>
        <w:t>:</w:t>
      </w:r>
      <w:r w:rsidRPr="001C442E">
        <w:rPr>
          <w:szCs w:val="32"/>
        </w:rPr>
        <w:t xml:space="preserve"> </w:t>
      </w:r>
      <w:r w:rsidRPr="001C442E">
        <w:rPr>
          <w:rFonts w:hint="cs"/>
          <w:szCs w:val="32"/>
          <w:cs/>
        </w:rPr>
        <w:t>เพื่อ</w:t>
      </w:r>
      <w:r w:rsidR="00EA475E">
        <w:rPr>
          <w:rFonts w:hint="cs"/>
          <w:szCs w:val="32"/>
          <w:cs/>
        </w:rPr>
        <w:t>เลือก</w:t>
      </w:r>
      <w:r w:rsidRPr="001C442E">
        <w:rPr>
          <w:rFonts w:hint="cs"/>
          <w:szCs w:val="32"/>
          <w:cs/>
        </w:rPr>
        <w:t>ชื่อคนขับรถที่มารับงาน</w:t>
      </w:r>
    </w:p>
    <w:p w14:paraId="64AD0FD3" w14:textId="3258F95D" w:rsidR="00B97CB0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EA475E">
        <w:rPr>
          <w:rFonts w:hint="cs"/>
          <w:b/>
          <w:bCs/>
          <w:szCs w:val="32"/>
          <w:cs/>
        </w:rPr>
        <w:t xml:space="preserve">เลือก </w:t>
      </w:r>
      <w:r w:rsidRPr="00EA475E">
        <w:rPr>
          <w:b/>
          <w:bCs/>
          <w:szCs w:val="32"/>
        </w:rPr>
        <w:t>Detail</w:t>
      </w:r>
      <w:r w:rsidR="00EA475E">
        <w:rPr>
          <w:szCs w:val="32"/>
        </w:rPr>
        <w:t>: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เพื่อ</w:t>
      </w:r>
      <w:r w:rsidR="00EA475E">
        <w:rPr>
          <w:rFonts w:hint="cs"/>
          <w:szCs w:val="32"/>
          <w:cs/>
        </w:rPr>
        <w:t>เติม</w:t>
      </w:r>
      <w:r>
        <w:rPr>
          <w:rFonts w:hint="cs"/>
          <w:szCs w:val="32"/>
          <w:cs/>
        </w:rPr>
        <w:t>รายละเอียดของงานนั้นๆ</w:t>
      </w:r>
    </w:p>
    <w:p w14:paraId="5E44FAED" w14:textId="28043C7F" w:rsidR="00B97CB0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 w:rsidRPr="00EA475E">
        <w:rPr>
          <w:rFonts w:hint="cs"/>
          <w:b/>
          <w:bCs/>
          <w:szCs w:val="32"/>
          <w:cs/>
        </w:rPr>
        <w:t xml:space="preserve">เลือก </w:t>
      </w:r>
      <w:r w:rsidRPr="00EA475E">
        <w:rPr>
          <w:b/>
          <w:bCs/>
          <w:szCs w:val="32"/>
        </w:rPr>
        <w:t>Document</w:t>
      </w:r>
      <w:r w:rsidR="00EA475E">
        <w:rPr>
          <w:szCs w:val="32"/>
        </w:rPr>
        <w:t>: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ในกรณีที่มีเอกสารเพิ่มเติม</w:t>
      </w:r>
    </w:p>
    <w:p w14:paraId="175B37CF" w14:textId="77777777" w:rsidR="00B97CB0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>
        <w:rPr>
          <w:rFonts w:hint="cs"/>
          <w:szCs w:val="32"/>
          <w:cs/>
        </w:rPr>
        <w:t xml:space="preserve">เลือก </w:t>
      </w:r>
      <w:r>
        <w:rPr>
          <w:noProof/>
        </w:rPr>
        <w:drawing>
          <wp:inline distT="0" distB="0" distL="0" distR="0" wp14:anchorId="07D0D44F" wp14:editId="716D87CE">
            <wp:extent cx="409524" cy="257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Cs w:val="32"/>
          <w:cs/>
        </w:rPr>
        <w:t xml:space="preserve">  เพื่อกดบันทึก</w:t>
      </w:r>
    </w:p>
    <w:p w14:paraId="2178AE48" w14:textId="77777777" w:rsidR="00B97CB0" w:rsidRPr="001C442E" w:rsidRDefault="00B97CB0" w:rsidP="00B97CB0">
      <w:pPr>
        <w:pStyle w:val="ListParagraph"/>
        <w:numPr>
          <w:ilvl w:val="0"/>
          <w:numId w:val="3"/>
        </w:numPr>
        <w:rPr>
          <w:szCs w:val="32"/>
        </w:rPr>
      </w:pPr>
      <w:r>
        <w:rPr>
          <w:rFonts w:hint="cs"/>
          <w:szCs w:val="32"/>
          <w:cs/>
        </w:rPr>
        <w:t xml:space="preserve">เลือก </w:t>
      </w:r>
      <w:r>
        <w:rPr>
          <w:noProof/>
        </w:rPr>
        <w:drawing>
          <wp:inline distT="0" distB="0" distL="0" distR="0" wp14:anchorId="11FFD104" wp14:editId="1E023E94">
            <wp:extent cx="923810" cy="2666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Cs w:val="32"/>
          <w:cs/>
        </w:rPr>
        <w:t xml:space="preserve"> เพื่อบันทึกและให้ข้อมูลขึ้นโชว์ที่หน้าจอ</w:t>
      </w:r>
    </w:p>
    <w:p w14:paraId="605F626B" w14:textId="3DFEED1F" w:rsidR="00F3496C" w:rsidRPr="00EA475E" w:rsidRDefault="00B97CB0" w:rsidP="00336EC6">
      <w:pPr>
        <w:pStyle w:val="ListParagraph"/>
        <w:numPr>
          <w:ilvl w:val="0"/>
          <w:numId w:val="3"/>
        </w:numPr>
        <w:rPr>
          <w:rFonts w:hint="cs"/>
          <w:szCs w:val="32"/>
        </w:rPr>
      </w:pPr>
      <w:r w:rsidRPr="00EA475E">
        <w:rPr>
          <w:rFonts w:hint="cs"/>
          <w:szCs w:val="32"/>
          <w:cs/>
        </w:rPr>
        <w:t xml:space="preserve">เลือก </w:t>
      </w:r>
      <w:r w:rsidRPr="001C442E">
        <w:rPr>
          <w:rFonts w:hint="cs"/>
          <w:noProof/>
          <w:szCs w:val="32"/>
          <w:lang w:val="th-TH"/>
        </w:rPr>
        <w:drawing>
          <wp:inline distT="0" distB="0" distL="0" distR="0" wp14:anchorId="5727691D" wp14:editId="1DF863F7">
            <wp:extent cx="838200" cy="2407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3974318326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89" cy="2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75E">
        <w:rPr>
          <w:rFonts w:hint="cs"/>
          <w:szCs w:val="32"/>
          <w:cs/>
        </w:rPr>
        <w:t xml:space="preserve"> เพื่อบันทึกและ </w:t>
      </w:r>
      <w:r w:rsidRPr="00EA475E">
        <w:rPr>
          <w:szCs w:val="32"/>
        </w:rPr>
        <w:t xml:space="preserve">Print </w:t>
      </w:r>
      <w:r w:rsidRPr="00EA475E">
        <w:rPr>
          <w:rFonts w:hint="cs"/>
          <w:szCs w:val="32"/>
          <w:cs/>
        </w:rPr>
        <w:t xml:space="preserve">ใบโหลดงานให้ทีม </w:t>
      </w:r>
      <w:r w:rsidRPr="00EA475E">
        <w:rPr>
          <w:szCs w:val="32"/>
        </w:rPr>
        <w:t xml:space="preserve">Operation </w:t>
      </w:r>
      <w:r w:rsidRPr="00EA475E">
        <w:rPr>
          <w:rFonts w:hint="cs"/>
          <w:szCs w:val="32"/>
          <w:cs/>
        </w:rPr>
        <w:t>ทำการโหลดงานขึ้นรถเพื่อส่งลูกค้า</w:t>
      </w:r>
      <w:bookmarkStart w:id="0" w:name="_GoBack"/>
      <w:r>
        <w:rPr>
          <w:noProof/>
          <w:szCs w:val="32"/>
        </w:rPr>
        <w:drawing>
          <wp:inline distT="0" distB="0" distL="0" distR="0" wp14:anchorId="5D1FB9D2" wp14:editId="70021ACD">
            <wp:extent cx="376174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3974486106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65" cy="35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496C" w:rsidRPr="00EA475E" w:rsidSect="00F41843">
      <w:headerReference w:type="default" r:id="rId23"/>
      <w:footerReference w:type="default" r:id="rId24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D1CC" w14:textId="77777777" w:rsidR="00805AF4" w:rsidRDefault="00805AF4" w:rsidP="007928B2">
      <w:pPr>
        <w:spacing w:after="0" w:line="240" w:lineRule="auto"/>
      </w:pPr>
      <w:r>
        <w:separator/>
      </w:r>
    </w:p>
  </w:endnote>
  <w:endnote w:type="continuationSeparator" w:id="0">
    <w:p w14:paraId="0CA04DD1" w14:textId="77777777" w:rsidR="00805AF4" w:rsidRDefault="00805AF4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EAB1FC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BAD795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4EC9" w14:textId="77777777" w:rsidR="00805AF4" w:rsidRDefault="00805AF4" w:rsidP="007928B2">
      <w:pPr>
        <w:spacing w:after="0" w:line="240" w:lineRule="auto"/>
      </w:pPr>
      <w:r>
        <w:separator/>
      </w:r>
    </w:p>
  </w:footnote>
  <w:footnote w:type="continuationSeparator" w:id="0">
    <w:p w14:paraId="5AF345C3" w14:textId="77777777" w:rsidR="00805AF4" w:rsidRDefault="00805AF4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04DE6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20B784A5" wp14:editId="3B686BE8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9597F"/>
    <w:multiLevelType w:val="hybridMultilevel"/>
    <w:tmpl w:val="7472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5ED7"/>
    <w:multiLevelType w:val="hybridMultilevel"/>
    <w:tmpl w:val="673C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D0338"/>
    <w:multiLevelType w:val="hybridMultilevel"/>
    <w:tmpl w:val="9B5E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45A09"/>
    <w:multiLevelType w:val="hybridMultilevel"/>
    <w:tmpl w:val="9D2A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92"/>
    <w:rsid w:val="00044462"/>
    <w:rsid w:val="00145A6E"/>
    <w:rsid w:val="00175992"/>
    <w:rsid w:val="001853EE"/>
    <w:rsid w:val="001C442E"/>
    <w:rsid w:val="00246A65"/>
    <w:rsid w:val="00336B2C"/>
    <w:rsid w:val="00336EC6"/>
    <w:rsid w:val="00584346"/>
    <w:rsid w:val="007928B2"/>
    <w:rsid w:val="007B53CA"/>
    <w:rsid w:val="00805AF4"/>
    <w:rsid w:val="00A4533B"/>
    <w:rsid w:val="00AF67F7"/>
    <w:rsid w:val="00B97CB0"/>
    <w:rsid w:val="00D95812"/>
    <w:rsid w:val="00EA475E"/>
    <w:rsid w:val="00F3496C"/>
    <w:rsid w:val="00F41843"/>
    <w:rsid w:val="00F7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F195"/>
  <w15:chartTrackingRefBased/>
  <w15:docId w15:val="{9E0612D4-5068-4886-B857-1756F56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7B53CA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F34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ck-iwis.com/inv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_PC2\AppData\Local\Microsoft\Windows\INetCache\Content.Outlook\F8RMKXJT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0E024-E849-4A94-9D77-FB1DDA7E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11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siriwan</cp:lastModifiedBy>
  <cp:revision>3</cp:revision>
  <dcterms:created xsi:type="dcterms:W3CDTF">2018-10-23T13:52:00Z</dcterms:created>
  <dcterms:modified xsi:type="dcterms:W3CDTF">2018-10-23T14:04:00Z</dcterms:modified>
</cp:coreProperties>
</file>